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A57" w14:textId="0861DCFD" w:rsidR="00C81D94" w:rsidRPr="00E069AC" w:rsidRDefault="00630CD1" w:rsidP="00EB247F">
      <w:pPr>
        <w:pStyle w:val="TableofFigures"/>
        <w:tabs>
          <w:tab w:val="right" w:leader="dot" w:pos="9350"/>
        </w:tabs>
        <w:rPr>
          <w:rStyle w:val="Hyperlink"/>
          <w:noProof/>
        </w:rPr>
      </w:pPr>
      <w:r w:rsidRPr="00E069AC">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5A2BD" w14:textId="05B6F6A8" w:rsidR="004F6B71" w:rsidRPr="00EB247F" w:rsidRDefault="004F6B71"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0F372645" w:rsidR="004F6B71" w:rsidRPr="00EB247F" w:rsidRDefault="004F6B71" w:rsidP="00504415">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 xml:space="preserve">Onshore Wind </w:t>
                            </w:r>
                            <w:r w:rsidR="00C07DCE">
                              <w:rPr>
                                <w:rFonts w:cs="Times New Roman"/>
                                <w:b/>
                                <w:smallCaps/>
                                <w:color w:val="404040" w:themeColor="text1" w:themeTint="BF"/>
                                <w:sz w:val="48"/>
                                <w:szCs w:val="48"/>
                              </w:rPr>
                              <w:t>Turbines</w:t>
                            </w:r>
                          </w:p>
                          <w:p w14:paraId="6774E85B" w14:textId="4FE5AB42" w:rsidR="004F6B71" w:rsidRDefault="004F6B71" w:rsidP="00EB247F">
                            <w:pPr>
                              <w:spacing w:line="240" w:lineRule="auto"/>
                              <w:jc w:val="center"/>
                              <w:rPr>
                                <w:rFonts w:cs="Times New Roman"/>
                                <w:smallCaps/>
                                <w:color w:val="404040" w:themeColor="text1" w:themeTint="BF"/>
                                <w:sz w:val="36"/>
                                <w:szCs w:val="36"/>
                              </w:rPr>
                            </w:pPr>
                          </w:p>
                          <w:p w14:paraId="38E7ECB3" w14:textId="77777777" w:rsidR="004F6B71" w:rsidRPr="00EB247F" w:rsidRDefault="004F6B71" w:rsidP="00EB247F">
                            <w:pPr>
                              <w:spacing w:line="240" w:lineRule="auto"/>
                              <w:jc w:val="center"/>
                              <w:rPr>
                                <w:rFonts w:cs="Times New Roman"/>
                                <w:smallCaps/>
                                <w:color w:val="404040" w:themeColor="text1" w:themeTint="BF"/>
                                <w:sz w:val="36"/>
                                <w:szCs w:val="36"/>
                              </w:rPr>
                            </w:pPr>
                          </w:p>
                          <w:p w14:paraId="30E4023E" w14:textId="5F3CC6ED" w:rsidR="004F6B71" w:rsidRPr="00EB247F" w:rsidRDefault="004F6B71"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5E723A8B" w:rsidR="004F6B71" w:rsidRPr="00EB247F" w:rsidRDefault="004F6B71"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Agency Level: Utilities</w:t>
                            </w:r>
                          </w:p>
                          <w:p w14:paraId="4CF7CB6C" w14:textId="4F397408" w:rsidR="004F6B71" w:rsidRPr="00EB247F" w:rsidRDefault="004F6B71"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w:t>
                            </w:r>
                            <w:r>
                              <w:rPr>
                                <w:rFonts w:cs="Times New Roman"/>
                                <w:smallCaps/>
                                <w:color w:val="404040" w:themeColor="text1" w:themeTint="BF"/>
                                <w:sz w:val="36"/>
                                <w:szCs w:val="36"/>
                              </w:rPr>
                              <w:t>Wind</w:t>
                            </w:r>
                            <w:r w:rsidRPr="00EB247F">
                              <w:rPr>
                                <w:rFonts w:cs="Times New Roman"/>
                                <w:smallCaps/>
                                <w:color w:val="404040" w:themeColor="text1" w:themeTint="BF"/>
                                <w:sz w:val="36"/>
                                <w:szCs w:val="36"/>
                              </w:rPr>
                              <w:t xml:space="preserve"> Energy, Electricity Generation, Grid, Renewable Energy Source</w:t>
                            </w:r>
                          </w:p>
                          <w:p w14:paraId="5943CD2B" w14:textId="77777777" w:rsidR="004F6B71" w:rsidRPr="00EB247F" w:rsidRDefault="004F6B71" w:rsidP="00EB247F">
                            <w:pPr>
                              <w:spacing w:line="240" w:lineRule="auto"/>
                              <w:rPr>
                                <w:rFonts w:cs="Times New Roman"/>
                                <w:smallCaps/>
                                <w:color w:val="404040" w:themeColor="text1" w:themeTint="BF"/>
                                <w:sz w:val="36"/>
                                <w:szCs w:val="36"/>
                              </w:rPr>
                            </w:pPr>
                          </w:p>
                          <w:p w14:paraId="1922C9C8" w14:textId="77777777" w:rsidR="004F6B71" w:rsidRPr="00EB247F" w:rsidRDefault="004F6B71" w:rsidP="00EB247F">
                            <w:pPr>
                              <w:spacing w:line="240" w:lineRule="auto"/>
                              <w:rPr>
                                <w:rFonts w:cs="Times New Roman"/>
                                <w:smallCaps/>
                                <w:color w:val="404040" w:themeColor="text1" w:themeTint="BF"/>
                                <w:sz w:val="36"/>
                                <w:szCs w:val="36"/>
                              </w:rPr>
                            </w:pPr>
                          </w:p>
                          <w:p w14:paraId="66A3CB5B" w14:textId="77777777" w:rsidR="004F6B71" w:rsidRPr="00EB247F" w:rsidRDefault="004F6B71" w:rsidP="00EB247F">
                            <w:pPr>
                              <w:spacing w:line="240" w:lineRule="auto"/>
                              <w:rPr>
                                <w:rFonts w:cs="Times New Roman"/>
                                <w:smallCaps/>
                                <w:color w:val="404040" w:themeColor="text1" w:themeTint="BF"/>
                                <w:sz w:val="36"/>
                                <w:szCs w:val="36"/>
                              </w:rPr>
                            </w:pPr>
                          </w:p>
                          <w:p w14:paraId="0B02E81E" w14:textId="77777777" w:rsidR="004F6B71" w:rsidRPr="00EB247F" w:rsidRDefault="004F6B71" w:rsidP="00EB247F">
                            <w:pPr>
                              <w:spacing w:line="240" w:lineRule="auto"/>
                              <w:rPr>
                                <w:rFonts w:cs="Times New Roman"/>
                                <w:smallCaps/>
                                <w:color w:val="404040" w:themeColor="text1" w:themeTint="BF"/>
                                <w:sz w:val="36"/>
                                <w:szCs w:val="36"/>
                              </w:rPr>
                            </w:pPr>
                          </w:p>
                          <w:p w14:paraId="596D7C93" w14:textId="5FA67CF6" w:rsidR="004F6B71" w:rsidRPr="00EB247F" w:rsidRDefault="004F6B71" w:rsidP="00820BA5">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 xml:space="preserve">Version </w:t>
                            </w:r>
                            <w:r w:rsidR="00C07DCE">
                              <w:rPr>
                                <w:rFonts w:cs="Times New Roman"/>
                                <w:smallCaps/>
                                <w:color w:val="404040" w:themeColor="text1" w:themeTint="BF"/>
                                <w:sz w:val="36"/>
                                <w:szCs w:val="36"/>
                              </w:rPr>
                              <w:t>3</w:t>
                            </w:r>
                            <w:r>
                              <w:rPr>
                                <w:rFonts w:cs="Times New Roman"/>
                                <w:smallCaps/>
                                <w:color w:val="404040" w:themeColor="text1" w:themeTint="BF"/>
                                <w:sz w:val="36"/>
                                <w:szCs w:val="36"/>
                              </w:rPr>
                              <w:t xml:space="preserve"> </w:t>
                            </w:r>
                            <w:r w:rsidR="00C07DCE">
                              <w:rPr>
                                <w:rFonts w:cs="Times New Roman"/>
                                <w:smallCaps/>
                                <w:color w:val="404040" w:themeColor="text1" w:themeTint="BF"/>
                                <w:sz w:val="36"/>
                                <w:szCs w:val="36"/>
                              </w:rPr>
                              <w:t>(June</w:t>
                            </w:r>
                            <w:r>
                              <w:rPr>
                                <w:rFonts w:cs="Times New Roman"/>
                                <w:smallCaps/>
                                <w:color w:val="404040" w:themeColor="text1" w:themeTint="BF"/>
                                <w:sz w:val="36"/>
                                <w:szCs w:val="36"/>
                              </w:rPr>
                              <w:t xml:space="preserve"> 20</w:t>
                            </w:r>
                            <w:r w:rsidR="00C07DCE">
                              <w:rPr>
                                <w:rFonts w:cs="Times New Roman"/>
                                <w:smallCaps/>
                                <w:color w:val="404040" w:themeColor="text1" w:themeTint="BF"/>
                                <w:sz w:val="36"/>
                                <w:szCs w:val="36"/>
                              </w:rPr>
                              <w:t>20</w:t>
                            </w:r>
                            <w:r>
                              <w:rPr>
                                <w:rFonts w:cs="Times New Roman"/>
                                <w:smallCaps/>
                                <w:color w:val="404040" w:themeColor="text1" w:themeTint="BF"/>
                                <w:sz w:val="36"/>
                                <w:szCs w:val="36"/>
                              </w:rPr>
                              <w:t>)</w:t>
                            </w:r>
                          </w:p>
                          <w:p w14:paraId="5850EC6A" w14:textId="77777777" w:rsidR="004F6B71" w:rsidRPr="00EB247F" w:rsidRDefault="004F6B71" w:rsidP="00EB247F">
                            <w:pPr>
                              <w:spacing w:after="0" w:line="240" w:lineRule="auto"/>
                              <w:rPr>
                                <w:rFonts w:cs="Times New Roman"/>
                                <w:smallCaps/>
                                <w:color w:val="404040" w:themeColor="text1" w:themeTint="BF"/>
                                <w:sz w:val="36"/>
                                <w:szCs w:val="36"/>
                              </w:rPr>
                            </w:pPr>
                          </w:p>
                          <w:p w14:paraId="338A969E" w14:textId="77777777" w:rsidR="004F6B71" w:rsidRPr="00EB247F" w:rsidRDefault="004F6B71" w:rsidP="00EB247F">
                            <w:pPr>
                              <w:spacing w:after="0" w:line="240" w:lineRule="auto"/>
                              <w:rPr>
                                <w:rFonts w:cs="Times New Roman"/>
                                <w:smallCaps/>
                                <w:color w:val="404040" w:themeColor="text1" w:themeTint="BF"/>
                                <w:sz w:val="36"/>
                                <w:szCs w:val="36"/>
                              </w:rPr>
                            </w:pPr>
                          </w:p>
                          <w:p w14:paraId="21B2BC32" w14:textId="77777777" w:rsidR="004F6B71" w:rsidRPr="00EB247F" w:rsidRDefault="004F6B71" w:rsidP="00EB247F">
                            <w:pPr>
                              <w:spacing w:after="0" w:line="240" w:lineRule="auto"/>
                              <w:rPr>
                                <w:rFonts w:cs="Times New Roman"/>
                                <w:smallCaps/>
                                <w:color w:val="404040" w:themeColor="text1" w:themeTint="BF"/>
                                <w:sz w:val="36"/>
                                <w:szCs w:val="36"/>
                              </w:rPr>
                            </w:pPr>
                          </w:p>
                          <w:p w14:paraId="0EF4437F" w14:textId="77777777" w:rsidR="004F6B71" w:rsidRPr="00EB247F" w:rsidRDefault="004F6B71" w:rsidP="00EB247F">
                            <w:pPr>
                              <w:spacing w:after="0" w:line="240" w:lineRule="auto"/>
                              <w:rPr>
                                <w:rFonts w:cs="Times New Roman"/>
                                <w:smallCaps/>
                                <w:color w:val="404040" w:themeColor="text1" w:themeTint="BF"/>
                                <w:sz w:val="36"/>
                                <w:szCs w:val="36"/>
                              </w:rPr>
                            </w:pPr>
                          </w:p>
                          <w:p w14:paraId="66C10BC1" w14:textId="77777777" w:rsidR="004F6B71" w:rsidRPr="00EB247F" w:rsidRDefault="004F6B71"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3A9BB24E" w14:textId="2F4DB75A" w:rsidR="004F6B71" w:rsidRPr="00EB247F" w:rsidRDefault="004F6B71" w:rsidP="00EB247F">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Christine Shearer</w:t>
                            </w:r>
                            <w:r w:rsidRPr="00EB247F">
                              <w:rPr>
                                <w:rFonts w:cs="Times New Roman"/>
                                <w:smallCaps/>
                                <w:color w:val="404040" w:themeColor="text1" w:themeTint="BF"/>
                                <w:sz w:val="28"/>
                                <w:szCs w:val="28"/>
                              </w:rPr>
                              <w:t xml:space="preserve">, </w:t>
                            </w:r>
                            <w:r w:rsidRPr="00B02801">
                              <w:rPr>
                                <w:rFonts w:cs="Times New Roman"/>
                                <w:smallCaps/>
                                <w:color w:val="404040" w:themeColor="text1" w:themeTint="BF"/>
                                <w:sz w:val="28"/>
                                <w:szCs w:val="28"/>
                              </w:rPr>
                              <w:t>Research</w:t>
                            </w:r>
                            <w:r w:rsidRPr="00EB247F">
                              <w:rPr>
                                <w:rFonts w:cs="Times New Roman"/>
                                <w:smallCaps/>
                                <w:color w:val="404040" w:themeColor="text1" w:themeTint="BF"/>
                                <w:sz w:val="28"/>
                                <w:szCs w:val="28"/>
                              </w:rPr>
                              <w:t xml:space="preserve"> Fellow</w:t>
                            </w:r>
                          </w:p>
                          <w:p w14:paraId="3D54E002" w14:textId="334D15E5" w:rsidR="004F6B71" w:rsidRDefault="004F6B71" w:rsidP="004B7561">
                            <w:pPr>
                              <w:spacing w:after="0" w:line="240" w:lineRule="auto"/>
                              <w:rPr>
                                <w:rFonts w:cs="Times New Roman"/>
                                <w:smallCaps/>
                                <w:color w:val="404040" w:themeColor="text1" w:themeTint="BF"/>
                                <w:sz w:val="28"/>
                                <w:szCs w:val="28"/>
                              </w:rPr>
                            </w:pPr>
                            <w:r w:rsidRPr="004B7561">
                              <w:rPr>
                                <w:rFonts w:cs="Times New Roman"/>
                                <w:smallCaps/>
                                <w:color w:val="404040" w:themeColor="text1" w:themeTint="BF"/>
                                <w:sz w:val="28"/>
                                <w:szCs w:val="28"/>
                              </w:rPr>
                              <w:t>Abdulmutalib Yussuff</w:t>
                            </w:r>
                            <w:r>
                              <w:rPr>
                                <w:rFonts w:cs="Times New Roman"/>
                                <w:smallCaps/>
                                <w:color w:val="404040" w:themeColor="text1" w:themeTint="BF"/>
                                <w:sz w:val="28"/>
                                <w:szCs w:val="28"/>
                              </w:rPr>
                              <w:t>, Research Fellow</w:t>
                            </w:r>
                          </w:p>
                          <w:p w14:paraId="2E10B114" w14:textId="0B436381" w:rsidR="004F6B71" w:rsidRPr="00CA669D" w:rsidRDefault="004F6B71" w:rsidP="004B7561">
                            <w:pPr>
                              <w:spacing w:after="0" w:line="240" w:lineRule="auto"/>
                              <w:rPr>
                                <w:rFonts w:cs="Times New Roman"/>
                                <w:smallCaps/>
                                <w:color w:val="404040" w:themeColor="text1" w:themeTint="BF"/>
                                <w:sz w:val="28"/>
                                <w:szCs w:val="28"/>
                              </w:rPr>
                            </w:pPr>
                            <w:r w:rsidRPr="00CA669D">
                              <w:rPr>
                                <w:rFonts w:cs="Times New Roman"/>
                                <w:smallCaps/>
                                <w:color w:val="404040" w:themeColor="text1" w:themeTint="BF"/>
                                <w:sz w:val="28"/>
                                <w:szCs w:val="28"/>
                              </w:rPr>
                              <w:t>João Pedro Gouveia, Senior Research Fellow</w:t>
                            </w:r>
                          </w:p>
                          <w:p w14:paraId="6C4588F0" w14:textId="77777777" w:rsidR="004F6B71" w:rsidRPr="00CA669D" w:rsidRDefault="004F6B71" w:rsidP="000829DC">
                            <w:pPr>
                              <w:rPr>
                                <w:rFonts w:cs="Times New Roman"/>
                                <w:smallCaps/>
                                <w:color w:val="404040" w:themeColor="text1" w:themeTint="BF"/>
                              </w:rPr>
                            </w:pPr>
                          </w:p>
                          <w:p w14:paraId="1C3CFB47" w14:textId="77777777" w:rsidR="004F6B71" w:rsidRPr="00CA669D" w:rsidRDefault="004F6B71" w:rsidP="007864AB">
                            <w:pPr>
                              <w:rPr>
                                <w:rFonts w:cs="Times New Roman"/>
                                <w:smallCaps/>
                                <w:color w:val="404040" w:themeColor="text1" w:themeTint="BF"/>
                              </w:rPr>
                            </w:pPr>
                          </w:p>
                          <w:p w14:paraId="4481356F" w14:textId="6C098178" w:rsidR="004F6B71" w:rsidRPr="00EB247F" w:rsidRDefault="004F6B71"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12BD827B" w:rsidR="004F6B71" w:rsidRPr="0053289D" w:rsidRDefault="00AC243D" w:rsidP="007864AB">
                            <w:pPr>
                              <w:rPr>
                                <w:rFonts w:asciiTheme="minorHAnsi" w:hAnsiTheme="minorHAnsi"/>
                                <w:smallCaps/>
                                <w:color w:val="808080" w:themeColor="background1" w:themeShade="80"/>
                                <w:sz w:val="20"/>
                                <w:szCs w:val="20"/>
                              </w:rPr>
                            </w:pPr>
                            <w:hyperlink r:id="rId10" w:history="1">
                              <w:r w:rsidR="004F6B71" w:rsidRPr="0053289D">
                                <w:rPr>
                                  <w:rFonts w:asciiTheme="minorHAnsi" w:hAnsiTheme="minorHAnsi"/>
                                  <w:color w:val="808080" w:themeColor="background1" w:themeShade="80"/>
                                </w:rPr>
                                <w:t>info@drawdown.org</w:t>
                              </w:r>
                            </w:hyperlink>
                            <w:r w:rsidR="004F6B71" w:rsidRPr="0053289D">
                              <w:rPr>
                                <w:rFonts w:asciiTheme="minorHAnsi" w:hAnsiTheme="minorHAnsi"/>
                                <w:smallCaps/>
                                <w:color w:val="808080" w:themeColor="background1" w:themeShade="80"/>
                                <w:sz w:val="20"/>
                                <w:szCs w:val="20"/>
                              </w:rPr>
                              <w:t xml:space="preserve">             </w:t>
                            </w:r>
                            <w:hyperlink r:id="rId11" w:history="1">
                              <w:r w:rsidR="004F6B71" w:rsidRPr="0053289D">
                                <w:rPr>
                                  <w:rFonts w:asciiTheme="minorHAnsi" w:hAnsiTheme="minorHAnsi"/>
                                  <w:color w:val="808080" w:themeColor="background1" w:themeShade="80"/>
                                </w:rPr>
                                <w:t>www.drawdown.org</w:t>
                              </w:r>
                            </w:hyperlink>
                            <w:r w:rsidR="004F6B71" w:rsidRPr="0053289D">
                              <w:rPr>
                                <w:rFonts w:asciiTheme="minorHAnsi" w:hAnsiTheme="minorHAnsi"/>
                                <w:smallCaps/>
                                <w:color w:val="808080" w:themeColor="background1" w:themeShade="80"/>
                                <w:sz w:val="20"/>
                                <w:szCs w:val="20"/>
                              </w:rPr>
                              <w:t xml:space="preserve">  </w:t>
                            </w:r>
                          </w:p>
                          <w:p w14:paraId="05DAFFE7" w14:textId="77777777" w:rsidR="004F6B71" w:rsidRPr="0053289D" w:rsidRDefault="004F6B71" w:rsidP="00C81D94">
                            <w:pPr>
                              <w:rPr>
                                <w:rFonts w:cs="Times New Roman"/>
                                <w:smallCaps/>
                                <w:color w:val="404040" w:themeColor="text1" w:themeTint="BF"/>
                                <w:sz w:val="36"/>
                                <w:szCs w:val="36"/>
                              </w:rPr>
                            </w:pPr>
                          </w:p>
                          <w:p w14:paraId="3D97FBF6" w14:textId="77777777" w:rsidR="004F6B71" w:rsidRPr="0053289D" w:rsidRDefault="004F6B71" w:rsidP="00C81D94">
                            <w:pPr>
                              <w:rPr>
                                <w:rFonts w:cs="Times New Roman"/>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" filled="f" stroked="f" strokeweight=".5pt">
                <v:textbox inset=",0,54pt,0">
                  <w:txbxContent>
                    <w:p w14:paraId="1E55A2BD" w14:textId="05B6F6A8" w:rsidR="004F6B71" w:rsidRPr="00EB247F" w:rsidRDefault="004F6B71"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0F372645" w:rsidR="004F6B71" w:rsidRPr="00EB247F" w:rsidRDefault="004F6B71" w:rsidP="00504415">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 xml:space="preserve">Onshore Wind </w:t>
                      </w:r>
                      <w:r w:rsidR="00C07DCE">
                        <w:rPr>
                          <w:rFonts w:cs="Times New Roman"/>
                          <w:b/>
                          <w:smallCaps/>
                          <w:color w:val="404040" w:themeColor="text1" w:themeTint="BF"/>
                          <w:sz w:val="48"/>
                          <w:szCs w:val="48"/>
                        </w:rPr>
                        <w:t>Turbines</w:t>
                      </w:r>
                      <w:bookmarkStart w:id="1" w:name="_GoBack"/>
                      <w:bookmarkEnd w:id="1"/>
                    </w:p>
                    <w:p w14:paraId="6774E85B" w14:textId="4FE5AB42" w:rsidR="004F6B71" w:rsidRDefault="004F6B71" w:rsidP="00EB247F">
                      <w:pPr>
                        <w:spacing w:line="240" w:lineRule="auto"/>
                        <w:jc w:val="center"/>
                        <w:rPr>
                          <w:rFonts w:cs="Times New Roman"/>
                          <w:smallCaps/>
                          <w:color w:val="404040" w:themeColor="text1" w:themeTint="BF"/>
                          <w:sz w:val="36"/>
                          <w:szCs w:val="36"/>
                        </w:rPr>
                      </w:pPr>
                    </w:p>
                    <w:p w14:paraId="38E7ECB3" w14:textId="77777777" w:rsidR="004F6B71" w:rsidRPr="00EB247F" w:rsidRDefault="004F6B71" w:rsidP="00EB247F">
                      <w:pPr>
                        <w:spacing w:line="240" w:lineRule="auto"/>
                        <w:jc w:val="center"/>
                        <w:rPr>
                          <w:rFonts w:cs="Times New Roman"/>
                          <w:smallCaps/>
                          <w:color w:val="404040" w:themeColor="text1" w:themeTint="BF"/>
                          <w:sz w:val="36"/>
                          <w:szCs w:val="36"/>
                        </w:rPr>
                      </w:pPr>
                    </w:p>
                    <w:p w14:paraId="30E4023E" w14:textId="5F3CC6ED" w:rsidR="004F6B71" w:rsidRPr="00EB247F" w:rsidRDefault="004F6B71"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5E723A8B" w:rsidR="004F6B71" w:rsidRPr="00EB247F" w:rsidRDefault="004F6B71"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Agency Level: Utilities</w:t>
                      </w:r>
                    </w:p>
                    <w:p w14:paraId="4CF7CB6C" w14:textId="4F397408" w:rsidR="004F6B71" w:rsidRPr="00EB247F" w:rsidRDefault="004F6B71"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w:t>
                      </w:r>
                      <w:r>
                        <w:rPr>
                          <w:rFonts w:cs="Times New Roman"/>
                          <w:smallCaps/>
                          <w:color w:val="404040" w:themeColor="text1" w:themeTint="BF"/>
                          <w:sz w:val="36"/>
                          <w:szCs w:val="36"/>
                        </w:rPr>
                        <w:t>Wind</w:t>
                      </w:r>
                      <w:r w:rsidRPr="00EB247F">
                        <w:rPr>
                          <w:rFonts w:cs="Times New Roman"/>
                          <w:smallCaps/>
                          <w:color w:val="404040" w:themeColor="text1" w:themeTint="BF"/>
                          <w:sz w:val="36"/>
                          <w:szCs w:val="36"/>
                        </w:rPr>
                        <w:t xml:space="preserve"> Energy, Electricity Generation, Grid, Renewable Energy Source</w:t>
                      </w:r>
                    </w:p>
                    <w:p w14:paraId="5943CD2B" w14:textId="77777777" w:rsidR="004F6B71" w:rsidRPr="00EB247F" w:rsidRDefault="004F6B71" w:rsidP="00EB247F">
                      <w:pPr>
                        <w:spacing w:line="240" w:lineRule="auto"/>
                        <w:rPr>
                          <w:rFonts w:cs="Times New Roman"/>
                          <w:smallCaps/>
                          <w:color w:val="404040" w:themeColor="text1" w:themeTint="BF"/>
                          <w:sz w:val="36"/>
                          <w:szCs w:val="36"/>
                        </w:rPr>
                      </w:pPr>
                    </w:p>
                    <w:p w14:paraId="1922C9C8" w14:textId="77777777" w:rsidR="004F6B71" w:rsidRPr="00EB247F" w:rsidRDefault="004F6B71" w:rsidP="00EB247F">
                      <w:pPr>
                        <w:spacing w:line="240" w:lineRule="auto"/>
                        <w:rPr>
                          <w:rFonts w:cs="Times New Roman"/>
                          <w:smallCaps/>
                          <w:color w:val="404040" w:themeColor="text1" w:themeTint="BF"/>
                          <w:sz w:val="36"/>
                          <w:szCs w:val="36"/>
                        </w:rPr>
                      </w:pPr>
                    </w:p>
                    <w:p w14:paraId="66A3CB5B" w14:textId="77777777" w:rsidR="004F6B71" w:rsidRPr="00EB247F" w:rsidRDefault="004F6B71" w:rsidP="00EB247F">
                      <w:pPr>
                        <w:spacing w:line="240" w:lineRule="auto"/>
                        <w:rPr>
                          <w:rFonts w:cs="Times New Roman"/>
                          <w:smallCaps/>
                          <w:color w:val="404040" w:themeColor="text1" w:themeTint="BF"/>
                          <w:sz w:val="36"/>
                          <w:szCs w:val="36"/>
                        </w:rPr>
                      </w:pPr>
                    </w:p>
                    <w:p w14:paraId="0B02E81E" w14:textId="77777777" w:rsidR="004F6B71" w:rsidRPr="00EB247F" w:rsidRDefault="004F6B71" w:rsidP="00EB247F">
                      <w:pPr>
                        <w:spacing w:line="240" w:lineRule="auto"/>
                        <w:rPr>
                          <w:rFonts w:cs="Times New Roman"/>
                          <w:smallCaps/>
                          <w:color w:val="404040" w:themeColor="text1" w:themeTint="BF"/>
                          <w:sz w:val="36"/>
                          <w:szCs w:val="36"/>
                        </w:rPr>
                      </w:pPr>
                    </w:p>
                    <w:p w14:paraId="596D7C93" w14:textId="5FA67CF6" w:rsidR="004F6B71" w:rsidRPr="00EB247F" w:rsidRDefault="004F6B71" w:rsidP="00820BA5">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 xml:space="preserve">Version </w:t>
                      </w:r>
                      <w:r w:rsidR="00C07DCE">
                        <w:rPr>
                          <w:rFonts w:cs="Times New Roman"/>
                          <w:smallCaps/>
                          <w:color w:val="404040" w:themeColor="text1" w:themeTint="BF"/>
                          <w:sz w:val="36"/>
                          <w:szCs w:val="36"/>
                        </w:rPr>
                        <w:t>3</w:t>
                      </w:r>
                      <w:r>
                        <w:rPr>
                          <w:rFonts w:cs="Times New Roman"/>
                          <w:smallCaps/>
                          <w:color w:val="404040" w:themeColor="text1" w:themeTint="BF"/>
                          <w:sz w:val="36"/>
                          <w:szCs w:val="36"/>
                        </w:rPr>
                        <w:t xml:space="preserve"> </w:t>
                      </w:r>
                      <w:r w:rsidR="00C07DCE">
                        <w:rPr>
                          <w:rFonts w:cs="Times New Roman"/>
                          <w:smallCaps/>
                          <w:color w:val="404040" w:themeColor="text1" w:themeTint="BF"/>
                          <w:sz w:val="36"/>
                          <w:szCs w:val="36"/>
                        </w:rPr>
                        <w:t>(June</w:t>
                      </w:r>
                      <w:r>
                        <w:rPr>
                          <w:rFonts w:cs="Times New Roman"/>
                          <w:smallCaps/>
                          <w:color w:val="404040" w:themeColor="text1" w:themeTint="BF"/>
                          <w:sz w:val="36"/>
                          <w:szCs w:val="36"/>
                        </w:rPr>
                        <w:t xml:space="preserve"> 20</w:t>
                      </w:r>
                      <w:r w:rsidR="00C07DCE">
                        <w:rPr>
                          <w:rFonts w:cs="Times New Roman"/>
                          <w:smallCaps/>
                          <w:color w:val="404040" w:themeColor="text1" w:themeTint="BF"/>
                          <w:sz w:val="36"/>
                          <w:szCs w:val="36"/>
                        </w:rPr>
                        <w:t>20</w:t>
                      </w:r>
                      <w:r>
                        <w:rPr>
                          <w:rFonts w:cs="Times New Roman"/>
                          <w:smallCaps/>
                          <w:color w:val="404040" w:themeColor="text1" w:themeTint="BF"/>
                          <w:sz w:val="36"/>
                          <w:szCs w:val="36"/>
                        </w:rPr>
                        <w:t>)</w:t>
                      </w:r>
                    </w:p>
                    <w:p w14:paraId="5850EC6A" w14:textId="77777777" w:rsidR="004F6B71" w:rsidRPr="00EB247F" w:rsidRDefault="004F6B71" w:rsidP="00EB247F">
                      <w:pPr>
                        <w:spacing w:after="0" w:line="240" w:lineRule="auto"/>
                        <w:rPr>
                          <w:rFonts w:cs="Times New Roman"/>
                          <w:smallCaps/>
                          <w:color w:val="404040" w:themeColor="text1" w:themeTint="BF"/>
                          <w:sz w:val="36"/>
                          <w:szCs w:val="36"/>
                        </w:rPr>
                      </w:pPr>
                    </w:p>
                    <w:p w14:paraId="338A969E" w14:textId="77777777" w:rsidR="004F6B71" w:rsidRPr="00EB247F" w:rsidRDefault="004F6B71" w:rsidP="00EB247F">
                      <w:pPr>
                        <w:spacing w:after="0" w:line="240" w:lineRule="auto"/>
                        <w:rPr>
                          <w:rFonts w:cs="Times New Roman"/>
                          <w:smallCaps/>
                          <w:color w:val="404040" w:themeColor="text1" w:themeTint="BF"/>
                          <w:sz w:val="36"/>
                          <w:szCs w:val="36"/>
                        </w:rPr>
                      </w:pPr>
                    </w:p>
                    <w:p w14:paraId="21B2BC32" w14:textId="77777777" w:rsidR="004F6B71" w:rsidRPr="00EB247F" w:rsidRDefault="004F6B71" w:rsidP="00EB247F">
                      <w:pPr>
                        <w:spacing w:after="0" w:line="240" w:lineRule="auto"/>
                        <w:rPr>
                          <w:rFonts w:cs="Times New Roman"/>
                          <w:smallCaps/>
                          <w:color w:val="404040" w:themeColor="text1" w:themeTint="BF"/>
                          <w:sz w:val="36"/>
                          <w:szCs w:val="36"/>
                        </w:rPr>
                      </w:pPr>
                    </w:p>
                    <w:p w14:paraId="0EF4437F" w14:textId="77777777" w:rsidR="004F6B71" w:rsidRPr="00EB247F" w:rsidRDefault="004F6B71" w:rsidP="00EB247F">
                      <w:pPr>
                        <w:spacing w:after="0" w:line="240" w:lineRule="auto"/>
                        <w:rPr>
                          <w:rFonts w:cs="Times New Roman"/>
                          <w:smallCaps/>
                          <w:color w:val="404040" w:themeColor="text1" w:themeTint="BF"/>
                          <w:sz w:val="36"/>
                          <w:szCs w:val="36"/>
                        </w:rPr>
                      </w:pPr>
                    </w:p>
                    <w:p w14:paraId="66C10BC1" w14:textId="77777777" w:rsidR="004F6B71" w:rsidRPr="00EB247F" w:rsidRDefault="004F6B71"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3A9BB24E" w14:textId="2F4DB75A" w:rsidR="004F6B71" w:rsidRPr="00EB247F" w:rsidRDefault="004F6B71" w:rsidP="00EB247F">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Christine Shearer</w:t>
                      </w:r>
                      <w:r w:rsidRPr="00EB247F">
                        <w:rPr>
                          <w:rFonts w:cs="Times New Roman"/>
                          <w:smallCaps/>
                          <w:color w:val="404040" w:themeColor="text1" w:themeTint="BF"/>
                          <w:sz w:val="28"/>
                          <w:szCs w:val="28"/>
                        </w:rPr>
                        <w:t xml:space="preserve">, </w:t>
                      </w:r>
                      <w:r w:rsidRPr="00B02801">
                        <w:rPr>
                          <w:rFonts w:cs="Times New Roman"/>
                          <w:smallCaps/>
                          <w:color w:val="404040" w:themeColor="text1" w:themeTint="BF"/>
                          <w:sz w:val="28"/>
                          <w:szCs w:val="28"/>
                        </w:rPr>
                        <w:t>Research</w:t>
                      </w:r>
                      <w:r w:rsidRPr="00EB247F">
                        <w:rPr>
                          <w:rFonts w:cs="Times New Roman"/>
                          <w:smallCaps/>
                          <w:color w:val="404040" w:themeColor="text1" w:themeTint="BF"/>
                          <w:sz w:val="28"/>
                          <w:szCs w:val="28"/>
                        </w:rPr>
                        <w:t xml:space="preserve"> Fellow</w:t>
                      </w:r>
                    </w:p>
                    <w:p w14:paraId="3D54E002" w14:textId="334D15E5" w:rsidR="004F6B71" w:rsidRDefault="004F6B71" w:rsidP="004B7561">
                      <w:pPr>
                        <w:spacing w:after="0" w:line="240" w:lineRule="auto"/>
                        <w:rPr>
                          <w:rFonts w:cs="Times New Roman"/>
                          <w:smallCaps/>
                          <w:color w:val="404040" w:themeColor="text1" w:themeTint="BF"/>
                          <w:sz w:val="28"/>
                          <w:szCs w:val="28"/>
                        </w:rPr>
                      </w:pPr>
                      <w:r w:rsidRPr="004B7561">
                        <w:rPr>
                          <w:rFonts w:cs="Times New Roman"/>
                          <w:smallCaps/>
                          <w:color w:val="404040" w:themeColor="text1" w:themeTint="BF"/>
                          <w:sz w:val="28"/>
                          <w:szCs w:val="28"/>
                        </w:rPr>
                        <w:t>Abdulmutalib Yussuff</w:t>
                      </w:r>
                      <w:r>
                        <w:rPr>
                          <w:rFonts w:cs="Times New Roman"/>
                          <w:smallCaps/>
                          <w:color w:val="404040" w:themeColor="text1" w:themeTint="BF"/>
                          <w:sz w:val="28"/>
                          <w:szCs w:val="28"/>
                        </w:rPr>
                        <w:t>, Research Fellow</w:t>
                      </w:r>
                    </w:p>
                    <w:p w14:paraId="2E10B114" w14:textId="0B436381" w:rsidR="004F6B71" w:rsidRPr="00CA669D" w:rsidRDefault="004F6B71" w:rsidP="004B7561">
                      <w:pPr>
                        <w:spacing w:after="0" w:line="240" w:lineRule="auto"/>
                        <w:rPr>
                          <w:rFonts w:cs="Times New Roman"/>
                          <w:smallCaps/>
                          <w:color w:val="404040" w:themeColor="text1" w:themeTint="BF"/>
                          <w:sz w:val="28"/>
                          <w:szCs w:val="28"/>
                        </w:rPr>
                      </w:pPr>
                      <w:r w:rsidRPr="00CA669D">
                        <w:rPr>
                          <w:rFonts w:cs="Times New Roman"/>
                          <w:smallCaps/>
                          <w:color w:val="404040" w:themeColor="text1" w:themeTint="BF"/>
                          <w:sz w:val="28"/>
                          <w:szCs w:val="28"/>
                        </w:rPr>
                        <w:t>João Pedro Gouveia, Senior Research Fellow</w:t>
                      </w:r>
                    </w:p>
                    <w:p w14:paraId="6C4588F0" w14:textId="77777777" w:rsidR="004F6B71" w:rsidRPr="00CA669D" w:rsidRDefault="004F6B71" w:rsidP="000829DC">
                      <w:pPr>
                        <w:rPr>
                          <w:rFonts w:cs="Times New Roman"/>
                          <w:smallCaps/>
                          <w:color w:val="404040" w:themeColor="text1" w:themeTint="BF"/>
                        </w:rPr>
                      </w:pPr>
                    </w:p>
                    <w:p w14:paraId="1C3CFB47" w14:textId="77777777" w:rsidR="004F6B71" w:rsidRPr="00CA669D" w:rsidRDefault="004F6B71" w:rsidP="007864AB">
                      <w:pPr>
                        <w:rPr>
                          <w:rFonts w:cs="Times New Roman"/>
                          <w:smallCaps/>
                          <w:color w:val="404040" w:themeColor="text1" w:themeTint="BF"/>
                        </w:rPr>
                      </w:pPr>
                    </w:p>
                    <w:p w14:paraId="4481356F" w14:textId="6C098178" w:rsidR="004F6B71" w:rsidRPr="00EB247F" w:rsidRDefault="004F6B71"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12">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12BD827B" w:rsidR="004F6B71" w:rsidRPr="0053289D" w:rsidRDefault="005B462A" w:rsidP="007864AB">
                      <w:pPr>
                        <w:rPr>
                          <w:rFonts w:asciiTheme="minorHAnsi" w:hAnsiTheme="minorHAnsi"/>
                          <w:smallCaps/>
                          <w:color w:val="808080" w:themeColor="background1" w:themeShade="80"/>
                          <w:sz w:val="20"/>
                          <w:szCs w:val="20"/>
                        </w:rPr>
                      </w:pPr>
                      <w:hyperlink r:id="rId13" w:history="1">
                        <w:r w:rsidR="004F6B71" w:rsidRPr="0053289D">
                          <w:rPr>
                            <w:rFonts w:asciiTheme="minorHAnsi" w:hAnsiTheme="minorHAnsi"/>
                            <w:color w:val="808080" w:themeColor="background1" w:themeShade="80"/>
                          </w:rPr>
                          <w:t>info@drawdown.org</w:t>
                        </w:r>
                      </w:hyperlink>
                      <w:r w:rsidR="004F6B71" w:rsidRPr="0053289D">
                        <w:rPr>
                          <w:rFonts w:asciiTheme="minorHAnsi" w:hAnsiTheme="minorHAnsi"/>
                          <w:smallCaps/>
                          <w:color w:val="808080" w:themeColor="background1" w:themeShade="80"/>
                          <w:sz w:val="20"/>
                          <w:szCs w:val="20"/>
                        </w:rPr>
                        <w:t xml:space="preserve">             </w:t>
                      </w:r>
                      <w:hyperlink r:id="rId14" w:history="1">
                        <w:r w:rsidR="004F6B71" w:rsidRPr="0053289D">
                          <w:rPr>
                            <w:rFonts w:asciiTheme="minorHAnsi" w:hAnsiTheme="minorHAnsi"/>
                            <w:color w:val="808080" w:themeColor="background1" w:themeShade="80"/>
                          </w:rPr>
                          <w:t>www.drawdown.org</w:t>
                        </w:r>
                      </w:hyperlink>
                      <w:r w:rsidR="004F6B71" w:rsidRPr="0053289D">
                        <w:rPr>
                          <w:rFonts w:asciiTheme="minorHAnsi" w:hAnsiTheme="minorHAnsi"/>
                          <w:smallCaps/>
                          <w:color w:val="808080" w:themeColor="background1" w:themeShade="80"/>
                          <w:sz w:val="20"/>
                          <w:szCs w:val="20"/>
                        </w:rPr>
                        <w:t xml:space="preserve">  </w:t>
                      </w:r>
                    </w:p>
                    <w:p w14:paraId="05DAFFE7" w14:textId="77777777" w:rsidR="004F6B71" w:rsidRPr="0053289D" w:rsidRDefault="004F6B71" w:rsidP="00C81D94">
                      <w:pPr>
                        <w:rPr>
                          <w:rFonts w:cs="Times New Roman"/>
                          <w:smallCaps/>
                          <w:color w:val="404040" w:themeColor="text1" w:themeTint="BF"/>
                          <w:sz w:val="36"/>
                          <w:szCs w:val="36"/>
                        </w:rPr>
                      </w:pPr>
                    </w:p>
                    <w:p w14:paraId="3D97FBF6" w14:textId="77777777" w:rsidR="004F6B71" w:rsidRPr="0053289D" w:rsidRDefault="004F6B71" w:rsidP="00C81D94">
                      <w:pPr>
                        <w:rPr>
                          <w:rFonts w:cs="Times New Roman"/>
                          <w:smallCaps/>
                          <w:color w:val="404040" w:themeColor="text1" w:themeTint="BF"/>
                          <w:sz w:val="36"/>
                          <w:szCs w:val="36"/>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E069AC" w:rsidRDefault="551A77D0" w:rsidP="00EB247F">
          <w:pPr>
            <w:rPr>
              <w:rStyle w:val="Heading1Char"/>
            </w:rPr>
          </w:pPr>
          <w:r w:rsidRPr="00E069AC">
            <w:rPr>
              <w:rStyle w:val="Heading1Char"/>
            </w:rPr>
            <w:t>Table of Contents</w:t>
          </w:r>
        </w:p>
        <w:p w14:paraId="274B5EB7" w14:textId="503BBC2C" w:rsidR="009211F2" w:rsidRDefault="00640665">
          <w:pPr>
            <w:pStyle w:val="TOC1"/>
            <w:tabs>
              <w:tab w:val="right" w:leader="dot" w:pos="9350"/>
            </w:tabs>
            <w:rPr>
              <w:rFonts w:asciiTheme="minorHAnsi" w:hAnsiTheme="minorHAnsi"/>
              <w:noProof/>
              <w:sz w:val="24"/>
              <w:szCs w:val="24"/>
              <w:lang w:eastAsia="en-US"/>
            </w:rPr>
          </w:pPr>
          <w:r w:rsidRPr="00E069AC">
            <w:fldChar w:fldCharType="begin"/>
          </w:r>
          <w:r w:rsidRPr="00E069AC">
            <w:instrText xml:space="preserve"> TOC \o "1-3" \h \z \u </w:instrText>
          </w:r>
          <w:r w:rsidRPr="00E069AC">
            <w:fldChar w:fldCharType="separate"/>
          </w:r>
          <w:hyperlink w:anchor="_Toc18958301" w:history="1">
            <w:r w:rsidR="009211F2" w:rsidRPr="007470FF">
              <w:rPr>
                <w:rStyle w:val="Hyperlink"/>
                <w:noProof/>
              </w:rPr>
              <w:t>List of Figures</w:t>
            </w:r>
            <w:r w:rsidR="009211F2">
              <w:rPr>
                <w:noProof/>
                <w:webHidden/>
              </w:rPr>
              <w:tab/>
            </w:r>
            <w:r w:rsidR="009211F2">
              <w:rPr>
                <w:noProof/>
                <w:webHidden/>
              </w:rPr>
              <w:fldChar w:fldCharType="begin"/>
            </w:r>
            <w:r w:rsidR="009211F2">
              <w:rPr>
                <w:noProof/>
                <w:webHidden/>
              </w:rPr>
              <w:instrText xml:space="preserve"> PAGEREF _Toc18958301 \h </w:instrText>
            </w:r>
            <w:r w:rsidR="009211F2">
              <w:rPr>
                <w:noProof/>
                <w:webHidden/>
              </w:rPr>
            </w:r>
            <w:r w:rsidR="009211F2">
              <w:rPr>
                <w:noProof/>
                <w:webHidden/>
              </w:rPr>
              <w:fldChar w:fldCharType="separate"/>
            </w:r>
            <w:r w:rsidR="003B19DB">
              <w:rPr>
                <w:noProof/>
                <w:webHidden/>
              </w:rPr>
              <w:t>4</w:t>
            </w:r>
            <w:r w:rsidR="009211F2">
              <w:rPr>
                <w:noProof/>
                <w:webHidden/>
              </w:rPr>
              <w:fldChar w:fldCharType="end"/>
            </w:r>
          </w:hyperlink>
        </w:p>
        <w:p w14:paraId="117D50AD" w14:textId="1AAAAF6A" w:rsidR="009211F2" w:rsidRDefault="00AC243D">
          <w:pPr>
            <w:pStyle w:val="TOC1"/>
            <w:tabs>
              <w:tab w:val="right" w:leader="dot" w:pos="9350"/>
            </w:tabs>
            <w:rPr>
              <w:rFonts w:asciiTheme="minorHAnsi" w:hAnsiTheme="minorHAnsi"/>
              <w:noProof/>
              <w:sz w:val="24"/>
              <w:szCs w:val="24"/>
              <w:lang w:eastAsia="en-US"/>
            </w:rPr>
          </w:pPr>
          <w:hyperlink w:anchor="_Toc18958302" w:history="1">
            <w:r w:rsidR="009211F2" w:rsidRPr="007470FF">
              <w:rPr>
                <w:rStyle w:val="Hyperlink"/>
                <w:noProof/>
              </w:rPr>
              <w:t>List of Tables</w:t>
            </w:r>
            <w:r w:rsidR="009211F2">
              <w:rPr>
                <w:noProof/>
                <w:webHidden/>
              </w:rPr>
              <w:tab/>
            </w:r>
            <w:r w:rsidR="009211F2">
              <w:rPr>
                <w:noProof/>
                <w:webHidden/>
              </w:rPr>
              <w:fldChar w:fldCharType="begin"/>
            </w:r>
            <w:r w:rsidR="009211F2">
              <w:rPr>
                <w:noProof/>
                <w:webHidden/>
              </w:rPr>
              <w:instrText xml:space="preserve"> PAGEREF _Toc18958302 \h </w:instrText>
            </w:r>
            <w:r w:rsidR="009211F2">
              <w:rPr>
                <w:noProof/>
                <w:webHidden/>
              </w:rPr>
            </w:r>
            <w:r w:rsidR="009211F2">
              <w:rPr>
                <w:noProof/>
                <w:webHidden/>
              </w:rPr>
              <w:fldChar w:fldCharType="separate"/>
            </w:r>
            <w:r w:rsidR="003B19DB">
              <w:rPr>
                <w:noProof/>
                <w:webHidden/>
              </w:rPr>
              <w:t>4</w:t>
            </w:r>
            <w:r w:rsidR="009211F2">
              <w:rPr>
                <w:noProof/>
                <w:webHidden/>
              </w:rPr>
              <w:fldChar w:fldCharType="end"/>
            </w:r>
          </w:hyperlink>
        </w:p>
        <w:p w14:paraId="0F8CA72F" w14:textId="74ADCB5C" w:rsidR="009211F2" w:rsidRDefault="00AC243D">
          <w:pPr>
            <w:pStyle w:val="TOC1"/>
            <w:tabs>
              <w:tab w:val="right" w:leader="dot" w:pos="9350"/>
            </w:tabs>
            <w:rPr>
              <w:rFonts w:asciiTheme="minorHAnsi" w:hAnsiTheme="minorHAnsi"/>
              <w:noProof/>
              <w:sz w:val="24"/>
              <w:szCs w:val="24"/>
              <w:lang w:eastAsia="en-US"/>
            </w:rPr>
          </w:pPr>
          <w:hyperlink w:anchor="_Toc18958303" w:history="1">
            <w:r w:rsidR="009211F2" w:rsidRPr="007470FF">
              <w:rPr>
                <w:rStyle w:val="Hyperlink"/>
                <w:noProof/>
              </w:rPr>
              <w:t>Acronyms and Symbols Used</w:t>
            </w:r>
            <w:r w:rsidR="009211F2">
              <w:rPr>
                <w:noProof/>
                <w:webHidden/>
              </w:rPr>
              <w:tab/>
            </w:r>
            <w:r w:rsidR="009211F2">
              <w:rPr>
                <w:noProof/>
                <w:webHidden/>
              </w:rPr>
              <w:fldChar w:fldCharType="begin"/>
            </w:r>
            <w:r w:rsidR="009211F2">
              <w:rPr>
                <w:noProof/>
                <w:webHidden/>
              </w:rPr>
              <w:instrText xml:space="preserve"> PAGEREF _Toc18958303 \h </w:instrText>
            </w:r>
            <w:r w:rsidR="009211F2">
              <w:rPr>
                <w:noProof/>
                <w:webHidden/>
              </w:rPr>
            </w:r>
            <w:r w:rsidR="009211F2">
              <w:rPr>
                <w:noProof/>
                <w:webHidden/>
              </w:rPr>
              <w:fldChar w:fldCharType="separate"/>
            </w:r>
            <w:r w:rsidR="003B19DB">
              <w:rPr>
                <w:noProof/>
                <w:webHidden/>
              </w:rPr>
              <w:t>5</w:t>
            </w:r>
            <w:r w:rsidR="009211F2">
              <w:rPr>
                <w:noProof/>
                <w:webHidden/>
              </w:rPr>
              <w:fldChar w:fldCharType="end"/>
            </w:r>
          </w:hyperlink>
        </w:p>
        <w:p w14:paraId="21F6819B" w14:textId="7FA62491" w:rsidR="009211F2" w:rsidRDefault="00AC243D">
          <w:pPr>
            <w:pStyle w:val="TOC1"/>
            <w:tabs>
              <w:tab w:val="right" w:leader="dot" w:pos="9350"/>
            </w:tabs>
            <w:rPr>
              <w:rFonts w:asciiTheme="minorHAnsi" w:hAnsiTheme="minorHAnsi"/>
              <w:noProof/>
              <w:sz w:val="24"/>
              <w:szCs w:val="24"/>
              <w:lang w:eastAsia="en-US"/>
            </w:rPr>
          </w:pPr>
          <w:hyperlink w:anchor="_Toc18958304" w:history="1">
            <w:r w:rsidR="009211F2" w:rsidRPr="007470FF">
              <w:rPr>
                <w:rStyle w:val="Hyperlink"/>
                <w:noProof/>
              </w:rPr>
              <w:t>Executive Summary</w:t>
            </w:r>
            <w:r w:rsidR="009211F2">
              <w:rPr>
                <w:noProof/>
                <w:webHidden/>
              </w:rPr>
              <w:tab/>
            </w:r>
            <w:r w:rsidR="009211F2">
              <w:rPr>
                <w:noProof/>
                <w:webHidden/>
              </w:rPr>
              <w:fldChar w:fldCharType="begin"/>
            </w:r>
            <w:r w:rsidR="009211F2">
              <w:rPr>
                <w:noProof/>
                <w:webHidden/>
              </w:rPr>
              <w:instrText xml:space="preserve"> PAGEREF _Toc18958304 \h </w:instrText>
            </w:r>
            <w:r w:rsidR="009211F2">
              <w:rPr>
                <w:noProof/>
                <w:webHidden/>
              </w:rPr>
            </w:r>
            <w:r w:rsidR="009211F2">
              <w:rPr>
                <w:noProof/>
                <w:webHidden/>
              </w:rPr>
              <w:fldChar w:fldCharType="separate"/>
            </w:r>
            <w:r w:rsidR="003B19DB">
              <w:rPr>
                <w:noProof/>
                <w:webHidden/>
              </w:rPr>
              <w:t>7</w:t>
            </w:r>
            <w:r w:rsidR="009211F2">
              <w:rPr>
                <w:noProof/>
                <w:webHidden/>
              </w:rPr>
              <w:fldChar w:fldCharType="end"/>
            </w:r>
          </w:hyperlink>
        </w:p>
        <w:p w14:paraId="08D6CE62" w14:textId="4A2D65C1" w:rsidR="009211F2" w:rsidRDefault="00AC243D">
          <w:pPr>
            <w:pStyle w:val="TOC1"/>
            <w:tabs>
              <w:tab w:val="left" w:pos="440"/>
              <w:tab w:val="right" w:leader="dot" w:pos="9350"/>
            </w:tabs>
            <w:rPr>
              <w:rFonts w:asciiTheme="minorHAnsi" w:hAnsiTheme="minorHAnsi"/>
              <w:noProof/>
              <w:sz w:val="24"/>
              <w:szCs w:val="24"/>
              <w:lang w:eastAsia="en-US"/>
            </w:rPr>
          </w:pPr>
          <w:hyperlink w:anchor="_Toc18958305" w:history="1">
            <w:r w:rsidR="009211F2" w:rsidRPr="007470FF">
              <w:rPr>
                <w:rStyle w:val="Hyperlink"/>
                <w:noProof/>
              </w:rPr>
              <w:t>1</w:t>
            </w:r>
            <w:r w:rsidR="009211F2">
              <w:rPr>
                <w:rFonts w:asciiTheme="minorHAnsi" w:hAnsiTheme="minorHAnsi"/>
                <w:noProof/>
                <w:sz w:val="24"/>
                <w:szCs w:val="24"/>
                <w:lang w:eastAsia="en-US"/>
              </w:rPr>
              <w:tab/>
            </w:r>
            <w:r w:rsidR="009211F2" w:rsidRPr="007470FF">
              <w:rPr>
                <w:rStyle w:val="Hyperlink"/>
                <w:noProof/>
              </w:rPr>
              <w:t>Literature Review</w:t>
            </w:r>
            <w:r w:rsidR="009211F2">
              <w:rPr>
                <w:noProof/>
                <w:webHidden/>
              </w:rPr>
              <w:tab/>
            </w:r>
            <w:r w:rsidR="009211F2">
              <w:rPr>
                <w:noProof/>
                <w:webHidden/>
              </w:rPr>
              <w:fldChar w:fldCharType="begin"/>
            </w:r>
            <w:r w:rsidR="009211F2">
              <w:rPr>
                <w:noProof/>
                <w:webHidden/>
              </w:rPr>
              <w:instrText xml:space="preserve"> PAGEREF _Toc18958305 \h </w:instrText>
            </w:r>
            <w:r w:rsidR="009211F2">
              <w:rPr>
                <w:noProof/>
                <w:webHidden/>
              </w:rPr>
            </w:r>
            <w:r w:rsidR="009211F2">
              <w:rPr>
                <w:noProof/>
                <w:webHidden/>
              </w:rPr>
              <w:fldChar w:fldCharType="separate"/>
            </w:r>
            <w:r w:rsidR="003B19DB">
              <w:rPr>
                <w:noProof/>
                <w:webHidden/>
              </w:rPr>
              <w:t>8</w:t>
            </w:r>
            <w:r w:rsidR="009211F2">
              <w:rPr>
                <w:noProof/>
                <w:webHidden/>
              </w:rPr>
              <w:fldChar w:fldCharType="end"/>
            </w:r>
          </w:hyperlink>
        </w:p>
        <w:p w14:paraId="33B84C7C" w14:textId="384F9423" w:rsidR="009211F2" w:rsidRDefault="00AC243D">
          <w:pPr>
            <w:pStyle w:val="TOC2"/>
            <w:tabs>
              <w:tab w:val="left" w:pos="960"/>
              <w:tab w:val="right" w:leader="dot" w:pos="9350"/>
            </w:tabs>
            <w:rPr>
              <w:rFonts w:asciiTheme="minorHAnsi" w:hAnsiTheme="minorHAnsi"/>
              <w:noProof/>
              <w:sz w:val="24"/>
              <w:szCs w:val="24"/>
              <w:lang w:eastAsia="en-US"/>
            </w:rPr>
          </w:pPr>
          <w:hyperlink w:anchor="_Toc18958306" w:history="1">
            <w:r w:rsidR="009211F2" w:rsidRPr="007470FF">
              <w:rPr>
                <w:rStyle w:val="Hyperlink"/>
                <w:noProof/>
              </w:rPr>
              <w:t>1.1.</w:t>
            </w:r>
            <w:r w:rsidR="009211F2">
              <w:rPr>
                <w:rFonts w:asciiTheme="minorHAnsi" w:hAnsiTheme="minorHAnsi"/>
                <w:noProof/>
                <w:sz w:val="24"/>
                <w:szCs w:val="24"/>
                <w:lang w:eastAsia="en-US"/>
              </w:rPr>
              <w:tab/>
            </w:r>
            <w:r w:rsidR="009211F2" w:rsidRPr="007470FF">
              <w:rPr>
                <w:rStyle w:val="Hyperlink"/>
                <w:noProof/>
              </w:rPr>
              <w:t>State of Onshore wind energy technologies</w:t>
            </w:r>
            <w:r w:rsidR="009211F2">
              <w:rPr>
                <w:noProof/>
                <w:webHidden/>
              </w:rPr>
              <w:tab/>
            </w:r>
            <w:r w:rsidR="009211F2">
              <w:rPr>
                <w:noProof/>
                <w:webHidden/>
              </w:rPr>
              <w:fldChar w:fldCharType="begin"/>
            </w:r>
            <w:r w:rsidR="009211F2">
              <w:rPr>
                <w:noProof/>
                <w:webHidden/>
              </w:rPr>
              <w:instrText xml:space="preserve"> PAGEREF _Toc18958306 \h </w:instrText>
            </w:r>
            <w:r w:rsidR="009211F2">
              <w:rPr>
                <w:noProof/>
                <w:webHidden/>
              </w:rPr>
            </w:r>
            <w:r w:rsidR="009211F2">
              <w:rPr>
                <w:noProof/>
                <w:webHidden/>
              </w:rPr>
              <w:fldChar w:fldCharType="separate"/>
            </w:r>
            <w:r w:rsidR="003B19DB">
              <w:rPr>
                <w:noProof/>
                <w:webHidden/>
              </w:rPr>
              <w:t>8</w:t>
            </w:r>
            <w:r w:rsidR="009211F2">
              <w:rPr>
                <w:noProof/>
                <w:webHidden/>
              </w:rPr>
              <w:fldChar w:fldCharType="end"/>
            </w:r>
          </w:hyperlink>
        </w:p>
        <w:p w14:paraId="405B0471" w14:textId="14F8ADC3" w:rsidR="009211F2" w:rsidRDefault="00AC243D">
          <w:pPr>
            <w:pStyle w:val="TOC2"/>
            <w:tabs>
              <w:tab w:val="left" w:pos="960"/>
              <w:tab w:val="right" w:leader="dot" w:pos="9350"/>
            </w:tabs>
            <w:rPr>
              <w:rFonts w:asciiTheme="minorHAnsi" w:hAnsiTheme="minorHAnsi"/>
              <w:noProof/>
              <w:sz w:val="24"/>
              <w:szCs w:val="24"/>
              <w:lang w:eastAsia="en-US"/>
            </w:rPr>
          </w:pPr>
          <w:hyperlink w:anchor="_Toc18958307" w:history="1">
            <w:r w:rsidR="009211F2" w:rsidRPr="007470FF">
              <w:rPr>
                <w:rStyle w:val="Hyperlink"/>
                <w:noProof/>
              </w:rPr>
              <w:t>1.2.</w:t>
            </w:r>
            <w:r w:rsidR="009211F2">
              <w:rPr>
                <w:rFonts w:asciiTheme="minorHAnsi" w:hAnsiTheme="minorHAnsi"/>
                <w:noProof/>
                <w:sz w:val="24"/>
                <w:szCs w:val="24"/>
                <w:lang w:eastAsia="en-US"/>
              </w:rPr>
              <w:tab/>
            </w:r>
            <w:r w:rsidR="009211F2" w:rsidRPr="007470FF">
              <w:rPr>
                <w:rStyle w:val="Hyperlink"/>
                <w:noProof/>
              </w:rPr>
              <w:t>Adoption Path</w:t>
            </w:r>
            <w:r w:rsidR="009211F2">
              <w:rPr>
                <w:noProof/>
                <w:webHidden/>
              </w:rPr>
              <w:tab/>
            </w:r>
            <w:r w:rsidR="009211F2">
              <w:rPr>
                <w:noProof/>
                <w:webHidden/>
              </w:rPr>
              <w:fldChar w:fldCharType="begin"/>
            </w:r>
            <w:r w:rsidR="009211F2">
              <w:rPr>
                <w:noProof/>
                <w:webHidden/>
              </w:rPr>
              <w:instrText xml:space="preserve"> PAGEREF _Toc18958307 \h </w:instrText>
            </w:r>
            <w:r w:rsidR="009211F2">
              <w:rPr>
                <w:noProof/>
                <w:webHidden/>
              </w:rPr>
            </w:r>
            <w:r w:rsidR="009211F2">
              <w:rPr>
                <w:noProof/>
                <w:webHidden/>
              </w:rPr>
              <w:fldChar w:fldCharType="separate"/>
            </w:r>
            <w:r w:rsidR="003B19DB">
              <w:rPr>
                <w:noProof/>
                <w:webHidden/>
              </w:rPr>
              <w:t>13</w:t>
            </w:r>
            <w:r w:rsidR="009211F2">
              <w:rPr>
                <w:noProof/>
                <w:webHidden/>
              </w:rPr>
              <w:fldChar w:fldCharType="end"/>
            </w:r>
          </w:hyperlink>
        </w:p>
        <w:p w14:paraId="7EC64341" w14:textId="706DC663" w:rsidR="009211F2" w:rsidRDefault="00AC243D">
          <w:pPr>
            <w:pStyle w:val="TOC3"/>
            <w:tabs>
              <w:tab w:val="left" w:pos="1200"/>
              <w:tab w:val="right" w:leader="dot" w:pos="9350"/>
            </w:tabs>
            <w:rPr>
              <w:rFonts w:asciiTheme="minorHAnsi" w:hAnsiTheme="minorHAnsi"/>
              <w:noProof/>
              <w:sz w:val="24"/>
              <w:szCs w:val="24"/>
              <w:lang w:eastAsia="en-US"/>
            </w:rPr>
          </w:pPr>
          <w:hyperlink w:anchor="_Toc18958308" w:history="1">
            <w:r w:rsidR="009211F2" w:rsidRPr="007470FF">
              <w:rPr>
                <w:rStyle w:val="Hyperlink"/>
                <w:noProof/>
              </w:rPr>
              <w:t>1.2.1</w:t>
            </w:r>
            <w:r w:rsidR="009211F2">
              <w:rPr>
                <w:rFonts w:asciiTheme="minorHAnsi" w:hAnsiTheme="minorHAnsi"/>
                <w:noProof/>
                <w:sz w:val="24"/>
                <w:szCs w:val="24"/>
                <w:lang w:eastAsia="en-US"/>
              </w:rPr>
              <w:tab/>
            </w:r>
            <w:r w:rsidR="009211F2" w:rsidRPr="007470FF">
              <w:rPr>
                <w:rStyle w:val="Hyperlink"/>
                <w:noProof/>
              </w:rPr>
              <w:t>Current Adoption</w:t>
            </w:r>
            <w:r w:rsidR="009211F2">
              <w:rPr>
                <w:noProof/>
                <w:webHidden/>
              </w:rPr>
              <w:tab/>
            </w:r>
            <w:r w:rsidR="009211F2">
              <w:rPr>
                <w:noProof/>
                <w:webHidden/>
              </w:rPr>
              <w:fldChar w:fldCharType="begin"/>
            </w:r>
            <w:r w:rsidR="009211F2">
              <w:rPr>
                <w:noProof/>
                <w:webHidden/>
              </w:rPr>
              <w:instrText xml:space="preserve"> PAGEREF _Toc18958308 \h </w:instrText>
            </w:r>
            <w:r w:rsidR="009211F2">
              <w:rPr>
                <w:noProof/>
                <w:webHidden/>
              </w:rPr>
            </w:r>
            <w:r w:rsidR="009211F2">
              <w:rPr>
                <w:noProof/>
                <w:webHidden/>
              </w:rPr>
              <w:fldChar w:fldCharType="separate"/>
            </w:r>
            <w:r w:rsidR="003B19DB">
              <w:rPr>
                <w:noProof/>
                <w:webHidden/>
              </w:rPr>
              <w:t>13</w:t>
            </w:r>
            <w:r w:rsidR="009211F2">
              <w:rPr>
                <w:noProof/>
                <w:webHidden/>
              </w:rPr>
              <w:fldChar w:fldCharType="end"/>
            </w:r>
          </w:hyperlink>
        </w:p>
        <w:p w14:paraId="170F1D83" w14:textId="4A761BDC" w:rsidR="009211F2" w:rsidRDefault="00AC243D">
          <w:pPr>
            <w:pStyle w:val="TOC3"/>
            <w:tabs>
              <w:tab w:val="left" w:pos="1200"/>
              <w:tab w:val="right" w:leader="dot" w:pos="9350"/>
            </w:tabs>
            <w:rPr>
              <w:rFonts w:asciiTheme="minorHAnsi" w:hAnsiTheme="minorHAnsi"/>
              <w:noProof/>
              <w:sz w:val="24"/>
              <w:szCs w:val="24"/>
              <w:lang w:eastAsia="en-US"/>
            </w:rPr>
          </w:pPr>
          <w:hyperlink w:anchor="_Toc18958309" w:history="1">
            <w:r w:rsidR="009211F2" w:rsidRPr="007470FF">
              <w:rPr>
                <w:rStyle w:val="Hyperlink"/>
                <w:noProof/>
              </w:rPr>
              <w:t>1.2.2</w:t>
            </w:r>
            <w:r w:rsidR="009211F2">
              <w:rPr>
                <w:rFonts w:asciiTheme="minorHAnsi" w:hAnsiTheme="minorHAnsi"/>
                <w:noProof/>
                <w:sz w:val="24"/>
                <w:szCs w:val="24"/>
                <w:lang w:eastAsia="en-US"/>
              </w:rPr>
              <w:tab/>
            </w:r>
            <w:r w:rsidR="009211F2" w:rsidRPr="007470FF">
              <w:rPr>
                <w:rStyle w:val="Hyperlink"/>
                <w:noProof/>
              </w:rPr>
              <w:t>Trends to Accelerate Adoption</w:t>
            </w:r>
            <w:r w:rsidR="009211F2">
              <w:rPr>
                <w:noProof/>
                <w:webHidden/>
              </w:rPr>
              <w:tab/>
            </w:r>
            <w:r w:rsidR="009211F2">
              <w:rPr>
                <w:noProof/>
                <w:webHidden/>
              </w:rPr>
              <w:fldChar w:fldCharType="begin"/>
            </w:r>
            <w:r w:rsidR="009211F2">
              <w:rPr>
                <w:noProof/>
                <w:webHidden/>
              </w:rPr>
              <w:instrText xml:space="preserve"> PAGEREF _Toc18958309 \h </w:instrText>
            </w:r>
            <w:r w:rsidR="009211F2">
              <w:rPr>
                <w:noProof/>
                <w:webHidden/>
              </w:rPr>
            </w:r>
            <w:r w:rsidR="009211F2">
              <w:rPr>
                <w:noProof/>
                <w:webHidden/>
              </w:rPr>
              <w:fldChar w:fldCharType="separate"/>
            </w:r>
            <w:r w:rsidR="003B19DB">
              <w:rPr>
                <w:noProof/>
                <w:webHidden/>
              </w:rPr>
              <w:t>14</w:t>
            </w:r>
            <w:r w:rsidR="009211F2">
              <w:rPr>
                <w:noProof/>
                <w:webHidden/>
              </w:rPr>
              <w:fldChar w:fldCharType="end"/>
            </w:r>
          </w:hyperlink>
        </w:p>
        <w:p w14:paraId="39EBD8AC" w14:textId="621C1C63" w:rsidR="009211F2" w:rsidRDefault="00AC243D">
          <w:pPr>
            <w:pStyle w:val="TOC3"/>
            <w:tabs>
              <w:tab w:val="left" w:pos="1200"/>
              <w:tab w:val="right" w:leader="dot" w:pos="9350"/>
            </w:tabs>
            <w:rPr>
              <w:rFonts w:asciiTheme="minorHAnsi" w:hAnsiTheme="minorHAnsi"/>
              <w:noProof/>
              <w:sz w:val="24"/>
              <w:szCs w:val="24"/>
              <w:lang w:eastAsia="en-US"/>
            </w:rPr>
          </w:pPr>
          <w:hyperlink w:anchor="_Toc18958310" w:history="1">
            <w:r w:rsidR="009211F2" w:rsidRPr="007470FF">
              <w:rPr>
                <w:rStyle w:val="Hyperlink"/>
                <w:noProof/>
              </w:rPr>
              <w:t>1.2.3</w:t>
            </w:r>
            <w:r w:rsidR="009211F2">
              <w:rPr>
                <w:rFonts w:asciiTheme="minorHAnsi" w:hAnsiTheme="minorHAnsi"/>
                <w:noProof/>
                <w:sz w:val="24"/>
                <w:szCs w:val="24"/>
                <w:lang w:eastAsia="en-US"/>
              </w:rPr>
              <w:tab/>
            </w:r>
            <w:r w:rsidR="009211F2" w:rsidRPr="007470FF">
              <w:rPr>
                <w:rStyle w:val="Hyperlink"/>
                <w:noProof/>
              </w:rPr>
              <w:t>Barriers to Adoption</w:t>
            </w:r>
            <w:r w:rsidR="009211F2">
              <w:rPr>
                <w:noProof/>
                <w:webHidden/>
              </w:rPr>
              <w:tab/>
            </w:r>
            <w:r w:rsidR="009211F2">
              <w:rPr>
                <w:noProof/>
                <w:webHidden/>
              </w:rPr>
              <w:fldChar w:fldCharType="begin"/>
            </w:r>
            <w:r w:rsidR="009211F2">
              <w:rPr>
                <w:noProof/>
                <w:webHidden/>
              </w:rPr>
              <w:instrText xml:space="preserve"> PAGEREF _Toc18958310 \h </w:instrText>
            </w:r>
            <w:r w:rsidR="009211F2">
              <w:rPr>
                <w:noProof/>
                <w:webHidden/>
              </w:rPr>
            </w:r>
            <w:r w:rsidR="009211F2">
              <w:rPr>
                <w:noProof/>
                <w:webHidden/>
              </w:rPr>
              <w:fldChar w:fldCharType="separate"/>
            </w:r>
            <w:r w:rsidR="003B19DB">
              <w:rPr>
                <w:noProof/>
                <w:webHidden/>
              </w:rPr>
              <w:t>15</w:t>
            </w:r>
            <w:r w:rsidR="009211F2">
              <w:rPr>
                <w:noProof/>
                <w:webHidden/>
              </w:rPr>
              <w:fldChar w:fldCharType="end"/>
            </w:r>
          </w:hyperlink>
        </w:p>
        <w:p w14:paraId="27E40D29" w14:textId="659BF7AD" w:rsidR="009211F2" w:rsidRDefault="00AC243D">
          <w:pPr>
            <w:pStyle w:val="TOC3"/>
            <w:tabs>
              <w:tab w:val="left" w:pos="1200"/>
              <w:tab w:val="right" w:leader="dot" w:pos="9350"/>
            </w:tabs>
            <w:rPr>
              <w:rFonts w:asciiTheme="minorHAnsi" w:hAnsiTheme="minorHAnsi"/>
              <w:noProof/>
              <w:sz w:val="24"/>
              <w:szCs w:val="24"/>
              <w:lang w:eastAsia="en-US"/>
            </w:rPr>
          </w:pPr>
          <w:hyperlink w:anchor="_Toc18958311" w:history="1">
            <w:r w:rsidR="009211F2" w:rsidRPr="007470FF">
              <w:rPr>
                <w:rStyle w:val="Hyperlink"/>
                <w:noProof/>
              </w:rPr>
              <w:t>1.2.4</w:t>
            </w:r>
            <w:r w:rsidR="009211F2">
              <w:rPr>
                <w:rFonts w:asciiTheme="minorHAnsi" w:hAnsiTheme="minorHAnsi"/>
                <w:noProof/>
                <w:sz w:val="24"/>
                <w:szCs w:val="24"/>
                <w:lang w:eastAsia="en-US"/>
              </w:rPr>
              <w:tab/>
            </w:r>
            <w:r w:rsidR="009211F2" w:rsidRPr="007470FF">
              <w:rPr>
                <w:rStyle w:val="Hyperlink"/>
                <w:noProof/>
              </w:rPr>
              <w:t>Adoption Potential</w:t>
            </w:r>
            <w:r w:rsidR="009211F2">
              <w:rPr>
                <w:noProof/>
                <w:webHidden/>
              </w:rPr>
              <w:tab/>
            </w:r>
            <w:r w:rsidR="009211F2">
              <w:rPr>
                <w:noProof/>
                <w:webHidden/>
              </w:rPr>
              <w:fldChar w:fldCharType="begin"/>
            </w:r>
            <w:r w:rsidR="009211F2">
              <w:rPr>
                <w:noProof/>
                <w:webHidden/>
              </w:rPr>
              <w:instrText xml:space="preserve"> PAGEREF _Toc18958311 \h </w:instrText>
            </w:r>
            <w:r w:rsidR="009211F2">
              <w:rPr>
                <w:noProof/>
                <w:webHidden/>
              </w:rPr>
            </w:r>
            <w:r w:rsidR="009211F2">
              <w:rPr>
                <w:noProof/>
                <w:webHidden/>
              </w:rPr>
              <w:fldChar w:fldCharType="separate"/>
            </w:r>
            <w:r w:rsidR="003B19DB">
              <w:rPr>
                <w:noProof/>
                <w:webHidden/>
              </w:rPr>
              <w:t>16</w:t>
            </w:r>
            <w:r w:rsidR="009211F2">
              <w:rPr>
                <w:noProof/>
                <w:webHidden/>
              </w:rPr>
              <w:fldChar w:fldCharType="end"/>
            </w:r>
          </w:hyperlink>
        </w:p>
        <w:p w14:paraId="72D9AD17" w14:textId="1FE06AC6" w:rsidR="009211F2" w:rsidRDefault="00AC243D">
          <w:pPr>
            <w:pStyle w:val="TOC2"/>
            <w:tabs>
              <w:tab w:val="left" w:pos="960"/>
              <w:tab w:val="right" w:leader="dot" w:pos="9350"/>
            </w:tabs>
            <w:rPr>
              <w:rFonts w:asciiTheme="minorHAnsi" w:hAnsiTheme="minorHAnsi"/>
              <w:noProof/>
              <w:sz w:val="24"/>
              <w:szCs w:val="24"/>
              <w:lang w:eastAsia="en-US"/>
            </w:rPr>
          </w:pPr>
          <w:hyperlink w:anchor="_Toc18958312" w:history="1">
            <w:r w:rsidR="009211F2" w:rsidRPr="007470FF">
              <w:rPr>
                <w:rStyle w:val="Hyperlink"/>
                <w:noProof/>
              </w:rPr>
              <w:t>1.3</w:t>
            </w:r>
            <w:r w:rsidR="009211F2">
              <w:rPr>
                <w:rFonts w:asciiTheme="minorHAnsi" w:hAnsiTheme="minorHAnsi"/>
                <w:noProof/>
                <w:sz w:val="24"/>
                <w:szCs w:val="24"/>
                <w:lang w:eastAsia="en-US"/>
              </w:rPr>
              <w:tab/>
            </w:r>
            <w:r w:rsidR="009211F2" w:rsidRPr="007470FF">
              <w:rPr>
                <w:rStyle w:val="Hyperlink"/>
                <w:noProof/>
              </w:rPr>
              <w:t>Advantages and Disadvantages of Wind Onshore</w:t>
            </w:r>
            <w:r w:rsidR="009211F2">
              <w:rPr>
                <w:noProof/>
                <w:webHidden/>
              </w:rPr>
              <w:tab/>
            </w:r>
            <w:r w:rsidR="009211F2">
              <w:rPr>
                <w:noProof/>
                <w:webHidden/>
              </w:rPr>
              <w:fldChar w:fldCharType="begin"/>
            </w:r>
            <w:r w:rsidR="009211F2">
              <w:rPr>
                <w:noProof/>
                <w:webHidden/>
              </w:rPr>
              <w:instrText xml:space="preserve"> PAGEREF _Toc18958312 \h </w:instrText>
            </w:r>
            <w:r w:rsidR="009211F2">
              <w:rPr>
                <w:noProof/>
                <w:webHidden/>
              </w:rPr>
            </w:r>
            <w:r w:rsidR="009211F2">
              <w:rPr>
                <w:noProof/>
                <w:webHidden/>
              </w:rPr>
              <w:fldChar w:fldCharType="separate"/>
            </w:r>
            <w:r w:rsidR="003B19DB">
              <w:rPr>
                <w:noProof/>
                <w:webHidden/>
              </w:rPr>
              <w:t>18</w:t>
            </w:r>
            <w:r w:rsidR="009211F2">
              <w:rPr>
                <w:noProof/>
                <w:webHidden/>
              </w:rPr>
              <w:fldChar w:fldCharType="end"/>
            </w:r>
          </w:hyperlink>
        </w:p>
        <w:p w14:paraId="23D24B56" w14:textId="4758C3F2" w:rsidR="009211F2" w:rsidRDefault="00AC243D">
          <w:pPr>
            <w:pStyle w:val="TOC3"/>
            <w:tabs>
              <w:tab w:val="left" w:pos="1200"/>
              <w:tab w:val="right" w:leader="dot" w:pos="9350"/>
            </w:tabs>
            <w:rPr>
              <w:rFonts w:asciiTheme="minorHAnsi" w:hAnsiTheme="minorHAnsi"/>
              <w:noProof/>
              <w:sz w:val="24"/>
              <w:szCs w:val="24"/>
              <w:lang w:eastAsia="en-US"/>
            </w:rPr>
          </w:pPr>
          <w:hyperlink w:anchor="_Toc18958313" w:history="1">
            <w:r w:rsidR="009211F2" w:rsidRPr="007470FF">
              <w:rPr>
                <w:rStyle w:val="Hyperlink"/>
                <w:noProof/>
              </w:rPr>
              <w:t>1.3.1</w:t>
            </w:r>
            <w:r w:rsidR="009211F2">
              <w:rPr>
                <w:rFonts w:asciiTheme="minorHAnsi" w:hAnsiTheme="minorHAnsi"/>
                <w:noProof/>
                <w:sz w:val="24"/>
                <w:szCs w:val="24"/>
                <w:lang w:eastAsia="en-US"/>
              </w:rPr>
              <w:tab/>
            </w:r>
            <w:r w:rsidR="009211F2" w:rsidRPr="007470FF">
              <w:rPr>
                <w:rStyle w:val="Hyperlink"/>
                <w:noProof/>
              </w:rPr>
              <w:t>Similar Solutions</w:t>
            </w:r>
            <w:r w:rsidR="009211F2">
              <w:rPr>
                <w:noProof/>
                <w:webHidden/>
              </w:rPr>
              <w:tab/>
            </w:r>
            <w:r w:rsidR="009211F2">
              <w:rPr>
                <w:noProof/>
                <w:webHidden/>
              </w:rPr>
              <w:fldChar w:fldCharType="begin"/>
            </w:r>
            <w:r w:rsidR="009211F2">
              <w:rPr>
                <w:noProof/>
                <w:webHidden/>
              </w:rPr>
              <w:instrText xml:space="preserve"> PAGEREF _Toc18958313 \h </w:instrText>
            </w:r>
            <w:r w:rsidR="009211F2">
              <w:rPr>
                <w:noProof/>
                <w:webHidden/>
              </w:rPr>
            </w:r>
            <w:r w:rsidR="009211F2">
              <w:rPr>
                <w:noProof/>
                <w:webHidden/>
              </w:rPr>
              <w:fldChar w:fldCharType="separate"/>
            </w:r>
            <w:r w:rsidR="003B19DB">
              <w:rPr>
                <w:noProof/>
                <w:webHidden/>
              </w:rPr>
              <w:t>18</w:t>
            </w:r>
            <w:r w:rsidR="009211F2">
              <w:rPr>
                <w:noProof/>
                <w:webHidden/>
              </w:rPr>
              <w:fldChar w:fldCharType="end"/>
            </w:r>
          </w:hyperlink>
        </w:p>
        <w:p w14:paraId="55A0DF02" w14:textId="0DC22D45" w:rsidR="009211F2" w:rsidRDefault="00AC243D">
          <w:pPr>
            <w:pStyle w:val="TOC3"/>
            <w:tabs>
              <w:tab w:val="left" w:pos="1200"/>
              <w:tab w:val="right" w:leader="dot" w:pos="9350"/>
            </w:tabs>
            <w:rPr>
              <w:rFonts w:asciiTheme="minorHAnsi" w:hAnsiTheme="minorHAnsi"/>
              <w:noProof/>
              <w:sz w:val="24"/>
              <w:szCs w:val="24"/>
              <w:lang w:eastAsia="en-US"/>
            </w:rPr>
          </w:pPr>
          <w:hyperlink w:anchor="_Toc18958314" w:history="1">
            <w:r w:rsidR="009211F2" w:rsidRPr="007470FF">
              <w:rPr>
                <w:rStyle w:val="Hyperlink"/>
                <w:noProof/>
              </w:rPr>
              <w:t>1.3.2</w:t>
            </w:r>
            <w:r w:rsidR="009211F2">
              <w:rPr>
                <w:rFonts w:asciiTheme="minorHAnsi" w:hAnsiTheme="minorHAnsi"/>
                <w:noProof/>
                <w:sz w:val="24"/>
                <w:szCs w:val="24"/>
                <w:lang w:eastAsia="en-US"/>
              </w:rPr>
              <w:tab/>
            </w:r>
            <w:r w:rsidR="009211F2" w:rsidRPr="007470FF">
              <w:rPr>
                <w:rStyle w:val="Hyperlink"/>
                <w:noProof/>
              </w:rPr>
              <w:t>Arguments for Adoption</w:t>
            </w:r>
            <w:r w:rsidR="009211F2">
              <w:rPr>
                <w:noProof/>
                <w:webHidden/>
              </w:rPr>
              <w:tab/>
            </w:r>
            <w:r w:rsidR="009211F2">
              <w:rPr>
                <w:noProof/>
                <w:webHidden/>
              </w:rPr>
              <w:fldChar w:fldCharType="begin"/>
            </w:r>
            <w:r w:rsidR="009211F2">
              <w:rPr>
                <w:noProof/>
                <w:webHidden/>
              </w:rPr>
              <w:instrText xml:space="preserve"> PAGEREF _Toc18958314 \h </w:instrText>
            </w:r>
            <w:r w:rsidR="009211F2">
              <w:rPr>
                <w:noProof/>
                <w:webHidden/>
              </w:rPr>
            </w:r>
            <w:r w:rsidR="009211F2">
              <w:rPr>
                <w:noProof/>
                <w:webHidden/>
              </w:rPr>
              <w:fldChar w:fldCharType="separate"/>
            </w:r>
            <w:r w:rsidR="003B19DB">
              <w:rPr>
                <w:noProof/>
                <w:webHidden/>
              </w:rPr>
              <w:t>18</w:t>
            </w:r>
            <w:r w:rsidR="009211F2">
              <w:rPr>
                <w:noProof/>
                <w:webHidden/>
              </w:rPr>
              <w:fldChar w:fldCharType="end"/>
            </w:r>
          </w:hyperlink>
        </w:p>
        <w:p w14:paraId="1798357B" w14:textId="6C2CD66B" w:rsidR="009211F2" w:rsidRDefault="00AC243D">
          <w:pPr>
            <w:pStyle w:val="TOC3"/>
            <w:tabs>
              <w:tab w:val="left" w:pos="1200"/>
              <w:tab w:val="right" w:leader="dot" w:pos="9350"/>
            </w:tabs>
            <w:rPr>
              <w:rFonts w:asciiTheme="minorHAnsi" w:hAnsiTheme="minorHAnsi"/>
              <w:noProof/>
              <w:sz w:val="24"/>
              <w:szCs w:val="24"/>
              <w:lang w:eastAsia="en-US"/>
            </w:rPr>
          </w:pPr>
          <w:hyperlink w:anchor="_Toc18958315" w:history="1">
            <w:r w:rsidR="009211F2" w:rsidRPr="007470FF">
              <w:rPr>
                <w:rStyle w:val="Hyperlink"/>
                <w:noProof/>
              </w:rPr>
              <w:t>1.3.3</w:t>
            </w:r>
            <w:r w:rsidR="009211F2">
              <w:rPr>
                <w:rFonts w:asciiTheme="minorHAnsi" w:hAnsiTheme="minorHAnsi"/>
                <w:noProof/>
                <w:sz w:val="24"/>
                <w:szCs w:val="24"/>
                <w:lang w:eastAsia="en-US"/>
              </w:rPr>
              <w:tab/>
            </w:r>
            <w:r w:rsidR="009211F2" w:rsidRPr="007470FF">
              <w:rPr>
                <w:rStyle w:val="Hyperlink"/>
                <w:noProof/>
              </w:rPr>
              <w:t>Additional Benefits and Burdens</w:t>
            </w:r>
            <w:r w:rsidR="009211F2">
              <w:rPr>
                <w:noProof/>
                <w:webHidden/>
              </w:rPr>
              <w:tab/>
            </w:r>
            <w:r w:rsidR="009211F2">
              <w:rPr>
                <w:noProof/>
                <w:webHidden/>
              </w:rPr>
              <w:fldChar w:fldCharType="begin"/>
            </w:r>
            <w:r w:rsidR="009211F2">
              <w:rPr>
                <w:noProof/>
                <w:webHidden/>
              </w:rPr>
              <w:instrText xml:space="preserve"> PAGEREF _Toc18958315 \h </w:instrText>
            </w:r>
            <w:r w:rsidR="009211F2">
              <w:rPr>
                <w:noProof/>
                <w:webHidden/>
              </w:rPr>
            </w:r>
            <w:r w:rsidR="009211F2">
              <w:rPr>
                <w:noProof/>
                <w:webHidden/>
              </w:rPr>
              <w:fldChar w:fldCharType="separate"/>
            </w:r>
            <w:r w:rsidR="003B19DB">
              <w:rPr>
                <w:noProof/>
                <w:webHidden/>
              </w:rPr>
              <w:t>19</w:t>
            </w:r>
            <w:r w:rsidR="009211F2">
              <w:rPr>
                <w:noProof/>
                <w:webHidden/>
              </w:rPr>
              <w:fldChar w:fldCharType="end"/>
            </w:r>
          </w:hyperlink>
        </w:p>
        <w:p w14:paraId="45487CC9" w14:textId="43B4A763" w:rsidR="009211F2" w:rsidRDefault="00AC243D">
          <w:pPr>
            <w:pStyle w:val="TOC1"/>
            <w:tabs>
              <w:tab w:val="left" w:pos="440"/>
              <w:tab w:val="right" w:leader="dot" w:pos="9350"/>
            </w:tabs>
            <w:rPr>
              <w:rFonts w:asciiTheme="minorHAnsi" w:hAnsiTheme="minorHAnsi"/>
              <w:noProof/>
              <w:sz w:val="24"/>
              <w:szCs w:val="24"/>
              <w:lang w:eastAsia="en-US"/>
            </w:rPr>
          </w:pPr>
          <w:hyperlink w:anchor="_Toc18958316" w:history="1">
            <w:r w:rsidR="009211F2" w:rsidRPr="007470FF">
              <w:rPr>
                <w:rStyle w:val="Hyperlink"/>
                <w:noProof/>
              </w:rPr>
              <w:t>2</w:t>
            </w:r>
            <w:r w:rsidR="009211F2">
              <w:rPr>
                <w:rFonts w:asciiTheme="minorHAnsi" w:hAnsiTheme="minorHAnsi"/>
                <w:noProof/>
                <w:sz w:val="24"/>
                <w:szCs w:val="24"/>
                <w:lang w:eastAsia="en-US"/>
              </w:rPr>
              <w:tab/>
            </w:r>
            <w:r w:rsidR="009211F2" w:rsidRPr="007470FF">
              <w:rPr>
                <w:rStyle w:val="Hyperlink"/>
                <w:noProof/>
              </w:rPr>
              <w:t>Methodology</w:t>
            </w:r>
            <w:r w:rsidR="009211F2">
              <w:rPr>
                <w:noProof/>
                <w:webHidden/>
              </w:rPr>
              <w:tab/>
            </w:r>
            <w:r w:rsidR="009211F2">
              <w:rPr>
                <w:noProof/>
                <w:webHidden/>
              </w:rPr>
              <w:fldChar w:fldCharType="begin"/>
            </w:r>
            <w:r w:rsidR="009211F2">
              <w:rPr>
                <w:noProof/>
                <w:webHidden/>
              </w:rPr>
              <w:instrText xml:space="preserve"> PAGEREF _Toc18958316 \h </w:instrText>
            </w:r>
            <w:r w:rsidR="009211F2">
              <w:rPr>
                <w:noProof/>
                <w:webHidden/>
              </w:rPr>
            </w:r>
            <w:r w:rsidR="009211F2">
              <w:rPr>
                <w:noProof/>
                <w:webHidden/>
              </w:rPr>
              <w:fldChar w:fldCharType="separate"/>
            </w:r>
            <w:r w:rsidR="003B19DB">
              <w:rPr>
                <w:noProof/>
                <w:webHidden/>
              </w:rPr>
              <w:t>23</w:t>
            </w:r>
            <w:r w:rsidR="009211F2">
              <w:rPr>
                <w:noProof/>
                <w:webHidden/>
              </w:rPr>
              <w:fldChar w:fldCharType="end"/>
            </w:r>
          </w:hyperlink>
        </w:p>
        <w:p w14:paraId="08E80157" w14:textId="5BF4D2AE" w:rsidR="009211F2" w:rsidRDefault="00AC243D">
          <w:pPr>
            <w:pStyle w:val="TOC2"/>
            <w:tabs>
              <w:tab w:val="left" w:pos="960"/>
              <w:tab w:val="right" w:leader="dot" w:pos="9350"/>
            </w:tabs>
            <w:rPr>
              <w:rFonts w:asciiTheme="minorHAnsi" w:hAnsiTheme="minorHAnsi"/>
              <w:noProof/>
              <w:sz w:val="24"/>
              <w:szCs w:val="24"/>
              <w:lang w:eastAsia="en-US"/>
            </w:rPr>
          </w:pPr>
          <w:hyperlink w:anchor="_Toc18958317" w:history="1">
            <w:r w:rsidR="009211F2" w:rsidRPr="007470FF">
              <w:rPr>
                <w:rStyle w:val="Hyperlink"/>
                <w:noProof/>
              </w:rPr>
              <w:t>2.1</w:t>
            </w:r>
            <w:r w:rsidR="009211F2">
              <w:rPr>
                <w:rFonts w:asciiTheme="minorHAnsi" w:hAnsiTheme="minorHAnsi"/>
                <w:noProof/>
                <w:sz w:val="24"/>
                <w:szCs w:val="24"/>
                <w:lang w:eastAsia="en-US"/>
              </w:rPr>
              <w:tab/>
            </w:r>
            <w:r w:rsidR="009211F2" w:rsidRPr="007470FF">
              <w:rPr>
                <w:rStyle w:val="Hyperlink"/>
                <w:noProof/>
              </w:rPr>
              <w:t>Introduction</w:t>
            </w:r>
            <w:r w:rsidR="009211F2">
              <w:rPr>
                <w:noProof/>
                <w:webHidden/>
              </w:rPr>
              <w:tab/>
            </w:r>
            <w:r w:rsidR="009211F2">
              <w:rPr>
                <w:noProof/>
                <w:webHidden/>
              </w:rPr>
              <w:fldChar w:fldCharType="begin"/>
            </w:r>
            <w:r w:rsidR="009211F2">
              <w:rPr>
                <w:noProof/>
                <w:webHidden/>
              </w:rPr>
              <w:instrText xml:space="preserve"> PAGEREF _Toc18958317 \h </w:instrText>
            </w:r>
            <w:r w:rsidR="009211F2">
              <w:rPr>
                <w:noProof/>
                <w:webHidden/>
              </w:rPr>
            </w:r>
            <w:r w:rsidR="009211F2">
              <w:rPr>
                <w:noProof/>
                <w:webHidden/>
              </w:rPr>
              <w:fldChar w:fldCharType="separate"/>
            </w:r>
            <w:r w:rsidR="003B19DB">
              <w:rPr>
                <w:noProof/>
                <w:webHidden/>
              </w:rPr>
              <w:t>23</w:t>
            </w:r>
            <w:r w:rsidR="009211F2">
              <w:rPr>
                <w:noProof/>
                <w:webHidden/>
              </w:rPr>
              <w:fldChar w:fldCharType="end"/>
            </w:r>
          </w:hyperlink>
        </w:p>
        <w:p w14:paraId="478823AC" w14:textId="6CD2B658" w:rsidR="009211F2" w:rsidRDefault="00AC243D">
          <w:pPr>
            <w:pStyle w:val="TOC2"/>
            <w:tabs>
              <w:tab w:val="left" w:pos="960"/>
              <w:tab w:val="right" w:leader="dot" w:pos="9350"/>
            </w:tabs>
            <w:rPr>
              <w:rFonts w:asciiTheme="minorHAnsi" w:hAnsiTheme="minorHAnsi"/>
              <w:noProof/>
              <w:sz w:val="24"/>
              <w:szCs w:val="24"/>
              <w:lang w:eastAsia="en-US"/>
            </w:rPr>
          </w:pPr>
          <w:hyperlink w:anchor="_Toc18958318" w:history="1">
            <w:r w:rsidR="009211F2" w:rsidRPr="007470FF">
              <w:rPr>
                <w:rStyle w:val="Hyperlink"/>
                <w:noProof/>
              </w:rPr>
              <w:t>2.2</w:t>
            </w:r>
            <w:r w:rsidR="009211F2">
              <w:rPr>
                <w:rFonts w:asciiTheme="minorHAnsi" w:hAnsiTheme="minorHAnsi"/>
                <w:noProof/>
                <w:sz w:val="24"/>
                <w:szCs w:val="24"/>
                <w:lang w:eastAsia="en-US"/>
              </w:rPr>
              <w:tab/>
            </w:r>
            <w:r w:rsidR="009211F2" w:rsidRPr="007470FF">
              <w:rPr>
                <w:rStyle w:val="Hyperlink"/>
                <w:noProof/>
              </w:rPr>
              <w:t>Data Sources</w:t>
            </w:r>
            <w:r w:rsidR="009211F2">
              <w:rPr>
                <w:noProof/>
                <w:webHidden/>
              </w:rPr>
              <w:tab/>
            </w:r>
            <w:r w:rsidR="009211F2">
              <w:rPr>
                <w:noProof/>
                <w:webHidden/>
              </w:rPr>
              <w:fldChar w:fldCharType="begin"/>
            </w:r>
            <w:r w:rsidR="009211F2">
              <w:rPr>
                <w:noProof/>
                <w:webHidden/>
              </w:rPr>
              <w:instrText xml:space="preserve"> PAGEREF _Toc18958318 \h </w:instrText>
            </w:r>
            <w:r w:rsidR="009211F2">
              <w:rPr>
                <w:noProof/>
                <w:webHidden/>
              </w:rPr>
            </w:r>
            <w:r w:rsidR="009211F2">
              <w:rPr>
                <w:noProof/>
                <w:webHidden/>
              </w:rPr>
              <w:fldChar w:fldCharType="separate"/>
            </w:r>
            <w:r w:rsidR="003B19DB">
              <w:rPr>
                <w:noProof/>
                <w:webHidden/>
              </w:rPr>
              <w:t>24</w:t>
            </w:r>
            <w:r w:rsidR="009211F2">
              <w:rPr>
                <w:noProof/>
                <w:webHidden/>
              </w:rPr>
              <w:fldChar w:fldCharType="end"/>
            </w:r>
          </w:hyperlink>
        </w:p>
        <w:p w14:paraId="4CCD58BF" w14:textId="13D8E093" w:rsidR="009211F2" w:rsidRDefault="00AC243D">
          <w:pPr>
            <w:pStyle w:val="TOC2"/>
            <w:tabs>
              <w:tab w:val="left" w:pos="960"/>
              <w:tab w:val="right" w:leader="dot" w:pos="9350"/>
            </w:tabs>
            <w:rPr>
              <w:rFonts w:asciiTheme="minorHAnsi" w:hAnsiTheme="minorHAnsi"/>
              <w:noProof/>
              <w:sz w:val="24"/>
              <w:szCs w:val="24"/>
              <w:lang w:eastAsia="en-US"/>
            </w:rPr>
          </w:pPr>
          <w:hyperlink w:anchor="_Toc18958319" w:history="1">
            <w:r w:rsidR="009211F2" w:rsidRPr="007470FF">
              <w:rPr>
                <w:rStyle w:val="Hyperlink"/>
                <w:noProof/>
              </w:rPr>
              <w:t>2.3</w:t>
            </w:r>
            <w:r w:rsidR="009211F2">
              <w:rPr>
                <w:rFonts w:asciiTheme="minorHAnsi" w:hAnsiTheme="minorHAnsi"/>
                <w:noProof/>
                <w:sz w:val="24"/>
                <w:szCs w:val="24"/>
                <w:lang w:eastAsia="en-US"/>
              </w:rPr>
              <w:tab/>
            </w:r>
            <w:r w:rsidR="009211F2" w:rsidRPr="007470FF">
              <w:rPr>
                <w:rStyle w:val="Hyperlink"/>
                <w:noProof/>
              </w:rPr>
              <w:t>Total Addressable Market</w:t>
            </w:r>
            <w:r w:rsidR="009211F2">
              <w:rPr>
                <w:noProof/>
                <w:webHidden/>
              </w:rPr>
              <w:tab/>
            </w:r>
            <w:r w:rsidR="009211F2">
              <w:rPr>
                <w:noProof/>
                <w:webHidden/>
              </w:rPr>
              <w:fldChar w:fldCharType="begin"/>
            </w:r>
            <w:r w:rsidR="009211F2">
              <w:rPr>
                <w:noProof/>
                <w:webHidden/>
              </w:rPr>
              <w:instrText xml:space="preserve"> PAGEREF _Toc18958319 \h </w:instrText>
            </w:r>
            <w:r w:rsidR="009211F2">
              <w:rPr>
                <w:noProof/>
                <w:webHidden/>
              </w:rPr>
            </w:r>
            <w:r w:rsidR="009211F2">
              <w:rPr>
                <w:noProof/>
                <w:webHidden/>
              </w:rPr>
              <w:fldChar w:fldCharType="separate"/>
            </w:r>
            <w:r w:rsidR="003B19DB">
              <w:rPr>
                <w:noProof/>
                <w:webHidden/>
              </w:rPr>
              <w:t>26</w:t>
            </w:r>
            <w:r w:rsidR="009211F2">
              <w:rPr>
                <w:noProof/>
                <w:webHidden/>
              </w:rPr>
              <w:fldChar w:fldCharType="end"/>
            </w:r>
          </w:hyperlink>
        </w:p>
        <w:p w14:paraId="7CD27A5D" w14:textId="06FBA3EC" w:rsidR="009211F2" w:rsidRDefault="00AC243D">
          <w:pPr>
            <w:pStyle w:val="TOC2"/>
            <w:tabs>
              <w:tab w:val="left" w:pos="960"/>
              <w:tab w:val="right" w:leader="dot" w:pos="9350"/>
            </w:tabs>
            <w:rPr>
              <w:rFonts w:asciiTheme="minorHAnsi" w:hAnsiTheme="minorHAnsi"/>
              <w:noProof/>
              <w:sz w:val="24"/>
              <w:szCs w:val="24"/>
              <w:lang w:eastAsia="en-US"/>
            </w:rPr>
          </w:pPr>
          <w:hyperlink w:anchor="_Toc18958320" w:history="1">
            <w:r w:rsidR="009211F2" w:rsidRPr="007470FF">
              <w:rPr>
                <w:rStyle w:val="Hyperlink"/>
                <w:noProof/>
              </w:rPr>
              <w:t>2.4</w:t>
            </w:r>
            <w:r w:rsidR="009211F2">
              <w:rPr>
                <w:rFonts w:asciiTheme="minorHAnsi" w:hAnsiTheme="minorHAnsi"/>
                <w:noProof/>
                <w:sz w:val="24"/>
                <w:szCs w:val="24"/>
                <w:lang w:eastAsia="en-US"/>
              </w:rPr>
              <w:tab/>
            </w:r>
            <w:r w:rsidR="009211F2" w:rsidRPr="007470FF">
              <w:rPr>
                <w:rStyle w:val="Hyperlink"/>
                <w:noProof/>
              </w:rPr>
              <w:t>Adoption Scenarios</w:t>
            </w:r>
            <w:r w:rsidR="009211F2">
              <w:rPr>
                <w:noProof/>
                <w:webHidden/>
              </w:rPr>
              <w:tab/>
            </w:r>
            <w:r w:rsidR="009211F2">
              <w:rPr>
                <w:noProof/>
                <w:webHidden/>
              </w:rPr>
              <w:fldChar w:fldCharType="begin"/>
            </w:r>
            <w:r w:rsidR="009211F2">
              <w:rPr>
                <w:noProof/>
                <w:webHidden/>
              </w:rPr>
              <w:instrText xml:space="preserve"> PAGEREF _Toc18958320 \h </w:instrText>
            </w:r>
            <w:r w:rsidR="009211F2">
              <w:rPr>
                <w:noProof/>
                <w:webHidden/>
              </w:rPr>
            </w:r>
            <w:r w:rsidR="009211F2">
              <w:rPr>
                <w:noProof/>
                <w:webHidden/>
              </w:rPr>
              <w:fldChar w:fldCharType="separate"/>
            </w:r>
            <w:r w:rsidR="003B19DB">
              <w:rPr>
                <w:noProof/>
                <w:webHidden/>
              </w:rPr>
              <w:t>27</w:t>
            </w:r>
            <w:r w:rsidR="009211F2">
              <w:rPr>
                <w:noProof/>
                <w:webHidden/>
              </w:rPr>
              <w:fldChar w:fldCharType="end"/>
            </w:r>
          </w:hyperlink>
        </w:p>
        <w:p w14:paraId="31AD3FF7" w14:textId="6504C9AA" w:rsidR="009211F2" w:rsidRDefault="00AC243D">
          <w:pPr>
            <w:pStyle w:val="TOC3"/>
            <w:tabs>
              <w:tab w:val="left" w:pos="1200"/>
              <w:tab w:val="right" w:leader="dot" w:pos="9350"/>
            </w:tabs>
            <w:rPr>
              <w:rFonts w:asciiTheme="minorHAnsi" w:hAnsiTheme="minorHAnsi"/>
              <w:noProof/>
              <w:sz w:val="24"/>
              <w:szCs w:val="24"/>
              <w:lang w:eastAsia="en-US"/>
            </w:rPr>
          </w:pPr>
          <w:hyperlink w:anchor="_Toc18958321" w:history="1">
            <w:r w:rsidR="009211F2" w:rsidRPr="007470FF">
              <w:rPr>
                <w:rStyle w:val="Hyperlink"/>
                <w:noProof/>
              </w:rPr>
              <w:t>2.4.1</w:t>
            </w:r>
            <w:r w:rsidR="009211F2">
              <w:rPr>
                <w:rFonts w:asciiTheme="minorHAnsi" w:hAnsiTheme="minorHAnsi"/>
                <w:noProof/>
                <w:sz w:val="24"/>
                <w:szCs w:val="24"/>
                <w:lang w:eastAsia="en-US"/>
              </w:rPr>
              <w:tab/>
            </w:r>
            <w:r w:rsidR="009211F2" w:rsidRPr="007470FF">
              <w:rPr>
                <w:rStyle w:val="Hyperlink"/>
                <w:noProof/>
              </w:rPr>
              <w:t>Reference Case / Current Adoption</w:t>
            </w:r>
            <w:r w:rsidR="009211F2">
              <w:rPr>
                <w:noProof/>
                <w:webHidden/>
              </w:rPr>
              <w:tab/>
            </w:r>
            <w:r w:rsidR="009211F2">
              <w:rPr>
                <w:noProof/>
                <w:webHidden/>
              </w:rPr>
              <w:fldChar w:fldCharType="begin"/>
            </w:r>
            <w:r w:rsidR="009211F2">
              <w:rPr>
                <w:noProof/>
                <w:webHidden/>
              </w:rPr>
              <w:instrText xml:space="preserve"> PAGEREF _Toc18958321 \h </w:instrText>
            </w:r>
            <w:r w:rsidR="009211F2">
              <w:rPr>
                <w:noProof/>
                <w:webHidden/>
              </w:rPr>
            </w:r>
            <w:r w:rsidR="009211F2">
              <w:rPr>
                <w:noProof/>
                <w:webHidden/>
              </w:rPr>
              <w:fldChar w:fldCharType="separate"/>
            </w:r>
            <w:r w:rsidR="003B19DB">
              <w:rPr>
                <w:noProof/>
                <w:webHidden/>
              </w:rPr>
              <w:t>27</w:t>
            </w:r>
            <w:r w:rsidR="009211F2">
              <w:rPr>
                <w:noProof/>
                <w:webHidden/>
              </w:rPr>
              <w:fldChar w:fldCharType="end"/>
            </w:r>
          </w:hyperlink>
        </w:p>
        <w:p w14:paraId="5E7BBC12" w14:textId="58583BC5" w:rsidR="009211F2" w:rsidRDefault="00AC243D">
          <w:pPr>
            <w:pStyle w:val="TOC3"/>
            <w:tabs>
              <w:tab w:val="left" w:pos="1200"/>
              <w:tab w:val="right" w:leader="dot" w:pos="9350"/>
            </w:tabs>
            <w:rPr>
              <w:rFonts w:asciiTheme="minorHAnsi" w:hAnsiTheme="minorHAnsi"/>
              <w:noProof/>
              <w:sz w:val="24"/>
              <w:szCs w:val="24"/>
              <w:lang w:eastAsia="en-US"/>
            </w:rPr>
          </w:pPr>
          <w:hyperlink w:anchor="_Toc18958322" w:history="1">
            <w:r w:rsidR="009211F2" w:rsidRPr="007470FF">
              <w:rPr>
                <w:rStyle w:val="Hyperlink"/>
                <w:noProof/>
              </w:rPr>
              <w:t>2.4.2</w:t>
            </w:r>
            <w:r w:rsidR="009211F2">
              <w:rPr>
                <w:rFonts w:asciiTheme="minorHAnsi" w:hAnsiTheme="minorHAnsi"/>
                <w:noProof/>
                <w:sz w:val="24"/>
                <w:szCs w:val="24"/>
                <w:lang w:eastAsia="en-US"/>
              </w:rPr>
              <w:tab/>
            </w:r>
            <w:r w:rsidR="009211F2" w:rsidRPr="007470FF">
              <w:rPr>
                <w:rStyle w:val="Hyperlink"/>
                <w:noProof/>
              </w:rPr>
              <w:t>Project Drawdown Scenarios</w:t>
            </w:r>
            <w:r w:rsidR="009211F2">
              <w:rPr>
                <w:noProof/>
                <w:webHidden/>
              </w:rPr>
              <w:tab/>
            </w:r>
            <w:r w:rsidR="009211F2">
              <w:rPr>
                <w:noProof/>
                <w:webHidden/>
              </w:rPr>
              <w:fldChar w:fldCharType="begin"/>
            </w:r>
            <w:r w:rsidR="009211F2">
              <w:rPr>
                <w:noProof/>
                <w:webHidden/>
              </w:rPr>
              <w:instrText xml:space="preserve"> PAGEREF _Toc18958322 \h </w:instrText>
            </w:r>
            <w:r w:rsidR="009211F2">
              <w:rPr>
                <w:noProof/>
                <w:webHidden/>
              </w:rPr>
            </w:r>
            <w:r w:rsidR="009211F2">
              <w:rPr>
                <w:noProof/>
                <w:webHidden/>
              </w:rPr>
              <w:fldChar w:fldCharType="separate"/>
            </w:r>
            <w:r w:rsidR="003B19DB">
              <w:rPr>
                <w:noProof/>
                <w:webHidden/>
              </w:rPr>
              <w:t>28</w:t>
            </w:r>
            <w:r w:rsidR="009211F2">
              <w:rPr>
                <w:noProof/>
                <w:webHidden/>
              </w:rPr>
              <w:fldChar w:fldCharType="end"/>
            </w:r>
          </w:hyperlink>
        </w:p>
        <w:p w14:paraId="4BEAFA78" w14:textId="32696223" w:rsidR="009211F2" w:rsidRDefault="00AC243D">
          <w:pPr>
            <w:pStyle w:val="TOC2"/>
            <w:tabs>
              <w:tab w:val="left" w:pos="960"/>
              <w:tab w:val="right" w:leader="dot" w:pos="9350"/>
            </w:tabs>
            <w:rPr>
              <w:rFonts w:asciiTheme="minorHAnsi" w:hAnsiTheme="minorHAnsi"/>
              <w:noProof/>
              <w:sz w:val="24"/>
              <w:szCs w:val="24"/>
              <w:lang w:eastAsia="en-US"/>
            </w:rPr>
          </w:pPr>
          <w:hyperlink w:anchor="_Toc18958323" w:history="1">
            <w:r w:rsidR="009211F2" w:rsidRPr="007470FF">
              <w:rPr>
                <w:rStyle w:val="Hyperlink"/>
                <w:noProof/>
              </w:rPr>
              <w:t>2.5</w:t>
            </w:r>
            <w:r w:rsidR="009211F2">
              <w:rPr>
                <w:rFonts w:asciiTheme="minorHAnsi" w:hAnsiTheme="minorHAnsi"/>
                <w:noProof/>
                <w:sz w:val="24"/>
                <w:szCs w:val="24"/>
                <w:lang w:eastAsia="en-US"/>
              </w:rPr>
              <w:tab/>
            </w:r>
            <w:r w:rsidR="009211F2" w:rsidRPr="007470FF">
              <w:rPr>
                <w:rStyle w:val="Hyperlink"/>
                <w:noProof/>
              </w:rPr>
              <w:t>Inputs</w:t>
            </w:r>
            <w:r w:rsidR="009211F2">
              <w:rPr>
                <w:noProof/>
                <w:webHidden/>
              </w:rPr>
              <w:tab/>
            </w:r>
            <w:r w:rsidR="009211F2">
              <w:rPr>
                <w:noProof/>
                <w:webHidden/>
              </w:rPr>
              <w:fldChar w:fldCharType="begin"/>
            </w:r>
            <w:r w:rsidR="009211F2">
              <w:rPr>
                <w:noProof/>
                <w:webHidden/>
              </w:rPr>
              <w:instrText xml:space="preserve"> PAGEREF _Toc18958323 \h </w:instrText>
            </w:r>
            <w:r w:rsidR="009211F2">
              <w:rPr>
                <w:noProof/>
                <w:webHidden/>
              </w:rPr>
            </w:r>
            <w:r w:rsidR="009211F2">
              <w:rPr>
                <w:noProof/>
                <w:webHidden/>
              </w:rPr>
              <w:fldChar w:fldCharType="separate"/>
            </w:r>
            <w:r w:rsidR="003B19DB">
              <w:rPr>
                <w:noProof/>
                <w:webHidden/>
              </w:rPr>
              <w:t>29</w:t>
            </w:r>
            <w:r w:rsidR="009211F2">
              <w:rPr>
                <w:noProof/>
                <w:webHidden/>
              </w:rPr>
              <w:fldChar w:fldCharType="end"/>
            </w:r>
          </w:hyperlink>
        </w:p>
        <w:p w14:paraId="1097B812" w14:textId="78F11346" w:rsidR="009211F2" w:rsidRDefault="00AC243D">
          <w:pPr>
            <w:pStyle w:val="TOC3"/>
            <w:tabs>
              <w:tab w:val="left" w:pos="1200"/>
              <w:tab w:val="right" w:leader="dot" w:pos="9350"/>
            </w:tabs>
            <w:rPr>
              <w:rFonts w:asciiTheme="minorHAnsi" w:hAnsiTheme="minorHAnsi"/>
              <w:noProof/>
              <w:sz w:val="24"/>
              <w:szCs w:val="24"/>
              <w:lang w:eastAsia="en-US"/>
            </w:rPr>
          </w:pPr>
          <w:hyperlink w:anchor="_Toc18958324" w:history="1">
            <w:r w:rsidR="009211F2" w:rsidRPr="007470FF">
              <w:rPr>
                <w:rStyle w:val="Hyperlink"/>
                <w:noProof/>
              </w:rPr>
              <w:t>2.5.1</w:t>
            </w:r>
            <w:r w:rsidR="009211F2">
              <w:rPr>
                <w:rFonts w:asciiTheme="minorHAnsi" w:hAnsiTheme="minorHAnsi"/>
                <w:noProof/>
                <w:sz w:val="24"/>
                <w:szCs w:val="24"/>
                <w:lang w:eastAsia="en-US"/>
              </w:rPr>
              <w:tab/>
            </w:r>
            <w:r w:rsidR="009211F2" w:rsidRPr="007470FF">
              <w:rPr>
                <w:rStyle w:val="Hyperlink"/>
                <w:noProof/>
              </w:rPr>
              <w:t>Climate Inputs</w:t>
            </w:r>
            <w:r w:rsidR="009211F2">
              <w:rPr>
                <w:noProof/>
                <w:webHidden/>
              </w:rPr>
              <w:tab/>
            </w:r>
            <w:r w:rsidR="009211F2">
              <w:rPr>
                <w:noProof/>
                <w:webHidden/>
              </w:rPr>
              <w:fldChar w:fldCharType="begin"/>
            </w:r>
            <w:r w:rsidR="009211F2">
              <w:rPr>
                <w:noProof/>
                <w:webHidden/>
              </w:rPr>
              <w:instrText xml:space="preserve"> PAGEREF _Toc18958324 \h </w:instrText>
            </w:r>
            <w:r w:rsidR="009211F2">
              <w:rPr>
                <w:noProof/>
                <w:webHidden/>
              </w:rPr>
            </w:r>
            <w:r w:rsidR="009211F2">
              <w:rPr>
                <w:noProof/>
                <w:webHidden/>
              </w:rPr>
              <w:fldChar w:fldCharType="separate"/>
            </w:r>
            <w:r w:rsidR="003B19DB">
              <w:rPr>
                <w:noProof/>
                <w:webHidden/>
              </w:rPr>
              <w:t>29</w:t>
            </w:r>
            <w:r w:rsidR="009211F2">
              <w:rPr>
                <w:noProof/>
                <w:webHidden/>
              </w:rPr>
              <w:fldChar w:fldCharType="end"/>
            </w:r>
          </w:hyperlink>
        </w:p>
        <w:p w14:paraId="277D424A" w14:textId="4B59BF7F" w:rsidR="009211F2" w:rsidRDefault="00AC243D">
          <w:pPr>
            <w:pStyle w:val="TOC3"/>
            <w:tabs>
              <w:tab w:val="left" w:pos="1200"/>
              <w:tab w:val="right" w:leader="dot" w:pos="9350"/>
            </w:tabs>
            <w:rPr>
              <w:rFonts w:asciiTheme="minorHAnsi" w:hAnsiTheme="minorHAnsi"/>
              <w:noProof/>
              <w:sz w:val="24"/>
              <w:szCs w:val="24"/>
              <w:lang w:eastAsia="en-US"/>
            </w:rPr>
          </w:pPr>
          <w:hyperlink w:anchor="_Toc18958325" w:history="1">
            <w:r w:rsidR="009211F2" w:rsidRPr="007470FF">
              <w:rPr>
                <w:rStyle w:val="Hyperlink"/>
                <w:noProof/>
              </w:rPr>
              <w:t>2.5.2</w:t>
            </w:r>
            <w:r w:rsidR="009211F2">
              <w:rPr>
                <w:rFonts w:asciiTheme="minorHAnsi" w:hAnsiTheme="minorHAnsi"/>
                <w:noProof/>
                <w:sz w:val="24"/>
                <w:szCs w:val="24"/>
                <w:lang w:eastAsia="en-US"/>
              </w:rPr>
              <w:tab/>
            </w:r>
            <w:r w:rsidR="009211F2" w:rsidRPr="007470FF">
              <w:rPr>
                <w:rStyle w:val="Hyperlink"/>
                <w:noProof/>
              </w:rPr>
              <w:t>Financial Inputs</w:t>
            </w:r>
            <w:r w:rsidR="009211F2">
              <w:rPr>
                <w:noProof/>
                <w:webHidden/>
              </w:rPr>
              <w:tab/>
            </w:r>
            <w:r w:rsidR="009211F2">
              <w:rPr>
                <w:noProof/>
                <w:webHidden/>
              </w:rPr>
              <w:fldChar w:fldCharType="begin"/>
            </w:r>
            <w:r w:rsidR="009211F2">
              <w:rPr>
                <w:noProof/>
                <w:webHidden/>
              </w:rPr>
              <w:instrText xml:space="preserve"> PAGEREF _Toc18958325 \h </w:instrText>
            </w:r>
            <w:r w:rsidR="009211F2">
              <w:rPr>
                <w:noProof/>
                <w:webHidden/>
              </w:rPr>
            </w:r>
            <w:r w:rsidR="009211F2">
              <w:rPr>
                <w:noProof/>
                <w:webHidden/>
              </w:rPr>
              <w:fldChar w:fldCharType="separate"/>
            </w:r>
            <w:r w:rsidR="003B19DB">
              <w:rPr>
                <w:noProof/>
                <w:webHidden/>
              </w:rPr>
              <w:t>30</w:t>
            </w:r>
            <w:r w:rsidR="009211F2">
              <w:rPr>
                <w:noProof/>
                <w:webHidden/>
              </w:rPr>
              <w:fldChar w:fldCharType="end"/>
            </w:r>
          </w:hyperlink>
        </w:p>
        <w:p w14:paraId="0B64C9C2" w14:textId="3B8D85F4" w:rsidR="009211F2" w:rsidRDefault="00AC243D">
          <w:pPr>
            <w:pStyle w:val="TOC3"/>
            <w:tabs>
              <w:tab w:val="left" w:pos="1200"/>
              <w:tab w:val="right" w:leader="dot" w:pos="9350"/>
            </w:tabs>
            <w:rPr>
              <w:rFonts w:asciiTheme="minorHAnsi" w:hAnsiTheme="minorHAnsi"/>
              <w:noProof/>
              <w:sz w:val="24"/>
              <w:szCs w:val="24"/>
              <w:lang w:eastAsia="en-US"/>
            </w:rPr>
          </w:pPr>
          <w:hyperlink w:anchor="_Toc18958326" w:history="1">
            <w:r w:rsidR="009211F2" w:rsidRPr="007470FF">
              <w:rPr>
                <w:rStyle w:val="Hyperlink"/>
                <w:noProof/>
              </w:rPr>
              <w:t>2.5.3</w:t>
            </w:r>
            <w:r w:rsidR="009211F2">
              <w:rPr>
                <w:rFonts w:asciiTheme="minorHAnsi" w:hAnsiTheme="minorHAnsi"/>
                <w:noProof/>
                <w:sz w:val="24"/>
                <w:szCs w:val="24"/>
                <w:lang w:eastAsia="en-US"/>
              </w:rPr>
              <w:tab/>
            </w:r>
            <w:r w:rsidR="009211F2" w:rsidRPr="007470FF">
              <w:rPr>
                <w:rStyle w:val="Hyperlink"/>
                <w:noProof/>
              </w:rPr>
              <w:t>Technical Inputs</w:t>
            </w:r>
            <w:r w:rsidR="009211F2">
              <w:rPr>
                <w:noProof/>
                <w:webHidden/>
              </w:rPr>
              <w:tab/>
            </w:r>
            <w:r w:rsidR="009211F2">
              <w:rPr>
                <w:noProof/>
                <w:webHidden/>
              </w:rPr>
              <w:fldChar w:fldCharType="begin"/>
            </w:r>
            <w:r w:rsidR="009211F2">
              <w:rPr>
                <w:noProof/>
                <w:webHidden/>
              </w:rPr>
              <w:instrText xml:space="preserve"> PAGEREF _Toc18958326 \h </w:instrText>
            </w:r>
            <w:r w:rsidR="009211F2">
              <w:rPr>
                <w:noProof/>
                <w:webHidden/>
              </w:rPr>
            </w:r>
            <w:r w:rsidR="009211F2">
              <w:rPr>
                <w:noProof/>
                <w:webHidden/>
              </w:rPr>
              <w:fldChar w:fldCharType="separate"/>
            </w:r>
            <w:r w:rsidR="003B19DB">
              <w:rPr>
                <w:noProof/>
                <w:webHidden/>
              </w:rPr>
              <w:t>31</w:t>
            </w:r>
            <w:r w:rsidR="009211F2">
              <w:rPr>
                <w:noProof/>
                <w:webHidden/>
              </w:rPr>
              <w:fldChar w:fldCharType="end"/>
            </w:r>
          </w:hyperlink>
        </w:p>
        <w:p w14:paraId="349CC5C9" w14:textId="55321C4C" w:rsidR="009211F2" w:rsidRDefault="00AC243D">
          <w:pPr>
            <w:pStyle w:val="TOC2"/>
            <w:tabs>
              <w:tab w:val="left" w:pos="960"/>
              <w:tab w:val="right" w:leader="dot" w:pos="9350"/>
            </w:tabs>
            <w:rPr>
              <w:rFonts w:asciiTheme="minorHAnsi" w:hAnsiTheme="minorHAnsi"/>
              <w:noProof/>
              <w:sz w:val="24"/>
              <w:szCs w:val="24"/>
              <w:lang w:eastAsia="en-US"/>
            </w:rPr>
          </w:pPr>
          <w:hyperlink w:anchor="_Toc18958327" w:history="1">
            <w:r w:rsidR="009211F2" w:rsidRPr="007470FF">
              <w:rPr>
                <w:rStyle w:val="Hyperlink"/>
                <w:noProof/>
              </w:rPr>
              <w:t>2.6</w:t>
            </w:r>
            <w:r w:rsidR="009211F2">
              <w:rPr>
                <w:rFonts w:asciiTheme="minorHAnsi" w:hAnsiTheme="minorHAnsi"/>
                <w:noProof/>
                <w:sz w:val="24"/>
                <w:szCs w:val="24"/>
                <w:lang w:eastAsia="en-US"/>
              </w:rPr>
              <w:tab/>
            </w:r>
            <w:r w:rsidR="009211F2" w:rsidRPr="007470FF">
              <w:rPr>
                <w:rStyle w:val="Hyperlink"/>
                <w:noProof/>
              </w:rPr>
              <w:t>Assumptions</w:t>
            </w:r>
            <w:r w:rsidR="009211F2">
              <w:rPr>
                <w:noProof/>
                <w:webHidden/>
              </w:rPr>
              <w:tab/>
            </w:r>
            <w:r w:rsidR="009211F2">
              <w:rPr>
                <w:noProof/>
                <w:webHidden/>
              </w:rPr>
              <w:fldChar w:fldCharType="begin"/>
            </w:r>
            <w:r w:rsidR="009211F2">
              <w:rPr>
                <w:noProof/>
                <w:webHidden/>
              </w:rPr>
              <w:instrText xml:space="preserve"> PAGEREF _Toc18958327 \h </w:instrText>
            </w:r>
            <w:r w:rsidR="009211F2">
              <w:rPr>
                <w:noProof/>
                <w:webHidden/>
              </w:rPr>
            </w:r>
            <w:r w:rsidR="009211F2">
              <w:rPr>
                <w:noProof/>
                <w:webHidden/>
              </w:rPr>
              <w:fldChar w:fldCharType="separate"/>
            </w:r>
            <w:r w:rsidR="003B19DB">
              <w:rPr>
                <w:noProof/>
                <w:webHidden/>
              </w:rPr>
              <w:t>32</w:t>
            </w:r>
            <w:r w:rsidR="009211F2">
              <w:rPr>
                <w:noProof/>
                <w:webHidden/>
              </w:rPr>
              <w:fldChar w:fldCharType="end"/>
            </w:r>
          </w:hyperlink>
        </w:p>
        <w:p w14:paraId="7D5C6D3C" w14:textId="394D3A95" w:rsidR="009211F2" w:rsidRDefault="00AC243D">
          <w:pPr>
            <w:pStyle w:val="TOC2"/>
            <w:tabs>
              <w:tab w:val="left" w:pos="960"/>
              <w:tab w:val="right" w:leader="dot" w:pos="9350"/>
            </w:tabs>
            <w:rPr>
              <w:rFonts w:asciiTheme="minorHAnsi" w:hAnsiTheme="minorHAnsi"/>
              <w:noProof/>
              <w:sz w:val="24"/>
              <w:szCs w:val="24"/>
              <w:lang w:eastAsia="en-US"/>
            </w:rPr>
          </w:pPr>
          <w:hyperlink w:anchor="_Toc18958328" w:history="1">
            <w:r w:rsidR="009211F2" w:rsidRPr="007470FF">
              <w:rPr>
                <w:rStyle w:val="Hyperlink"/>
                <w:noProof/>
              </w:rPr>
              <w:t>2.7</w:t>
            </w:r>
            <w:r w:rsidR="009211F2">
              <w:rPr>
                <w:rFonts w:asciiTheme="minorHAnsi" w:hAnsiTheme="minorHAnsi"/>
                <w:noProof/>
                <w:sz w:val="24"/>
                <w:szCs w:val="24"/>
                <w:lang w:eastAsia="en-US"/>
              </w:rPr>
              <w:tab/>
            </w:r>
            <w:r w:rsidR="009211F2" w:rsidRPr="007470FF">
              <w:rPr>
                <w:rStyle w:val="Hyperlink"/>
                <w:noProof/>
              </w:rPr>
              <w:t>Integration</w:t>
            </w:r>
            <w:r w:rsidR="009211F2">
              <w:rPr>
                <w:noProof/>
                <w:webHidden/>
              </w:rPr>
              <w:tab/>
            </w:r>
            <w:r w:rsidR="009211F2">
              <w:rPr>
                <w:noProof/>
                <w:webHidden/>
              </w:rPr>
              <w:fldChar w:fldCharType="begin"/>
            </w:r>
            <w:r w:rsidR="009211F2">
              <w:rPr>
                <w:noProof/>
                <w:webHidden/>
              </w:rPr>
              <w:instrText xml:space="preserve"> PAGEREF _Toc18958328 \h </w:instrText>
            </w:r>
            <w:r w:rsidR="009211F2">
              <w:rPr>
                <w:noProof/>
                <w:webHidden/>
              </w:rPr>
            </w:r>
            <w:r w:rsidR="009211F2">
              <w:rPr>
                <w:noProof/>
                <w:webHidden/>
              </w:rPr>
              <w:fldChar w:fldCharType="separate"/>
            </w:r>
            <w:r w:rsidR="003B19DB">
              <w:rPr>
                <w:noProof/>
                <w:webHidden/>
              </w:rPr>
              <w:t>33</w:t>
            </w:r>
            <w:r w:rsidR="009211F2">
              <w:rPr>
                <w:noProof/>
                <w:webHidden/>
              </w:rPr>
              <w:fldChar w:fldCharType="end"/>
            </w:r>
          </w:hyperlink>
        </w:p>
        <w:p w14:paraId="5DD77FFF" w14:textId="588C7970" w:rsidR="009211F2" w:rsidRDefault="00AC243D">
          <w:pPr>
            <w:pStyle w:val="TOC2"/>
            <w:tabs>
              <w:tab w:val="left" w:pos="960"/>
              <w:tab w:val="right" w:leader="dot" w:pos="9350"/>
            </w:tabs>
            <w:rPr>
              <w:rFonts w:asciiTheme="minorHAnsi" w:hAnsiTheme="minorHAnsi"/>
              <w:noProof/>
              <w:sz w:val="24"/>
              <w:szCs w:val="24"/>
              <w:lang w:eastAsia="en-US"/>
            </w:rPr>
          </w:pPr>
          <w:hyperlink w:anchor="_Toc18958329" w:history="1">
            <w:r w:rsidR="009211F2" w:rsidRPr="007470FF">
              <w:rPr>
                <w:rStyle w:val="Hyperlink"/>
                <w:noProof/>
              </w:rPr>
              <w:t>2.8</w:t>
            </w:r>
            <w:r w:rsidR="009211F2">
              <w:rPr>
                <w:rFonts w:asciiTheme="minorHAnsi" w:hAnsiTheme="minorHAnsi"/>
                <w:noProof/>
                <w:sz w:val="24"/>
                <w:szCs w:val="24"/>
                <w:lang w:eastAsia="en-US"/>
              </w:rPr>
              <w:tab/>
            </w:r>
            <w:r w:rsidR="009211F2" w:rsidRPr="007470FF">
              <w:rPr>
                <w:rStyle w:val="Hyperlink"/>
                <w:noProof/>
              </w:rPr>
              <w:t>Limitations / Further Developments</w:t>
            </w:r>
            <w:r w:rsidR="009211F2">
              <w:rPr>
                <w:noProof/>
                <w:webHidden/>
              </w:rPr>
              <w:tab/>
            </w:r>
            <w:r w:rsidR="009211F2">
              <w:rPr>
                <w:noProof/>
                <w:webHidden/>
              </w:rPr>
              <w:fldChar w:fldCharType="begin"/>
            </w:r>
            <w:r w:rsidR="009211F2">
              <w:rPr>
                <w:noProof/>
                <w:webHidden/>
              </w:rPr>
              <w:instrText xml:space="preserve"> PAGEREF _Toc18958329 \h </w:instrText>
            </w:r>
            <w:r w:rsidR="009211F2">
              <w:rPr>
                <w:noProof/>
                <w:webHidden/>
              </w:rPr>
            </w:r>
            <w:r w:rsidR="009211F2">
              <w:rPr>
                <w:noProof/>
                <w:webHidden/>
              </w:rPr>
              <w:fldChar w:fldCharType="separate"/>
            </w:r>
            <w:r w:rsidR="003B19DB">
              <w:rPr>
                <w:noProof/>
                <w:webHidden/>
              </w:rPr>
              <w:t>33</w:t>
            </w:r>
            <w:r w:rsidR="009211F2">
              <w:rPr>
                <w:noProof/>
                <w:webHidden/>
              </w:rPr>
              <w:fldChar w:fldCharType="end"/>
            </w:r>
          </w:hyperlink>
        </w:p>
        <w:p w14:paraId="2F563460" w14:textId="344C3A21" w:rsidR="009211F2" w:rsidRDefault="00AC243D">
          <w:pPr>
            <w:pStyle w:val="TOC1"/>
            <w:tabs>
              <w:tab w:val="left" w:pos="440"/>
              <w:tab w:val="right" w:leader="dot" w:pos="9350"/>
            </w:tabs>
            <w:rPr>
              <w:rFonts w:asciiTheme="minorHAnsi" w:hAnsiTheme="minorHAnsi"/>
              <w:noProof/>
              <w:sz w:val="24"/>
              <w:szCs w:val="24"/>
              <w:lang w:eastAsia="en-US"/>
            </w:rPr>
          </w:pPr>
          <w:hyperlink w:anchor="_Toc18958330" w:history="1">
            <w:r w:rsidR="009211F2" w:rsidRPr="007470FF">
              <w:rPr>
                <w:rStyle w:val="Hyperlink"/>
                <w:noProof/>
              </w:rPr>
              <w:t>3</w:t>
            </w:r>
            <w:r w:rsidR="009211F2">
              <w:rPr>
                <w:rFonts w:asciiTheme="minorHAnsi" w:hAnsiTheme="minorHAnsi"/>
                <w:noProof/>
                <w:sz w:val="24"/>
                <w:szCs w:val="24"/>
                <w:lang w:eastAsia="en-US"/>
              </w:rPr>
              <w:tab/>
            </w:r>
            <w:r w:rsidR="009211F2" w:rsidRPr="007470FF">
              <w:rPr>
                <w:rStyle w:val="Hyperlink"/>
                <w:noProof/>
              </w:rPr>
              <w:t>Results</w:t>
            </w:r>
            <w:r w:rsidR="009211F2">
              <w:rPr>
                <w:noProof/>
                <w:webHidden/>
              </w:rPr>
              <w:tab/>
            </w:r>
            <w:r w:rsidR="009211F2">
              <w:rPr>
                <w:noProof/>
                <w:webHidden/>
              </w:rPr>
              <w:fldChar w:fldCharType="begin"/>
            </w:r>
            <w:r w:rsidR="009211F2">
              <w:rPr>
                <w:noProof/>
                <w:webHidden/>
              </w:rPr>
              <w:instrText xml:space="preserve"> PAGEREF _Toc18958330 \h </w:instrText>
            </w:r>
            <w:r w:rsidR="009211F2">
              <w:rPr>
                <w:noProof/>
                <w:webHidden/>
              </w:rPr>
            </w:r>
            <w:r w:rsidR="009211F2">
              <w:rPr>
                <w:noProof/>
                <w:webHidden/>
              </w:rPr>
              <w:fldChar w:fldCharType="separate"/>
            </w:r>
            <w:r w:rsidR="003B19DB">
              <w:rPr>
                <w:noProof/>
                <w:webHidden/>
              </w:rPr>
              <w:t>35</w:t>
            </w:r>
            <w:r w:rsidR="009211F2">
              <w:rPr>
                <w:noProof/>
                <w:webHidden/>
              </w:rPr>
              <w:fldChar w:fldCharType="end"/>
            </w:r>
          </w:hyperlink>
        </w:p>
        <w:p w14:paraId="19241F71" w14:textId="7206BD99" w:rsidR="009211F2" w:rsidRDefault="00AC243D">
          <w:pPr>
            <w:pStyle w:val="TOC2"/>
            <w:tabs>
              <w:tab w:val="left" w:pos="960"/>
              <w:tab w:val="right" w:leader="dot" w:pos="9350"/>
            </w:tabs>
            <w:rPr>
              <w:rFonts w:asciiTheme="minorHAnsi" w:hAnsiTheme="minorHAnsi"/>
              <w:noProof/>
              <w:sz w:val="24"/>
              <w:szCs w:val="24"/>
              <w:lang w:eastAsia="en-US"/>
            </w:rPr>
          </w:pPr>
          <w:hyperlink w:anchor="_Toc18958331" w:history="1">
            <w:r w:rsidR="009211F2" w:rsidRPr="007470FF">
              <w:rPr>
                <w:rStyle w:val="Hyperlink"/>
                <w:noProof/>
              </w:rPr>
              <w:t>3.1</w:t>
            </w:r>
            <w:r w:rsidR="009211F2">
              <w:rPr>
                <w:rFonts w:asciiTheme="minorHAnsi" w:hAnsiTheme="minorHAnsi"/>
                <w:noProof/>
                <w:sz w:val="24"/>
                <w:szCs w:val="24"/>
                <w:lang w:eastAsia="en-US"/>
              </w:rPr>
              <w:tab/>
            </w:r>
            <w:r w:rsidR="009211F2" w:rsidRPr="007470FF">
              <w:rPr>
                <w:rStyle w:val="Hyperlink"/>
                <w:noProof/>
              </w:rPr>
              <w:t>Adoption</w:t>
            </w:r>
            <w:r w:rsidR="009211F2">
              <w:rPr>
                <w:noProof/>
                <w:webHidden/>
              </w:rPr>
              <w:tab/>
            </w:r>
            <w:r w:rsidR="009211F2">
              <w:rPr>
                <w:noProof/>
                <w:webHidden/>
              </w:rPr>
              <w:fldChar w:fldCharType="begin"/>
            </w:r>
            <w:r w:rsidR="009211F2">
              <w:rPr>
                <w:noProof/>
                <w:webHidden/>
              </w:rPr>
              <w:instrText xml:space="preserve"> PAGEREF _Toc18958331 \h </w:instrText>
            </w:r>
            <w:r w:rsidR="009211F2">
              <w:rPr>
                <w:noProof/>
                <w:webHidden/>
              </w:rPr>
            </w:r>
            <w:r w:rsidR="009211F2">
              <w:rPr>
                <w:noProof/>
                <w:webHidden/>
              </w:rPr>
              <w:fldChar w:fldCharType="separate"/>
            </w:r>
            <w:r w:rsidR="003B19DB">
              <w:rPr>
                <w:noProof/>
                <w:webHidden/>
              </w:rPr>
              <w:t>35</w:t>
            </w:r>
            <w:r w:rsidR="009211F2">
              <w:rPr>
                <w:noProof/>
                <w:webHidden/>
              </w:rPr>
              <w:fldChar w:fldCharType="end"/>
            </w:r>
          </w:hyperlink>
        </w:p>
        <w:p w14:paraId="19D7005A" w14:textId="3CFABE38" w:rsidR="009211F2" w:rsidRDefault="00AC243D">
          <w:pPr>
            <w:pStyle w:val="TOC2"/>
            <w:tabs>
              <w:tab w:val="left" w:pos="960"/>
              <w:tab w:val="right" w:leader="dot" w:pos="9350"/>
            </w:tabs>
            <w:rPr>
              <w:rFonts w:asciiTheme="minorHAnsi" w:hAnsiTheme="minorHAnsi"/>
              <w:noProof/>
              <w:sz w:val="24"/>
              <w:szCs w:val="24"/>
              <w:lang w:eastAsia="en-US"/>
            </w:rPr>
          </w:pPr>
          <w:hyperlink w:anchor="_Toc18958332" w:history="1">
            <w:r w:rsidR="009211F2" w:rsidRPr="007470FF">
              <w:rPr>
                <w:rStyle w:val="Hyperlink"/>
                <w:noProof/>
              </w:rPr>
              <w:t>3.2</w:t>
            </w:r>
            <w:r w:rsidR="009211F2">
              <w:rPr>
                <w:rFonts w:asciiTheme="minorHAnsi" w:hAnsiTheme="minorHAnsi"/>
                <w:noProof/>
                <w:sz w:val="24"/>
                <w:szCs w:val="24"/>
                <w:lang w:eastAsia="en-US"/>
              </w:rPr>
              <w:tab/>
            </w:r>
            <w:r w:rsidR="009211F2" w:rsidRPr="007470FF">
              <w:rPr>
                <w:rStyle w:val="Hyperlink"/>
                <w:noProof/>
              </w:rPr>
              <w:t>Climate Impacts</w:t>
            </w:r>
            <w:r w:rsidR="009211F2">
              <w:rPr>
                <w:noProof/>
                <w:webHidden/>
              </w:rPr>
              <w:tab/>
            </w:r>
            <w:r w:rsidR="009211F2">
              <w:rPr>
                <w:noProof/>
                <w:webHidden/>
              </w:rPr>
              <w:fldChar w:fldCharType="begin"/>
            </w:r>
            <w:r w:rsidR="009211F2">
              <w:rPr>
                <w:noProof/>
                <w:webHidden/>
              </w:rPr>
              <w:instrText xml:space="preserve"> PAGEREF _Toc18958332 \h </w:instrText>
            </w:r>
            <w:r w:rsidR="009211F2">
              <w:rPr>
                <w:noProof/>
                <w:webHidden/>
              </w:rPr>
            </w:r>
            <w:r w:rsidR="009211F2">
              <w:rPr>
                <w:noProof/>
                <w:webHidden/>
              </w:rPr>
              <w:fldChar w:fldCharType="separate"/>
            </w:r>
            <w:r w:rsidR="003B19DB">
              <w:rPr>
                <w:noProof/>
                <w:webHidden/>
              </w:rPr>
              <w:t>36</w:t>
            </w:r>
            <w:r w:rsidR="009211F2">
              <w:rPr>
                <w:noProof/>
                <w:webHidden/>
              </w:rPr>
              <w:fldChar w:fldCharType="end"/>
            </w:r>
          </w:hyperlink>
        </w:p>
        <w:p w14:paraId="68354F6A" w14:textId="1878CFC0" w:rsidR="009211F2" w:rsidRDefault="00AC243D">
          <w:pPr>
            <w:pStyle w:val="TOC2"/>
            <w:tabs>
              <w:tab w:val="left" w:pos="960"/>
              <w:tab w:val="right" w:leader="dot" w:pos="9350"/>
            </w:tabs>
            <w:rPr>
              <w:rFonts w:asciiTheme="minorHAnsi" w:hAnsiTheme="minorHAnsi"/>
              <w:noProof/>
              <w:sz w:val="24"/>
              <w:szCs w:val="24"/>
              <w:lang w:eastAsia="en-US"/>
            </w:rPr>
          </w:pPr>
          <w:hyperlink w:anchor="_Toc18958333" w:history="1">
            <w:r w:rsidR="009211F2" w:rsidRPr="007470FF">
              <w:rPr>
                <w:rStyle w:val="Hyperlink"/>
                <w:noProof/>
              </w:rPr>
              <w:t>3.3</w:t>
            </w:r>
            <w:r w:rsidR="009211F2">
              <w:rPr>
                <w:rFonts w:asciiTheme="minorHAnsi" w:hAnsiTheme="minorHAnsi"/>
                <w:noProof/>
                <w:sz w:val="24"/>
                <w:szCs w:val="24"/>
                <w:lang w:eastAsia="en-US"/>
              </w:rPr>
              <w:tab/>
            </w:r>
            <w:r w:rsidR="009211F2" w:rsidRPr="007470FF">
              <w:rPr>
                <w:rStyle w:val="Hyperlink"/>
                <w:noProof/>
              </w:rPr>
              <w:t>Financial Impacts</w:t>
            </w:r>
            <w:r w:rsidR="009211F2">
              <w:rPr>
                <w:noProof/>
                <w:webHidden/>
              </w:rPr>
              <w:tab/>
            </w:r>
            <w:r w:rsidR="009211F2">
              <w:rPr>
                <w:noProof/>
                <w:webHidden/>
              </w:rPr>
              <w:fldChar w:fldCharType="begin"/>
            </w:r>
            <w:r w:rsidR="009211F2">
              <w:rPr>
                <w:noProof/>
                <w:webHidden/>
              </w:rPr>
              <w:instrText xml:space="preserve"> PAGEREF _Toc18958333 \h </w:instrText>
            </w:r>
            <w:r w:rsidR="009211F2">
              <w:rPr>
                <w:noProof/>
                <w:webHidden/>
              </w:rPr>
            </w:r>
            <w:r w:rsidR="009211F2">
              <w:rPr>
                <w:noProof/>
                <w:webHidden/>
              </w:rPr>
              <w:fldChar w:fldCharType="separate"/>
            </w:r>
            <w:r w:rsidR="003B19DB">
              <w:rPr>
                <w:noProof/>
                <w:webHidden/>
              </w:rPr>
              <w:t>38</w:t>
            </w:r>
            <w:r w:rsidR="009211F2">
              <w:rPr>
                <w:noProof/>
                <w:webHidden/>
              </w:rPr>
              <w:fldChar w:fldCharType="end"/>
            </w:r>
          </w:hyperlink>
        </w:p>
        <w:p w14:paraId="603483BA" w14:textId="23DF9E4A" w:rsidR="009211F2" w:rsidRDefault="00AC243D">
          <w:pPr>
            <w:pStyle w:val="TOC1"/>
            <w:tabs>
              <w:tab w:val="left" w:pos="440"/>
              <w:tab w:val="right" w:leader="dot" w:pos="9350"/>
            </w:tabs>
            <w:rPr>
              <w:rFonts w:asciiTheme="minorHAnsi" w:hAnsiTheme="minorHAnsi"/>
              <w:noProof/>
              <w:sz w:val="24"/>
              <w:szCs w:val="24"/>
              <w:lang w:eastAsia="en-US"/>
            </w:rPr>
          </w:pPr>
          <w:hyperlink w:anchor="_Toc18958334" w:history="1">
            <w:r w:rsidR="009211F2" w:rsidRPr="007470FF">
              <w:rPr>
                <w:rStyle w:val="Hyperlink"/>
                <w:noProof/>
              </w:rPr>
              <w:t>4</w:t>
            </w:r>
            <w:r w:rsidR="009211F2">
              <w:rPr>
                <w:rFonts w:asciiTheme="minorHAnsi" w:hAnsiTheme="minorHAnsi"/>
                <w:noProof/>
                <w:sz w:val="24"/>
                <w:szCs w:val="24"/>
                <w:lang w:eastAsia="en-US"/>
              </w:rPr>
              <w:tab/>
            </w:r>
            <w:r w:rsidR="009211F2" w:rsidRPr="007470FF">
              <w:rPr>
                <w:rStyle w:val="Hyperlink"/>
                <w:noProof/>
              </w:rPr>
              <w:t>Discussion</w:t>
            </w:r>
            <w:r w:rsidR="009211F2">
              <w:rPr>
                <w:noProof/>
                <w:webHidden/>
              </w:rPr>
              <w:tab/>
            </w:r>
            <w:r w:rsidR="009211F2">
              <w:rPr>
                <w:noProof/>
                <w:webHidden/>
              </w:rPr>
              <w:fldChar w:fldCharType="begin"/>
            </w:r>
            <w:r w:rsidR="009211F2">
              <w:rPr>
                <w:noProof/>
                <w:webHidden/>
              </w:rPr>
              <w:instrText xml:space="preserve"> PAGEREF _Toc18958334 \h </w:instrText>
            </w:r>
            <w:r w:rsidR="009211F2">
              <w:rPr>
                <w:noProof/>
                <w:webHidden/>
              </w:rPr>
            </w:r>
            <w:r w:rsidR="009211F2">
              <w:rPr>
                <w:noProof/>
                <w:webHidden/>
              </w:rPr>
              <w:fldChar w:fldCharType="separate"/>
            </w:r>
            <w:r w:rsidR="003B19DB">
              <w:rPr>
                <w:noProof/>
                <w:webHidden/>
              </w:rPr>
              <w:t>40</w:t>
            </w:r>
            <w:r w:rsidR="009211F2">
              <w:rPr>
                <w:noProof/>
                <w:webHidden/>
              </w:rPr>
              <w:fldChar w:fldCharType="end"/>
            </w:r>
          </w:hyperlink>
        </w:p>
        <w:p w14:paraId="59AE57D3" w14:textId="55B852C7" w:rsidR="009211F2" w:rsidRDefault="00AC243D">
          <w:pPr>
            <w:pStyle w:val="TOC2"/>
            <w:tabs>
              <w:tab w:val="left" w:pos="960"/>
              <w:tab w:val="right" w:leader="dot" w:pos="9350"/>
            </w:tabs>
            <w:rPr>
              <w:rFonts w:asciiTheme="minorHAnsi" w:hAnsiTheme="minorHAnsi"/>
              <w:noProof/>
              <w:sz w:val="24"/>
              <w:szCs w:val="24"/>
              <w:lang w:eastAsia="en-US"/>
            </w:rPr>
          </w:pPr>
          <w:hyperlink w:anchor="_Toc18958335" w:history="1">
            <w:r w:rsidR="009211F2" w:rsidRPr="007470FF">
              <w:rPr>
                <w:rStyle w:val="Hyperlink"/>
                <w:noProof/>
              </w:rPr>
              <w:t>4.1</w:t>
            </w:r>
            <w:r w:rsidR="009211F2">
              <w:rPr>
                <w:rFonts w:asciiTheme="minorHAnsi" w:hAnsiTheme="minorHAnsi"/>
                <w:noProof/>
                <w:sz w:val="24"/>
                <w:szCs w:val="24"/>
                <w:lang w:eastAsia="en-US"/>
              </w:rPr>
              <w:tab/>
            </w:r>
            <w:r w:rsidR="009211F2" w:rsidRPr="007470FF">
              <w:rPr>
                <w:rStyle w:val="Hyperlink"/>
                <w:noProof/>
              </w:rPr>
              <w:t>Limitations</w:t>
            </w:r>
            <w:r w:rsidR="009211F2">
              <w:rPr>
                <w:noProof/>
                <w:webHidden/>
              </w:rPr>
              <w:tab/>
            </w:r>
            <w:r w:rsidR="009211F2">
              <w:rPr>
                <w:noProof/>
                <w:webHidden/>
              </w:rPr>
              <w:fldChar w:fldCharType="begin"/>
            </w:r>
            <w:r w:rsidR="009211F2">
              <w:rPr>
                <w:noProof/>
                <w:webHidden/>
              </w:rPr>
              <w:instrText xml:space="preserve"> PAGEREF _Toc18958335 \h </w:instrText>
            </w:r>
            <w:r w:rsidR="009211F2">
              <w:rPr>
                <w:noProof/>
                <w:webHidden/>
              </w:rPr>
            </w:r>
            <w:r w:rsidR="009211F2">
              <w:rPr>
                <w:noProof/>
                <w:webHidden/>
              </w:rPr>
              <w:fldChar w:fldCharType="separate"/>
            </w:r>
            <w:r w:rsidR="003B19DB">
              <w:rPr>
                <w:noProof/>
                <w:webHidden/>
              </w:rPr>
              <w:t>41</w:t>
            </w:r>
            <w:r w:rsidR="009211F2">
              <w:rPr>
                <w:noProof/>
                <w:webHidden/>
              </w:rPr>
              <w:fldChar w:fldCharType="end"/>
            </w:r>
          </w:hyperlink>
        </w:p>
        <w:p w14:paraId="106C3104" w14:textId="662A5ACC" w:rsidR="009211F2" w:rsidRDefault="00AC243D">
          <w:pPr>
            <w:pStyle w:val="TOC2"/>
            <w:tabs>
              <w:tab w:val="left" w:pos="960"/>
              <w:tab w:val="right" w:leader="dot" w:pos="9350"/>
            </w:tabs>
            <w:rPr>
              <w:rFonts w:asciiTheme="minorHAnsi" w:hAnsiTheme="minorHAnsi"/>
              <w:noProof/>
              <w:sz w:val="24"/>
              <w:szCs w:val="24"/>
              <w:lang w:eastAsia="en-US"/>
            </w:rPr>
          </w:pPr>
          <w:hyperlink w:anchor="_Toc18958336" w:history="1">
            <w:r w:rsidR="009211F2" w:rsidRPr="007470FF">
              <w:rPr>
                <w:rStyle w:val="Hyperlink"/>
                <w:noProof/>
              </w:rPr>
              <w:t>4.2</w:t>
            </w:r>
            <w:r w:rsidR="009211F2">
              <w:rPr>
                <w:rFonts w:asciiTheme="minorHAnsi" w:hAnsiTheme="minorHAnsi"/>
                <w:noProof/>
                <w:sz w:val="24"/>
                <w:szCs w:val="24"/>
                <w:lang w:eastAsia="en-US"/>
              </w:rPr>
              <w:tab/>
            </w:r>
            <w:r w:rsidR="009211F2" w:rsidRPr="007470FF">
              <w:rPr>
                <w:rStyle w:val="Hyperlink"/>
                <w:noProof/>
              </w:rPr>
              <w:t>Benchmarks</w:t>
            </w:r>
            <w:r w:rsidR="009211F2">
              <w:rPr>
                <w:noProof/>
                <w:webHidden/>
              </w:rPr>
              <w:tab/>
            </w:r>
            <w:r w:rsidR="009211F2">
              <w:rPr>
                <w:noProof/>
                <w:webHidden/>
              </w:rPr>
              <w:fldChar w:fldCharType="begin"/>
            </w:r>
            <w:r w:rsidR="009211F2">
              <w:rPr>
                <w:noProof/>
                <w:webHidden/>
              </w:rPr>
              <w:instrText xml:space="preserve"> PAGEREF _Toc18958336 \h </w:instrText>
            </w:r>
            <w:r w:rsidR="009211F2">
              <w:rPr>
                <w:noProof/>
                <w:webHidden/>
              </w:rPr>
            </w:r>
            <w:r w:rsidR="009211F2">
              <w:rPr>
                <w:noProof/>
                <w:webHidden/>
              </w:rPr>
              <w:fldChar w:fldCharType="separate"/>
            </w:r>
            <w:r w:rsidR="003B19DB">
              <w:rPr>
                <w:noProof/>
                <w:webHidden/>
              </w:rPr>
              <w:t>41</w:t>
            </w:r>
            <w:r w:rsidR="009211F2">
              <w:rPr>
                <w:noProof/>
                <w:webHidden/>
              </w:rPr>
              <w:fldChar w:fldCharType="end"/>
            </w:r>
          </w:hyperlink>
        </w:p>
        <w:p w14:paraId="21A1277E" w14:textId="7EACAACD" w:rsidR="009211F2" w:rsidRDefault="00AC243D">
          <w:pPr>
            <w:pStyle w:val="TOC1"/>
            <w:tabs>
              <w:tab w:val="left" w:pos="440"/>
              <w:tab w:val="right" w:leader="dot" w:pos="9350"/>
            </w:tabs>
            <w:rPr>
              <w:rFonts w:asciiTheme="minorHAnsi" w:hAnsiTheme="minorHAnsi"/>
              <w:noProof/>
              <w:sz w:val="24"/>
              <w:szCs w:val="24"/>
              <w:lang w:eastAsia="en-US"/>
            </w:rPr>
          </w:pPr>
          <w:hyperlink w:anchor="_Toc18958337" w:history="1">
            <w:r w:rsidR="009211F2" w:rsidRPr="007470FF">
              <w:rPr>
                <w:rStyle w:val="Hyperlink"/>
                <w:noProof/>
              </w:rPr>
              <w:t>5</w:t>
            </w:r>
            <w:r w:rsidR="009211F2">
              <w:rPr>
                <w:rFonts w:asciiTheme="minorHAnsi" w:hAnsiTheme="minorHAnsi"/>
                <w:noProof/>
                <w:sz w:val="24"/>
                <w:szCs w:val="24"/>
                <w:lang w:eastAsia="en-US"/>
              </w:rPr>
              <w:tab/>
            </w:r>
            <w:r w:rsidR="009211F2" w:rsidRPr="007470FF">
              <w:rPr>
                <w:rStyle w:val="Hyperlink"/>
                <w:noProof/>
              </w:rPr>
              <w:t>References</w:t>
            </w:r>
            <w:r w:rsidR="009211F2">
              <w:rPr>
                <w:noProof/>
                <w:webHidden/>
              </w:rPr>
              <w:tab/>
            </w:r>
            <w:r w:rsidR="009211F2">
              <w:rPr>
                <w:noProof/>
                <w:webHidden/>
              </w:rPr>
              <w:fldChar w:fldCharType="begin"/>
            </w:r>
            <w:r w:rsidR="009211F2">
              <w:rPr>
                <w:noProof/>
                <w:webHidden/>
              </w:rPr>
              <w:instrText xml:space="preserve"> PAGEREF _Toc18958337 \h </w:instrText>
            </w:r>
            <w:r w:rsidR="009211F2">
              <w:rPr>
                <w:noProof/>
                <w:webHidden/>
              </w:rPr>
            </w:r>
            <w:r w:rsidR="009211F2">
              <w:rPr>
                <w:noProof/>
                <w:webHidden/>
              </w:rPr>
              <w:fldChar w:fldCharType="separate"/>
            </w:r>
            <w:r w:rsidR="003B19DB">
              <w:rPr>
                <w:noProof/>
                <w:webHidden/>
              </w:rPr>
              <w:t>43</w:t>
            </w:r>
            <w:r w:rsidR="009211F2">
              <w:rPr>
                <w:noProof/>
                <w:webHidden/>
              </w:rPr>
              <w:fldChar w:fldCharType="end"/>
            </w:r>
          </w:hyperlink>
        </w:p>
        <w:p w14:paraId="3E74D9BA" w14:textId="072AFE94" w:rsidR="009211F2" w:rsidRDefault="00AC243D">
          <w:pPr>
            <w:pStyle w:val="TOC1"/>
            <w:tabs>
              <w:tab w:val="left" w:pos="440"/>
              <w:tab w:val="right" w:leader="dot" w:pos="9350"/>
            </w:tabs>
            <w:rPr>
              <w:rFonts w:asciiTheme="minorHAnsi" w:hAnsiTheme="minorHAnsi"/>
              <w:noProof/>
              <w:sz w:val="24"/>
              <w:szCs w:val="24"/>
              <w:lang w:eastAsia="en-US"/>
            </w:rPr>
          </w:pPr>
          <w:hyperlink w:anchor="_Toc18958338" w:history="1">
            <w:r w:rsidR="009211F2" w:rsidRPr="007470FF">
              <w:rPr>
                <w:rStyle w:val="Hyperlink"/>
                <w:noProof/>
              </w:rPr>
              <w:t>6</w:t>
            </w:r>
            <w:r w:rsidR="009211F2">
              <w:rPr>
                <w:rFonts w:asciiTheme="minorHAnsi" w:hAnsiTheme="minorHAnsi"/>
                <w:noProof/>
                <w:sz w:val="24"/>
                <w:szCs w:val="24"/>
                <w:lang w:eastAsia="en-US"/>
              </w:rPr>
              <w:tab/>
            </w:r>
            <w:r w:rsidR="009211F2" w:rsidRPr="007470FF">
              <w:rPr>
                <w:rStyle w:val="Hyperlink"/>
                <w:noProof/>
              </w:rPr>
              <w:t>Glossary</w:t>
            </w:r>
            <w:r w:rsidR="009211F2">
              <w:rPr>
                <w:noProof/>
                <w:webHidden/>
              </w:rPr>
              <w:tab/>
            </w:r>
            <w:r w:rsidR="009211F2">
              <w:rPr>
                <w:noProof/>
                <w:webHidden/>
              </w:rPr>
              <w:fldChar w:fldCharType="begin"/>
            </w:r>
            <w:r w:rsidR="009211F2">
              <w:rPr>
                <w:noProof/>
                <w:webHidden/>
              </w:rPr>
              <w:instrText xml:space="preserve"> PAGEREF _Toc18958338 \h </w:instrText>
            </w:r>
            <w:r w:rsidR="009211F2">
              <w:rPr>
                <w:noProof/>
                <w:webHidden/>
              </w:rPr>
            </w:r>
            <w:r w:rsidR="009211F2">
              <w:rPr>
                <w:noProof/>
                <w:webHidden/>
              </w:rPr>
              <w:fldChar w:fldCharType="separate"/>
            </w:r>
            <w:r w:rsidR="003B19DB">
              <w:rPr>
                <w:noProof/>
                <w:webHidden/>
              </w:rPr>
              <w:t>51</w:t>
            </w:r>
            <w:r w:rsidR="009211F2">
              <w:rPr>
                <w:noProof/>
                <w:webHidden/>
              </w:rPr>
              <w:fldChar w:fldCharType="end"/>
            </w:r>
          </w:hyperlink>
        </w:p>
        <w:p w14:paraId="12C7DAF6" w14:textId="62D1D7A9" w:rsidR="00640665" w:rsidRPr="00E069AC" w:rsidRDefault="00640665" w:rsidP="00EB247F">
          <w:pPr>
            <w:spacing w:after="0"/>
          </w:pPr>
          <w:r w:rsidRPr="00E069AC">
            <w:rPr>
              <w:b/>
              <w:bCs/>
              <w:noProof/>
            </w:rPr>
            <w:fldChar w:fldCharType="end"/>
          </w:r>
        </w:p>
      </w:sdtContent>
    </w:sdt>
    <w:p w14:paraId="1827C10C" w14:textId="3B09BCA5" w:rsidR="00F15AEE" w:rsidRPr="00E069AC" w:rsidRDefault="00F15AEE" w:rsidP="00EB247F">
      <w:pPr>
        <w:spacing w:after="0"/>
      </w:pPr>
      <w:r w:rsidRPr="00E069AC">
        <w:br w:type="page"/>
      </w:r>
    </w:p>
    <w:p w14:paraId="325B3971" w14:textId="4DF0A92F" w:rsidR="2D56E7D4" w:rsidRPr="00E069AC" w:rsidRDefault="00C23CAC" w:rsidP="00912CC8">
      <w:pPr>
        <w:pStyle w:val="Heading1"/>
        <w:numPr>
          <w:ilvl w:val="0"/>
          <w:numId w:val="0"/>
        </w:numPr>
        <w:rPr>
          <w:noProof/>
        </w:rPr>
      </w:pPr>
      <w:bookmarkStart w:id="0" w:name="_Toc18958301"/>
      <w:r w:rsidRPr="00E069AC">
        <w:rPr>
          <w:noProof/>
        </w:rPr>
        <w:lastRenderedPageBreak/>
        <w:t xml:space="preserve">List of </w:t>
      </w:r>
      <w:r w:rsidR="2D56E7D4" w:rsidRPr="00E069AC">
        <w:rPr>
          <w:noProof/>
        </w:rPr>
        <w:t>Figures</w:t>
      </w:r>
      <w:bookmarkEnd w:id="0"/>
    </w:p>
    <w:p w14:paraId="46F77794" w14:textId="3195CCD3" w:rsidR="003B19DB" w:rsidRDefault="00F15AEE" w:rsidP="003B19DB">
      <w:pPr>
        <w:pStyle w:val="TableofFigures"/>
        <w:tabs>
          <w:tab w:val="right" w:leader="dot" w:pos="9350"/>
        </w:tabs>
        <w:spacing w:after="120"/>
        <w:rPr>
          <w:rFonts w:asciiTheme="minorHAnsi" w:hAnsiTheme="minorHAnsi"/>
          <w:noProof/>
          <w:sz w:val="24"/>
          <w:szCs w:val="24"/>
          <w:lang w:eastAsia="en-US"/>
        </w:rPr>
      </w:pPr>
      <w:r w:rsidRPr="00E069AC">
        <w:fldChar w:fldCharType="begin"/>
      </w:r>
      <w:r w:rsidRPr="00E069AC">
        <w:instrText xml:space="preserve"> TOC \h \z \c "Figure" </w:instrText>
      </w:r>
      <w:r w:rsidRPr="00E069AC">
        <w:fldChar w:fldCharType="separate"/>
      </w:r>
      <w:hyperlink w:anchor="_Toc23603798" w:history="1">
        <w:r w:rsidR="003B19DB" w:rsidRPr="00E55976">
          <w:rPr>
            <w:rStyle w:val="Hyperlink"/>
            <w:noProof/>
          </w:rPr>
          <w:t>Figure 1.1 - Levelized cost of energy (LCOE) for wind power compared to other technologies (Adapted from IRENA, 2018)</w:t>
        </w:r>
        <w:r w:rsidR="003B19DB">
          <w:rPr>
            <w:noProof/>
            <w:webHidden/>
          </w:rPr>
          <w:tab/>
        </w:r>
        <w:r w:rsidR="003B19DB">
          <w:rPr>
            <w:noProof/>
            <w:webHidden/>
          </w:rPr>
          <w:fldChar w:fldCharType="begin"/>
        </w:r>
        <w:r w:rsidR="003B19DB">
          <w:rPr>
            <w:noProof/>
            <w:webHidden/>
          </w:rPr>
          <w:instrText xml:space="preserve"> PAGEREF _Toc23603798 \h </w:instrText>
        </w:r>
        <w:r w:rsidR="003B19DB">
          <w:rPr>
            <w:noProof/>
            <w:webHidden/>
          </w:rPr>
        </w:r>
        <w:r w:rsidR="003B19DB">
          <w:rPr>
            <w:noProof/>
            <w:webHidden/>
          </w:rPr>
          <w:fldChar w:fldCharType="separate"/>
        </w:r>
        <w:r w:rsidR="003B19DB">
          <w:rPr>
            <w:noProof/>
            <w:webHidden/>
          </w:rPr>
          <w:t>11</w:t>
        </w:r>
        <w:r w:rsidR="003B19DB">
          <w:rPr>
            <w:noProof/>
            <w:webHidden/>
          </w:rPr>
          <w:fldChar w:fldCharType="end"/>
        </w:r>
      </w:hyperlink>
    </w:p>
    <w:p w14:paraId="1EB33F63" w14:textId="5EE8D161" w:rsidR="003B19DB" w:rsidRDefault="00AC243D" w:rsidP="003B19DB">
      <w:pPr>
        <w:pStyle w:val="TableofFigures"/>
        <w:tabs>
          <w:tab w:val="right" w:leader="dot" w:pos="9350"/>
        </w:tabs>
        <w:spacing w:after="120"/>
        <w:rPr>
          <w:rFonts w:asciiTheme="minorHAnsi" w:hAnsiTheme="minorHAnsi"/>
          <w:noProof/>
          <w:sz w:val="24"/>
          <w:szCs w:val="24"/>
          <w:lang w:eastAsia="en-US"/>
        </w:rPr>
      </w:pPr>
      <w:hyperlink w:anchor="_Toc23603799" w:history="1">
        <w:r w:rsidR="003B19DB" w:rsidRPr="00E55976">
          <w:rPr>
            <w:rStyle w:val="Hyperlink"/>
            <w:noProof/>
          </w:rPr>
          <w:t>Figure 1.2 - Global annual average power output for wind power compared to other technologies [Adapted from IEA WEO (2018)]</w:t>
        </w:r>
        <w:r w:rsidR="003B19DB">
          <w:rPr>
            <w:noProof/>
            <w:webHidden/>
          </w:rPr>
          <w:tab/>
        </w:r>
        <w:r w:rsidR="003B19DB">
          <w:rPr>
            <w:noProof/>
            <w:webHidden/>
          </w:rPr>
          <w:fldChar w:fldCharType="begin"/>
        </w:r>
        <w:r w:rsidR="003B19DB">
          <w:rPr>
            <w:noProof/>
            <w:webHidden/>
          </w:rPr>
          <w:instrText xml:space="preserve"> PAGEREF _Toc23603799 \h </w:instrText>
        </w:r>
        <w:r w:rsidR="003B19DB">
          <w:rPr>
            <w:noProof/>
            <w:webHidden/>
          </w:rPr>
        </w:r>
        <w:r w:rsidR="003B19DB">
          <w:rPr>
            <w:noProof/>
            <w:webHidden/>
          </w:rPr>
          <w:fldChar w:fldCharType="separate"/>
        </w:r>
        <w:r w:rsidR="003B19DB">
          <w:rPr>
            <w:noProof/>
            <w:webHidden/>
          </w:rPr>
          <w:t>12</w:t>
        </w:r>
        <w:r w:rsidR="003B19DB">
          <w:rPr>
            <w:noProof/>
            <w:webHidden/>
          </w:rPr>
          <w:fldChar w:fldCharType="end"/>
        </w:r>
      </w:hyperlink>
    </w:p>
    <w:p w14:paraId="5D936B8A" w14:textId="0E9A058C" w:rsidR="003B19DB" w:rsidRDefault="00AC243D" w:rsidP="003B19DB">
      <w:pPr>
        <w:pStyle w:val="TableofFigures"/>
        <w:tabs>
          <w:tab w:val="right" w:leader="dot" w:pos="9350"/>
        </w:tabs>
        <w:spacing w:after="120"/>
        <w:rPr>
          <w:rFonts w:asciiTheme="minorHAnsi" w:hAnsiTheme="minorHAnsi"/>
          <w:noProof/>
          <w:sz w:val="24"/>
          <w:szCs w:val="24"/>
          <w:lang w:eastAsia="en-US"/>
        </w:rPr>
      </w:pPr>
      <w:hyperlink w:anchor="_Toc23603800" w:history="1">
        <w:r w:rsidR="003B19DB" w:rsidRPr="00E55976">
          <w:rPr>
            <w:rStyle w:val="Hyperlink"/>
            <w:noProof/>
          </w:rPr>
          <w:t>Figure 1.3  – Wind Capacity projections from the IEA ETP 2016 in their 2DS (2ºC scenario)</w:t>
        </w:r>
        <w:r w:rsidR="003B19DB">
          <w:rPr>
            <w:noProof/>
            <w:webHidden/>
          </w:rPr>
          <w:tab/>
        </w:r>
        <w:r w:rsidR="003B19DB">
          <w:rPr>
            <w:noProof/>
            <w:webHidden/>
          </w:rPr>
          <w:fldChar w:fldCharType="begin"/>
        </w:r>
        <w:r w:rsidR="003B19DB">
          <w:rPr>
            <w:noProof/>
            <w:webHidden/>
          </w:rPr>
          <w:instrText xml:space="preserve"> PAGEREF _Toc23603800 \h </w:instrText>
        </w:r>
        <w:r w:rsidR="003B19DB">
          <w:rPr>
            <w:noProof/>
            <w:webHidden/>
          </w:rPr>
        </w:r>
        <w:r w:rsidR="003B19DB">
          <w:rPr>
            <w:noProof/>
            <w:webHidden/>
          </w:rPr>
          <w:fldChar w:fldCharType="separate"/>
        </w:r>
        <w:r w:rsidR="003B19DB">
          <w:rPr>
            <w:noProof/>
            <w:webHidden/>
          </w:rPr>
          <w:t>16</w:t>
        </w:r>
        <w:r w:rsidR="003B19DB">
          <w:rPr>
            <w:noProof/>
            <w:webHidden/>
          </w:rPr>
          <w:fldChar w:fldCharType="end"/>
        </w:r>
      </w:hyperlink>
    </w:p>
    <w:p w14:paraId="7B917E45" w14:textId="606BA975" w:rsidR="003B19DB" w:rsidRDefault="00AC243D" w:rsidP="003B19DB">
      <w:pPr>
        <w:pStyle w:val="TableofFigures"/>
        <w:tabs>
          <w:tab w:val="right" w:leader="dot" w:pos="9350"/>
        </w:tabs>
        <w:spacing w:after="120"/>
        <w:rPr>
          <w:rFonts w:asciiTheme="minorHAnsi" w:hAnsiTheme="minorHAnsi"/>
          <w:noProof/>
          <w:sz w:val="24"/>
          <w:szCs w:val="24"/>
          <w:lang w:eastAsia="en-US"/>
        </w:rPr>
      </w:pPr>
      <w:hyperlink w:anchor="_Toc23603801" w:history="1">
        <w:r w:rsidR="003B19DB" w:rsidRPr="00E55976">
          <w:rPr>
            <w:rStyle w:val="Hyperlink"/>
            <w:noProof/>
          </w:rPr>
          <w:t>Figure 1.4 - Wind Power capacity long-term market projections until 2030 (Adapted from Greenpeace, 2015)</w:t>
        </w:r>
        <w:r w:rsidR="003B19DB">
          <w:rPr>
            <w:noProof/>
            <w:webHidden/>
          </w:rPr>
          <w:tab/>
        </w:r>
        <w:r w:rsidR="003B19DB">
          <w:rPr>
            <w:noProof/>
            <w:webHidden/>
          </w:rPr>
          <w:fldChar w:fldCharType="begin"/>
        </w:r>
        <w:r w:rsidR="003B19DB">
          <w:rPr>
            <w:noProof/>
            <w:webHidden/>
          </w:rPr>
          <w:instrText xml:space="preserve"> PAGEREF _Toc23603801 \h </w:instrText>
        </w:r>
        <w:r w:rsidR="003B19DB">
          <w:rPr>
            <w:noProof/>
            <w:webHidden/>
          </w:rPr>
        </w:r>
        <w:r w:rsidR="003B19DB">
          <w:rPr>
            <w:noProof/>
            <w:webHidden/>
          </w:rPr>
          <w:fldChar w:fldCharType="separate"/>
        </w:r>
        <w:r w:rsidR="003B19DB">
          <w:rPr>
            <w:noProof/>
            <w:webHidden/>
          </w:rPr>
          <w:t>17</w:t>
        </w:r>
        <w:r w:rsidR="003B19DB">
          <w:rPr>
            <w:noProof/>
            <w:webHidden/>
          </w:rPr>
          <w:fldChar w:fldCharType="end"/>
        </w:r>
      </w:hyperlink>
    </w:p>
    <w:p w14:paraId="17A627E9" w14:textId="29C96B0E" w:rsidR="003B19DB" w:rsidRDefault="00AC243D" w:rsidP="003B19DB">
      <w:pPr>
        <w:pStyle w:val="TableofFigures"/>
        <w:tabs>
          <w:tab w:val="right" w:leader="dot" w:pos="9350"/>
        </w:tabs>
        <w:spacing w:after="120"/>
        <w:rPr>
          <w:rFonts w:asciiTheme="minorHAnsi" w:hAnsiTheme="minorHAnsi"/>
          <w:noProof/>
          <w:sz w:val="24"/>
          <w:szCs w:val="24"/>
          <w:lang w:eastAsia="en-US"/>
        </w:rPr>
      </w:pPr>
      <w:hyperlink w:anchor="_Toc23603802" w:history="1">
        <w:r w:rsidR="003B19DB" w:rsidRPr="00E55976">
          <w:rPr>
            <w:rStyle w:val="Hyperlink"/>
            <w:noProof/>
          </w:rPr>
          <w:t>Figure 3.1 World Annual Adoption 2015-2060</w:t>
        </w:r>
        <w:r w:rsidR="003B19DB">
          <w:rPr>
            <w:noProof/>
            <w:webHidden/>
          </w:rPr>
          <w:tab/>
        </w:r>
        <w:r w:rsidR="003B19DB">
          <w:rPr>
            <w:noProof/>
            <w:webHidden/>
          </w:rPr>
          <w:fldChar w:fldCharType="begin"/>
        </w:r>
        <w:r w:rsidR="003B19DB">
          <w:rPr>
            <w:noProof/>
            <w:webHidden/>
          </w:rPr>
          <w:instrText xml:space="preserve"> PAGEREF _Toc23603802 \h </w:instrText>
        </w:r>
        <w:r w:rsidR="003B19DB">
          <w:rPr>
            <w:noProof/>
            <w:webHidden/>
          </w:rPr>
        </w:r>
        <w:r w:rsidR="003B19DB">
          <w:rPr>
            <w:noProof/>
            <w:webHidden/>
          </w:rPr>
          <w:fldChar w:fldCharType="separate"/>
        </w:r>
        <w:r w:rsidR="003B19DB">
          <w:rPr>
            <w:noProof/>
            <w:webHidden/>
          </w:rPr>
          <w:t>36</w:t>
        </w:r>
        <w:r w:rsidR="003B19DB">
          <w:rPr>
            <w:noProof/>
            <w:webHidden/>
          </w:rPr>
          <w:fldChar w:fldCharType="end"/>
        </w:r>
      </w:hyperlink>
    </w:p>
    <w:p w14:paraId="5C55DF73" w14:textId="0E333D66" w:rsidR="003B19DB" w:rsidRDefault="00AC243D" w:rsidP="003B19DB">
      <w:pPr>
        <w:pStyle w:val="TableofFigures"/>
        <w:tabs>
          <w:tab w:val="right" w:leader="dot" w:pos="9350"/>
        </w:tabs>
        <w:spacing w:after="120"/>
        <w:rPr>
          <w:rFonts w:asciiTheme="minorHAnsi" w:hAnsiTheme="minorHAnsi"/>
          <w:noProof/>
          <w:sz w:val="24"/>
          <w:szCs w:val="24"/>
          <w:lang w:eastAsia="en-US"/>
        </w:rPr>
      </w:pPr>
      <w:hyperlink w:anchor="_Toc23603803" w:history="1">
        <w:r w:rsidR="003B19DB" w:rsidRPr="00E55976">
          <w:rPr>
            <w:rStyle w:val="Hyperlink"/>
            <w:noProof/>
          </w:rPr>
          <w:t>Figure 3.2 World Annual</w:t>
        </w:r>
        <w:r w:rsidR="003B19DB" w:rsidRPr="00E55976">
          <w:rPr>
            <w:rStyle w:val="Hyperlink"/>
            <w:noProof/>
            <w:vertAlign w:val="subscript"/>
          </w:rPr>
          <w:t xml:space="preserve"> </w:t>
        </w:r>
        <w:r w:rsidR="003B19DB" w:rsidRPr="00E55976">
          <w:rPr>
            <w:rStyle w:val="Hyperlink"/>
            <w:noProof/>
          </w:rPr>
          <w:t>Greenhouse Gas Emissions Reduction 2015-2060</w:t>
        </w:r>
        <w:r w:rsidR="003B19DB">
          <w:rPr>
            <w:noProof/>
            <w:webHidden/>
          </w:rPr>
          <w:tab/>
        </w:r>
        <w:r w:rsidR="003B19DB">
          <w:rPr>
            <w:noProof/>
            <w:webHidden/>
          </w:rPr>
          <w:fldChar w:fldCharType="begin"/>
        </w:r>
        <w:r w:rsidR="003B19DB">
          <w:rPr>
            <w:noProof/>
            <w:webHidden/>
          </w:rPr>
          <w:instrText xml:space="preserve"> PAGEREF _Toc23603803 \h </w:instrText>
        </w:r>
        <w:r w:rsidR="003B19DB">
          <w:rPr>
            <w:noProof/>
            <w:webHidden/>
          </w:rPr>
        </w:r>
        <w:r w:rsidR="003B19DB">
          <w:rPr>
            <w:noProof/>
            <w:webHidden/>
          </w:rPr>
          <w:fldChar w:fldCharType="separate"/>
        </w:r>
        <w:r w:rsidR="003B19DB">
          <w:rPr>
            <w:noProof/>
            <w:webHidden/>
          </w:rPr>
          <w:t>38</w:t>
        </w:r>
        <w:r w:rsidR="003B19DB">
          <w:rPr>
            <w:noProof/>
            <w:webHidden/>
          </w:rPr>
          <w:fldChar w:fldCharType="end"/>
        </w:r>
      </w:hyperlink>
    </w:p>
    <w:p w14:paraId="5AD133BD" w14:textId="0CA23C7E" w:rsidR="00640665" w:rsidRPr="00E069AC" w:rsidRDefault="00F15AEE" w:rsidP="003B19DB">
      <w:r w:rsidRPr="00E069AC">
        <w:fldChar w:fldCharType="end"/>
      </w:r>
    </w:p>
    <w:p w14:paraId="6055DED9" w14:textId="24973E3A" w:rsidR="006A4A08" w:rsidRPr="00E069AC" w:rsidRDefault="00C23CAC" w:rsidP="00912CC8">
      <w:pPr>
        <w:pStyle w:val="Heading1"/>
        <w:numPr>
          <w:ilvl w:val="0"/>
          <w:numId w:val="0"/>
        </w:numPr>
      </w:pPr>
      <w:bookmarkStart w:id="1" w:name="_Toc18958302"/>
      <w:r w:rsidRPr="00E069AC">
        <w:t xml:space="preserve">List of </w:t>
      </w:r>
      <w:r w:rsidR="2D56E7D4" w:rsidRPr="00E069AC">
        <w:t>Tables</w:t>
      </w:r>
      <w:bookmarkEnd w:id="1"/>
    </w:p>
    <w:p w14:paraId="6BC141A6" w14:textId="0A847CD6" w:rsidR="00C30F63" w:rsidRDefault="006A4A08" w:rsidP="003B19DB">
      <w:pPr>
        <w:pStyle w:val="TableofFigures"/>
        <w:tabs>
          <w:tab w:val="right" w:leader="dot" w:pos="9350"/>
        </w:tabs>
        <w:spacing w:after="120"/>
        <w:rPr>
          <w:rFonts w:asciiTheme="minorHAnsi" w:hAnsiTheme="minorHAnsi"/>
          <w:noProof/>
          <w:sz w:val="24"/>
          <w:szCs w:val="24"/>
          <w:lang w:eastAsia="en-US"/>
        </w:rPr>
      </w:pPr>
      <w:r w:rsidRPr="00E069AC">
        <w:fldChar w:fldCharType="begin"/>
      </w:r>
      <w:r w:rsidRPr="00E069AC">
        <w:instrText xml:space="preserve"> TOC \h \z \c "Table" </w:instrText>
      </w:r>
      <w:r w:rsidRPr="00E069AC">
        <w:fldChar w:fldCharType="separate"/>
      </w:r>
      <w:hyperlink w:anchor="_Toc17934222" w:history="1">
        <w:r w:rsidR="00C30F63" w:rsidRPr="00ED1BC7">
          <w:rPr>
            <w:rStyle w:val="Hyperlink"/>
            <w:noProof/>
          </w:rPr>
          <w:t>Table 1.1 Conventional versus wind technologies: some key impacts</w:t>
        </w:r>
        <w:r w:rsidR="00C30F63">
          <w:rPr>
            <w:noProof/>
            <w:webHidden/>
          </w:rPr>
          <w:tab/>
        </w:r>
        <w:r w:rsidR="00C30F63">
          <w:rPr>
            <w:noProof/>
            <w:webHidden/>
          </w:rPr>
          <w:fldChar w:fldCharType="begin"/>
        </w:r>
        <w:r w:rsidR="00C30F63">
          <w:rPr>
            <w:noProof/>
            <w:webHidden/>
          </w:rPr>
          <w:instrText xml:space="preserve"> PAGEREF _Toc17934222 \h </w:instrText>
        </w:r>
        <w:r w:rsidR="00C30F63">
          <w:rPr>
            <w:noProof/>
            <w:webHidden/>
          </w:rPr>
        </w:r>
        <w:r w:rsidR="00C30F63">
          <w:rPr>
            <w:noProof/>
            <w:webHidden/>
          </w:rPr>
          <w:fldChar w:fldCharType="separate"/>
        </w:r>
        <w:r w:rsidR="003B19DB">
          <w:rPr>
            <w:noProof/>
            <w:webHidden/>
          </w:rPr>
          <w:t>21</w:t>
        </w:r>
        <w:r w:rsidR="00C30F63">
          <w:rPr>
            <w:noProof/>
            <w:webHidden/>
          </w:rPr>
          <w:fldChar w:fldCharType="end"/>
        </w:r>
      </w:hyperlink>
    </w:p>
    <w:p w14:paraId="70007CAE" w14:textId="5857B6B1" w:rsidR="00C30F63" w:rsidRDefault="00AC243D" w:rsidP="003B19DB">
      <w:pPr>
        <w:pStyle w:val="TableofFigures"/>
        <w:tabs>
          <w:tab w:val="right" w:leader="dot" w:pos="9350"/>
        </w:tabs>
        <w:spacing w:after="120"/>
        <w:rPr>
          <w:rFonts w:asciiTheme="minorHAnsi" w:hAnsiTheme="minorHAnsi"/>
          <w:noProof/>
          <w:sz w:val="24"/>
          <w:szCs w:val="24"/>
          <w:lang w:eastAsia="en-US"/>
        </w:rPr>
      </w:pPr>
      <w:hyperlink w:anchor="_Toc17934223" w:history="1">
        <w:r w:rsidR="00C30F63" w:rsidRPr="00ED1BC7">
          <w:rPr>
            <w:rStyle w:val="Hyperlink"/>
            <w:noProof/>
          </w:rPr>
          <w:t>Table 2.1 Climate Inputs</w:t>
        </w:r>
        <w:r w:rsidR="00C30F63">
          <w:rPr>
            <w:noProof/>
            <w:webHidden/>
          </w:rPr>
          <w:tab/>
        </w:r>
        <w:r w:rsidR="00C30F63">
          <w:rPr>
            <w:noProof/>
            <w:webHidden/>
          </w:rPr>
          <w:fldChar w:fldCharType="begin"/>
        </w:r>
        <w:r w:rsidR="00C30F63">
          <w:rPr>
            <w:noProof/>
            <w:webHidden/>
          </w:rPr>
          <w:instrText xml:space="preserve"> PAGEREF _Toc17934223 \h </w:instrText>
        </w:r>
        <w:r w:rsidR="00C30F63">
          <w:rPr>
            <w:noProof/>
            <w:webHidden/>
          </w:rPr>
        </w:r>
        <w:r w:rsidR="00C30F63">
          <w:rPr>
            <w:noProof/>
            <w:webHidden/>
          </w:rPr>
          <w:fldChar w:fldCharType="separate"/>
        </w:r>
        <w:r w:rsidR="003B19DB">
          <w:rPr>
            <w:noProof/>
            <w:webHidden/>
          </w:rPr>
          <w:t>29</w:t>
        </w:r>
        <w:r w:rsidR="00C30F63">
          <w:rPr>
            <w:noProof/>
            <w:webHidden/>
          </w:rPr>
          <w:fldChar w:fldCharType="end"/>
        </w:r>
      </w:hyperlink>
    </w:p>
    <w:p w14:paraId="5DBC1752" w14:textId="26E72667" w:rsidR="00C30F63" w:rsidRDefault="00AC243D" w:rsidP="003B19DB">
      <w:pPr>
        <w:pStyle w:val="TableofFigures"/>
        <w:tabs>
          <w:tab w:val="right" w:leader="dot" w:pos="9350"/>
        </w:tabs>
        <w:spacing w:after="120"/>
        <w:rPr>
          <w:rFonts w:asciiTheme="minorHAnsi" w:hAnsiTheme="minorHAnsi"/>
          <w:noProof/>
          <w:sz w:val="24"/>
          <w:szCs w:val="24"/>
          <w:lang w:eastAsia="en-US"/>
        </w:rPr>
      </w:pPr>
      <w:hyperlink w:anchor="_Toc17934224" w:history="1">
        <w:r w:rsidR="00C30F63" w:rsidRPr="00ED1BC7">
          <w:rPr>
            <w:rStyle w:val="Hyperlink"/>
            <w:noProof/>
          </w:rPr>
          <w:t>Table 2.2 Financial Inputs for Conventional Technologies</w:t>
        </w:r>
        <w:r w:rsidR="00C30F63">
          <w:rPr>
            <w:noProof/>
            <w:webHidden/>
          </w:rPr>
          <w:tab/>
        </w:r>
        <w:r w:rsidR="00C30F63">
          <w:rPr>
            <w:noProof/>
            <w:webHidden/>
          </w:rPr>
          <w:fldChar w:fldCharType="begin"/>
        </w:r>
        <w:r w:rsidR="00C30F63">
          <w:rPr>
            <w:noProof/>
            <w:webHidden/>
          </w:rPr>
          <w:instrText xml:space="preserve"> PAGEREF _Toc17934224 \h </w:instrText>
        </w:r>
        <w:r w:rsidR="00C30F63">
          <w:rPr>
            <w:noProof/>
            <w:webHidden/>
          </w:rPr>
        </w:r>
        <w:r w:rsidR="00C30F63">
          <w:rPr>
            <w:noProof/>
            <w:webHidden/>
          </w:rPr>
          <w:fldChar w:fldCharType="separate"/>
        </w:r>
        <w:r w:rsidR="003B19DB">
          <w:rPr>
            <w:noProof/>
            <w:webHidden/>
          </w:rPr>
          <w:t>31</w:t>
        </w:r>
        <w:r w:rsidR="00C30F63">
          <w:rPr>
            <w:noProof/>
            <w:webHidden/>
          </w:rPr>
          <w:fldChar w:fldCharType="end"/>
        </w:r>
      </w:hyperlink>
    </w:p>
    <w:p w14:paraId="13D7853A" w14:textId="608AFCE5" w:rsidR="00C30F63" w:rsidRDefault="00AC243D" w:rsidP="003B19DB">
      <w:pPr>
        <w:pStyle w:val="TableofFigures"/>
        <w:tabs>
          <w:tab w:val="right" w:leader="dot" w:pos="9350"/>
        </w:tabs>
        <w:spacing w:after="120"/>
        <w:rPr>
          <w:rFonts w:asciiTheme="minorHAnsi" w:hAnsiTheme="minorHAnsi"/>
          <w:noProof/>
          <w:sz w:val="24"/>
          <w:szCs w:val="24"/>
          <w:lang w:eastAsia="en-US"/>
        </w:rPr>
      </w:pPr>
      <w:hyperlink w:anchor="_Toc17934225" w:history="1">
        <w:r w:rsidR="00C30F63" w:rsidRPr="00ED1BC7">
          <w:rPr>
            <w:rStyle w:val="Hyperlink"/>
            <w:noProof/>
          </w:rPr>
          <w:t>Table 2.3 Financial Inputs for Solution</w:t>
        </w:r>
        <w:r w:rsidR="00C30F63">
          <w:rPr>
            <w:noProof/>
            <w:webHidden/>
          </w:rPr>
          <w:tab/>
        </w:r>
        <w:r w:rsidR="00C30F63">
          <w:rPr>
            <w:noProof/>
            <w:webHidden/>
          </w:rPr>
          <w:fldChar w:fldCharType="begin"/>
        </w:r>
        <w:r w:rsidR="00C30F63">
          <w:rPr>
            <w:noProof/>
            <w:webHidden/>
          </w:rPr>
          <w:instrText xml:space="preserve"> PAGEREF _Toc17934225 \h </w:instrText>
        </w:r>
        <w:r w:rsidR="00C30F63">
          <w:rPr>
            <w:noProof/>
            <w:webHidden/>
          </w:rPr>
        </w:r>
        <w:r w:rsidR="00C30F63">
          <w:rPr>
            <w:noProof/>
            <w:webHidden/>
          </w:rPr>
          <w:fldChar w:fldCharType="separate"/>
        </w:r>
        <w:r w:rsidR="003B19DB">
          <w:rPr>
            <w:noProof/>
            <w:webHidden/>
          </w:rPr>
          <w:t>31</w:t>
        </w:r>
        <w:r w:rsidR="00C30F63">
          <w:rPr>
            <w:noProof/>
            <w:webHidden/>
          </w:rPr>
          <w:fldChar w:fldCharType="end"/>
        </w:r>
      </w:hyperlink>
    </w:p>
    <w:p w14:paraId="4E1EACC7" w14:textId="06421524" w:rsidR="00C30F63" w:rsidRDefault="00AC243D" w:rsidP="003B19DB">
      <w:pPr>
        <w:pStyle w:val="TableofFigures"/>
        <w:tabs>
          <w:tab w:val="right" w:leader="dot" w:pos="9350"/>
        </w:tabs>
        <w:spacing w:after="120"/>
        <w:rPr>
          <w:rFonts w:asciiTheme="minorHAnsi" w:hAnsiTheme="minorHAnsi"/>
          <w:noProof/>
          <w:sz w:val="24"/>
          <w:szCs w:val="24"/>
          <w:lang w:eastAsia="en-US"/>
        </w:rPr>
      </w:pPr>
      <w:hyperlink w:anchor="_Toc17934226" w:history="1">
        <w:r w:rsidR="00C30F63" w:rsidRPr="00ED1BC7">
          <w:rPr>
            <w:rStyle w:val="Hyperlink"/>
            <w:noProof/>
          </w:rPr>
          <w:t>Table 2.4 Technical Inputs Conventional Technologies</w:t>
        </w:r>
        <w:r w:rsidR="00C30F63">
          <w:rPr>
            <w:noProof/>
            <w:webHidden/>
          </w:rPr>
          <w:tab/>
        </w:r>
        <w:r w:rsidR="00C30F63">
          <w:rPr>
            <w:noProof/>
            <w:webHidden/>
          </w:rPr>
          <w:fldChar w:fldCharType="begin"/>
        </w:r>
        <w:r w:rsidR="00C30F63">
          <w:rPr>
            <w:noProof/>
            <w:webHidden/>
          </w:rPr>
          <w:instrText xml:space="preserve"> PAGEREF _Toc17934226 \h </w:instrText>
        </w:r>
        <w:r w:rsidR="00C30F63">
          <w:rPr>
            <w:noProof/>
            <w:webHidden/>
          </w:rPr>
        </w:r>
        <w:r w:rsidR="00C30F63">
          <w:rPr>
            <w:noProof/>
            <w:webHidden/>
          </w:rPr>
          <w:fldChar w:fldCharType="separate"/>
        </w:r>
        <w:r w:rsidR="003B19DB">
          <w:rPr>
            <w:noProof/>
            <w:webHidden/>
          </w:rPr>
          <w:t>32</w:t>
        </w:r>
        <w:r w:rsidR="00C30F63">
          <w:rPr>
            <w:noProof/>
            <w:webHidden/>
          </w:rPr>
          <w:fldChar w:fldCharType="end"/>
        </w:r>
      </w:hyperlink>
    </w:p>
    <w:p w14:paraId="09D73CAA" w14:textId="104C9F0D" w:rsidR="00C30F63" w:rsidRDefault="00AC243D" w:rsidP="003B19DB">
      <w:pPr>
        <w:pStyle w:val="TableofFigures"/>
        <w:tabs>
          <w:tab w:val="right" w:leader="dot" w:pos="9350"/>
        </w:tabs>
        <w:spacing w:after="120"/>
        <w:rPr>
          <w:rFonts w:asciiTheme="minorHAnsi" w:hAnsiTheme="minorHAnsi"/>
          <w:noProof/>
          <w:sz w:val="24"/>
          <w:szCs w:val="24"/>
          <w:lang w:eastAsia="en-US"/>
        </w:rPr>
      </w:pPr>
      <w:hyperlink w:anchor="_Toc17934227" w:history="1">
        <w:r w:rsidR="00C30F63" w:rsidRPr="00ED1BC7">
          <w:rPr>
            <w:rStyle w:val="Hyperlink"/>
            <w:noProof/>
          </w:rPr>
          <w:t>Table 2.5 Technical Inputs Solution</w:t>
        </w:r>
        <w:r w:rsidR="00C30F63">
          <w:rPr>
            <w:noProof/>
            <w:webHidden/>
          </w:rPr>
          <w:tab/>
        </w:r>
        <w:r w:rsidR="00C30F63">
          <w:rPr>
            <w:noProof/>
            <w:webHidden/>
          </w:rPr>
          <w:fldChar w:fldCharType="begin"/>
        </w:r>
        <w:r w:rsidR="00C30F63">
          <w:rPr>
            <w:noProof/>
            <w:webHidden/>
          </w:rPr>
          <w:instrText xml:space="preserve"> PAGEREF _Toc17934227 \h </w:instrText>
        </w:r>
        <w:r w:rsidR="00C30F63">
          <w:rPr>
            <w:noProof/>
            <w:webHidden/>
          </w:rPr>
        </w:r>
        <w:r w:rsidR="00C30F63">
          <w:rPr>
            <w:noProof/>
            <w:webHidden/>
          </w:rPr>
          <w:fldChar w:fldCharType="separate"/>
        </w:r>
        <w:r w:rsidR="003B19DB">
          <w:rPr>
            <w:noProof/>
            <w:webHidden/>
          </w:rPr>
          <w:t>32</w:t>
        </w:r>
        <w:r w:rsidR="00C30F63">
          <w:rPr>
            <w:noProof/>
            <w:webHidden/>
          </w:rPr>
          <w:fldChar w:fldCharType="end"/>
        </w:r>
      </w:hyperlink>
    </w:p>
    <w:p w14:paraId="213F0E97" w14:textId="328C6433" w:rsidR="00C30F63" w:rsidRDefault="00AC243D" w:rsidP="003B19DB">
      <w:pPr>
        <w:pStyle w:val="TableofFigures"/>
        <w:tabs>
          <w:tab w:val="right" w:leader="dot" w:pos="9350"/>
        </w:tabs>
        <w:spacing w:after="120"/>
        <w:rPr>
          <w:rFonts w:asciiTheme="minorHAnsi" w:hAnsiTheme="minorHAnsi"/>
          <w:noProof/>
          <w:sz w:val="24"/>
          <w:szCs w:val="24"/>
          <w:lang w:eastAsia="en-US"/>
        </w:rPr>
      </w:pPr>
      <w:hyperlink w:anchor="_Toc17934228" w:history="1">
        <w:r w:rsidR="00C30F63" w:rsidRPr="00ED1BC7">
          <w:rPr>
            <w:rStyle w:val="Hyperlink"/>
            <w:noProof/>
          </w:rPr>
          <w:t>Table 3.1 World Adoption of the Solution</w:t>
        </w:r>
        <w:r w:rsidR="00C30F63">
          <w:rPr>
            <w:noProof/>
            <w:webHidden/>
          </w:rPr>
          <w:tab/>
        </w:r>
        <w:r w:rsidR="00C30F63">
          <w:rPr>
            <w:noProof/>
            <w:webHidden/>
          </w:rPr>
          <w:fldChar w:fldCharType="begin"/>
        </w:r>
        <w:r w:rsidR="00C30F63">
          <w:rPr>
            <w:noProof/>
            <w:webHidden/>
          </w:rPr>
          <w:instrText xml:space="preserve"> PAGEREF _Toc17934228 \h </w:instrText>
        </w:r>
        <w:r w:rsidR="00C30F63">
          <w:rPr>
            <w:noProof/>
            <w:webHidden/>
          </w:rPr>
        </w:r>
        <w:r w:rsidR="00C30F63">
          <w:rPr>
            <w:noProof/>
            <w:webHidden/>
          </w:rPr>
          <w:fldChar w:fldCharType="separate"/>
        </w:r>
        <w:r w:rsidR="003B19DB">
          <w:rPr>
            <w:noProof/>
            <w:webHidden/>
          </w:rPr>
          <w:t>35</w:t>
        </w:r>
        <w:r w:rsidR="00C30F63">
          <w:rPr>
            <w:noProof/>
            <w:webHidden/>
          </w:rPr>
          <w:fldChar w:fldCharType="end"/>
        </w:r>
      </w:hyperlink>
    </w:p>
    <w:p w14:paraId="0B1F7F9D" w14:textId="0D52F608" w:rsidR="00C30F63" w:rsidRDefault="00AC243D" w:rsidP="003B19DB">
      <w:pPr>
        <w:pStyle w:val="TableofFigures"/>
        <w:tabs>
          <w:tab w:val="right" w:leader="dot" w:pos="9350"/>
        </w:tabs>
        <w:spacing w:after="120"/>
        <w:rPr>
          <w:rFonts w:asciiTheme="minorHAnsi" w:hAnsiTheme="minorHAnsi"/>
          <w:noProof/>
          <w:sz w:val="24"/>
          <w:szCs w:val="24"/>
          <w:lang w:eastAsia="en-US"/>
        </w:rPr>
      </w:pPr>
      <w:hyperlink w:anchor="_Toc17934229" w:history="1">
        <w:r w:rsidR="00C30F63" w:rsidRPr="00ED1BC7">
          <w:rPr>
            <w:rStyle w:val="Hyperlink"/>
            <w:noProof/>
          </w:rPr>
          <w:t>Table 3.2 Climate Impacts</w:t>
        </w:r>
        <w:r w:rsidR="00C30F63">
          <w:rPr>
            <w:noProof/>
            <w:webHidden/>
          </w:rPr>
          <w:tab/>
        </w:r>
        <w:r w:rsidR="00C30F63">
          <w:rPr>
            <w:noProof/>
            <w:webHidden/>
          </w:rPr>
          <w:fldChar w:fldCharType="begin"/>
        </w:r>
        <w:r w:rsidR="00C30F63">
          <w:rPr>
            <w:noProof/>
            <w:webHidden/>
          </w:rPr>
          <w:instrText xml:space="preserve"> PAGEREF _Toc17934229 \h </w:instrText>
        </w:r>
        <w:r w:rsidR="00C30F63">
          <w:rPr>
            <w:noProof/>
            <w:webHidden/>
          </w:rPr>
        </w:r>
        <w:r w:rsidR="00C30F63">
          <w:rPr>
            <w:noProof/>
            <w:webHidden/>
          </w:rPr>
          <w:fldChar w:fldCharType="separate"/>
        </w:r>
        <w:r w:rsidR="003B19DB">
          <w:rPr>
            <w:noProof/>
            <w:webHidden/>
          </w:rPr>
          <w:t>37</w:t>
        </w:r>
        <w:r w:rsidR="00C30F63">
          <w:rPr>
            <w:noProof/>
            <w:webHidden/>
          </w:rPr>
          <w:fldChar w:fldCharType="end"/>
        </w:r>
      </w:hyperlink>
    </w:p>
    <w:p w14:paraId="526F6BD2" w14:textId="71260790" w:rsidR="00C30F63" w:rsidRDefault="00AC243D" w:rsidP="003B19DB">
      <w:pPr>
        <w:pStyle w:val="TableofFigures"/>
        <w:tabs>
          <w:tab w:val="right" w:leader="dot" w:pos="9350"/>
        </w:tabs>
        <w:spacing w:after="120"/>
        <w:rPr>
          <w:rFonts w:asciiTheme="minorHAnsi" w:hAnsiTheme="minorHAnsi"/>
          <w:noProof/>
          <w:sz w:val="24"/>
          <w:szCs w:val="24"/>
          <w:lang w:eastAsia="en-US"/>
        </w:rPr>
      </w:pPr>
      <w:hyperlink w:anchor="_Toc17934230" w:history="1">
        <w:r w:rsidR="00C30F63" w:rsidRPr="00ED1BC7">
          <w:rPr>
            <w:rStyle w:val="Hyperlink"/>
            <w:noProof/>
          </w:rPr>
          <w:t>Table 3.3 Impacts on Atmospheric Concentrations of CO</w:t>
        </w:r>
        <w:r w:rsidR="00C30F63" w:rsidRPr="00ED1BC7">
          <w:rPr>
            <w:rStyle w:val="Hyperlink"/>
            <w:noProof/>
            <w:vertAlign w:val="subscript"/>
          </w:rPr>
          <w:t>2</w:t>
        </w:r>
        <w:r w:rsidR="00C30F63" w:rsidRPr="00ED1BC7">
          <w:rPr>
            <w:rStyle w:val="Hyperlink"/>
            <w:noProof/>
          </w:rPr>
          <w:t>-eq</w:t>
        </w:r>
        <w:r w:rsidR="00C30F63">
          <w:rPr>
            <w:noProof/>
            <w:webHidden/>
          </w:rPr>
          <w:tab/>
        </w:r>
        <w:r w:rsidR="00C30F63">
          <w:rPr>
            <w:noProof/>
            <w:webHidden/>
          </w:rPr>
          <w:fldChar w:fldCharType="begin"/>
        </w:r>
        <w:r w:rsidR="00C30F63">
          <w:rPr>
            <w:noProof/>
            <w:webHidden/>
          </w:rPr>
          <w:instrText xml:space="preserve"> PAGEREF _Toc17934230 \h </w:instrText>
        </w:r>
        <w:r w:rsidR="00C30F63">
          <w:rPr>
            <w:noProof/>
            <w:webHidden/>
          </w:rPr>
        </w:r>
        <w:r w:rsidR="00C30F63">
          <w:rPr>
            <w:noProof/>
            <w:webHidden/>
          </w:rPr>
          <w:fldChar w:fldCharType="separate"/>
        </w:r>
        <w:r w:rsidR="003B19DB">
          <w:rPr>
            <w:noProof/>
            <w:webHidden/>
          </w:rPr>
          <w:t>37</w:t>
        </w:r>
        <w:r w:rsidR="00C30F63">
          <w:rPr>
            <w:noProof/>
            <w:webHidden/>
          </w:rPr>
          <w:fldChar w:fldCharType="end"/>
        </w:r>
      </w:hyperlink>
    </w:p>
    <w:p w14:paraId="17884390" w14:textId="607A9934" w:rsidR="00C30F63" w:rsidRDefault="00AC243D" w:rsidP="003B19DB">
      <w:pPr>
        <w:pStyle w:val="TableofFigures"/>
        <w:tabs>
          <w:tab w:val="right" w:leader="dot" w:pos="9350"/>
        </w:tabs>
        <w:spacing w:after="120"/>
        <w:rPr>
          <w:rFonts w:asciiTheme="minorHAnsi" w:hAnsiTheme="minorHAnsi"/>
          <w:noProof/>
          <w:sz w:val="24"/>
          <w:szCs w:val="24"/>
          <w:lang w:eastAsia="en-US"/>
        </w:rPr>
      </w:pPr>
      <w:hyperlink w:anchor="_Toc17934231" w:history="1">
        <w:r w:rsidR="00C30F63" w:rsidRPr="00ED1BC7">
          <w:rPr>
            <w:rStyle w:val="Hyperlink"/>
            <w:noProof/>
          </w:rPr>
          <w:t>Table 3.4 Financial Impacts</w:t>
        </w:r>
        <w:r w:rsidR="00C30F63">
          <w:rPr>
            <w:noProof/>
            <w:webHidden/>
          </w:rPr>
          <w:tab/>
        </w:r>
        <w:r w:rsidR="00C30F63">
          <w:rPr>
            <w:noProof/>
            <w:webHidden/>
          </w:rPr>
          <w:fldChar w:fldCharType="begin"/>
        </w:r>
        <w:r w:rsidR="00C30F63">
          <w:rPr>
            <w:noProof/>
            <w:webHidden/>
          </w:rPr>
          <w:instrText xml:space="preserve"> PAGEREF _Toc17934231 \h </w:instrText>
        </w:r>
        <w:r w:rsidR="00C30F63">
          <w:rPr>
            <w:noProof/>
            <w:webHidden/>
          </w:rPr>
        </w:r>
        <w:r w:rsidR="00C30F63">
          <w:rPr>
            <w:noProof/>
            <w:webHidden/>
          </w:rPr>
          <w:fldChar w:fldCharType="separate"/>
        </w:r>
        <w:r w:rsidR="003B19DB">
          <w:rPr>
            <w:noProof/>
            <w:webHidden/>
          </w:rPr>
          <w:t>39</w:t>
        </w:r>
        <w:r w:rsidR="00C30F63">
          <w:rPr>
            <w:noProof/>
            <w:webHidden/>
          </w:rPr>
          <w:fldChar w:fldCharType="end"/>
        </w:r>
      </w:hyperlink>
    </w:p>
    <w:p w14:paraId="6194B0D8" w14:textId="438E332B" w:rsidR="00C30F63" w:rsidRDefault="00AC243D" w:rsidP="003B19DB">
      <w:pPr>
        <w:pStyle w:val="TableofFigures"/>
        <w:tabs>
          <w:tab w:val="right" w:leader="dot" w:pos="9350"/>
        </w:tabs>
        <w:spacing w:after="120"/>
        <w:rPr>
          <w:rFonts w:asciiTheme="minorHAnsi" w:hAnsiTheme="minorHAnsi"/>
          <w:noProof/>
          <w:sz w:val="24"/>
          <w:szCs w:val="24"/>
          <w:lang w:eastAsia="en-US"/>
        </w:rPr>
      </w:pPr>
      <w:hyperlink w:anchor="_Toc17934232" w:history="1">
        <w:r w:rsidR="00C30F63" w:rsidRPr="00ED1BC7">
          <w:rPr>
            <w:rStyle w:val="Hyperlink"/>
            <w:noProof/>
          </w:rPr>
          <w:t>Table 4.1 Benchmarks</w:t>
        </w:r>
        <w:r w:rsidR="00C30F63">
          <w:rPr>
            <w:noProof/>
            <w:webHidden/>
          </w:rPr>
          <w:tab/>
        </w:r>
        <w:r w:rsidR="00C30F63">
          <w:rPr>
            <w:noProof/>
            <w:webHidden/>
          </w:rPr>
          <w:fldChar w:fldCharType="begin"/>
        </w:r>
        <w:r w:rsidR="00C30F63">
          <w:rPr>
            <w:noProof/>
            <w:webHidden/>
          </w:rPr>
          <w:instrText xml:space="preserve"> PAGEREF _Toc17934232 \h </w:instrText>
        </w:r>
        <w:r w:rsidR="00C30F63">
          <w:rPr>
            <w:noProof/>
            <w:webHidden/>
          </w:rPr>
        </w:r>
        <w:r w:rsidR="00C30F63">
          <w:rPr>
            <w:noProof/>
            <w:webHidden/>
          </w:rPr>
          <w:fldChar w:fldCharType="separate"/>
        </w:r>
        <w:r w:rsidR="003B19DB">
          <w:rPr>
            <w:noProof/>
            <w:webHidden/>
          </w:rPr>
          <w:t>42</w:t>
        </w:r>
        <w:r w:rsidR="00C30F63">
          <w:rPr>
            <w:noProof/>
            <w:webHidden/>
          </w:rPr>
          <w:fldChar w:fldCharType="end"/>
        </w:r>
      </w:hyperlink>
    </w:p>
    <w:p w14:paraId="4825AD3F" w14:textId="1E24258D" w:rsidR="00640665" w:rsidRPr="00E069AC" w:rsidRDefault="006A4A08" w:rsidP="003B19DB">
      <w:r w:rsidRPr="00E069AC">
        <w:fldChar w:fldCharType="end"/>
      </w:r>
      <w:r w:rsidR="00640665" w:rsidRPr="00E069AC">
        <w:br w:type="page"/>
      </w:r>
    </w:p>
    <w:p w14:paraId="314CD877" w14:textId="0A90708E" w:rsidR="00FA6897" w:rsidRPr="00E069AC" w:rsidRDefault="2D56E7D4" w:rsidP="00912CC8">
      <w:pPr>
        <w:pStyle w:val="Heading1"/>
        <w:numPr>
          <w:ilvl w:val="0"/>
          <w:numId w:val="0"/>
        </w:numPr>
        <w:ind w:left="720"/>
      </w:pPr>
      <w:bookmarkStart w:id="2" w:name="_Toc18958303"/>
      <w:r w:rsidRPr="00E069AC">
        <w:lastRenderedPageBreak/>
        <w:t>Acronyms and Symbols Used</w:t>
      </w:r>
      <w:bookmarkEnd w:id="2"/>
    </w:p>
    <w:p w14:paraId="3F189124" w14:textId="2DF338E9" w:rsidR="0027545E" w:rsidRDefault="0027545E" w:rsidP="0027545E">
      <w:pPr>
        <w:pStyle w:val="ListParagraph"/>
        <w:numPr>
          <w:ilvl w:val="0"/>
          <w:numId w:val="31"/>
        </w:numPr>
        <w:spacing w:after="0"/>
      </w:pPr>
      <w:r>
        <w:t>AMPERE – Assessment of Climate Change Mitigation Pathways and Evaluation of the Robustness of Mitigation Cost Estimates</w:t>
      </w:r>
    </w:p>
    <w:p w14:paraId="66DB124B" w14:textId="3EF7CA08" w:rsidR="00DB14C9" w:rsidRDefault="00DB14C9" w:rsidP="0027545E">
      <w:pPr>
        <w:pStyle w:val="ListParagraph"/>
        <w:numPr>
          <w:ilvl w:val="0"/>
          <w:numId w:val="31"/>
        </w:numPr>
        <w:spacing w:after="0"/>
      </w:pPr>
      <w:r>
        <w:t>BNEF – Bloomberg New Energy Finance</w:t>
      </w:r>
    </w:p>
    <w:p w14:paraId="2C84F835" w14:textId="77777777" w:rsidR="0027545E" w:rsidRDefault="0027545E" w:rsidP="0027545E">
      <w:pPr>
        <w:pStyle w:val="ListParagraph"/>
        <w:numPr>
          <w:ilvl w:val="0"/>
          <w:numId w:val="31"/>
        </w:numPr>
        <w:spacing w:after="160"/>
      </w:pPr>
      <w:r>
        <w:t>CO</w:t>
      </w:r>
      <w:r w:rsidRPr="00605C3F">
        <w:rPr>
          <w:vertAlign w:val="subscript"/>
        </w:rPr>
        <w:t>2</w:t>
      </w:r>
      <w:r>
        <w:t xml:space="preserve"> – Carbon dioxide</w:t>
      </w:r>
    </w:p>
    <w:p w14:paraId="0432D2D6" w14:textId="77777777" w:rsidR="0027545E" w:rsidRPr="00251902" w:rsidRDefault="0027545E" w:rsidP="0027545E">
      <w:pPr>
        <w:pStyle w:val="ListParagraph"/>
        <w:numPr>
          <w:ilvl w:val="0"/>
          <w:numId w:val="31"/>
        </w:numPr>
        <w:spacing w:after="160"/>
      </w:pPr>
      <w:r w:rsidRPr="00251902">
        <w:t>DOE – Department of Energy</w:t>
      </w:r>
    </w:p>
    <w:p w14:paraId="2CCF1D75" w14:textId="77777777" w:rsidR="0027545E" w:rsidRPr="00D04F2D" w:rsidRDefault="0027545E" w:rsidP="0027545E">
      <w:pPr>
        <w:pStyle w:val="ListParagraph"/>
        <w:numPr>
          <w:ilvl w:val="0"/>
          <w:numId w:val="31"/>
        </w:numPr>
        <w:spacing w:after="0"/>
      </w:pPr>
      <w:r>
        <w:t>DS – Degree Scenario</w:t>
      </w:r>
    </w:p>
    <w:p w14:paraId="20A9D072" w14:textId="77777777" w:rsidR="0027545E" w:rsidRDefault="0027545E" w:rsidP="0027545E">
      <w:pPr>
        <w:pStyle w:val="ListParagraph"/>
        <w:numPr>
          <w:ilvl w:val="0"/>
          <w:numId w:val="31"/>
        </w:numPr>
        <w:spacing w:after="160"/>
      </w:pPr>
      <w:r>
        <w:t>EDPR – Energias de Portugal - Renováveis</w:t>
      </w:r>
    </w:p>
    <w:p w14:paraId="2DAE6F12" w14:textId="77777777" w:rsidR="0027545E" w:rsidRDefault="0027545E" w:rsidP="0027545E">
      <w:pPr>
        <w:pStyle w:val="ListParagraph"/>
        <w:numPr>
          <w:ilvl w:val="0"/>
          <w:numId w:val="31"/>
        </w:numPr>
        <w:spacing w:after="0"/>
      </w:pPr>
      <w:r>
        <w:t>ETP – Energy Technology Perspectives</w:t>
      </w:r>
    </w:p>
    <w:p w14:paraId="17E7CE39" w14:textId="15808501" w:rsidR="0027545E" w:rsidRDefault="0027545E" w:rsidP="0027545E">
      <w:pPr>
        <w:pStyle w:val="ListParagraph"/>
        <w:numPr>
          <w:ilvl w:val="0"/>
          <w:numId w:val="31"/>
        </w:numPr>
        <w:spacing w:after="160"/>
      </w:pPr>
      <w:r>
        <w:t>EU – European Union</w:t>
      </w:r>
    </w:p>
    <w:p w14:paraId="7E7B2E95" w14:textId="3FD2D033" w:rsidR="004E37EC" w:rsidRDefault="004E37EC" w:rsidP="0027545E">
      <w:pPr>
        <w:pStyle w:val="ListParagraph"/>
        <w:numPr>
          <w:ilvl w:val="0"/>
          <w:numId w:val="31"/>
        </w:numPr>
        <w:spacing w:after="160"/>
      </w:pPr>
      <w:r>
        <w:t xml:space="preserve">EWG - </w:t>
      </w:r>
      <w:r w:rsidRPr="004E37EC">
        <w:t>Energy Watch Group</w:t>
      </w:r>
    </w:p>
    <w:p w14:paraId="18D2E88F" w14:textId="55128404" w:rsidR="00DB14C9" w:rsidRDefault="00DB14C9" w:rsidP="0027545E">
      <w:pPr>
        <w:pStyle w:val="ListParagraph"/>
        <w:numPr>
          <w:ilvl w:val="0"/>
          <w:numId w:val="31"/>
        </w:numPr>
        <w:spacing w:after="160"/>
      </w:pPr>
      <w:r>
        <w:t>EV – Electric Vehicle</w:t>
      </w:r>
    </w:p>
    <w:p w14:paraId="32DF1B87" w14:textId="77777777" w:rsidR="0027545E" w:rsidRDefault="0027545E" w:rsidP="0027545E">
      <w:pPr>
        <w:pStyle w:val="ListParagraph"/>
        <w:numPr>
          <w:ilvl w:val="0"/>
          <w:numId w:val="31"/>
        </w:numPr>
        <w:spacing w:after="0"/>
      </w:pPr>
      <w:r>
        <w:t>GEM-</w:t>
      </w:r>
      <w:r w:rsidRPr="008456B5">
        <w:t>E3 – General Equilibrium model for Economy</w:t>
      </w:r>
      <w:r>
        <w:t>,</w:t>
      </w:r>
      <w:r w:rsidRPr="008456B5">
        <w:t xml:space="preserve"> Energy and Environment</w:t>
      </w:r>
    </w:p>
    <w:p w14:paraId="342FD413" w14:textId="77777777" w:rsidR="0027545E" w:rsidRPr="00251902" w:rsidRDefault="0027545E" w:rsidP="0027545E">
      <w:pPr>
        <w:pStyle w:val="ListParagraph"/>
        <w:numPr>
          <w:ilvl w:val="0"/>
          <w:numId w:val="31"/>
        </w:numPr>
        <w:spacing w:after="160"/>
      </w:pPr>
      <w:r w:rsidRPr="00251902">
        <w:t>GHG – Greenhouse Gases</w:t>
      </w:r>
    </w:p>
    <w:p w14:paraId="29E7A210" w14:textId="0D2E8FF6" w:rsidR="0027545E" w:rsidRDefault="0027545E" w:rsidP="0027545E">
      <w:pPr>
        <w:pStyle w:val="ListParagraph"/>
        <w:numPr>
          <w:ilvl w:val="0"/>
          <w:numId w:val="31"/>
        </w:numPr>
        <w:spacing w:after="160"/>
      </w:pPr>
      <w:r>
        <w:t>G</w:t>
      </w:r>
      <w:r w:rsidR="00820BA5">
        <w:t>t</w:t>
      </w:r>
      <w:r>
        <w:t xml:space="preserve"> – </w:t>
      </w:r>
      <w:r w:rsidR="00F3570C">
        <w:t>Gigatons</w:t>
      </w:r>
      <w:r>
        <w:t xml:space="preserve"> </w:t>
      </w:r>
    </w:p>
    <w:p w14:paraId="36410C64" w14:textId="77777777" w:rsidR="0027545E" w:rsidRPr="00251902" w:rsidRDefault="0027545E" w:rsidP="0027545E">
      <w:pPr>
        <w:pStyle w:val="ListParagraph"/>
        <w:numPr>
          <w:ilvl w:val="0"/>
          <w:numId w:val="31"/>
        </w:numPr>
        <w:spacing w:after="160"/>
      </w:pPr>
      <w:r w:rsidRPr="00251902">
        <w:t xml:space="preserve">GW - Gigawatts </w:t>
      </w:r>
    </w:p>
    <w:p w14:paraId="7885243A" w14:textId="425F5DC7" w:rsidR="0027545E" w:rsidRDefault="0027545E" w:rsidP="0027545E">
      <w:pPr>
        <w:pStyle w:val="ListParagraph"/>
        <w:numPr>
          <w:ilvl w:val="0"/>
          <w:numId w:val="31"/>
        </w:numPr>
        <w:spacing w:after="0"/>
      </w:pPr>
      <w:r>
        <w:t>IEA – International Energy Agency</w:t>
      </w:r>
    </w:p>
    <w:p w14:paraId="5F9D6A57" w14:textId="79DE7597" w:rsidR="00DB14C9" w:rsidRDefault="00DB14C9" w:rsidP="0027545E">
      <w:pPr>
        <w:pStyle w:val="ListParagraph"/>
        <w:numPr>
          <w:ilvl w:val="0"/>
          <w:numId w:val="31"/>
        </w:numPr>
        <w:spacing w:after="0"/>
      </w:pPr>
      <w:r>
        <w:t>IEEJ – The Institute of Energy Economics, Japan</w:t>
      </w:r>
    </w:p>
    <w:p w14:paraId="26CBC559" w14:textId="77777777" w:rsidR="0027545E" w:rsidRPr="00A91812" w:rsidRDefault="0027545E" w:rsidP="0027545E">
      <w:pPr>
        <w:pStyle w:val="ListParagraph"/>
        <w:numPr>
          <w:ilvl w:val="0"/>
          <w:numId w:val="31"/>
        </w:numPr>
        <w:spacing w:after="0"/>
      </w:pPr>
      <w:r w:rsidRPr="00A91812">
        <w:t xml:space="preserve">IMAGE/TIMER – </w:t>
      </w:r>
      <w:r w:rsidRPr="00A91812">
        <w:rPr>
          <w:rFonts w:ascii="Times" w:hAnsi="Times" w:cs="Times"/>
        </w:rPr>
        <w:t>Integrated Model to Assess the Global Environment/</w:t>
      </w:r>
      <w:r w:rsidRPr="00A91812">
        <w:t>The Targets IMage Energy Regional model</w:t>
      </w:r>
    </w:p>
    <w:p w14:paraId="725EBFF8" w14:textId="45F9B027" w:rsidR="0027545E" w:rsidRDefault="0027545E" w:rsidP="0027545E">
      <w:pPr>
        <w:pStyle w:val="ListParagraph"/>
        <w:numPr>
          <w:ilvl w:val="0"/>
          <w:numId w:val="31"/>
        </w:numPr>
        <w:spacing w:after="160"/>
      </w:pPr>
      <w:r w:rsidRPr="00251902">
        <w:t>IPCC – Intergovernmental Panel for Climate Change</w:t>
      </w:r>
    </w:p>
    <w:p w14:paraId="16E7B019" w14:textId="25F11D06" w:rsidR="00DB14C9" w:rsidRPr="00251902" w:rsidRDefault="00DB14C9" w:rsidP="0027545E">
      <w:pPr>
        <w:pStyle w:val="ListParagraph"/>
        <w:numPr>
          <w:ilvl w:val="0"/>
          <w:numId w:val="31"/>
        </w:numPr>
        <w:spacing w:after="160"/>
      </w:pPr>
      <w:r>
        <w:t>IRENA – International Renewable Energy Agency</w:t>
      </w:r>
    </w:p>
    <w:p w14:paraId="37F788BA" w14:textId="77777777" w:rsidR="0027545E" w:rsidRPr="00251902" w:rsidRDefault="0027545E" w:rsidP="0027545E">
      <w:pPr>
        <w:pStyle w:val="ListParagraph"/>
        <w:numPr>
          <w:ilvl w:val="0"/>
          <w:numId w:val="31"/>
        </w:numPr>
        <w:spacing w:after="160"/>
      </w:pPr>
      <w:r w:rsidRPr="00251902">
        <w:t>LCA – Life Cycle Assessment</w:t>
      </w:r>
    </w:p>
    <w:p w14:paraId="2E451652" w14:textId="66520C40" w:rsidR="0027545E" w:rsidRDefault="0027545E" w:rsidP="0027545E">
      <w:pPr>
        <w:pStyle w:val="ListParagraph"/>
        <w:numPr>
          <w:ilvl w:val="0"/>
          <w:numId w:val="31"/>
        </w:numPr>
        <w:spacing w:after="160"/>
      </w:pPr>
      <w:r w:rsidRPr="00251902">
        <w:t>LCOE – Levelized costs of electricity</w:t>
      </w:r>
    </w:p>
    <w:p w14:paraId="74ACF0C1" w14:textId="7960E6BB" w:rsidR="00DB14C9" w:rsidRDefault="00DB14C9" w:rsidP="004E37EC">
      <w:pPr>
        <w:pStyle w:val="ListParagraph"/>
        <w:numPr>
          <w:ilvl w:val="0"/>
          <w:numId w:val="31"/>
        </w:numPr>
        <w:spacing w:after="160"/>
      </w:pPr>
      <w:r>
        <w:t xml:space="preserve">LUT - </w:t>
      </w:r>
      <w:r w:rsidR="004E37EC" w:rsidRPr="004E37EC">
        <w:t>Lappeenra</w:t>
      </w:r>
      <w:r w:rsidR="004E37EC">
        <w:t>nta University of Technology</w:t>
      </w:r>
    </w:p>
    <w:p w14:paraId="2B761DF5" w14:textId="1589FF89" w:rsidR="0027545E" w:rsidRDefault="0027545E" w:rsidP="0027545E">
      <w:pPr>
        <w:pStyle w:val="ListParagraph"/>
        <w:numPr>
          <w:ilvl w:val="0"/>
          <w:numId w:val="31"/>
        </w:numPr>
        <w:spacing w:after="0"/>
      </w:pPr>
      <w:r w:rsidRPr="00EF6F42">
        <w:t>MESSAGE-MACRO – Model for Energy Supply Strategy Alternatives and their General Environmental impact with macroeconomic feedback</w:t>
      </w:r>
    </w:p>
    <w:p w14:paraId="6A1CD76D" w14:textId="321CA7F4" w:rsidR="004E37EC" w:rsidRPr="00EF6F42" w:rsidRDefault="004E37EC" w:rsidP="0027545E">
      <w:pPr>
        <w:pStyle w:val="ListParagraph"/>
        <w:numPr>
          <w:ilvl w:val="0"/>
          <w:numId w:val="31"/>
        </w:numPr>
        <w:spacing w:after="0"/>
      </w:pPr>
      <w:r>
        <w:t>NDC – Nationally Determined Contribution</w:t>
      </w:r>
    </w:p>
    <w:p w14:paraId="6D68157F" w14:textId="77777777" w:rsidR="0027545E" w:rsidRDefault="0027545E" w:rsidP="0027545E">
      <w:pPr>
        <w:pStyle w:val="ListParagraph"/>
        <w:numPr>
          <w:ilvl w:val="0"/>
          <w:numId w:val="31"/>
        </w:numPr>
        <w:spacing w:after="160"/>
      </w:pPr>
      <w:r w:rsidRPr="00251902">
        <w:t>O&amp;M</w:t>
      </w:r>
      <w:r>
        <w:t xml:space="preserve"> – Operation and Maintenance</w:t>
      </w:r>
    </w:p>
    <w:p w14:paraId="4D0D8CA4" w14:textId="6667B6F0" w:rsidR="0027545E" w:rsidRDefault="0027545E" w:rsidP="0027545E">
      <w:pPr>
        <w:pStyle w:val="ListParagraph"/>
        <w:numPr>
          <w:ilvl w:val="0"/>
          <w:numId w:val="31"/>
        </w:numPr>
        <w:spacing w:after="160"/>
      </w:pPr>
      <w:r>
        <w:t>PPM - parts per million</w:t>
      </w:r>
    </w:p>
    <w:p w14:paraId="1BD951D0" w14:textId="77777777" w:rsidR="0027545E" w:rsidRPr="00251902" w:rsidRDefault="0027545E" w:rsidP="0027545E">
      <w:pPr>
        <w:pStyle w:val="ListParagraph"/>
        <w:numPr>
          <w:ilvl w:val="0"/>
          <w:numId w:val="31"/>
        </w:numPr>
        <w:spacing w:after="160"/>
      </w:pPr>
      <w:r>
        <w:t>PV - Photovoltaics</w:t>
      </w:r>
    </w:p>
    <w:p w14:paraId="7B24510E" w14:textId="77777777" w:rsidR="0027545E" w:rsidRDefault="0027545E" w:rsidP="0027545E">
      <w:pPr>
        <w:pStyle w:val="ListParagraph"/>
        <w:numPr>
          <w:ilvl w:val="0"/>
          <w:numId w:val="31"/>
        </w:numPr>
        <w:spacing w:after="160"/>
      </w:pPr>
      <w:r w:rsidRPr="00251902">
        <w:t>R&amp;D – Research and Development</w:t>
      </w:r>
    </w:p>
    <w:p w14:paraId="7DAB2D36" w14:textId="7936FC16" w:rsidR="00000C08" w:rsidRDefault="00000C08" w:rsidP="0027545E">
      <w:pPr>
        <w:pStyle w:val="ListParagraph"/>
        <w:numPr>
          <w:ilvl w:val="0"/>
          <w:numId w:val="31"/>
        </w:numPr>
        <w:spacing w:after="160"/>
      </w:pPr>
      <w:r>
        <w:lastRenderedPageBreak/>
        <w:t>RES – Renewable Energy Sources</w:t>
      </w:r>
    </w:p>
    <w:p w14:paraId="3B4684A4" w14:textId="10640B11" w:rsidR="0027545E" w:rsidRDefault="0027545E" w:rsidP="0027545E">
      <w:pPr>
        <w:pStyle w:val="ListParagraph"/>
        <w:numPr>
          <w:ilvl w:val="0"/>
          <w:numId w:val="31"/>
        </w:numPr>
        <w:spacing w:after="160"/>
      </w:pPr>
      <w:r>
        <w:t>US – United States</w:t>
      </w:r>
    </w:p>
    <w:p w14:paraId="69095354" w14:textId="2CCF9AD4" w:rsidR="004E37EC" w:rsidRDefault="004E37EC" w:rsidP="0027545E">
      <w:pPr>
        <w:pStyle w:val="ListParagraph"/>
        <w:numPr>
          <w:ilvl w:val="0"/>
          <w:numId w:val="31"/>
        </w:numPr>
        <w:spacing w:after="160"/>
      </w:pPr>
      <w:r>
        <w:t>USD – United States Dollar</w:t>
      </w:r>
    </w:p>
    <w:p w14:paraId="1B5B597A" w14:textId="77777777" w:rsidR="0027545E" w:rsidRPr="00E069AC" w:rsidRDefault="0027545E" w:rsidP="0027545E">
      <w:pPr>
        <w:pStyle w:val="ListParagraph"/>
        <w:numPr>
          <w:ilvl w:val="0"/>
          <w:numId w:val="31"/>
        </w:numPr>
        <w:rPr>
          <w:bCs/>
        </w:rPr>
      </w:pPr>
      <w:r w:rsidRPr="00E069AC">
        <w:rPr>
          <w:bCs/>
        </w:rPr>
        <w:t>TAM - Total Addressable Market</w:t>
      </w:r>
    </w:p>
    <w:p w14:paraId="1A846541" w14:textId="77777777" w:rsidR="0027545E" w:rsidRPr="00F3570C" w:rsidRDefault="0027545E" w:rsidP="0027545E">
      <w:pPr>
        <w:pStyle w:val="ListParagraph"/>
        <w:numPr>
          <w:ilvl w:val="0"/>
          <w:numId w:val="31"/>
        </w:numPr>
        <w:rPr>
          <w:bCs/>
        </w:rPr>
      </w:pPr>
      <w:r w:rsidRPr="00F3570C">
        <w:rPr>
          <w:bCs/>
        </w:rPr>
        <w:t>TWh - Terawatt-Hours</w:t>
      </w:r>
    </w:p>
    <w:p w14:paraId="64A9A494" w14:textId="4B07475D" w:rsidR="00F3570C" w:rsidRPr="00F3570C" w:rsidRDefault="00F3570C" w:rsidP="00F3570C">
      <w:pPr>
        <w:pStyle w:val="ListParagraph"/>
        <w:numPr>
          <w:ilvl w:val="0"/>
          <w:numId w:val="31"/>
        </w:numPr>
        <w:sectPr w:rsidR="00F3570C" w:rsidRPr="00F3570C" w:rsidSect="00EB247F">
          <w:footerReference w:type="even" r:id="rId15"/>
          <w:footerReference w:type="default" r:id="rId16"/>
          <w:pgSz w:w="12240" w:h="15840"/>
          <w:pgMar w:top="1440" w:right="1440" w:bottom="1440" w:left="1440" w:header="720" w:footer="720" w:gutter="0"/>
          <w:cols w:space="720"/>
          <w:titlePg/>
          <w:docGrid w:linePitch="299"/>
        </w:sectPr>
      </w:pPr>
      <w:r w:rsidRPr="00F3570C">
        <w:t>VRES - Variable Renewable Energy Sources</w:t>
      </w:r>
    </w:p>
    <w:p w14:paraId="258D1C7E" w14:textId="623AAE82" w:rsidR="00E844EA" w:rsidRPr="00E069AC" w:rsidRDefault="551A77D0" w:rsidP="00912CC8">
      <w:pPr>
        <w:pStyle w:val="Heading1"/>
        <w:numPr>
          <w:ilvl w:val="0"/>
          <w:numId w:val="0"/>
        </w:numPr>
      </w:pPr>
      <w:bookmarkStart w:id="3" w:name="_Toc18958304"/>
      <w:r w:rsidRPr="00E069AC">
        <w:lastRenderedPageBreak/>
        <w:t>Executive Summary</w:t>
      </w:r>
      <w:bookmarkEnd w:id="3"/>
    </w:p>
    <w:p w14:paraId="0737C8E6" w14:textId="389990AA" w:rsidR="00972F68" w:rsidRPr="00620654" w:rsidRDefault="000C04D3" w:rsidP="009715E2">
      <w:pPr>
        <w:tabs>
          <w:tab w:val="left" w:pos="1134"/>
        </w:tabs>
        <w:spacing w:line="240" w:lineRule="auto"/>
        <w:rPr>
          <w:lang w:eastAsia="en-US"/>
        </w:rPr>
      </w:pPr>
      <w:r w:rsidRPr="00504415">
        <w:rPr>
          <w:lang w:eastAsia="en-US"/>
        </w:rPr>
        <w:t xml:space="preserve">Project Drawdown defines </w:t>
      </w:r>
      <w:r w:rsidRPr="00504415">
        <w:rPr>
          <w:i/>
          <w:iCs/>
          <w:lang w:eastAsia="en-US"/>
        </w:rPr>
        <w:t xml:space="preserve">wind turbines (onshore) </w:t>
      </w:r>
      <w:r w:rsidRPr="00504415">
        <w:rPr>
          <w:lang w:eastAsia="en-US"/>
        </w:rPr>
        <w:t xml:space="preserve">as onshore utility-scale wind power technologies. This solution replaces conventional electricity-generating technologies such as coal, oil, and natural gas power plants. </w:t>
      </w:r>
      <w:r w:rsidRPr="00504415">
        <w:t>After slow but steady growth, wind capacity has increased around one-fifth per year for the past decade</w:t>
      </w:r>
      <w:r w:rsidR="00280BF9">
        <w:t>. In 2018</w:t>
      </w:r>
      <w:r w:rsidR="00BD18FE">
        <w:t xml:space="preserve">, </w:t>
      </w:r>
      <w:r w:rsidR="00120405">
        <w:t>global cumulative installed</w:t>
      </w:r>
      <w:r w:rsidR="00120405" w:rsidRPr="00504415">
        <w:t xml:space="preserve"> </w:t>
      </w:r>
      <w:r w:rsidR="00280BF9">
        <w:t xml:space="preserve">onshore </w:t>
      </w:r>
      <w:r w:rsidR="00120405" w:rsidRPr="00504415">
        <w:t>wind</w:t>
      </w:r>
      <w:r w:rsidR="00280BF9">
        <w:t xml:space="preserve"> capacity was</w:t>
      </w:r>
      <w:r w:rsidR="00120405">
        <w:t xml:space="preserve"> 539.6 </w:t>
      </w:r>
      <w:r w:rsidRPr="00504415">
        <w:t>GW</w:t>
      </w:r>
      <w:r w:rsidR="00280BF9">
        <w:t xml:space="preserve"> (IREN</w:t>
      </w:r>
      <w:r w:rsidR="001B45A3">
        <w:t>A</w:t>
      </w:r>
      <w:r w:rsidR="00280BF9">
        <w:t>, 2019)</w:t>
      </w:r>
      <w:r w:rsidRPr="00504415">
        <w:t>, dominated by China</w:t>
      </w:r>
      <w:r w:rsidR="00120405">
        <w:t xml:space="preserve"> (</w:t>
      </w:r>
      <w:r w:rsidR="00767D2A">
        <w:t>35</w:t>
      </w:r>
      <w:r w:rsidR="00120405">
        <w:t>%)</w:t>
      </w:r>
      <w:r w:rsidRPr="00504415">
        <w:t>, followed by the United States</w:t>
      </w:r>
      <w:r w:rsidR="00120405">
        <w:t xml:space="preserve"> (17%)</w:t>
      </w:r>
      <w:r w:rsidRPr="00504415">
        <w:t>, Germany</w:t>
      </w:r>
      <w:r w:rsidR="00767D2A">
        <w:t xml:space="preserve"> (10%)</w:t>
      </w:r>
      <w:r w:rsidRPr="00504415">
        <w:t>,</w:t>
      </w:r>
      <w:r w:rsidR="00767D2A">
        <w:t xml:space="preserve"> India (6%),</w:t>
      </w:r>
      <w:r w:rsidRPr="00504415">
        <w:t xml:space="preserve"> Spain</w:t>
      </w:r>
      <w:r w:rsidR="00767D2A">
        <w:t xml:space="preserve"> (4%)</w:t>
      </w:r>
      <w:r w:rsidR="007A259D">
        <w:t xml:space="preserve"> </w:t>
      </w:r>
      <w:r w:rsidR="007A259D">
        <w:fldChar w:fldCharType="begin"/>
      </w:r>
      <w:r w:rsidR="007A259D">
        <w:instrText xml:space="preserve"> ADDIN ZOTERO_ITEM CSL_CITATION {"citationID":"I3MFI1mJ","properties":{"formattedCitation":"(GWEC 2018)","plainCitation":"(GWEC 2018)","noteIndex":0},"citationItems":[{"id":1885,"uris":["http://zotero.org/groups/2241932/items/92NG8ZCR"],"uri":["http://zotero.org/groups/2241932/items/92NG8ZCR"],"itemData":{"id":1885,"type":"report","title":"Global Wind Statistics 2017","publisher":"Global Wind Energy Council","URL":"http://gwec.net/wp-content/uploads/vip/GWEC_PRstats2017_EN-003_FINAL.pdf","language":"English","author":[{"family":"GWEC","given":""}],"issued":{"date-parts":[["2018"]]}}}],"schema":"https://github.com/citation-style-language/schema/raw/master/csl-citation.json"} </w:instrText>
      </w:r>
      <w:r w:rsidR="007A259D">
        <w:fldChar w:fldCharType="separate"/>
      </w:r>
      <w:r w:rsidR="007A259D" w:rsidRPr="007A259D">
        <w:rPr>
          <w:rFonts w:cs="Times New Roman"/>
        </w:rPr>
        <w:t>(GWEC 2018)</w:t>
      </w:r>
      <w:r w:rsidR="007A259D">
        <w:fldChar w:fldCharType="end"/>
      </w:r>
      <w:r w:rsidRPr="00504415">
        <w:t xml:space="preserve">. A “next generation” phase of deployment is </w:t>
      </w:r>
      <w:r w:rsidR="00280BF9">
        <w:t xml:space="preserve">already </w:t>
      </w:r>
      <w:r w:rsidRPr="00504415">
        <w:t xml:space="preserve">emerging, where </w:t>
      </w:r>
      <w:r w:rsidR="00B90893">
        <w:t xml:space="preserve">the </w:t>
      </w:r>
      <w:r w:rsidRPr="00504415">
        <w:t xml:space="preserve">onshore wind </w:t>
      </w:r>
      <w:r w:rsidR="00972F68" w:rsidRPr="00504415">
        <w:t>is</w:t>
      </w:r>
      <w:r w:rsidRPr="00504415">
        <w:t xml:space="preserve"> technologically mature </w:t>
      </w:r>
      <w:r w:rsidRPr="00620654">
        <w:t>and economically affordable.</w:t>
      </w:r>
    </w:p>
    <w:p w14:paraId="1D82A049" w14:textId="7E037E36" w:rsidR="000C04D3" w:rsidRPr="00280BF9" w:rsidRDefault="000C04D3" w:rsidP="009715E2">
      <w:pPr>
        <w:tabs>
          <w:tab w:val="left" w:pos="1134"/>
        </w:tabs>
        <w:spacing w:line="240" w:lineRule="auto"/>
      </w:pPr>
      <w:r w:rsidRPr="00620654">
        <w:t xml:space="preserve">The total addressable market for </w:t>
      </w:r>
      <w:r w:rsidRPr="001A1A8F">
        <w:rPr>
          <w:i/>
        </w:rPr>
        <w:t>wind turbines (o</w:t>
      </w:r>
      <w:r w:rsidR="00F2636B" w:rsidRPr="001A1A8F">
        <w:rPr>
          <w:i/>
        </w:rPr>
        <w:t>n</w:t>
      </w:r>
      <w:r w:rsidRPr="001A1A8F">
        <w:rPr>
          <w:i/>
        </w:rPr>
        <w:t>shore)</w:t>
      </w:r>
      <w:r w:rsidRPr="00620654">
        <w:t xml:space="preserve"> is based on projected global electricity generation in terawatt-hours </w:t>
      </w:r>
      <w:r w:rsidR="00280BF9">
        <w:t xml:space="preserve">till </w:t>
      </w:r>
      <w:r w:rsidRPr="00620654">
        <w:t>2050, with current adoption</w:t>
      </w:r>
      <w:r w:rsidR="00904427">
        <w:t xml:space="preserve"> (i.e. 2018)</w:t>
      </w:r>
      <w:r w:rsidRPr="00620654">
        <w:t xml:space="preserve"> estimated at </w:t>
      </w:r>
      <w:r w:rsidR="00904427">
        <w:t>5.09</w:t>
      </w:r>
      <w:r w:rsidRPr="00620654">
        <w:t xml:space="preserve"> percent (i.e. </w:t>
      </w:r>
      <w:r w:rsidR="00904427">
        <w:t>1,148</w:t>
      </w:r>
      <w:r w:rsidRPr="00620654">
        <w:t xml:space="preserve"> terawatt-hours) of generation</w:t>
      </w:r>
      <w:r w:rsidR="00620654">
        <w:t xml:space="preserve">. </w:t>
      </w:r>
      <w:r w:rsidRPr="00620654">
        <w:t xml:space="preserve">Impacts of increased adoption of </w:t>
      </w:r>
      <w:r w:rsidRPr="00620654">
        <w:rPr>
          <w:rStyle w:val="Emphasis"/>
        </w:rPr>
        <w:t xml:space="preserve">wind turbines (onshore) </w:t>
      </w:r>
      <w:r w:rsidRPr="00620654">
        <w:t xml:space="preserve">from 2020-2050 were generated based on three growth scenarios, which were assessed in comparison to </w:t>
      </w:r>
      <w:r w:rsidRPr="00280BF9">
        <w:t>a </w:t>
      </w:r>
      <w:r w:rsidRPr="00280BF9">
        <w:rPr>
          <w:rStyle w:val="Emphasis"/>
        </w:rPr>
        <w:t>Reference </w:t>
      </w:r>
      <w:r w:rsidRPr="00280BF9">
        <w:t>Scenario where the solution’s market share was fixed at the current levels.</w:t>
      </w:r>
      <w:r w:rsidR="00F2636B" w:rsidRPr="00280BF9">
        <w:t xml:space="preserve"> </w:t>
      </w:r>
      <w:r w:rsidRPr="00280BF9">
        <w:rPr>
          <w:rStyle w:val="Emphasis"/>
        </w:rPr>
        <w:t xml:space="preserve">Plausible </w:t>
      </w:r>
      <w:r w:rsidRPr="00280BF9">
        <w:t>Scenario</w:t>
      </w:r>
      <w:r w:rsidR="00280BF9" w:rsidRPr="00280BF9">
        <w:t xml:space="preserve"> is based on the evaluation of four</w:t>
      </w:r>
      <w:r w:rsidRPr="00280BF9">
        <w:t xml:space="preserve"> global energy systems </w:t>
      </w:r>
      <w:r w:rsidR="00280BF9" w:rsidRPr="00280BF9">
        <w:t>models’ scenarios, following</w:t>
      </w:r>
      <w:r w:rsidRPr="00280BF9">
        <w:t xml:space="preserve"> a high</w:t>
      </w:r>
      <w:r w:rsidR="00280BF9" w:rsidRPr="00280BF9">
        <w:t xml:space="preserve"> growth trajectory, and capturing </w:t>
      </w:r>
      <w:r w:rsidR="00C07DCE">
        <w:t>19.8</w:t>
      </w:r>
      <w:r w:rsidRPr="00280BF9">
        <w:t xml:space="preserve"> percent of the electricity generation market share in 2050. </w:t>
      </w:r>
      <w:r w:rsidRPr="00280BF9">
        <w:rPr>
          <w:rStyle w:val="Emphasis"/>
        </w:rPr>
        <w:t xml:space="preserve">Drawdown </w:t>
      </w:r>
      <w:r w:rsidR="00280BF9" w:rsidRPr="00280BF9">
        <w:rPr>
          <w:rStyle w:val="Emphasis"/>
        </w:rPr>
        <w:t xml:space="preserve">and Optimum </w:t>
      </w:r>
      <w:r w:rsidR="00280BF9" w:rsidRPr="00280BF9">
        <w:t>Scenarios follow</w:t>
      </w:r>
      <w:r w:rsidRPr="00280BF9">
        <w:t xml:space="preserve"> </w:t>
      </w:r>
      <w:r w:rsidR="00280BF9" w:rsidRPr="00280BF9">
        <w:t xml:space="preserve">a </w:t>
      </w:r>
      <w:r w:rsidRPr="00280BF9">
        <w:t>more aggressive adop</w:t>
      </w:r>
      <w:r w:rsidR="00280BF9" w:rsidRPr="00280BF9">
        <w:t xml:space="preserve">tion pathway aligned with three scenarios from Greenpeace, Ram </w:t>
      </w:r>
      <w:r w:rsidR="00280BF9" w:rsidRPr="003B19DB">
        <w:rPr>
          <w:i/>
        </w:rPr>
        <w:t>et al</w:t>
      </w:r>
      <w:r w:rsidR="00280BF9" w:rsidRPr="00280BF9">
        <w:t xml:space="preserve"> and Ecofys, that project 100% RES electricity generation by 2050</w:t>
      </w:r>
      <w:r w:rsidRPr="00280BF9">
        <w:t xml:space="preserve">, resulting in a </w:t>
      </w:r>
      <w:r w:rsidR="00280BF9" w:rsidRPr="00280BF9">
        <w:t>26,</w:t>
      </w:r>
      <w:r w:rsidR="00C07DCE">
        <w:t>9</w:t>
      </w:r>
      <w:r w:rsidRPr="00280BF9">
        <w:t xml:space="preserve"> percent share of the market in 2050</w:t>
      </w:r>
      <w:r w:rsidR="00280BF9" w:rsidRPr="00280BF9">
        <w:t>.</w:t>
      </w:r>
    </w:p>
    <w:p w14:paraId="4498FA52" w14:textId="156E8EF5" w:rsidR="000C04D3" w:rsidRPr="0069372C" w:rsidRDefault="000C04D3" w:rsidP="009715E2">
      <w:pPr>
        <w:tabs>
          <w:tab w:val="left" w:pos="1134"/>
        </w:tabs>
        <w:spacing w:line="240" w:lineRule="auto"/>
      </w:pPr>
      <w:r w:rsidRPr="00280BF9">
        <w:t xml:space="preserve">Through the process of integrating </w:t>
      </w:r>
      <w:r w:rsidR="00F2636B" w:rsidRPr="00280BF9">
        <w:rPr>
          <w:rStyle w:val="Emphasis"/>
        </w:rPr>
        <w:t xml:space="preserve">onshore </w:t>
      </w:r>
      <w:r w:rsidRPr="00280BF9">
        <w:rPr>
          <w:rStyle w:val="Emphasis"/>
        </w:rPr>
        <w:t>wind</w:t>
      </w:r>
      <w:r w:rsidRPr="00FF3A1A">
        <w:rPr>
          <w:rStyle w:val="Emphasis"/>
        </w:rPr>
        <w:t xml:space="preserve"> turbines </w:t>
      </w:r>
      <w:r w:rsidRPr="00FF3A1A">
        <w:t xml:space="preserve">with other solutions, the total addressable market for electricity generation technologies was adjusted to account for reduced demand resulting from the growth of more energy-efficient technologies, as well as increased electrification from other solutions like </w:t>
      </w:r>
      <w:r w:rsidRPr="00FF3A1A">
        <w:rPr>
          <w:rStyle w:val="Emphasis"/>
        </w:rPr>
        <w:t xml:space="preserve">electric </w:t>
      </w:r>
      <w:r w:rsidRPr="0069372C">
        <w:rPr>
          <w:rStyle w:val="Emphasis"/>
        </w:rPr>
        <w:t>vehicles</w:t>
      </w:r>
      <w:r w:rsidRPr="0069372C">
        <w:t xml:space="preserve"> and </w:t>
      </w:r>
      <w:r w:rsidRPr="0069372C">
        <w:rPr>
          <w:rStyle w:val="Emphasis"/>
        </w:rPr>
        <w:t>high-speed rail</w:t>
      </w:r>
      <w:r w:rsidRPr="0069372C">
        <w:t>. Grid emissions factors were calculated based on the annual mix of different electricity generating technologies over time. Emissions factors for each technology were determined through a meta-analysis of multiple sources, accounting for direct and indirect emissions.</w:t>
      </w:r>
    </w:p>
    <w:p w14:paraId="77727C2A" w14:textId="6891C7F2" w:rsidR="000C04D3" w:rsidRPr="00FF3A1A" w:rsidRDefault="000C04D3" w:rsidP="009715E2">
      <w:pPr>
        <w:tabs>
          <w:tab w:val="left" w:pos="1134"/>
        </w:tabs>
        <w:spacing w:line="240" w:lineRule="auto"/>
        <w:rPr>
          <w:lang w:eastAsia="en-US"/>
        </w:rPr>
      </w:pPr>
      <w:r w:rsidRPr="0069372C">
        <w:rPr>
          <w:lang w:eastAsia="en-US"/>
        </w:rPr>
        <w:t xml:space="preserve">The results of the </w:t>
      </w:r>
      <w:r w:rsidRPr="0069372C">
        <w:rPr>
          <w:i/>
          <w:iCs/>
          <w:lang w:eastAsia="en-US"/>
        </w:rPr>
        <w:t xml:space="preserve">Plausible </w:t>
      </w:r>
      <w:r w:rsidRPr="0069372C">
        <w:rPr>
          <w:lang w:eastAsia="en-US"/>
        </w:rPr>
        <w:t xml:space="preserve">Scenario show that the </w:t>
      </w:r>
      <w:r w:rsidR="0069372C" w:rsidRPr="0069372C">
        <w:rPr>
          <w:lang w:eastAsia="en-US"/>
        </w:rPr>
        <w:t>marginal first costs</w:t>
      </w:r>
      <w:r w:rsidRPr="0069372C">
        <w:rPr>
          <w:lang w:eastAsia="en-US"/>
        </w:rPr>
        <w:t xml:space="preserve"> compared to the </w:t>
      </w:r>
      <w:r w:rsidRPr="0069372C">
        <w:rPr>
          <w:i/>
          <w:iCs/>
          <w:lang w:eastAsia="en-US"/>
        </w:rPr>
        <w:t>Reference</w:t>
      </w:r>
      <w:r w:rsidRPr="0069372C">
        <w:rPr>
          <w:lang w:eastAsia="en-US"/>
        </w:rPr>
        <w:t xml:space="preserve"> Scenario would be US$</w:t>
      </w:r>
      <w:r w:rsidR="00C07DCE">
        <w:rPr>
          <w:lang w:eastAsia="en-US"/>
        </w:rPr>
        <w:t>911</w:t>
      </w:r>
      <w:r w:rsidR="0069372C" w:rsidRPr="0069372C">
        <w:rPr>
          <w:lang w:eastAsia="en-US"/>
        </w:rPr>
        <w:t xml:space="preserve"> billion</w:t>
      </w:r>
      <w:r w:rsidRPr="0069372C">
        <w:rPr>
          <w:lang w:eastAsia="en-US"/>
        </w:rPr>
        <w:t xml:space="preserve"> from 2020-50, with </w:t>
      </w:r>
      <w:r w:rsidR="0069372C" w:rsidRPr="0069372C">
        <w:rPr>
          <w:lang w:eastAsia="en-US"/>
        </w:rPr>
        <w:t>over</w:t>
      </w:r>
      <w:r w:rsidRPr="0069372C">
        <w:rPr>
          <w:lang w:eastAsia="en-US"/>
        </w:rPr>
        <w:t xml:space="preserve"> US$</w:t>
      </w:r>
      <w:r w:rsidR="0069372C" w:rsidRPr="0069372C">
        <w:rPr>
          <w:lang w:eastAsia="en-US"/>
        </w:rPr>
        <w:t>2.</w:t>
      </w:r>
      <w:r w:rsidR="00561853">
        <w:rPr>
          <w:lang w:eastAsia="en-US"/>
        </w:rPr>
        <w:t>0</w:t>
      </w:r>
      <w:r w:rsidR="0069372C" w:rsidRPr="0069372C">
        <w:rPr>
          <w:lang w:eastAsia="en-US"/>
        </w:rPr>
        <w:t>5</w:t>
      </w:r>
      <w:r w:rsidRPr="0069372C">
        <w:rPr>
          <w:lang w:eastAsia="en-US"/>
        </w:rPr>
        <w:t xml:space="preserve"> trillion in </w:t>
      </w:r>
      <w:r w:rsidR="00C07DCE">
        <w:rPr>
          <w:lang w:eastAsia="en-US"/>
        </w:rPr>
        <w:t xml:space="preserve">operation </w:t>
      </w:r>
      <w:r w:rsidRPr="0069372C">
        <w:rPr>
          <w:lang w:eastAsia="en-US"/>
        </w:rPr>
        <w:t xml:space="preserve">savings over the same period. Increasing the use of onshore wind from </w:t>
      </w:r>
      <w:r w:rsidR="0069372C" w:rsidRPr="0069372C">
        <w:rPr>
          <w:lang w:eastAsia="en-US"/>
        </w:rPr>
        <w:t>5</w:t>
      </w:r>
      <w:r w:rsidRPr="0069372C">
        <w:rPr>
          <w:lang w:eastAsia="en-US"/>
        </w:rPr>
        <w:t>.0</w:t>
      </w:r>
      <w:r w:rsidR="0069372C" w:rsidRPr="0069372C">
        <w:rPr>
          <w:lang w:eastAsia="en-US"/>
        </w:rPr>
        <w:t>9</w:t>
      </w:r>
      <w:r w:rsidRPr="0069372C">
        <w:rPr>
          <w:lang w:eastAsia="en-US"/>
        </w:rPr>
        <w:t xml:space="preserve"> percent in </w:t>
      </w:r>
      <w:r w:rsidR="0069372C" w:rsidRPr="0069372C">
        <w:rPr>
          <w:lang w:eastAsia="en-US"/>
        </w:rPr>
        <w:t>2018</w:t>
      </w:r>
      <w:r w:rsidRPr="0069372C">
        <w:rPr>
          <w:lang w:eastAsia="en-US"/>
        </w:rPr>
        <w:t xml:space="preserve"> to </w:t>
      </w:r>
      <w:r w:rsidR="0069372C" w:rsidRPr="0069372C">
        <w:rPr>
          <w:lang w:eastAsia="en-US"/>
        </w:rPr>
        <w:t>1</w:t>
      </w:r>
      <w:r w:rsidR="00C07DCE">
        <w:rPr>
          <w:lang w:eastAsia="en-US"/>
        </w:rPr>
        <w:t>9.8</w:t>
      </w:r>
      <w:r w:rsidRPr="0069372C">
        <w:rPr>
          <w:lang w:eastAsia="en-US"/>
        </w:rPr>
        <w:t xml:space="preserve"> percent of world electricity generation by 2050 would require an estimated US$</w:t>
      </w:r>
      <w:r w:rsidR="0069372C" w:rsidRPr="0069372C">
        <w:rPr>
          <w:lang w:eastAsia="en-US"/>
        </w:rPr>
        <w:t>4.5</w:t>
      </w:r>
      <w:r w:rsidR="00C07DCE">
        <w:rPr>
          <w:lang w:eastAsia="en-US"/>
        </w:rPr>
        <w:t>8</w:t>
      </w:r>
      <w:r w:rsidRPr="0069372C">
        <w:rPr>
          <w:lang w:eastAsia="en-US"/>
        </w:rPr>
        <w:t xml:space="preserve"> trillion in cumulative first costs. With its low greenhouse gas emissions, under the </w:t>
      </w:r>
      <w:r w:rsidRPr="0069372C">
        <w:rPr>
          <w:i/>
          <w:iCs/>
          <w:lang w:eastAsia="en-US"/>
        </w:rPr>
        <w:t>Plausible</w:t>
      </w:r>
      <w:r w:rsidRPr="0069372C">
        <w:rPr>
          <w:lang w:eastAsia="en-US"/>
        </w:rPr>
        <w:t xml:space="preserve"> Scenario, onshore wind turbines could reduce </w:t>
      </w:r>
      <w:r w:rsidR="003B19DB">
        <w:rPr>
          <w:lang w:eastAsia="en-US"/>
        </w:rPr>
        <w:t>4</w:t>
      </w:r>
      <w:r w:rsidR="00C07DCE">
        <w:rPr>
          <w:lang w:eastAsia="en-US"/>
        </w:rPr>
        <w:t>8</w:t>
      </w:r>
      <w:r w:rsidR="003B19DB">
        <w:rPr>
          <w:lang w:eastAsia="en-US"/>
        </w:rPr>
        <w:t>.</w:t>
      </w:r>
      <w:r w:rsidR="00C07DCE">
        <w:rPr>
          <w:lang w:eastAsia="en-US"/>
        </w:rPr>
        <w:t>7</w:t>
      </w:r>
      <w:r w:rsidRPr="0069372C">
        <w:rPr>
          <w:lang w:eastAsia="en-US"/>
        </w:rPr>
        <w:t xml:space="preserve"> gigatons of carbon dioxide-equivalent emissions from 2020-2050.</w:t>
      </w:r>
      <w:r w:rsidR="00620654" w:rsidRPr="0069372C">
        <w:rPr>
          <w:lang w:eastAsia="en-US"/>
        </w:rPr>
        <w:t xml:space="preserve"> </w:t>
      </w:r>
      <w:r w:rsidRPr="0069372C">
        <w:rPr>
          <w:lang w:eastAsia="en-US"/>
        </w:rPr>
        <w:t xml:space="preserve">Both the </w:t>
      </w:r>
      <w:r w:rsidRPr="0069372C">
        <w:rPr>
          <w:i/>
          <w:iCs/>
          <w:lang w:eastAsia="en-US"/>
        </w:rPr>
        <w:t>Drawdown</w:t>
      </w:r>
      <w:r w:rsidRPr="0069372C">
        <w:rPr>
          <w:lang w:eastAsia="en-US"/>
        </w:rPr>
        <w:t xml:space="preserve"> and </w:t>
      </w:r>
      <w:r w:rsidRPr="0069372C">
        <w:rPr>
          <w:i/>
          <w:iCs/>
          <w:lang w:eastAsia="en-US"/>
        </w:rPr>
        <w:t xml:space="preserve">Optimum </w:t>
      </w:r>
      <w:r w:rsidRPr="0069372C">
        <w:rPr>
          <w:lang w:eastAsia="en-US"/>
        </w:rPr>
        <w:t xml:space="preserve">Scenarios are significantly more ambitious, with emission reductions over 2020-2050 of </w:t>
      </w:r>
      <w:r w:rsidR="00C07DCE">
        <w:rPr>
          <w:lang w:eastAsia="en-US"/>
        </w:rPr>
        <w:t>148.2</w:t>
      </w:r>
      <w:r w:rsidR="003B19DB">
        <w:rPr>
          <w:lang w:eastAsia="en-US"/>
        </w:rPr>
        <w:t xml:space="preserve"> </w:t>
      </w:r>
      <w:r w:rsidRPr="0069372C">
        <w:rPr>
          <w:lang w:eastAsia="en-US"/>
        </w:rPr>
        <w:t>gigatons of carbon dioxide-equivalent</w:t>
      </w:r>
      <w:r w:rsidR="0069372C" w:rsidRPr="0069372C">
        <w:rPr>
          <w:lang w:eastAsia="en-US"/>
        </w:rPr>
        <w:t xml:space="preserve"> in</w:t>
      </w:r>
      <w:r w:rsidR="003B19DB">
        <w:rPr>
          <w:lang w:eastAsia="en-US"/>
        </w:rPr>
        <w:t xml:space="preserve"> the </w:t>
      </w:r>
      <w:r w:rsidR="003B19DB" w:rsidRPr="003B19DB">
        <w:rPr>
          <w:i/>
          <w:lang w:eastAsia="en-US"/>
        </w:rPr>
        <w:t xml:space="preserve">Drawdown </w:t>
      </w:r>
      <w:r w:rsidR="003B19DB">
        <w:rPr>
          <w:lang w:eastAsia="en-US"/>
        </w:rPr>
        <w:t xml:space="preserve">and </w:t>
      </w:r>
      <w:r w:rsidR="00C07DCE">
        <w:rPr>
          <w:lang w:eastAsia="en-US"/>
        </w:rPr>
        <w:t>147.1</w:t>
      </w:r>
      <w:r w:rsidR="003B19DB">
        <w:rPr>
          <w:lang w:eastAsia="en-US"/>
        </w:rPr>
        <w:t xml:space="preserve"> in the </w:t>
      </w:r>
      <w:r w:rsidR="003B19DB" w:rsidRPr="003B19DB">
        <w:rPr>
          <w:i/>
          <w:lang w:eastAsia="en-US"/>
        </w:rPr>
        <w:t>Optimum</w:t>
      </w:r>
      <w:r w:rsidR="003B19DB">
        <w:rPr>
          <w:lang w:eastAsia="en-US"/>
        </w:rPr>
        <w:t xml:space="preserve"> </w:t>
      </w:r>
      <w:r w:rsidR="0069372C" w:rsidRPr="0069372C">
        <w:rPr>
          <w:lang w:eastAsia="en-US"/>
        </w:rPr>
        <w:t>scenario.</w:t>
      </w:r>
    </w:p>
    <w:p w14:paraId="70443E5A" w14:textId="2B0F5FA1" w:rsidR="000C04D3" w:rsidRPr="00FF3A1A" w:rsidRDefault="000C04D3" w:rsidP="009B7789">
      <w:pPr>
        <w:tabs>
          <w:tab w:val="left" w:pos="1134"/>
        </w:tabs>
        <w:spacing w:line="240" w:lineRule="auto"/>
        <w:rPr>
          <w:lang w:eastAsia="en-US"/>
        </w:rPr>
      </w:pPr>
      <w:r w:rsidRPr="00FF3A1A">
        <w:rPr>
          <w:lang w:eastAsia="en-US"/>
        </w:rPr>
        <w:t xml:space="preserve">Wind power plays a large and essential role in any long-term projections </w:t>
      </w:r>
      <w:r w:rsidR="00B90893">
        <w:rPr>
          <w:lang w:eastAsia="en-US"/>
        </w:rPr>
        <w:t>of</w:t>
      </w:r>
      <w:r w:rsidRPr="00FF3A1A">
        <w:rPr>
          <w:lang w:eastAsia="en-US"/>
        </w:rPr>
        <w:t xml:space="preserve"> a low-carbon future. As a renewable resource, wind does not require mining or drilling for fuel, and its costs are therefore not susceptible to fluctuations in fossil fuel prices.</w:t>
      </w:r>
      <w:r w:rsidR="00620654">
        <w:rPr>
          <w:lang w:eastAsia="en-US"/>
        </w:rPr>
        <w:t xml:space="preserve"> </w:t>
      </w:r>
      <w:r w:rsidRPr="00FF3A1A">
        <w:rPr>
          <w:lang w:eastAsia="en-US"/>
        </w:rPr>
        <w:t>One of the concerns with wind electricity is intermittency: wind speeds vary on a seasonal and hourly basis, requiring backup power or storage at certain times to meet electricity demand. The increased use of wind and solar may require investments and improvements in grid infrastructure and the flexibility of power systems.</w:t>
      </w:r>
      <w:r w:rsidRPr="009B7789">
        <w:rPr>
          <w:lang w:eastAsia="en-US"/>
        </w:rPr>
        <w:t xml:space="preserve"> such as</w:t>
      </w:r>
      <w:r w:rsidRPr="00FF3A1A">
        <w:rPr>
          <w:lang w:eastAsia="en-US"/>
        </w:rPr>
        <w:t xml:space="preserve"> production credits and tax breaks.</w:t>
      </w:r>
    </w:p>
    <w:p w14:paraId="536FB063" w14:textId="77777777" w:rsidR="00F52595" w:rsidRPr="00E069AC" w:rsidRDefault="00F52595" w:rsidP="00912CC8">
      <w:pPr>
        <w:pStyle w:val="Heading1"/>
        <w:sectPr w:rsidR="00F52595" w:rsidRPr="00E069AC" w:rsidSect="00BB79D6">
          <w:footerReference w:type="even" r:id="rId17"/>
          <w:footerReference w:type="default" r:id="rId18"/>
          <w:pgSz w:w="12240" w:h="15840"/>
          <w:pgMar w:top="1440" w:right="1440" w:bottom="1440" w:left="1440" w:header="720" w:footer="720" w:gutter="0"/>
          <w:cols w:space="720"/>
        </w:sectPr>
      </w:pPr>
    </w:p>
    <w:p w14:paraId="34916870" w14:textId="0045908A" w:rsidR="00E815C8" w:rsidRPr="00E069AC" w:rsidRDefault="551A77D0" w:rsidP="00912CC8">
      <w:pPr>
        <w:pStyle w:val="Heading1"/>
      </w:pPr>
      <w:bookmarkStart w:id="4" w:name="_Toc18958305"/>
      <w:r w:rsidRPr="00E069AC">
        <w:lastRenderedPageBreak/>
        <w:t>Literature Review</w:t>
      </w:r>
      <w:bookmarkEnd w:id="4"/>
    </w:p>
    <w:p w14:paraId="05406D4C" w14:textId="7D5E22A1" w:rsidR="006A4A08" w:rsidRPr="00E069AC" w:rsidRDefault="551A77D0" w:rsidP="009A25BC">
      <w:pPr>
        <w:pStyle w:val="Heading2"/>
        <w:numPr>
          <w:ilvl w:val="1"/>
          <w:numId w:val="44"/>
        </w:numPr>
      </w:pPr>
      <w:bookmarkStart w:id="5" w:name="_Toc18958306"/>
      <w:r w:rsidRPr="00E069AC">
        <w:t xml:space="preserve">State of </w:t>
      </w:r>
      <w:r w:rsidR="00FF3A1A">
        <w:t xml:space="preserve">Onshore wind </w:t>
      </w:r>
      <w:r w:rsidR="00795D47">
        <w:t>e</w:t>
      </w:r>
      <w:r w:rsidR="00FF3A1A">
        <w:t>nergy technologies</w:t>
      </w:r>
      <w:bookmarkEnd w:id="5"/>
    </w:p>
    <w:p w14:paraId="3419752A" w14:textId="56F3103C" w:rsidR="00FF3A1A" w:rsidRPr="00251902" w:rsidRDefault="00FF3A1A" w:rsidP="00FF3A1A">
      <w:r w:rsidRPr="00251902">
        <w:t>Wind is the movement of air from an area of high pressure to an area of low pressure, due to the uneven heating of the Earth's surface by the sun</w:t>
      </w:r>
      <w:r w:rsidR="00A64D82">
        <w:t xml:space="preserve"> (Wang et al., 2004)</w:t>
      </w:r>
      <w:r w:rsidRPr="00251902">
        <w:t xml:space="preserve">. As hot air rises, cooler air moves in to fill the void. This kinetic energy can be harnessed with a turbine to produce mechanical energy and electricity. The Earth’s rotation and geographic features affect </w:t>
      </w:r>
      <w:r w:rsidR="00A64D82">
        <w:t>both</w:t>
      </w:r>
      <w:r w:rsidRPr="00251902">
        <w:t xml:space="preserve"> location and nature of the winds, although advances in wind turbines is allowing to take advantage of lower levels of wind in more regions.</w:t>
      </w:r>
    </w:p>
    <w:p w14:paraId="4FB09EE7" w14:textId="5D23B095" w:rsidR="00FF3A1A" w:rsidRPr="00251902" w:rsidRDefault="00FF3A1A" w:rsidP="00FF3A1A">
      <w:r w:rsidRPr="00251902">
        <w:t xml:space="preserve">Windmills have used wind as a resource for food and water production since the eleventh century. By the late 1800s wind was successfully used to generate electricity, </w:t>
      </w:r>
      <w:r w:rsidR="00A64D82">
        <w:t xml:space="preserve">though </w:t>
      </w:r>
      <w:r w:rsidRPr="00251902">
        <w:t xml:space="preserve">the use of wind for electricity </w:t>
      </w:r>
      <w:r w:rsidR="00A64D82">
        <w:t>generation at a</w:t>
      </w:r>
      <w:r w:rsidRPr="00251902">
        <w:t xml:space="preserve"> commercial scale did not significantly grow until the 1970s</w:t>
      </w:r>
      <w:r w:rsidR="00197122">
        <w:t xml:space="preserve"> and 80s in the light of uncertainty over oil supplies and the safety of nuclear power</w:t>
      </w:r>
      <w:r w:rsidRPr="00251902">
        <w:t>. Technical advances and government support aided the early development of the wind energy industry, particularly in Denmark, California, Germany, and Spain.</w:t>
      </w:r>
    </w:p>
    <w:p w14:paraId="305C058D" w14:textId="5105F825" w:rsidR="00F15AEE" w:rsidRDefault="000F775B" w:rsidP="00FF3A1A">
      <w:r>
        <w:t xml:space="preserve">The </w:t>
      </w:r>
      <w:r w:rsidR="00A64D82">
        <w:t>develop</w:t>
      </w:r>
      <w:r>
        <w:t xml:space="preserve">ment of commercial </w:t>
      </w:r>
      <w:r w:rsidRPr="00251902">
        <w:t xml:space="preserve">scale wind turbines have </w:t>
      </w:r>
      <w:r>
        <w:t>mostly</w:t>
      </w:r>
      <w:r w:rsidR="00FF3A1A" w:rsidRPr="00251902">
        <w:t xml:space="preserve"> </w:t>
      </w:r>
      <w:r>
        <w:t>occurred on</w:t>
      </w:r>
      <w:r w:rsidR="00FF3A1A" w:rsidRPr="00251902">
        <w:t xml:space="preserve"> horizontal-axis design with three blades </w:t>
      </w:r>
      <w:r>
        <w:t>capturing</w:t>
      </w:r>
      <w:r w:rsidR="00FF3A1A" w:rsidRPr="00251902">
        <w:t xml:space="preserve"> the wind upwind of the tower. The rotor and blades are </w:t>
      </w:r>
      <w:r w:rsidR="00835064">
        <w:t>connecte</w:t>
      </w:r>
      <w:r w:rsidR="00FF3A1A" w:rsidRPr="00251902">
        <w:t>d to a hub and main shaft through which mechanical energy is transferred to a gearbox and generator, where the energy is converted to electricity</w:t>
      </w:r>
      <w:r w:rsidR="00835064">
        <w:t xml:space="preserve"> (Turkenburg </w:t>
      </w:r>
      <w:r w:rsidR="00835064" w:rsidRPr="00E207F9">
        <w:rPr>
          <w:i/>
        </w:rPr>
        <w:t>et al</w:t>
      </w:r>
      <w:r w:rsidR="00835064">
        <w:t>., 2012)</w:t>
      </w:r>
      <w:r w:rsidR="00FF3A1A" w:rsidRPr="00251902">
        <w:t>. These components are contained in fiberglass, called a nacelle, which protects the components from the elements. The nacelle is mounted on a tower to allow the rotor to capture higher-quality wind resources than found near the ground. Wind turbines are typically grouped together into wind power plants or farms with up to hundreds of megawatts of capacity, with the electricity linked to the utility transportation system grid</w:t>
      </w:r>
      <w:r w:rsidR="00A64D82">
        <w:t xml:space="preserve"> (Turkenburg </w:t>
      </w:r>
      <w:r w:rsidR="00A64D82" w:rsidRPr="00E207F9">
        <w:rPr>
          <w:i/>
        </w:rPr>
        <w:t>et al</w:t>
      </w:r>
      <w:r w:rsidR="00A64D82">
        <w:t>., 2012)</w:t>
      </w:r>
      <w:r w:rsidR="00FF3A1A" w:rsidRPr="00251902">
        <w:t>.</w:t>
      </w:r>
    </w:p>
    <w:p w14:paraId="5B9825BB" w14:textId="73F58DE0" w:rsidR="00FF3A1A" w:rsidRPr="00251902" w:rsidRDefault="00FF3A1A" w:rsidP="00A275A4">
      <w:r w:rsidRPr="00251902">
        <w:t xml:space="preserve">The amount of power generated by a wind turbine is </w:t>
      </w:r>
      <w:r w:rsidR="00835064">
        <w:t>mostly</w:t>
      </w:r>
      <w:r w:rsidRPr="00251902">
        <w:t xml:space="preserve"> determined by the size and capacity of the turbine and the intensity of the wind resource. Manufacturers are trying to maximize blade lengths and aerodynamics, while minimizing weight, to achieve </w:t>
      </w:r>
      <w:r w:rsidR="00835064" w:rsidRPr="00251902">
        <w:t>high</w:t>
      </w:r>
      <w:r w:rsidR="00835064">
        <w:t>e</w:t>
      </w:r>
      <w:r w:rsidR="00835064" w:rsidRPr="00251902">
        <w:t>st</w:t>
      </w:r>
      <w:r w:rsidRPr="00251902">
        <w:t xml:space="preserve"> capacity factors at lowe</w:t>
      </w:r>
      <w:r w:rsidR="00835064">
        <w:t>r</w:t>
      </w:r>
      <w:r w:rsidRPr="00251902">
        <w:t xml:space="preserve"> cost. </w:t>
      </w:r>
      <w:r w:rsidR="00835064">
        <w:t>The</w:t>
      </w:r>
      <w:r w:rsidRPr="00251902">
        <w:t xml:space="preserve"> general trend </w:t>
      </w:r>
      <w:r w:rsidR="00835064">
        <w:t xml:space="preserve">is to develop </w:t>
      </w:r>
      <w:r w:rsidRPr="00251902">
        <w:t xml:space="preserve">larger machines </w:t>
      </w:r>
      <w:r w:rsidR="00835064">
        <w:t>creating a better economy of scale with</w:t>
      </w:r>
      <w:r w:rsidRPr="00251902">
        <w:t xml:space="preserve"> longer blades, larger rot</w:t>
      </w:r>
      <w:r w:rsidR="00D44679">
        <w:t>or size and higher hub heights</w:t>
      </w:r>
      <w:r w:rsidR="00835064">
        <w:t xml:space="preserve"> to allow for an increase output and reach stronger winds</w:t>
      </w:r>
      <w:r w:rsidR="00D44679">
        <w:t>.</w:t>
      </w:r>
      <w:r w:rsidR="005E754F">
        <w:t xml:space="preserve"> The reason for this is that the costs associated with foundations, road building, electricity grid connection, some components embedded in wind turbines (the electronic control system, etc.)</w:t>
      </w:r>
      <w:r w:rsidR="007A6C9F">
        <w:t>,</w:t>
      </w:r>
      <w:r w:rsidR="005E754F">
        <w:t xml:space="preserve"> and maintenance costs are largely independent of size.</w:t>
      </w:r>
      <w:r w:rsidR="007A6C9F">
        <w:t xml:space="preserve"> Also, a large turbine with a tall tower uses the existing wind resource more efficiently. The swept are of the turbine rotor, in addition to wind speeds, determines how much energy could be harvested from wind per annum.</w:t>
      </w:r>
    </w:p>
    <w:p w14:paraId="76EC4AED" w14:textId="0F97AFC9" w:rsidR="00FF3A1A" w:rsidRPr="00251902" w:rsidRDefault="00FF3A1A" w:rsidP="00FF3A1A">
      <w:pPr>
        <w:widowControl w:val="0"/>
        <w:autoSpaceDE w:val="0"/>
        <w:autoSpaceDN w:val="0"/>
        <w:adjustRightInd w:val="0"/>
      </w:pPr>
      <w:r w:rsidRPr="00251902">
        <w:lastRenderedPageBreak/>
        <w:t>In order to take advantage of wind as a resource for electricity generation a minimum average wind speed is needed of around 3-4 m/s, rated power generation is reached at around 10 to 12 m/s wind speed and maximum operational wind speed: approximately 25 m/s (DEA and Energynet, 2012).</w:t>
      </w:r>
    </w:p>
    <w:p w14:paraId="620357B0" w14:textId="5671AB14" w:rsidR="00FF3A1A" w:rsidRPr="00251902" w:rsidRDefault="00835064" w:rsidP="00FF3A1A">
      <w:pPr>
        <w:widowControl w:val="0"/>
        <w:autoSpaceDE w:val="0"/>
        <w:autoSpaceDN w:val="0"/>
        <w:adjustRightInd w:val="0"/>
      </w:pPr>
      <w:r>
        <w:t>Average capacity factors of wind turbines are a result of h</w:t>
      </w:r>
      <w:r w:rsidR="00FF3A1A" w:rsidRPr="00251902">
        <w:t>igher hub heights and larger swept areas</w:t>
      </w:r>
      <w:r>
        <w:t>, though</w:t>
      </w:r>
      <w:r w:rsidR="00FF3A1A" w:rsidRPr="00251902">
        <w:t>, capacity factors are also driven by the overall quality of the wind resource at the site, its variability, and the flexibility of the local electrical system in preventing curtailment of wind use. Although wind turbines are increasing in size and height to harvest more wind, this appears to be somewhat counter-balanced by their increased sit</w:t>
      </w:r>
      <w:r w:rsidR="00B90893">
        <w:t>t</w:t>
      </w:r>
      <w:r w:rsidR="00FF3A1A" w:rsidRPr="00251902">
        <w:t>ing in areas of lower wind resources.</w:t>
      </w:r>
    </w:p>
    <w:p w14:paraId="3547E2DD" w14:textId="00ED83D3" w:rsidR="00FF3A1A" w:rsidRPr="00251902" w:rsidRDefault="00FF3A1A" w:rsidP="00FF3A1A">
      <w:pPr>
        <w:widowControl w:val="0"/>
        <w:autoSpaceDE w:val="0"/>
        <w:autoSpaceDN w:val="0"/>
        <w:adjustRightInd w:val="0"/>
      </w:pPr>
      <w:r w:rsidRPr="00251902">
        <w:t>Data</w:t>
      </w:r>
      <w:r w:rsidR="00835064">
        <w:t xml:space="preserve"> registries</w:t>
      </w:r>
      <w:r w:rsidRPr="00251902">
        <w:t xml:space="preserve"> for the </w:t>
      </w:r>
      <w:r w:rsidR="00835064">
        <w:t>USA</w:t>
      </w:r>
      <w:r w:rsidRPr="00251902">
        <w:t xml:space="preserve"> show that capacity factors were about 30% for 2000 to 2005, and 35% for 2006 to 2015. Outside of the US, weighted average capacity factors </w:t>
      </w:r>
      <w:r w:rsidR="00E4164C">
        <w:t>differ</w:t>
      </w:r>
      <w:r w:rsidRPr="00251902">
        <w:t xml:space="preserve"> by region, </w:t>
      </w:r>
      <w:r w:rsidR="00E4164C">
        <w:t>from</w:t>
      </w:r>
      <w:r w:rsidRPr="00251902">
        <w:t xml:space="preserve"> </w:t>
      </w:r>
      <w:r w:rsidR="00E4164C">
        <w:t xml:space="preserve">close to </w:t>
      </w:r>
      <w:r w:rsidRPr="00251902">
        <w:t xml:space="preserve">24% in China and India to 43% in Brazil. The capacity factor ranges for Africa and South America (excluding Brazil) are similar to those in the </w:t>
      </w:r>
      <w:r w:rsidR="00E4164C">
        <w:t>US</w:t>
      </w:r>
      <w:r w:rsidR="00835064">
        <w:t xml:space="preserve"> (IRENA, 2105)</w:t>
      </w:r>
      <w:r w:rsidRPr="00251902">
        <w:t>. Although the capacity factors are lower in India and China, the capital expenditure costs per kilowatt are also lower; conversely, while Brazil on average harnesses more wind energy from its wind farms, the costs are also higher (IRENA, 2015).</w:t>
      </w:r>
    </w:p>
    <w:p w14:paraId="21D70FA7" w14:textId="324AF2A1" w:rsidR="00FF3A1A" w:rsidRPr="00251902" w:rsidRDefault="005669BE" w:rsidP="00FF3A1A">
      <w:r>
        <w:t xml:space="preserve">Currently, a </w:t>
      </w:r>
      <w:r w:rsidR="00C80A0C">
        <w:t>utility-scale wind turbine has about 8,000 parts</w:t>
      </w:r>
      <w:r>
        <w:t xml:space="preserve"> </w:t>
      </w:r>
      <w:r>
        <w:fldChar w:fldCharType="begin"/>
      </w:r>
      <w:r>
        <w:instrText xml:space="preserve"> ADDIN ZOTERO_ITEM CSL_CITATION {"citationID":"tUzQyoZv","properties":{"formattedCitation":"(GWEC, 2017)","plainCitation":"(GWEC, 2017)","noteIndex":0},"citationItems":[{"id":1901,"uris":["http://zotero.org/groups/2241932/items/RGLZDW4N"],"uri":["http://zotero.org/groups/2241932/items/RGLZDW4N"],"itemData":{"id":1901,"type":"post-weblog","title":"WIND IN NUMBERS | GWEC","URL":"http://gwec.net/global-figures/wind-in-numbers/","shortTitle":"Global Wind Energy Council (GWEC)","language":"en-US","author":[{"family":"GWEC,","given":""}],"issued":{"date-parts":[["2017"]]},"accessed":{"date-parts":[["2018",11,14]]}}}],"schema":"https://github.com/citation-style-language/schema/raw/master/csl-citation.json"} </w:instrText>
      </w:r>
      <w:r>
        <w:fldChar w:fldCharType="separate"/>
      </w:r>
      <w:r w:rsidRPr="005669BE">
        <w:rPr>
          <w:rFonts w:cs="Times New Roman"/>
        </w:rPr>
        <w:t>(GWEC, 2017)</w:t>
      </w:r>
      <w:r>
        <w:fldChar w:fldCharType="end"/>
      </w:r>
      <w:r w:rsidR="00C80A0C">
        <w:t xml:space="preserve"> </w:t>
      </w:r>
      <w:r>
        <w:t>with the major cost drivers being the tower, turbine blade, and the nacelle or brain components.</w:t>
      </w:r>
      <w:r w:rsidR="008C33F2">
        <w:t xml:space="preserve"> The nacelle houses or mounts some of the components including gearbox, power converter, </w:t>
      </w:r>
      <w:r w:rsidR="0062613C">
        <w:t xml:space="preserve">shaft, </w:t>
      </w:r>
      <w:r w:rsidR="008C33F2">
        <w:t xml:space="preserve">electrical generator, anemometer and wind vane. </w:t>
      </w:r>
      <w:r>
        <w:t xml:space="preserve"> </w:t>
      </w:r>
      <w:r w:rsidR="00FF3A1A" w:rsidRPr="00251902">
        <w:t xml:space="preserve">Wind turbines (including towers and installation) are the main cost item </w:t>
      </w:r>
      <w:r w:rsidR="00E4164C">
        <w:t>for</w:t>
      </w:r>
      <w:r w:rsidR="00FF3A1A" w:rsidRPr="00251902">
        <w:t xml:space="preserve"> onshore wind project, typically accounting for around 60% (BNEF, 2013) and sometimes up to 80% (IRENA, 2015) of the total installed cost for a wind farm. Remaining capital costs are mainly for grid connection, project development, and permitting (DOE, 2015)</w:t>
      </w:r>
      <w:r w:rsidR="00A275A4">
        <w:t>.</w:t>
      </w:r>
    </w:p>
    <w:p w14:paraId="52804B90" w14:textId="3D47840D" w:rsidR="00FF3A1A" w:rsidRPr="00251902" w:rsidRDefault="00FF3A1A" w:rsidP="00FF3A1A">
      <w:r w:rsidRPr="00251902">
        <w:t xml:space="preserve">Costs </w:t>
      </w:r>
      <w:r w:rsidR="00E4164C">
        <w:t>also depend widely on</w:t>
      </w:r>
      <w:r w:rsidRPr="00251902">
        <w:t xml:space="preserve"> wind resource availability, regulatory and fiscal framework, the cost of capital</w:t>
      </w:r>
      <w:r w:rsidR="003B7CDD">
        <w:t>, import</w:t>
      </w:r>
      <w:r w:rsidR="00AD7105">
        <w:t xml:space="preserve"> logistics/duties,</w:t>
      </w:r>
      <w:r w:rsidRPr="00251902">
        <w:t xml:space="preserve"> and other local influences. From the 1980s to the early 2000s, average capital costs for onshore wind</w:t>
      </w:r>
      <w:r w:rsidR="00E4164C">
        <w:t xml:space="preserve"> </w:t>
      </w:r>
      <w:r w:rsidRPr="00251902">
        <w:t>declined sharply. In the United States, capital costs were at their lowest level from roughly 2001 to 2004, approximately 65% below costs from the early 1980s</w:t>
      </w:r>
      <w:r w:rsidR="00835064">
        <w:t xml:space="preserve"> (Lantz </w:t>
      </w:r>
      <w:r w:rsidR="00835064" w:rsidRPr="00E4164C">
        <w:rPr>
          <w:i/>
        </w:rPr>
        <w:t>et al</w:t>
      </w:r>
      <w:r w:rsidR="00835064">
        <w:t>.</w:t>
      </w:r>
      <w:r w:rsidR="007A72EC">
        <w:t xml:space="preserve">, </w:t>
      </w:r>
      <w:r w:rsidR="00835064">
        <w:t>2012)</w:t>
      </w:r>
      <w:r w:rsidRPr="00251902">
        <w:t xml:space="preserve">. Historical capital cost reductions were coupled with increased performance from more advanced components and </w:t>
      </w:r>
      <w:r w:rsidR="00E4164C">
        <w:t xml:space="preserve">bigger </w:t>
      </w:r>
      <w:r w:rsidRPr="00251902">
        <w:t xml:space="preserve">turbines (Wiser and Yang, 2011). The combined effects of falling costs and enhanced performance dramatically reduced the levelized cost of electricity (LCOE) for onshore wind energy, from upwards of $150/MWh in the 1980s and 90s to about $50/MWh in the early 2000s </w:t>
      </w:r>
      <w:r w:rsidR="007A72EC">
        <w:t>(Lantz et al., 2012)</w:t>
      </w:r>
      <w:r w:rsidR="007A72EC" w:rsidRPr="00251902">
        <w:t xml:space="preserve">. </w:t>
      </w:r>
      <w:r w:rsidR="001D622B" w:rsidRPr="001A1A8F">
        <w:t xml:space="preserve">Figure 1.1 shows </w:t>
      </w:r>
      <w:r w:rsidR="006C3249" w:rsidRPr="001A1A8F">
        <w:t xml:space="preserve">that </w:t>
      </w:r>
      <w:r w:rsidR="001D622B" w:rsidRPr="001A1A8F">
        <w:t xml:space="preserve">the LCOE of onshore wind </w:t>
      </w:r>
      <w:r w:rsidR="006C3249" w:rsidRPr="001A1A8F">
        <w:t>falls within</w:t>
      </w:r>
      <w:r w:rsidR="001D622B" w:rsidRPr="001A1A8F">
        <w:t xml:space="preserve"> </w:t>
      </w:r>
      <w:r w:rsidR="00EA13F5" w:rsidRPr="001A1A8F">
        <w:t>the lower band of the LCOE range of fossil-fuel fired</w:t>
      </w:r>
      <w:r w:rsidR="001D622B" w:rsidRPr="001A1A8F">
        <w:t xml:space="preserve"> </w:t>
      </w:r>
      <w:r w:rsidR="006C3249" w:rsidRPr="001A1A8F">
        <w:t>electricity generation</w:t>
      </w:r>
      <w:r w:rsidR="001D622B" w:rsidRPr="001A1A8F">
        <w:t>.</w:t>
      </w:r>
      <w:r w:rsidR="006C3249" w:rsidRPr="001A1A8F">
        <w:t xml:space="preserve"> This indicates that onshore wind </w:t>
      </w:r>
      <w:r w:rsidR="00FD03F8" w:rsidRPr="001A1A8F">
        <w:t>is on track to</w:t>
      </w:r>
      <w:r w:rsidR="006C3249" w:rsidRPr="001A1A8F">
        <w:t xml:space="preserve"> grid parity without subsidy support.</w:t>
      </w:r>
    </w:p>
    <w:p w14:paraId="427937A5" w14:textId="0AA51011" w:rsidR="00FF3A1A" w:rsidRPr="00251902" w:rsidRDefault="00FF3A1A" w:rsidP="00FF3A1A">
      <w:r w:rsidRPr="00251902">
        <w:lastRenderedPageBreak/>
        <w:t xml:space="preserve">Capital cost increases began rising from 2004 to 2009, as turbines became more expensive due to a rise in materials and energy prices, as well as growing demand (BNEF, 2014). Wind turbine manufacturers were also introducing longer and higher-cost turbines, with taller towers and more capital-intensive foundations; however, these new turbines also achieved larger capacity factors and expanded the availability of wind energy to areas with lower wind resources, often closer to areas of higher energy demand (Lantz </w:t>
      </w:r>
      <w:r w:rsidRPr="00251902">
        <w:rPr>
          <w:i/>
        </w:rPr>
        <w:t>et al.,</w:t>
      </w:r>
      <w:r w:rsidRPr="00251902">
        <w:t xml:space="preserve"> 2012).</w:t>
      </w:r>
      <w:r w:rsidR="00985C4D">
        <w:t xml:space="preserve"> Also, these turbines made it possible to exploit wind energy in difficult terrains and difficult locations.</w:t>
      </w:r>
      <w:r w:rsidRPr="00251902">
        <w:t xml:space="preserve"> An exception to this general trend of rising capital costs was China, due to the emergence of low-cost and state-aided domestic equipment manufacturers (IEA, 2013).</w:t>
      </w:r>
    </w:p>
    <w:p w14:paraId="3F589CB8" w14:textId="650ACCA5" w:rsidR="00FF3A1A" w:rsidRPr="00251902" w:rsidRDefault="00FF3A1A" w:rsidP="00FF3A1A">
      <w:r w:rsidRPr="00251902">
        <w:t xml:space="preserve">Since 2009 onshore wind project capital costs have declined while performance improvements have continued. </w:t>
      </w:r>
      <w:r w:rsidRPr="00251902">
        <w:rPr>
          <w:rFonts w:eastAsiaTheme="minorHAnsi"/>
        </w:rPr>
        <w:t xml:space="preserve">2013 </w:t>
      </w:r>
      <w:r w:rsidR="007A72EC">
        <w:rPr>
          <w:rFonts w:eastAsiaTheme="minorHAnsi"/>
        </w:rPr>
        <w:t xml:space="preserve">data depicted that </w:t>
      </w:r>
      <w:r w:rsidRPr="00251902">
        <w:rPr>
          <w:rFonts w:eastAsiaTheme="minorHAnsi"/>
        </w:rPr>
        <w:t xml:space="preserve">total installed costs in the </w:t>
      </w:r>
      <w:r w:rsidR="007A72EC">
        <w:rPr>
          <w:rFonts w:eastAsiaTheme="minorHAnsi"/>
        </w:rPr>
        <w:t>USA</w:t>
      </w:r>
      <w:r w:rsidRPr="00251902">
        <w:rPr>
          <w:rFonts w:eastAsiaTheme="minorHAnsi"/>
        </w:rPr>
        <w:t xml:space="preserve"> have </w:t>
      </w:r>
      <w:r w:rsidR="007A72EC">
        <w:rPr>
          <w:rFonts w:eastAsiaTheme="minorHAnsi"/>
        </w:rPr>
        <w:t>decrease</w:t>
      </w:r>
      <w:r w:rsidRPr="00251902">
        <w:rPr>
          <w:rFonts w:eastAsiaTheme="minorHAnsi"/>
        </w:rPr>
        <w:t xml:space="preserve"> from around US$2</w:t>
      </w:r>
      <w:r w:rsidR="00620654">
        <w:rPr>
          <w:rFonts w:eastAsiaTheme="minorHAnsi"/>
        </w:rPr>
        <w:t>,</w:t>
      </w:r>
      <w:r w:rsidRPr="00251902">
        <w:rPr>
          <w:rFonts w:eastAsiaTheme="minorHAnsi"/>
        </w:rPr>
        <w:t>300/kilowatts (kW) in 2009 to US$1</w:t>
      </w:r>
      <w:r w:rsidR="00620654">
        <w:rPr>
          <w:rFonts w:eastAsiaTheme="minorHAnsi"/>
        </w:rPr>
        <w:t>,</w:t>
      </w:r>
      <w:r w:rsidRPr="00251902">
        <w:rPr>
          <w:rFonts w:eastAsiaTheme="minorHAnsi"/>
        </w:rPr>
        <w:t xml:space="preserve">657/kW in 2013, a 28% </w:t>
      </w:r>
      <w:r w:rsidR="007A72EC">
        <w:rPr>
          <w:rFonts w:eastAsiaTheme="minorHAnsi"/>
        </w:rPr>
        <w:t>fall</w:t>
      </w:r>
      <w:r w:rsidRPr="00251902">
        <w:rPr>
          <w:rFonts w:eastAsiaTheme="minorHAnsi"/>
        </w:rPr>
        <w:t xml:space="preserve"> from peak prices and a much quicker decline in costs than many had forecasted (Wiser and Bollinger</w:t>
      </w:r>
      <w:r w:rsidR="0069372C">
        <w:rPr>
          <w:rFonts w:eastAsiaTheme="minorHAnsi"/>
        </w:rPr>
        <w:t xml:space="preserve">, </w:t>
      </w:r>
      <w:r w:rsidRPr="00251902">
        <w:rPr>
          <w:rFonts w:eastAsiaTheme="minorHAnsi"/>
        </w:rPr>
        <w:t xml:space="preserve">2014). </w:t>
      </w:r>
      <w:r w:rsidRPr="00251902">
        <w:t>Installed costs in China and India between 2011 and 2014 were the lowest in the world, averaging US$1</w:t>
      </w:r>
      <w:r w:rsidR="00D37ECE">
        <w:t>,</w:t>
      </w:r>
      <w:r w:rsidRPr="00251902">
        <w:t>310/kW in China and US$1</w:t>
      </w:r>
      <w:r w:rsidR="00620654">
        <w:t>,</w:t>
      </w:r>
      <w:r w:rsidRPr="00251902">
        <w:t>370/kW in India (IRENA, 2015).</w:t>
      </w:r>
    </w:p>
    <w:p w14:paraId="45810846" w14:textId="29EB643B" w:rsidR="00FF3A1A" w:rsidRPr="00251902" w:rsidRDefault="00972F68" w:rsidP="00FF3A1A">
      <w:pPr>
        <w:rPr>
          <w:rFonts w:eastAsiaTheme="minorHAnsi"/>
        </w:rPr>
      </w:pPr>
      <w:r>
        <w:rPr>
          <w:rFonts w:eastAsiaTheme="minorHAnsi"/>
        </w:rPr>
        <w:t>T</w:t>
      </w:r>
      <w:r w:rsidR="00FF3A1A" w:rsidRPr="00251902">
        <w:rPr>
          <w:rFonts w:eastAsiaTheme="minorHAnsi"/>
        </w:rPr>
        <w:t xml:space="preserve">otal installed costs and weighted averages of commissioned and proposed wind farms </w:t>
      </w:r>
      <w:r>
        <w:rPr>
          <w:rFonts w:eastAsiaTheme="minorHAnsi"/>
        </w:rPr>
        <w:t>are</w:t>
      </w:r>
      <w:r w:rsidR="00FF3A1A" w:rsidRPr="00251902">
        <w:rPr>
          <w:rFonts w:eastAsiaTheme="minorHAnsi"/>
        </w:rPr>
        <w:t xml:space="preserve"> different </w:t>
      </w:r>
      <w:r>
        <w:rPr>
          <w:rFonts w:eastAsiaTheme="minorHAnsi"/>
        </w:rPr>
        <w:t xml:space="preserve">across </w:t>
      </w:r>
      <w:r w:rsidR="00FF3A1A" w:rsidRPr="00251902">
        <w:rPr>
          <w:rFonts w:eastAsiaTheme="minorHAnsi"/>
        </w:rPr>
        <w:t>countries and regions for 2013-2014. On the higher end, the average installed cost of wind farms was US$2</w:t>
      </w:r>
      <w:r w:rsidR="00620654">
        <w:rPr>
          <w:rFonts w:eastAsiaTheme="minorHAnsi"/>
        </w:rPr>
        <w:t>,</w:t>
      </w:r>
      <w:r w:rsidR="00FF3A1A" w:rsidRPr="00251902">
        <w:rPr>
          <w:rFonts w:eastAsiaTheme="minorHAnsi"/>
        </w:rPr>
        <w:t>210/kW in Africa, US$2</w:t>
      </w:r>
      <w:r w:rsidR="00620654">
        <w:rPr>
          <w:rFonts w:eastAsiaTheme="minorHAnsi"/>
        </w:rPr>
        <w:t>,</w:t>
      </w:r>
      <w:r w:rsidR="00FF3A1A" w:rsidRPr="00251902">
        <w:rPr>
          <w:rFonts w:eastAsiaTheme="minorHAnsi"/>
        </w:rPr>
        <w:t>110/kW in Oceania, and US$2</w:t>
      </w:r>
      <w:r w:rsidR="00620654">
        <w:rPr>
          <w:rFonts w:eastAsiaTheme="minorHAnsi"/>
        </w:rPr>
        <w:t>,</w:t>
      </w:r>
      <w:r w:rsidR="00FF3A1A" w:rsidRPr="00251902">
        <w:rPr>
          <w:rFonts w:eastAsiaTheme="minorHAnsi"/>
        </w:rPr>
        <w:t>200/kW in South America, excluding Brazil, where average costs are greater but capacity factors also tend to be higher. Costs are lower in the US at US$1</w:t>
      </w:r>
      <w:r w:rsidR="00620654">
        <w:rPr>
          <w:rFonts w:eastAsiaTheme="minorHAnsi"/>
        </w:rPr>
        <w:t>,</w:t>
      </w:r>
      <w:r w:rsidR="00FF3A1A" w:rsidRPr="00251902">
        <w:rPr>
          <w:rFonts w:eastAsiaTheme="minorHAnsi"/>
        </w:rPr>
        <w:t>657/kW and Eurasia at US$1</w:t>
      </w:r>
      <w:r w:rsidR="00620654">
        <w:rPr>
          <w:rFonts w:eastAsiaTheme="minorHAnsi"/>
        </w:rPr>
        <w:t>,</w:t>
      </w:r>
      <w:r w:rsidR="00FF3A1A" w:rsidRPr="00251902">
        <w:rPr>
          <w:rFonts w:eastAsiaTheme="minorHAnsi"/>
        </w:rPr>
        <w:t>710/kW. Average installed costs in China between 2013 and 2014 were the lowest in the world, averaging US$1</w:t>
      </w:r>
      <w:r w:rsidR="00620654">
        <w:rPr>
          <w:rFonts w:eastAsiaTheme="minorHAnsi"/>
        </w:rPr>
        <w:t>,</w:t>
      </w:r>
      <w:r w:rsidR="00FF3A1A" w:rsidRPr="00251902">
        <w:rPr>
          <w:rFonts w:eastAsiaTheme="minorHAnsi"/>
        </w:rPr>
        <w:t>310/kW, followed by India, at an average of US$1</w:t>
      </w:r>
      <w:r w:rsidR="00985C4D">
        <w:rPr>
          <w:rFonts w:eastAsiaTheme="minorHAnsi"/>
        </w:rPr>
        <w:t>,</w:t>
      </w:r>
      <w:r w:rsidR="00FF3A1A" w:rsidRPr="00251902">
        <w:rPr>
          <w:rFonts w:eastAsiaTheme="minorHAnsi"/>
        </w:rPr>
        <w:t>370/kW</w:t>
      </w:r>
      <w:r w:rsidR="007A72EC">
        <w:rPr>
          <w:rFonts w:eastAsiaTheme="minorHAnsi"/>
        </w:rPr>
        <w:t xml:space="preserve"> </w:t>
      </w:r>
      <w:r w:rsidR="007A72EC" w:rsidRPr="00251902">
        <w:t>(IRENA, 2015)</w:t>
      </w:r>
      <w:r w:rsidR="00FF3A1A" w:rsidRPr="00251902">
        <w:rPr>
          <w:rFonts w:eastAsiaTheme="minorHAnsi"/>
        </w:rPr>
        <w:t>.</w:t>
      </w:r>
    </w:p>
    <w:p w14:paraId="46EFD29D" w14:textId="41DF6605" w:rsidR="00FF3A1A" w:rsidRPr="00251902" w:rsidRDefault="00FF3A1A" w:rsidP="00FF3A1A">
      <w:pPr>
        <w:widowControl w:val="0"/>
        <w:autoSpaceDE w:val="0"/>
        <w:autoSpaceDN w:val="0"/>
        <w:adjustRightInd w:val="0"/>
        <w:rPr>
          <w:rFonts w:eastAsiaTheme="minorHAnsi"/>
        </w:rPr>
      </w:pPr>
      <w:r w:rsidRPr="00251902">
        <w:rPr>
          <w:rFonts w:eastAsiaTheme="minorHAnsi"/>
        </w:rPr>
        <w:t xml:space="preserve">From the 2015 first costs presented by REN 21 (2016) </w:t>
      </w:r>
      <w:r w:rsidR="001A1A8F">
        <w:rPr>
          <w:rFonts w:eastAsiaTheme="minorHAnsi"/>
        </w:rPr>
        <w:t>it</w:t>
      </w:r>
      <w:r w:rsidRPr="00251902">
        <w:rPr>
          <w:rFonts w:eastAsiaTheme="minorHAnsi"/>
        </w:rPr>
        <w:t xml:space="preserve"> can</w:t>
      </w:r>
      <w:r w:rsidR="001A1A8F">
        <w:rPr>
          <w:rFonts w:eastAsiaTheme="minorHAnsi"/>
        </w:rPr>
        <w:t xml:space="preserve"> be </w:t>
      </w:r>
      <w:r w:rsidRPr="00251902">
        <w:rPr>
          <w:rFonts w:eastAsiaTheme="minorHAnsi"/>
        </w:rPr>
        <w:t>see</w:t>
      </w:r>
      <w:r w:rsidR="001A1A8F">
        <w:rPr>
          <w:rFonts w:eastAsiaTheme="minorHAnsi"/>
        </w:rPr>
        <w:t>n</w:t>
      </w:r>
      <w:r w:rsidRPr="00251902">
        <w:rPr>
          <w:rFonts w:eastAsiaTheme="minorHAnsi"/>
        </w:rPr>
        <w:t xml:space="preserve"> a significant cost reduction trend at a yearly basis around the world, with a world average of US$1</w:t>
      </w:r>
      <w:r w:rsidR="00620654">
        <w:rPr>
          <w:rFonts w:eastAsiaTheme="minorHAnsi"/>
        </w:rPr>
        <w:t>,</w:t>
      </w:r>
      <w:r w:rsidRPr="00251902">
        <w:rPr>
          <w:rFonts w:eastAsiaTheme="minorHAnsi"/>
        </w:rPr>
        <w:t>233/kW. Africa with US$2</w:t>
      </w:r>
      <w:r w:rsidR="00620654">
        <w:rPr>
          <w:rFonts w:eastAsiaTheme="minorHAnsi"/>
        </w:rPr>
        <w:t>,</w:t>
      </w:r>
      <w:r w:rsidRPr="00251902">
        <w:rPr>
          <w:rFonts w:eastAsiaTheme="minorHAnsi"/>
        </w:rPr>
        <w:t>078/kW; Middle East with US$2</w:t>
      </w:r>
      <w:r w:rsidR="00620654">
        <w:rPr>
          <w:rFonts w:eastAsiaTheme="minorHAnsi"/>
        </w:rPr>
        <w:t>,</w:t>
      </w:r>
      <w:r w:rsidRPr="00251902">
        <w:rPr>
          <w:rFonts w:eastAsiaTheme="minorHAnsi"/>
        </w:rPr>
        <w:t>494/kW depict the highest levels of costs, EU, US and Latin America around US$1</w:t>
      </w:r>
      <w:r w:rsidR="00620654">
        <w:rPr>
          <w:rFonts w:eastAsiaTheme="minorHAnsi"/>
        </w:rPr>
        <w:t>,</w:t>
      </w:r>
      <w:r w:rsidRPr="00251902">
        <w:rPr>
          <w:rFonts w:eastAsiaTheme="minorHAnsi"/>
        </w:rPr>
        <w:t>800-1</w:t>
      </w:r>
      <w:r w:rsidR="00620654">
        <w:rPr>
          <w:rFonts w:eastAsiaTheme="minorHAnsi"/>
        </w:rPr>
        <w:t>,</w:t>
      </w:r>
      <w:r w:rsidRPr="00251902">
        <w:rPr>
          <w:rFonts w:eastAsiaTheme="minorHAnsi"/>
        </w:rPr>
        <w:t>900kW; and once again China and India with the lowest costs US$1</w:t>
      </w:r>
      <w:r w:rsidR="00620654">
        <w:rPr>
          <w:rFonts w:eastAsiaTheme="minorHAnsi"/>
        </w:rPr>
        <w:t>,</w:t>
      </w:r>
      <w:r w:rsidRPr="00251902">
        <w:rPr>
          <w:rFonts w:eastAsiaTheme="minorHAnsi"/>
        </w:rPr>
        <w:t>250kW and US$1</w:t>
      </w:r>
      <w:r w:rsidR="00620654">
        <w:rPr>
          <w:rFonts w:eastAsiaTheme="minorHAnsi"/>
        </w:rPr>
        <w:t>,</w:t>
      </w:r>
      <w:r w:rsidRPr="00251902">
        <w:rPr>
          <w:rFonts w:eastAsiaTheme="minorHAnsi"/>
        </w:rPr>
        <w:t>227kW respectively. The decreased costs in China and India can be traced to their low-cost local manufacturing bases, including low materials and labor costs, as well as policy support for deployment.</w:t>
      </w:r>
    </w:p>
    <w:p w14:paraId="796FB7C2" w14:textId="35F93727" w:rsidR="00FF3A1A" w:rsidRPr="00251902" w:rsidRDefault="00FF3A1A" w:rsidP="00FF3A1A">
      <w:r w:rsidRPr="00251902">
        <w:t xml:space="preserve">Regarding operation and maintenance (O&amp;M) costs the available data </w:t>
      </w:r>
      <w:r w:rsidR="007A72EC">
        <w:t xml:space="preserve">shows a </w:t>
      </w:r>
      <w:r w:rsidRPr="00251902">
        <w:t xml:space="preserve">considerable spread, demonstrating that O&amp;M costs </w:t>
      </w:r>
      <w:r w:rsidR="007A72EC">
        <w:t xml:space="preserve">and </w:t>
      </w:r>
      <w:r w:rsidRPr="00251902">
        <w:t xml:space="preserve">how </w:t>
      </w:r>
      <w:r w:rsidR="007A72EC">
        <w:t xml:space="preserve">they are </w:t>
      </w:r>
      <w:r w:rsidRPr="00251902">
        <w:t xml:space="preserve">reported by respondents </w:t>
      </w:r>
      <w:r w:rsidR="007A72EC">
        <w:t>are not</w:t>
      </w:r>
      <w:r w:rsidRPr="00251902">
        <w:t xml:space="preserve"> uniform across projects. An example is disclosed by </w:t>
      </w:r>
      <w:r>
        <w:t xml:space="preserve">DOE </w:t>
      </w:r>
      <w:r w:rsidRPr="00251902">
        <w:t>(2016) where financial statements of EDP Renováveis (EDPR</w:t>
      </w:r>
      <w:r w:rsidR="00904427" w:rsidRPr="00251902">
        <w:t>), company</w:t>
      </w:r>
      <w:r w:rsidRPr="00251902">
        <w:t xml:space="preserve"> that owned more than 4 GW of U.S. </w:t>
      </w:r>
      <w:r w:rsidR="007A72EC">
        <w:t xml:space="preserve">based </w:t>
      </w:r>
      <w:r w:rsidRPr="00251902">
        <w:t xml:space="preserve">wind project assets at the end of 2015, </w:t>
      </w:r>
      <w:r w:rsidR="007A72EC" w:rsidRPr="00251902">
        <w:t>indicate</w:t>
      </w:r>
      <w:r w:rsidR="007A72EC">
        <w:t>d</w:t>
      </w:r>
      <w:r w:rsidRPr="00251902">
        <w:t xml:space="preserve"> higher total operating costs </w:t>
      </w:r>
      <w:r w:rsidR="007A72EC">
        <w:t xml:space="preserve">of </w:t>
      </w:r>
      <w:r w:rsidRPr="00251902">
        <w:t xml:space="preserve">$0.025/kWh for its </w:t>
      </w:r>
      <w:r w:rsidR="00E4164C">
        <w:t xml:space="preserve">onshore </w:t>
      </w:r>
      <w:r w:rsidRPr="00251902">
        <w:t>wind portfolio</w:t>
      </w:r>
      <w:r w:rsidR="007A72EC">
        <w:t xml:space="preserve">. </w:t>
      </w:r>
      <w:r w:rsidR="00E4164C">
        <w:t>Which was twofold</w:t>
      </w:r>
      <w:r w:rsidRPr="00251902">
        <w:t xml:space="preserve"> ~$0.01/kWh average O&amp;M cost reported for the 93 projects in the Berkeley Lab data sample installed since 2000. This disparity </w:t>
      </w:r>
      <w:r w:rsidRPr="00251902">
        <w:lastRenderedPageBreak/>
        <w:t xml:space="preserve">in O&amp;M between EDPR and the Berkeley Lab data sample </w:t>
      </w:r>
      <w:r w:rsidR="00E4164C">
        <w:t>is drawn by</w:t>
      </w:r>
      <w:r w:rsidRPr="00251902">
        <w:t xml:space="preserve"> differences in the scope of expenses reported (</w:t>
      </w:r>
      <w:r>
        <w:t>DOE</w:t>
      </w:r>
      <w:r w:rsidRPr="00251902">
        <w:t>, 2016).</w:t>
      </w:r>
    </w:p>
    <w:p w14:paraId="2D0896B1" w14:textId="591980C0" w:rsidR="001912DB" w:rsidRDefault="00FF3A1A" w:rsidP="003E2EAC">
      <w:r w:rsidRPr="00251902">
        <w:t xml:space="preserve">However, the literature suggest that projects installed within the past decade have, on average, incurred lower O&amp;M costs than those </w:t>
      </w:r>
      <w:r w:rsidR="00E4164C">
        <w:t xml:space="preserve">previously </w:t>
      </w:r>
      <w:r w:rsidRPr="00251902">
        <w:t>installed</w:t>
      </w:r>
      <w:r w:rsidR="00E4164C">
        <w:t>.</w:t>
      </w:r>
      <w:r w:rsidRPr="00251902">
        <w:t xml:space="preserve"> According to </w:t>
      </w:r>
      <w:r>
        <w:t>DOE</w:t>
      </w:r>
      <w:r w:rsidRPr="00251902">
        <w:t xml:space="preserve"> (2016), th</w:t>
      </w:r>
      <w:r w:rsidR="007A72EC">
        <w:t xml:space="preserve">e </w:t>
      </w:r>
      <w:r w:rsidRPr="00251902">
        <w:t xml:space="preserve">drop in O&amp;M costs </w:t>
      </w:r>
      <w:r w:rsidR="00E4164C">
        <w:t>was</w:t>
      </w:r>
      <w:r w:rsidRPr="00251902">
        <w:t xml:space="preserve"> due to at least two factors: 1) O&amp;M costs generally increase as turbines age, component failures become more common, and manufacturer warranties expire; and 2) projects installed more recently</w:t>
      </w:r>
      <w:r w:rsidR="00E4164C">
        <w:t xml:space="preserve"> had</w:t>
      </w:r>
      <w:r w:rsidRPr="00251902">
        <w:t xml:space="preserve"> larger turbines and </w:t>
      </w:r>
      <w:r w:rsidR="00E4164C">
        <w:t>improved</w:t>
      </w:r>
      <w:r w:rsidRPr="00251902">
        <w:t xml:space="preserve"> designs, </w:t>
      </w:r>
      <w:r w:rsidR="00E4164C">
        <w:t xml:space="preserve">therefore </w:t>
      </w:r>
      <w:r w:rsidRPr="00251902">
        <w:t>experienc</w:t>
      </w:r>
      <w:r w:rsidR="00E4164C">
        <w:t>ing</w:t>
      </w:r>
      <w:r w:rsidRPr="00251902">
        <w:t xml:space="preserve"> lower O&amp;M costs on a per-kWh basis (</w:t>
      </w:r>
      <w:r>
        <w:t>DOE</w:t>
      </w:r>
      <w:r w:rsidRPr="00251902">
        <w:t>, 2016). Thus, reported average values for operation and maintenance costs for onshore wind are around US$0.01 to US$0.03/</w:t>
      </w:r>
      <w:r w:rsidRPr="00AD72A7">
        <w:t>kWh (IPCC, 2014; IRENA</w:t>
      </w:r>
      <w:r w:rsidRPr="00251902">
        <w:t xml:space="preserve">, 2016; </w:t>
      </w:r>
      <w:r>
        <w:t>DOE</w:t>
      </w:r>
      <w:r w:rsidRPr="00251902">
        <w:t>, 2016).</w:t>
      </w:r>
    </w:p>
    <w:p w14:paraId="0141043D" w14:textId="77777777" w:rsidR="003B19DB" w:rsidRDefault="00E95B7C" w:rsidP="003B19DB">
      <w:pPr>
        <w:pStyle w:val="Caption"/>
        <w:keepNext/>
        <w:jc w:val="center"/>
      </w:pPr>
      <w:r>
        <w:rPr>
          <w:noProof/>
        </w:rPr>
        <w:drawing>
          <wp:inline distT="0" distB="0" distL="0" distR="0" wp14:anchorId="2427C3D4" wp14:editId="3E8840F9">
            <wp:extent cx="5372100" cy="3524250"/>
            <wp:effectExtent l="0" t="0" r="12700" b="6350"/>
            <wp:docPr id="7" name="Chart 7">
              <a:extLst xmlns:a="http://schemas.openxmlformats.org/drawingml/2006/main">
                <a:ext uri="{FF2B5EF4-FFF2-40B4-BE49-F238E27FC236}">
                  <a16:creationId xmlns:a16="http://schemas.microsoft.com/office/drawing/2014/main" id="{6B4C23E5-A528-4967-AFC2-62CF28BF5B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57B38DC" w14:textId="582B0423" w:rsidR="00DF3FAC" w:rsidRDefault="003B19DB" w:rsidP="003B19DB">
      <w:pPr>
        <w:pStyle w:val="Caption"/>
        <w:jc w:val="center"/>
      </w:pPr>
      <w:bookmarkStart w:id="6" w:name="_Toc23603798"/>
      <w:r>
        <w:t>Figure 1.</w:t>
      </w:r>
      <w:fldSimple w:instr=" SEQ Figure \* ARABIC ">
        <w:r>
          <w:rPr>
            <w:noProof/>
          </w:rPr>
          <w:t>1</w:t>
        </w:r>
      </w:fldSimple>
      <w:r>
        <w:t xml:space="preserve"> - </w:t>
      </w:r>
      <w:r w:rsidRPr="00D16A5D">
        <w:t xml:space="preserve">Levelized cost of energy (LCOE) for wind power compared to other technologies </w:t>
      </w:r>
      <w:r>
        <w:t>(</w:t>
      </w:r>
      <w:r w:rsidRPr="00D16A5D">
        <w:t>Adapted from IRENA</w:t>
      </w:r>
      <w:r>
        <w:t xml:space="preserve">, </w:t>
      </w:r>
      <w:r w:rsidRPr="00D16A5D">
        <w:t>2018</w:t>
      </w:r>
      <w:r>
        <w:t>)</w:t>
      </w:r>
      <w:bookmarkEnd w:id="6"/>
    </w:p>
    <w:p w14:paraId="050D60BA" w14:textId="7C195700" w:rsidR="00866B27" w:rsidRDefault="00866B27" w:rsidP="003E2EAC">
      <w:r>
        <w:t xml:space="preserve">In terms of generation, onshore wind </w:t>
      </w:r>
      <w:r w:rsidR="00261FC5">
        <w:t>global average annual electricity output is twice that of solar PV as shown in Figure</w:t>
      </w:r>
      <w:r w:rsidR="00D16A5D">
        <w:t xml:space="preserve"> 1</w:t>
      </w:r>
      <w:r w:rsidR="00D16A5D" w:rsidRPr="001A1A8F">
        <w:t>.</w:t>
      </w:r>
      <w:r w:rsidR="001A1A8F" w:rsidRPr="001A1A8F">
        <w:t>2</w:t>
      </w:r>
      <w:r w:rsidR="00261FC5" w:rsidRPr="001A1A8F">
        <w:t xml:space="preserve"> below.</w:t>
      </w:r>
      <w:r w:rsidR="00F5311F" w:rsidRPr="001A1A8F">
        <w:t xml:space="preserve"> This difference in the energy output can be attributed to higher capacity of wind power (turbine size), due to increased turbine hub height and sophistication.</w:t>
      </w:r>
    </w:p>
    <w:p w14:paraId="71B722CD" w14:textId="18D90744" w:rsidR="007E3C27" w:rsidRDefault="007E3C27" w:rsidP="003E2EAC"/>
    <w:p w14:paraId="0FB7B4FA" w14:textId="2BA18762" w:rsidR="00261FC5" w:rsidRDefault="007E3C27" w:rsidP="007E3C27">
      <w:r>
        <w:rPr>
          <w:noProof/>
        </w:rPr>
        <w:lastRenderedPageBreak/>
        <w:drawing>
          <wp:inline distT="0" distB="0" distL="0" distR="0" wp14:anchorId="3EFC29F1" wp14:editId="5C2CD549">
            <wp:extent cx="5712031" cy="3206337"/>
            <wp:effectExtent l="0" t="0" r="15875" b="6985"/>
            <wp:docPr id="3" name="Chart 3">
              <a:extLst xmlns:a="http://schemas.openxmlformats.org/drawingml/2006/main">
                <a:ext uri="{FF2B5EF4-FFF2-40B4-BE49-F238E27FC236}">
                  <a16:creationId xmlns:a16="http://schemas.microsoft.com/office/drawing/2014/main" id="{91B3B0F9-F436-4CA6-928C-C060D2022E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90BB3CF" w14:textId="224A9D8E" w:rsidR="00C773D7" w:rsidRDefault="003B19DB" w:rsidP="003B19DB">
      <w:pPr>
        <w:pStyle w:val="Caption"/>
        <w:jc w:val="center"/>
      </w:pPr>
      <w:bookmarkStart w:id="7" w:name="_Toc23603799"/>
      <w:r>
        <w:t>Figure 1.</w:t>
      </w:r>
      <w:fldSimple w:instr=" SEQ Figure \* ARABIC ">
        <w:r>
          <w:rPr>
            <w:noProof/>
          </w:rPr>
          <w:t>2</w:t>
        </w:r>
      </w:fldSimple>
      <w:r>
        <w:t xml:space="preserve"> - </w:t>
      </w:r>
      <w:r w:rsidR="00571F6E">
        <w:t>Global annual average power output</w:t>
      </w:r>
      <w:r w:rsidR="00571F6E" w:rsidRPr="00571F6E">
        <w:t xml:space="preserve"> for wind power compared to other technologies [Adapted </w:t>
      </w:r>
      <w:r w:rsidR="00571F6E">
        <w:t>from IE</w:t>
      </w:r>
      <w:r w:rsidR="00571F6E" w:rsidRPr="00571F6E">
        <w:t>A</w:t>
      </w:r>
      <w:r w:rsidR="00571F6E">
        <w:t xml:space="preserve"> WEO</w:t>
      </w:r>
      <w:r w:rsidR="00571F6E" w:rsidRPr="00571F6E">
        <w:t xml:space="preserve"> (2018)]</w:t>
      </w:r>
      <w:bookmarkEnd w:id="7"/>
    </w:p>
    <w:p w14:paraId="433D5FD1" w14:textId="0E091BAC" w:rsidR="00610418" w:rsidRDefault="00E556F7" w:rsidP="003E2EAC">
      <w:pPr>
        <w:rPr>
          <w:rFonts w:cs="Times New Roman"/>
        </w:rPr>
      </w:pPr>
      <w:r w:rsidRPr="00E556F7">
        <w:rPr>
          <w:rFonts w:cs="Times New Roman"/>
        </w:rPr>
        <w:t xml:space="preserve">Wiser </w:t>
      </w:r>
      <w:r w:rsidRPr="001A1A8F">
        <w:rPr>
          <w:rFonts w:cs="Times New Roman"/>
          <w:i/>
        </w:rPr>
        <w:t>et al</w:t>
      </w:r>
      <w:r w:rsidRPr="00E556F7">
        <w:rPr>
          <w:rFonts w:cs="Times New Roman"/>
        </w:rPr>
        <w:t xml:space="preserve">. </w:t>
      </w:r>
      <w:r>
        <w:rPr>
          <w:rFonts w:cs="Times New Roman"/>
        </w:rPr>
        <w:t>(</w:t>
      </w:r>
      <w:r w:rsidRPr="00E556F7">
        <w:rPr>
          <w:rFonts w:cs="Times New Roman"/>
        </w:rPr>
        <w:t>2016)</w:t>
      </w:r>
      <w:r>
        <w:rPr>
          <w:rFonts w:cs="Times New Roman"/>
        </w:rPr>
        <w:t xml:space="preserve"> shows that LCOE reduction has been largely driven by four factors including learning with market growth</w:t>
      </w:r>
      <w:r w:rsidR="00031A48">
        <w:rPr>
          <w:rFonts w:cs="Times New Roman"/>
        </w:rPr>
        <w:t xml:space="preserve"> (efficiency improvement)</w:t>
      </w:r>
      <w:r>
        <w:rPr>
          <w:rFonts w:cs="Times New Roman"/>
        </w:rPr>
        <w:t>, research and development</w:t>
      </w:r>
      <w:r w:rsidR="00031A48">
        <w:rPr>
          <w:rFonts w:cs="Times New Roman"/>
        </w:rPr>
        <w:t xml:space="preserve"> (innovations)</w:t>
      </w:r>
      <w:r>
        <w:rPr>
          <w:rFonts w:cs="Times New Roman"/>
        </w:rPr>
        <w:t>, increased competition and decreased risk, eased wind project and transmission siting</w:t>
      </w:r>
      <w:r w:rsidR="00031A48">
        <w:rPr>
          <w:rFonts w:cs="Times New Roman"/>
        </w:rPr>
        <w:t xml:space="preserve"> (</w:t>
      </w:r>
      <w:r w:rsidR="006D1D6C">
        <w:rPr>
          <w:rFonts w:cs="Times New Roman"/>
        </w:rPr>
        <w:t>decreased development costs and higher capacity factor</w:t>
      </w:r>
      <w:r w:rsidR="00031A48">
        <w:rPr>
          <w:rFonts w:cs="Times New Roman"/>
        </w:rPr>
        <w:t>)</w:t>
      </w:r>
      <w:r>
        <w:rPr>
          <w:rFonts w:cs="Times New Roman"/>
        </w:rPr>
        <w:t>.</w:t>
      </w:r>
      <w:r w:rsidR="00F87278">
        <w:rPr>
          <w:rFonts w:cs="Times New Roman"/>
        </w:rPr>
        <w:t xml:space="preserve"> </w:t>
      </w:r>
    </w:p>
    <w:p w14:paraId="3F6A6F5F" w14:textId="60ACBE0F" w:rsidR="00D16A5D" w:rsidRPr="00BB1B93" w:rsidRDefault="00D256B7" w:rsidP="00D16A5D">
      <w:r>
        <w:rPr>
          <w:rFonts w:cs="Times New Roman"/>
        </w:rPr>
        <w:t>In literature, the levelized cost of energy (LCOE) metric has been used based on assumptions of a scenario in which lifetime revenues equal costs, a fixed weighted average cost of capital (WACC)</w:t>
      </w:r>
      <w:r w:rsidR="00670542">
        <w:rPr>
          <w:rFonts w:cs="Times New Roman"/>
        </w:rPr>
        <w:t xml:space="preserve"> applies, full economic life of the project, and absence of tax responsibilities. However, feed-in tariff (FiT) and power purchase agreement (PPA) prices are based on market and policy-specific context of the contract where the assumptions made for the calculation of LCOE may not hold true. </w:t>
      </w:r>
      <w:r w:rsidR="000C519E">
        <w:rPr>
          <w:rFonts w:cs="Times New Roman"/>
        </w:rPr>
        <w:t>For instance, a feed-in law or PPA contract may assume a shorter project’</w:t>
      </w:r>
      <w:r w:rsidR="00614B0E">
        <w:rPr>
          <w:rFonts w:cs="Times New Roman"/>
        </w:rPr>
        <w:t>s</w:t>
      </w:r>
      <w:r w:rsidR="000C519E">
        <w:rPr>
          <w:rFonts w:cs="Times New Roman"/>
        </w:rPr>
        <w:t xml:space="preserve"> economic life in awarding payments</w:t>
      </w:r>
      <w:r w:rsidR="00614B0E">
        <w:rPr>
          <w:rFonts w:cs="Times New Roman"/>
        </w:rPr>
        <w:t>. Also, the WACC and tax considerations in PPA contract may not match that for LCOE calculation. The implication is that LCOE cannot be used as a proxy for final FiT and PPA prices without first matching the underlying assumptions.</w:t>
      </w:r>
    </w:p>
    <w:p w14:paraId="111F4010" w14:textId="55A27CF3" w:rsidR="00434F61" w:rsidRPr="00E069AC" w:rsidRDefault="551A77D0" w:rsidP="00C83A29">
      <w:pPr>
        <w:pStyle w:val="Heading2"/>
        <w:numPr>
          <w:ilvl w:val="1"/>
          <w:numId w:val="44"/>
        </w:numPr>
      </w:pPr>
      <w:bookmarkStart w:id="8" w:name="_Toc18958307"/>
      <w:bookmarkStart w:id="9" w:name="_Hlk532375010"/>
      <w:r w:rsidRPr="00E069AC">
        <w:lastRenderedPageBreak/>
        <w:t>Adoption Path</w:t>
      </w:r>
      <w:bookmarkEnd w:id="8"/>
    </w:p>
    <w:p w14:paraId="2027DBA6" w14:textId="2B6436C2" w:rsidR="00D1508C" w:rsidRPr="00E069AC" w:rsidRDefault="551A77D0" w:rsidP="005D49A8">
      <w:pPr>
        <w:pStyle w:val="Heading3"/>
      </w:pPr>
      <w:bookmarkStart w:id="10" w:name="_Toc18958308"/>
      <w:bookmarkEnd w:id="9"/>
      <w:r w:rsidRPr="00E069AC">
        <w:t>Current Adoption</w:t>
      </w:r>
      <w:bookmarkEnd w:id="10"/>
    </w:p>
    <w:p w14:paraId="1A14BD66" w14:textId="38FB03B3" w:rsidR="0018298D" w:rsidRPr="00251902" w:rsidRDefault="0018298D" w:rsidP="0018298D">
      <w:pPr>
        <w:rPr>
          <w:bCs/>
        </w:rPr>
      </w:pPr>
      <w:r w:rsidRPr="00251902">
        <w:rPr>
          <w:bCs/>
        </w:rPr>
        <w:t>The amount of new wind power has grown steadily, particularly in the past decade, led by the European Union, US, and China (BP 2014), with annual capacity increase cons</w:t>
      </w:r>
      <w:r>
        <w:rPr>
          <w:bCs/>
        </w:rPr>
        <w:t xml:space="preserve">istently higher year after year. </w:t>
      </w:r>
      <w:r w:rsidRPr="00251902">
        <w:t xml:space="preserve">In Europe, </w:t>
      </w:r>
      <w:r w:rsidR="007B6462" w:rsidRPr="00251902">
        <w:t>encouraging</w:t>
      </w:r>
      <w:r w:rsidRPr="00251902">
        <w:t xml:space="preserve"> policy incentives were the early drivers for the wind </w:t>
      </w:r>
      <w:r w:rsidR="007B6462">
        <w:t>uptake</w:t>
      </w:r>
      <w:r w:rsidRPr="00251902">
        <w:t xml:space="preserve">. </w:t>
      </w:r>
      <w:r w:rsidR="007B6462" w:rsidRPr="00251902">
        <w:t>Nonetheless</w:t>
      </w:r>
      <w:r w:rsidRPr="00251902">
        <w:t>, since 2009 more than three</w:t>
      </w:r>
      <w:r w:rsidR="00B90893">
        <w:t>-</w:t>
      </w:r>
      <w:r w:rsidRPr="00251902">
        <w:t>quarters of the annual capacity installed was outside Europe and this trend is likely to continue (Greenpeace, 2015).</w:t>
      </w:r>
    </w:p>
    <w:p w14:paraId="1575234E" w14:textId="7CE7E4E7" w:rsidR="0018298D" w:rsidRDefault="0018298D" w:rsidP="0018298D">
      <w:r w:rsidRPr="00251902">
        <w:t xml:space="preserve">In 2015, the power sector </w:t>
      </w:r>
      <w:r w:rsidR="00E4164C">
        <w:t>have seen</w:t>
      </w:r>
      <w:r w:rsidRPr="00251902">
        <w:t xml:space="preserve"> its largest annual increase in capacity ever, with significant growth </w:t>
      </w:r>
      <w:r w:rsidR="00E4164C">
        <w:t>around the different regions.</w:t>
      </w:r>
      <w:r w:rsidRPr="00251902">
        <w:t xml:space="preserve"> World cumulative installed capacity of renewable energy s</w:t>
      </w:r>
      <w:r w:rsidR="00000C08">
        <w:t>ources</w:t>
      </w:r>
      <w:r w:rsidRPr="00251902">
        <w:t xml:space="preserve"> (RES) was 1</w:t>
      </w:r>
      <w:r w:rsidR="00504415">
        <w:t>,</w:t>
      </w:r>
      <w:r w:rsidRPr="00251902">
        <w:t>849 GW (including hydro) in 2015, with 433</w:t>
      </w:r>
      <w:r w:rsidR="00504415">
        <w:t xml:space="preserve"> </w:t>
      </w:r>
      <w:r w:rsidRPr="00251902">
        <w:t>GW from wind power (</w:t>
      </w:r>
      <w:r w:rsidRPr="00251902">
        <w:rPr>
          <w:i/>
        </w:rPr>
        <w:t>i.e.</w:t>
      </w:r>
      <w:r w:rsidRPr="00251902">
        <w:t xml:space="preserve"> 22% increase from 2014). Wind power was the leading source of new power-generating capacity in Europe and in the United States in 2015, and the second largest in China (REN21, 2016). Cumulative installed wind capacity has increased </w:t>
      </w:r>
      <w:r w:rsidR="00B90893">
        <w:t xml:space="preserve">by </w:t>
      </w:r>
      <w:r w:rsidRPr="00251902">
        <w:t>approximately 20% per year for the past decade.</w:t>
      </w:r>
    </w:p>
    <w:p w14:paraId="68945C4F" w14:textId="72AC6D80" w:rsidR="00000C08" w:rsidRDefault="00E4164C" w:rsidP="00000C08">
      <w:pPr>
        <w:rPr>
          <w:rFonts w:eastAsia="Times New Roman"/>
        </w:rPr>
      </w:pPr>
      <w:r>
        <w:t>During 2015, w</w:t>
      </w:r>
      <w:r w:rsidR="00000C08" w:rsidRPr="00251902">
        <w:t xml:space="preserve">ind was the most cost-effective option for new grid-based power </w:t>
      </w:r>
      <w:r>
        <w:t>in multiple regions as</w:t>
      </w:r>
      <w:r w:rsidR="00000C08" w:rsidRPr="00251902">
        <w:t xml:space="preserve"> Canada, Mexico, New Zealand, South Africa, Turkey, and </w:t>
      </w:r>
      <w:r w:rsidR="007B6462">
        <w:t>regions</w:t>
      </w:r>
      <w:r w:rsidR="00000C08" w:rsidRPr="00251902">
        <w:t xml:space="preserve"> of Australia, China</w:t>
      </w:r>
      <w:r w:rsidR="00B90893">
        <w:t>,</w:t>
      </w:r>
      <w:r w:rsidR="00000C08" w:rsidRPr="00251902">
        <w:t xml:space="preserve"> and the </w:t>
      </w:r>
      <w:r w:rsidR="007B6462">
        <w:t xml:space="preserve">USA </w:t>
      </w:r>
      <w:r w:rsidR="007B6462" w:rsidRPr="00251902">
        <w:t>(REN21, 2016)</w:t>
      </w:r>
      <w:r w:rsidR="00000C08" w:rsidRPr="00251902">
        <w:t xml:space="preserve">. </w:t>
      </w:r>
      <w:r w:rsidR="00000C08" w:rsidRPr="00251902">
        <w:rPr>
          <w:rFonts w:eastAsia="Times New Roman"/>
        </w:rPr>
        <w:t xml:space="preserve">The weighted average LCOE for onshore wind in 2015 ranged from very low levels of 25-30 US$/MWh (tender bid in Morocco to be in operation between 2017-2020) (REN21, 2016) to 60 US$/MWh in China and Asia and 80 US$/MWh in Africa. North America also has very competitive wind projects, with a weighted average LCOE of US$70/MWh (IRENA, 2015). </w:t>
      </w:r>
      <w:r w:rsidR="00000C08">
        <w:rPr>
          <w:rFonts w:eastAsia="Times New Roman"/>
        </w:rPr>
        <w:t xml:space="preserve">U.S. DOE (2015) presents lower </w:t>
      </w:r>
      <w:r w:rsidR="00000C08" w:rsidRPr="002836FE">
        <w:t>values for the United States, with nearly all PPA coming in at below $40/MWh, with some below $20.</w:t>
      </w:r>
    </w:p>
    <w:p w14:paraId="1EA63C16" w14:textId="2E665F10" w:rsidR="00000C08" w:rsidRPr="009715E2" w:rsidRDefault="00000C08" w:rsidP="00000C08">
      <w:pPr>
        <w:rPr>
          <w:rFonts w:eastAsiaTheme="minorHAnsi"/>
        </w:rPr>
      </w:pPr>
      <w:r w:rsidRPr="00251902">
        <w:t xml:space="preserve">A “next generation” phase of </w:t>
      </w:r>
      <w:r w:rsidR="00214A79">
        <w:t>implementation</w:t>
      </w:r>
      <w:r w:rsidRPr="00251902">
        <w:t xml:space="preserve"> is </w:t>
      </w:r>
      <w:r w:rsidR="00A64D82">
        <w:t>rising</w:t>
      </w:r>
      <w:r w:rsidRPr="00251902">
        <w:t xml:space="preserve">, as onshore wind and also solar photovoltaics become technologically mature and </w:t>
      </w:r>
      <w:r w:rsidR="00214A79">
        <w:t>financially attractive</w:t>
      </w:r>
      <w:r w:rsidRPr="00251902">
        <w:t xml:space="preserve">. </w:t>
      </w:r>
      <w:r w:rsidR="008F6694">
        <w:t>At the end of 2017</w:t>
      </w:r>
      <w:r w:rsidRPr="00251902">
        <w:t xml:space="preserve">, China has both the largest </w:t>
      </w:r>
      <w:r>
        <w:t xml:space="preserve">amount </w:t>
      </w:r>
      <w:r w:rsidRPr="00251902">
        <w:t xml:space="preserve">of </w:t>
      </w:r>
      <w:r w:rsidR="008F6694">
        <w:t xml:space="preserve">cumulative </w:t>
      </w:r>
      <w:r w:rsidRPr="00251902">
        <w:t xml:space="preserve">installed wind capacity at </w:t>
      </w:r>
      <w:r w:rsidR="0028490E">
        <w:t xml:space="preserve">188 </w:t>
      </w:r>
      <w:r w:rsidRPr="00251902">
        <w:t>GW</w:t>
      </w:r>
      <w:r w:rsidR="00C92F26">
        <w:t xml:space="preserve"> (35%),</w:t>
      </w:r>
      <w:r w:rsidRPr="00251902">
        <w:t xml:space="preserve"> and the </w:t>
      </w:r>
      <w:r w:rsidR="00C92F26">
        <w:t xml:space="preserve">largest new </w:t>
      </w:r>
      <w:r w:rsidRPr="00251902">
        <w:t>capacity additions</w:t>
      </w:r>
      <w:r w:rsidR="008F6694">
        <w:t xml:space="preserve"> at</w:t>
      </w:r>
      <w:r w:rsidR="00C92F26">
        <w:t xml:space="preserve"> 19.5 GW (37%) within 2017</w:t>
      </w:r>
      <w:r w:rsidRPr="00251902">
        <w:t>. It is followed by the USA (</w:t>
      </w:r>
      <w:r w:rsidR="00C92F26">
        <w:t xml:space="preserve">89 </w:t>
      </w:r>
      <w:r w:rsidRPr="00251902">
        <w:t>GW), Germany (</w:t>
      </w:r>
      <w:r w:rsidR="00504415">
        <w:t xml:space="preserve"> </w:t>
      </w:r>
      <w:r w:rsidR="00C92F26">
        <w:t xml:space="preserve">56 </w:t>
      </w:r>
      <w:r w:rsidRPr="00251902">
        <w:t>GW), India (</w:t>
      </w:r>
      <w:r w:rsidR="00C92F26">
        <w:t>33</w:t>
      </w:r>
      <w:r w:rsidR="00504415">
        <w:t xml:space="preserve"> </w:t>
      </w:r>
      <w:r w:rsidRPr="00251902">
        <w:t>GW)</w:t>
      </w:r>
      <w:r w:rsidR="00B90893">
        <w:t>,</w:t>
      </w:r>
      <w:r w:rsidRPr="00251902">
        <w:t xml:space="preserve"> and Spain (23</w:t>
      </w:r>
      <w:r w:rsidR="00504415">
        <w:t xml:space="preserve"> </w:t>
      </w:r>
      <w:r w:rsidRPr="00251902">
        <w:t>GW)</w:t>
      </w:r>
      <w:r w:rsidR="00C92F26">
        <w:t xml:space="preserve"> as at December, 2017 (GWEC, 2018)</w:t>
      </w:r>
      <w:r w:rsidRPr="00251902">
        <w:t>. New markets emerged across Africa, Asia</w:t>
      </w:r>
      <w:r w:rsidR="00B90893">
        <w:t>,</w:t>
      </w:r>
      <w:r w:rsidRPr="00251902">
        <w:t xml:space="preserve"> and Latin America, where the first large-scale wind farms were installed in Guatemala, Jordan, Serbia and Samoa (REN21, 2016). </w:t>
      </w:r>
      <w:r w:rsidR="00AA7FE1">
        <w:t xml:space="preserve">In Morocco </w:t>
      </w:r>
      <w:r w:rsidR="004B7561">
        <w:t xml:space="preserve">- </w:t>
      </w:r>
      <w:r w:rsidR="00AA7FE1">
        <w:t xml:space="preserve">North Africa, </w:t>
      </w:r>
      <w:r w:rsidR="00AA7FE1" w:rsidRPr="004B7561">
        <w:t>Siemens Gamesa Renewable Energy (SGRE) established the first wind-turbine blade manufacturing plant to bring its services closer to new markets in Africa and Middle East, and to consolidate on its 2.1 GW installed capacity market share in Africa.</w:t>
      </w:r>
    </w:p>
    <w:p w14:paraId="0E9E439B" w14:textId="12FF2E94" w:rsidR="00000C08" w:rsidRPr="00251902" w:rsidRDefault="00000C08" w:rsidP="0018298D">
      <w:r w:rsidRPr="00251902">
        <w:t xml:space="preserve">In Europe, repowering existing wind farms is already happening. Along with the </w:t>
      </w:r>
      <w:r w:rsidR="007B6462" w:rsidRPr="00251902">
        <w:t>substitution</w:t>
      </w:r>
      <w:r w:rsidRPr="00251902">
        <w:t xml:space="preserve"> of old turbines with fewer, larger, taller, and more efficient and reliable machines, some operators are </w:t>
      </w:r>
      <w:r w:rsidR="00214A79" w:rsidRPr="00251902">
        <w:t>swapping</w:t>
      </w:r>
      <w:r w:rsidRPr="00251902">
        <w:t xml:space="preserve"> </w:t>
      </w:r>
      <w:r w:rsidR="00214A79" w:rsidRPr="00251902">
        <w:t>pretty</w:t>
      </w:r>
      <w:r w:rsidRPr="00251902">
        <w:t xml:space="preserve"> new machines for upgraded turbines that include software improvements increasing capacity factors of those </w:t>
      </w:r>
      <w:r w:rsidRPr="00251902">
        <w:lastRenderedPageBreak/>
        <w:t xml:space="preserve">wind farms. At least 300 turbines </w:t>
      </w:r>
      <w:r w:rsidR="00214A79">
        <w:t>with around</w:t>
      </w:r>
      <w:r w:rsidRPr="00251902">
        <w:t xml:space="preserve"> 300</w:t>
      </w:r>
      <w:r w:rsidR="00504415">
        <w:t xml:space="preserve"> </w:t>
      </w:r>
      <w:r w:rsidRPr="00251902">
        <w:t xml:space="preserve">MW were </w:t>
      </w:r>
      <w:r w:rsidR="00214A79" w:rsidRPr="00251902">
        <w:t>disassembled</w:t>
      </w:r>
      <w:r w:rsidRPr="00251902">
        <w:t xml:space="preserve"> and upgraded </w:t>
      </w:r>
      <w:r>
        <w:t>in Europe</w:t>
      </w:r>
      <w:r w:rsidR="00214A79">
        <w:t>an countries</w:t>
      </w:r>
      <w:r>
        <w:t>, two turbines (0.</w:t>
      </w:r>
      <w:r w:rsidRPr="00251902">
        <w:t>7 MW) in Japan and one unit (2</w:t>
      </w:r>
      <w:r w:rsidR="00504415">
        <w:t xml:space="preserve"> </w:t>
      </w:r>
      <w:r w:rsidRPr="00251902">
        <w:t xml:space="preserve">MW) in Australia. Germany is identified as the largest market for repowering due to the age of their current installed wind power </w:t>
      </w:r>
      <w:r>
        <w:t xml:space="preserve">infrastructures (REN21, 2016). </w:t>
      </w:r>
      <w:r w:rsidR="00385839">
        <w:t>Study has shown that onshore wind farm output in the UK decline at an average of 1.6% per year due to ageing</w:t>
      </w:r>
      <w:r w:rsidR="00273E57">
        <w:t>-related availability</w:t>
      </w:r>
      <w:r w:rsidR="00385839">
        <w:t xml:space="preserve"> and tear</w:t>
      </w:r>
      <w:r w:rsidR="00273E57">
        <w:t xml:space="preserve">, and there are indications that new models of wind turbine decline in output less rapidly as they age </w:t>
      </w:r>
      <w:r w:rsidR="00273E57">
        <w:fldChar w:fldCharType="begin"/>
      </w:r>
      <w:r w:rsidR="00273E57">
        <w:instrText xml:space="preserve"> ADDIN ZOTERO_ITEM CSL_CITATION {"citationID":"NlQJYjMO","properties":{"formattedCitation":"(Staffell and Green 2014)","plainCitation":"(Staffell and Green 2014)","noteIndex":0},"citationItems":[{"id":1905,"uris":["http://zotero.org/groups/2241932/items/RZKHCBBF"],"uri":["http://zotero.org/groups/2241932/items/RZKHCBBF"],"itemData":{"id":1905,"type":"article-journal","title":"How does wind farm performance decline with age?","container-title":"Renewable Energy","page":"775-786","volume":"66","source":"ScienceDirect","abstract":"Ageing is a fact of life. Just as with conventional forms of power generation, the energy produced by a wind farm gradually decreases over its lifetime, perhaps due to falling availability, aerodynamic performance or conversion efficiency. Understanding these factors is however complicated by the highly variable availability of the wind. This paper reveals the rate of ageing of a national fleet of wind turbines using free public data for the actual and theoretical ideal load factors from the UK's 282 wind farms. Actual load factors are recorded monthly for the period of 2002–2012, covering 1686 farm-years of operation. Ideal load factors are derived from a high resolution wind resource assessment made using NASA data to estimate the hourly wind speed at the location and hub height of each wind farm, accounting for the particular models of turbine installed. By accounting for individual site conditions we confirm that load factors do decline with age, at a similar rate to other rotating machinery. Wind turbines are found to lose 1.6 ± 0.2% of their output per year, with average load factors declining from 28.5% when new to 21% at age 19. This trend is consistent for different generations of turbine design and individual wind farms. This level of degradation reduces a wind farm's output by 12% over a twenty year lifetime, increasing the levelised cost of electricity by 9%.","DOI":"10.1016/j.renene.2013.10.041","ISSN":"0960-1481","journalAbbreviation":"Renewable Energy","author":[{"family":"Staffell","given":"Iain"},{"family":"Green","given":"Richard"}],"issued":{"date-parts":[["2014",6,1]]}}}],"schema":"https://github.com/citation-style-language/schema/raw/master/csl-citation.json"} </w:instrText>
      </w:r>
      <w:r w:rsidR="00273E57">
        <w:fldChar w:fldCharType="separate"/>
      </w:r>
      <w:r w:rsidR="00273E57" w:rsidRPr="00273E57">
        <w:rPr>
          <w:rFonts w:cs="Times New Roman"/>
        </w:rPr>
        <w:t>(Staffell and Green 2014)</w:t>
      </w:r>
      <w:r w:rsidR="00273E57">
        <w:fldChar w:fldCharType="end"/>
      </w:r>
      <w:r w:rsidR="00385839">
        <w:t>.</w:t>
      </w:r>
      <w:r w:rsidR="00273E57">
        <w:t xml:space="preserve"> The implication of this decline is that onshore wind power becomes expensive with ageing due to fall in capacity factor, making a business case for repowering to keep the wind farm operation safe and profitable. The repowering mar</w:t>
      </w:r>
      <w:r w:rsidR="00B03A23">
        <w:t>ket is not yet huge, and the Global Wind Energy Council (GWEC) estimate shows that only about 14% of the cumulative installed capacity of 540 GW has been built over a decade ago</w:t>
      </w:r>
      <w:r w:rsidR="00B177F8">
        <w:t>. This 14% represents a total of 74 GW which are may be repowered in the next decade to 15 years.</w:t>
      </w:r>
      <w:r w:rsidR="00691D0A">
        <w:t xml:space="preserve"> The production tax credit </w:t>
      </w:r>
      <w:r w:rsidR="00E60FA6">
        <w:t xml:space="preserve">(PTC) </w:t>
      </w:r>
      <w:r w:rsidR="00691D0A">
        <w:t>scheme in the United States is driving repowering of old wind farms, and the US may likely supplant Germany as the top repowering market in the near future.</w:t>
      </w:r>
      <w:r w:rsidR="00E60FA6">
        <w:t xml:space="preserve"> The PTC incentive is also one of the drivers for the faster learning of onshore wind costs in the United States.</w:t>
      </w:r>
    </w:p>
    <w:p w14:paraId="4B6E5C96" w14:textId="42AA7908" w:rsidR="00D1508C" w:rsidRDefault="551A77D0" w:rsidP="005D49A8">
      <w:pPr>
        <w:pStyle w:val="Heading3"/>
      </w:pPr>
      <w:bookmarkStart w:id="11" w:name="_Toc18958309"/>
      <w:r w:rsidRPr="00E069AC">
        <w:t>Trends</w:t>
      </w:r>
      <w:r w:rsidR="000C3205" w:rsidRPr="00E069AC">
        <w:t xml:space="preserve"> </w:t>
      </w:r>
      <w:r w:rsidR="00A53CDF" w:rsidRPr="00E069AC">
        <w:t>to Accelerate Adoption</w:t>
      </w:r>
      <w:bookmarkEnd w:id="11"/>
    </w:p>
    <w:p w14:paraId="40654300" w14:textId="54ABCBC2" w:rsidR="009715E2" w:rsidRPr="009715E2" w:rsidRDefault="00FF3A1A" w:rsidP="00FF3A1A">
      <w:pPr>
        <w:rPr>
          <w:rFonts w:eastAsia="Times New Roman"/>
        </w:rPr>
      </w:pPr>
      <w:r w:rsidRPr="00251902">
        <w:rPr>
          <w:rFonts w:eastAsia="Times New Roman"/>
        </w:rPr>
        <w:t xml:space="preserve">In recent years, the combination of decreasing trends of LCOE and increased performance of onshore wind technologies </w:t>
      </w:r>
      <w:r w:rsidR="00D81B0F">
        <w:rPr>
          <w:rFonts w:eastAsia="Times New Roman"/>
        </w:rPr>
        <w:t xml:space="preserve">fostered the increase adoption of wind turbines. </w:t>
      </w:r>
      <w:r w:rsidRPr="00251902">
        <w:rPr>
          <w:rFonts w:eastAsia="Times New Roman"/>
        </w:rPr>
        <w:t>With towers getting taller and blades getting bigger, their capacity factors rise. These developments have allowed wind LCOE to be within the same cost range as fossil fuels generation technologies</w:t>
      </w:r>
      <w:r w:rsidR="009715E2">
        <w:rPr>
          <w:rFonts w:eastAsia="Times New Roman"/>
        </w:rPr>
        <w:t xml:space="preserve"> even without accounting for externalities in many markets </w:t>
      </w:r>
      <w:r w:rsidR="009715E2" w:rsidRPr="00251902">
        <w:t>(e.g. M</w:t>
      </w:r>
      <w:r w:rsidR="009715E2">
        <w:t>exico, China, US) (REN21, 2016)</w:t>
      </w:r>
      <w:r w:rsidRPr="00251902">
        <w:rPr>
          <w:rFonts w:eastAsia="Times New Roman"/>
        </w:rPr>
        <w:t xml:space="preserve">, and often lower when external costs are </w:t>
      </w:r>
      <w:r w:rsidR="00904427" w:rsidRPr="00251902">
        <w:rPr>
          <w:rFonts w:eastAsia="Times New Roman"/>
        </w:rPr>
        <w:t>considered</w:t>
      </w:r>
      <w:r w:rsidRPr="00251902">
        <w:rPr>
          <w:rFonts w:eastAsia="Times New Roman"/>
        </w:rPr>
        <w:t xml:space="preserve"> (IRENA, 2015). </w:t>
      </w:r>
      <w:r w:rsidR="00214A79">
        <w:rPr>
          <w:rFonts w:eastAsia="Times New Roman"/>
        </w:rPr>
        <w:t xml:space="preserve">In 2016 and subsequent years, </w:t>
      </w:r>
      <w:r w:rsidR="00214A79">
        <w:t>e</w:t>
      </w:r>
      <w:r w:rsidR="009715E2" w:rsidRPr="00251902">
        <w:t xml:space="preserve">xpectations of further </w:t>
      </w:r>
      <w:r w:rsidR="00214A79">
        <w:t>cost reductions</w:t>
      </w:r>
      <w:r w:rsidR="009715E2" w:rsidRPr="00251902">
        <w:t xml:space="preserve"> were </w:t>
      </w:r>
      <w:r w:rsidR="00214A79">
        <w:t>depicted</w:t>
      </w:r>
      <w:r w:rsidR="009715E2" w:rsidRPr="00251902">
        <w:t xml:space="preserve"> by record-low winning bids in power auctions in India, Latin America (i.e. Brazil), Middle East and </w:t>
      </w:r>
      <w:r w:rsidR="00B90893">
        <w:t>N</w:t>
      </w:r>
      <w:r w:rsidR="009715E2" w:rsidRPr="00251902">
        <w:t>orth Africa (</w:t>
      </w:r>
      <w:r w:rsidR="009715E2" w:rsidRPr="00605C3F">
        <w:rPr>
          <w:i/>
        </w:rPr>
        <w:t>i.e.</w:t>
      </w:r>
      <w:r w:rsidR="009715E2">
        <w:t xml:space="preserve"> Morocco).</w:t>
      </w:r>
    </w:p>
    <w:p w14:paraId="6498BD09" w14:textId="206A1193" w:rsidR="00BA484B" w:rsidRPr="00620654" w:rsidRDefault="002811D8" w:rsidP="00FF3A1A">
      <w:pPr>
        <w:rPr>
          <w:bCs/>
        </w:rPr>
      </w:pPr>
      <w:r>
        <w:t xml:space="preserve">Thus, </w:t>
      </w:r>
      <w:r w:rsidR="00602D83" w:rsidRPr="00602D83">
        <w:t xml:space="preserve">new </w:t>
      </w:r>
      <w:r>
        <w:t xml:space="preserve">onshore </w:t>
      </w:r>
      <w:r w:rsidR="00602D83" w:rsidRPr="00602D83">
        <w:t xml:space="preserve">wind power capacity is projected to continue growing steadily with or without climate policies, showing that the technology is </w:t>
      </w:r>
      <w:r w:rsidR="00214A79">
        <w:t xml:space="preserve">increasingly </w:t>
      </w:r>
      <w:r w:rsidR="00602D83" w:rsidRPr="00602D83">
        <w:t>mature and cost-competitive with fossil fuels. However, wind deployment could be accelerated by</w:t>
      </w:r>
      <w:r w:rsidR="00620654">
        <w:rPr>
          <w:bCs/>
        </w:rPr>
        <w:t xml:space="preserve"> </w:t>
      </w:r>
      <w:r w:rsidR="00BA484B" w:rsidRPr="00251902">
        <w:rPr>
          <w:bCs/>
        </w:rPr>
        <w:t>renewable energy and portfolio standards that mandate a certain level of renewable use. Wind developers also benefit from regulatory stability, such as feed-in-tariffs that guarantee a certain rate of return on wind energy, and tax incentives that encourage investment in low-carbon projects like wind by helping offset development costs. Technology knowledge transfer could also help spread wind power across borders.</w:t>
      </w:r>
    </w:p>
    <w:p w14:paraId="0B8C3EFB" w14:textId="18C52960" w:rsidR="00D1508C" w:rsidRDefault="551A77D0" w:rsidP="005D49A8">
      <w:pPr>
        <w:pStyle w:val="Heading3"/>
      </w:pPr>
      <w:bookmarkStart w:id="12" w:name="_Toc18958310"/>
      <w:r w:rsidRPr="00E069AC">
        <w:t>Barriers to Adoption</w:t>
      </w:r>
      <w:bookmarkEnd w:id="12"/>
    </w:p>
    <w:p w14:paraId="31BC2F07" w14:textId="5305C907" w:rsidR="00F3570C" w:rsidRDefault="00F3570C" w:rsidP="00F3570C">
      <w:r w:rsidRPr="00F3570C">
        <w:t xml:space="preserve">Increased adoption </w:t>
      </w:r>
      <w:r w:rsidR="004B7561">
        <w:t>of</w:t>
      </w:r>
      <w:r w:rsidR="00904427">
        <w:t xml:space="preserve"> wind onshore systems need </w:t>
      </w:r>
      <w:r w:rsidRPr="00F3570C">
        <w:t>extended and improved grid connections, with increased transmission support and storage technologies to allow for increas</w:t>
      </w:r>
      <w:r w:rsidR="00B90893">
        <w:t>ing</w:t>
      </w:r>
      <w:r w:rsidRPr="00F3570C">
        <w:t xml:space="preserve"> integration of Variable Renewable </w:t>
      </w:r>
      <w:r w:rsidRPr="00F3570C">
        <w:lastRenderedPageBreak/>
        <w:t>Energy (</w:t>
      </w:r>
      <w:r w:rsidR="00904427" w:rsidRPr="00F3570C">
        <w:t xml:space="preserve">VRE) </w:t>
      </w:r>
      <w:r w:rsidR="00904427">
        <w:t>including</w:t>
      </w:r>
      <w:r w:rsidRPr="00F3570C">
        <w:t xml:space="preserve"> wind and solar</w:t>
      </w:r>
      <w:r w:rsidR="003237BE">
        <w:t xml:space="preserve"> electricity</w:t>
      </w:r>
      <w:r w:rsidRPr="00F3570C">
        <w:t xml:space="preserve">. This issue could </w:t>
      </w:r>
      <w:r w:rsidR="00214A79">
        <w:t>also be</w:t>
      </w:r>
      <w:r w:rsidRPr="00F3570C">
        <w:t xml:space="preserve"> </w:t>
      </w:r>
      <w:r w:rsidR="001A1A8F" w:rsidRPr="00F3570C">
        <w:t>overcome</w:t>
      </w:r>
      <w:r w:rsidRPr="00F3570C">
        <w:t xml:space="preserve"> by larger balancing areas and greater transmission capacity that could help avoid curtailment and increase the share of wind generation on the grid.</w:t>
      </w:r>
    </w:p>
    <w:p w14:paraId="6F7A5F9F" w14:textId="28561E55" w:rsidR="00620654" w:rsidRDefault="00620654" w:rsidP="00F3570C">
      <w:pPr>
        <w:rPr>
          <w:bCs/>
        </w:rPr>
      </w:pPr>
      <w:r>
        <w:t>M</w:t>
      </w:r>
      <w:r w:rsidRPr="00251902">
        <w:t>ultiple grid modeling</w:t>
      </w:r>
      <w:r w:rsidR="003237BE">
        <w:t xml:space="preserve"> and integration</w:t>
      </w:r>
      <w:r w:rsidRPr="00251902">
        <w:t xml:space="preserve"> studies have found that using renewable energy to meet 80-100% of electricity demand by 2050 is possible with today’s</w:t>
      </w:r>
      <w:r w:rsidRPr="00251902">
        <w:rPr>
          <w:bCs/>
        </w:rPr>
        <w:t xml:space="preserve"> technologies. Yet Loftus </w:t>
      </w:r>
      <w:r w:rsidRPr="00251902">
        <w:rPr>
          <w:bCs/>
          <w:i/>
        </w:rPr>
        <w:t xml:space="preserve">et al. </w:t>
      </w:r>
      <w:r w:rsidRPr="00605C3F">
        <w:rPr>
          <w:bCs/>
        </w:rPr>
        <w:t xml:space="preserve">(2015) </w:t>
      </w:r>
      <w:r w:rsidRPr="00251902">
        <w:rPr>
          <w:bCs/>
        </w:rPr>
        <w:t xml:space="preserve">note that studies aiming for 100% renewable energy throughout the globe by 2050 call for annual wind deployment at </w:t>
      </w:r>
      <w:r w:rsidRPr="00251902">
        <w:t xml:space="preserve">rates roughly 33% to 300% faster than has been demonstrated historically for any single technology (Loftus </w:t>
      </w:r>
      <w:r w:rsidRPr="00251902">
        <w:rPr>
          <w:i/>
        </w:rPr>
        <w:t>et al</w:t>
      </w:r>
      <w:r w:rsidRPr="00251902">
        <w:t>., 2015).</w:t>
      </w:r>
      <w:r w:rsidRPr="00251902">
        <w:rPr>
          <w:bCs/>
        </w:rPr>
        <w:t xml:space="preserve"> Projections aiming for full renewables by 2050 would</w:t>
      </w:r>
      <w:r w:rsidR="00B90893">
        <w:rPr>
          <w:bCs/>
        </w:rPr>
        <w:t xml:space="preserve">, </w:t>
      </w:r>
      <w:r w:rsidRPr="00251902">
        <w:rPr>
          <w:bCs/>
        </w:rPr>
        <w:t>therefore</w:t>
      </w:r>
      <w:r w:rsidR="00B90893">
        <w:rPr>
          <w:bCs/>
        </w:rPr>
        <w:t>,</w:t>
      </w:r>
      <w:r w:rsidRPr="00251902">
        <w:rPr>
          <w:bCs/>
        </w:rPr>
        <w:t xml:space="preserve"> require much stronger policies and investment than many countries are currently pursuing or even planning—although such policies could put us on the path for a near-zero carbon system that many scientists say is necessary for global climate stability (Hansen </w:t>
      </w:r>
      <w:r w:rsidRPr="00251902">
        <w:rPr>
          <w:bCs/>
          <w:i/>
        </w:rPr>
        <w:t>et al</w:t>
      </w:r>
      <w:r w:rsidRPr="00251902">
        <w:rPr>
          <w:bCs/>
        </w:rPr>
        <w:t>., 2008).</w:t>
      </w:r>
    </w:p>
    <w:p w14:paraId="3EE2A591" w14:textId="77777777" w:rsidR="00FB1C28" w:rsidRDefault="00FB1C28" w:rsidP="00FB1C28">
      <w:r>
        <w:t>Electricity output from wind farm varies with wind resource availability and climate regimes at the site. This variability necessitates the need for back-up capacity to balance shortfalls in anticipated power output and maintain the security of power systems. The need for back-up capacity introduces additional cost consideration for wind power deployment and in recent years, back-up and balancing for wind power has been more problematic than other renewable power technologies.</w:t>
      </w:r>
    </w:p>
    <w:p w14:paraId="17F677E1" w14:textId="77777777" w:rsidR="00FB1C28" w:rsidRDefault="00FB1C28" w:rsidP="00FB1C28">
      <w:r>
        <w:t>The integration of wind power is generally faced with three key challenges, including:</w:t>
      </w:r>
    </w:p>
    <w:p w14:paraId="6561C229" w14:textId="77777777" w:rsidR="00FB1C28" w:rsidRDefault="00FB1C28" w:rsidP="00FB1C28">
      <w:pPr>
        <w:pStyle w:val="ListParagraph"/>
        <w:numPr>
          <w:ilvl w:val="0"/>
          <w:numId w:val="41"/>
        </w:numPr>
      </w:pPr>
      <w:r>
        <w:t>Accurate production forecasts – to plan the dispatch of backup systems to ensure that power generation matches demand during low wind speed, and/or strategies to sustain the value of wind power during the times of high wind speeds.</w:t>
      </w:r>
    </w:p>
    <w:p w14:paraId="72628D69" w14:textId="77777777" w:rsidR="00FB1C28" w:rsidRDefault="00FB1C28" w:rsidP="00FB1C28">
      <w:pPr>
        <w:pStyle w:val="ListParagraph"/>
        <w:numPr>
          <w:ilvl w:val="0"/>
          <w:numId w:val="41"/>
        </w:numPr>
      </w:pPr>
      <w:r>
        <w:t>Capacity adequacy – more wind capacity penetration makes conventional power plants less attractive, and thus less need for base load. However, in times of low or no wind the just ‘un-attractive’ power plant becomes needed as peak load generation. The implication is the need for electricity market re-structuring to make it attractive to dispatch conventional power plants as peaking load.</w:t>
      </w:r>
    </w:p>
    <w:p w14:paraId="0AD66378" w14:textId="108D3FC0" w:rsidR="00FB1C28" w:rsidRPr="00557737" w:rsidRDefault="00FB1C28" w:rsidP="004B7561">
      <w:pPr>
        <w:pStyle w:val="ListParagraph"/>
        <w:numPr>
          <w:ilvl w:val="0"/>
          <w:numId w:val="41"/>
        </w:numPr>
      </w:pPr>
      <w:r>
        <w:t xml:space="preserve">Grid considerations – to minimize curtailment and grid congestion issues. Wind power generation is variable, and often takes place at locations that are both sparse and far from the load centers. These justify the need for a </w:t>
      </w:r>
      <w:r w:rsidR="00904427">
        <w:t>long-distance</w:t>
      </w:r>
      <w:r>
        <w:t xml:space="preserve"> robust grid and the wind turbine possessing grid-supportive characteristics.</w:t>
      </w:r>
    </w:p>
    <w:p w14:paraId="34222FBE" w14:textId="4EEBECBF" w:rsidR="00D1508C" w:rsidRPr="00E069AC" w:rsidRDefault="551A77D0" w:rsidP="005D49A8">
      <w:pPr>
        <w:pStyle w:val="Heading3"/>
      </w:pPr>
      <w:bookmarkStart w:id="13" w:name="_Toc18958311"/>
      <w:r w:rsidRPr="00E069AC">
        <w:t>Adoption</w:t>
      </w:r>
      <w:r w:rsidR="006E6C65" w:rsidRPr="00E069AC">
        <w:t xml:space="preserve"> </w:t>
      </w:r>
      <w:r w:rsidRPr="00E069AC">
        <w:t>Potential</w:t>
      </w:r>
      <w:bookmarkEnd w:id="13"/>
    </w:p>
    <w:p w14:paraId="4D82A685" w14:textId="00A4BC11" w:rsidR="006330C6" w:rsidRPr="00251902" w:rsidRDefault="006330C6" w:rsidP="006330C6">
      <w:pPr>
        <w:rPr>
          <w:bCs/>
        </w:rPr>
      </w:pPr>
      <w:r>
        <w:rPr>
          <w:bCs/>
        </w:rPr>
        <w:t xml:space="preserve">Wind technologies are projected by several sources to be one of the most relevant technologies in future energy systems (especially onshore wind turbines). </w:t>
      </w:r>
      <w:r w:rsidRPr="00251902">
        <w:rPr>
          <w:bCs/>
        </w:rPr>
        <w:t xml:space="preserve">The results from International Energy Agency in their </w:t>
      </w:r>
      <w:r w:rsidRPr="00251902">
        <w:rPr>
          <w:bCs/>
        </w:rPr>
        <w:lastRenderedPageBreak/>
        <w:t xml:space="preserve">last Energy Technology Perspectives (IEA, 2016b) estimate global wind power capacity continuing to grow steadily with or without strong </w:t>
      </w:r>
      <w:r>
        <w:rPr>
          <w:bCs/>
        </w:rPr>
        <w:t>climate policies, reaching 1</w:t>
      </w:r>
      <w:r w:rsidR="00620654">
        <w:rPr>
          <w:bCs/>
        </w:rPr>
        <w:t>,</w:t>
      </w:r>
      <w:r>
        <w:rPr>
          <w:bCs/>
        </w:rPr>
        <w:t>628</w:t>
      </w:r>
      <w:r w:rsidR="00504415">
        <w:rPr>
          <w:bCs/>
        </w:rPr>
        <w:t xml:space="preserve"> </w:t>
      </w:r>
      <w:r w:rsidRPr="00251902">
        <w:rPr>
          <w:bCs/>
        </w:rPr>
        <w:t>GW in 2050 in the lowest mitigation scenario (</w:t>
      </w:r>
      <w:r w:rsidRPr="00251902">
        <w:rPr>
          <w:bCs/>
          <w:i/>
        </w:rPr>
        <w:t>i.e.</w:t>
      </w:r>
      <w:r>
        <w:rPr>
          <w:bCs/>
        </w:rPr>
        <w:t xml:space="preserve"> 6DS) and 2</w:t>
      </w:r>
      <w:r w:rsidR="00504415">
        <w:rPr>
          <w:bCs/>
        </w:rPr>
        <w:t>,</w:t>
      </w:r>
      <w:r>
        <w:rPr>
          <w:bCs/>
        </w:rPr>
        <w:t>800</w:t>
      </w:r>
      <w:r w:rsidR="00504415">
        <w:rPr>
          <w:bCs/>
        </w:rPr>
        <w:t xml:space="preserve"> </w:t>
      </w:r>
      <w:r w:rsidRPr="00251902">
        <w:rPr>
          <w:bCs/>
        </w:rPr>
        <w:t xml:space="preserve">GW in the 2DS; representing 12% to 20% of total electricity generation installed </w:t>
      </w:r>
      <w:r w:rsidRPr="00000C08">
        <w:rPr>
          <w:bCs/>
        </w:rPr>
        <w:t>capacity (</w:t>
      </w:r>
      <w:r w:rsidR="00000C08" w:rsidRPr="00000C08">
        <w:rPr>
          <w:bCs/>
        </w:rPr>
        <w:t>Figure 1</w:t>
      </w:r>
      <w:r w:rsidR="001A1A8F">
        <w:rPr>
          <w:bCs/>
        </w:rPr>
        <w:t>.3</w:t>
      </w:r>
      <w:r w:rsidRPr="00000C08">
        <w:rPr>
          <w:bCs/>
        </w:rPr>
        <w:t>).</w:t>
      </w:r>
      <w:r w:rsidRPr="00251902">
        <w:rPr>
          <w:bCs/>
        </w:rPr>
        <w:t xml:space="preserve"> This level of capacity results in approximately </w:t>
      </w:r>
      <w:r>
        <w:rPr>
          <w:bCs/>
        </w:rPr>
        <w:t>4</w:t>
      </w:r>
      <w:r w:rsidR="00504415">
        <w:rPr>
          <w:bCs/>
        </w:rPr>
        <w:t>,</w:t>
      </w:r>
      <w:r>
        <w:rPr>
          <w:bCs/>
        </w:rPr>
        <w:t>226</w:t>
      </w:r>
      <w:r w:rsidR="00504415">
        <w:rPr>
          <w:bCs/>
        </w:rPr>
        <w:t xml:space="preserve"> </w:t>
      </w:r>
      <w:r w:rsidRPr="00251902">
        <w:rPr>
          <w:bCs/>
        </w:rPr>
        <w:t xml:space="preserve">TWh of electricity generated from wind </w:t>
      </w:r>
      <w:r>
        <w:rPr>
          <w:bCs/>
        </w:rPr>
        <w:t>(both onshore and offshore) in</w:t>
      </w:r>
      <w:r w:rsidRPr="00251902">
        <w:rPr>
          <w:bCs/>
        </w:rPr>
        <w:t xml:space="preserve"> the 6DS,</w:t>
      </w:r>
      <w:r>
        <w:rPr>
          <w:bCs/>
        </w:rPr>
        <w:t xml:space="preserve"> and 7</w:t>
      </w:r>
      <w:r w:rsidR="00504415">
        <w:rPr>
          <w:bCs/>
        </w:rPr>
        <w:t>,</w:t>
      </w:r>
      <w:r>
        <w:rPr>
          <w:bCs/>
        </w:rPr>
        <w:t>300</w:t>
      </w:r>
      <w:r w:rsidR="00504415">
        <w:rPr>
          <w:bCs/>
        </w:rPr>
        <w:t xml:space="preserve"> </w:t>
      </w:r>
      <w:r w:rsidRPr="00251902">
        <w:rPr>
          <w:bCs/>
        </w:rPr>
        <w:t>TWh in the 2DS</w:t>
      </w:r>
      <w:r w:rsidR="00294799">
        <w:rPr>
          <w:bCs/>
        </w:rPr>
        <w:t xml:space="preserve"> scenario</w:t>
      </w:r>
      <w:r w:rsidRPr="00251902">
        <w:rPr>
          <w:bCs/>
        </w:rPr>
        <w:t>.</w:t>
      </w:r>
      <w:r w:rsidR="005340D0">
        <w:rPr>
          <w:bCs/>
        </w:rPr>
        <w:t xml:space="preserve"> </w:t>
      </w:r>
      <w:r w:rsidR="00DF1056">
        <w:rPr>
          <w:bCs/>
        </w:rPr>
        <w:t>In addition, only onshore wind and solar PV are on track to reach the 2DS target (IEA ETP, 2017).</w:t>
      </w:r>
    </w:p>
    <w:p w14:paraId="283B07EC" w14:textId="77777777" w:rsidR="006330C6" w:rsidRPr="00251902" w:rsidRDefault="006330C6" w:rsidP="006330C6">
      <w:pPr>
        <w:keepNext/>
        <w:jc w:val="center"/>
      </w:pPr>
      <w:r w:rsidRPr="00251902">
        <w:rPr>
          <w:noProof/>
          <w:lang w:val="en-GB" w:eastAsia="en-GB"/>
        </w:rPr>
        <w:drawing>
          <wp:inline distT="0" distB="0" distL="0" distR="0" wp14:anchorId="3C9A51E3" wp14:editId="6967E620">
            <wp:extent cx="4572000" cy="2743200"/>
            <wp:effectExtent l="0" t="0" r="12700" b="1270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BABA6C6" w14:textId="5C284463" w:rsidR="006330C6" w:rsidRPr="00251902" w:rsidRDefault="003B19DB" w:rsidP="006330C6">
      <w:pPr>
        <w:pStyle w:val="Caption"/>
        <w:jc w:val="center"/>
        <w:rPr>
          <w:bCs/>
        </w:rPr>
      </w:pPr>
      <w:bookmarkStart w:id="14" w:name="_Toc465469884"/>
      <w:bookmarkStart w:id="15" w:name="_Toc23603800"/>
      <w:r>
        <w:t>Figure 1.</w:t>
      </w:r>
      <w:fldSimple w:instr=" SEQ Figure \* ARABIC ">
        <w:r>
          <w:rPr>
            <w:noProof/>
          </w:rPr>
          <w:t>3</w:t>
        </w:r>
      </w:fldSimple>
      <w:r>
        <w:t xml:space="preserve">  </w:t>
      </w:r>
      <w:r w:rsidR="006330C6" w:rsidRPr="00251902">
        <w:t>– Wind Capacity projections from the IEA ETP 2016 in their 2DS</w:t>
      </w:r>
      <w:bookmarkEnd w:id="14"/>
      <w:r w:rsidR="001A1A8F">
        <w:t xml:space="preserve"> (2ºC scenario)</w:t>
      </w:r>
      <w:bookmarkEnd w:id="15"/>
    </w:p>
    <w:p w14:paraId="0329E30F" w14:textId="3E2B74C3" w:rsidR="006330C6" w:rsidRDefault="006330C6" w:rsidP="006330C6">
      <w:pPr>
        <w:rPr>
          <w:bCs/>
        </w:rPr>
      </w:pPr>
      <w:r w:rsidRPr="00251902">
        <w:rPr>
          <w:bCs/>
        </w:rPr>
        <w:t>Results from the energy system models MESSAGE/MACRO and IMAGE/TIMER, under the EU AMPERE project (AMPERE, 2014) present very different expectations of wind capacity growth. In IMAGE/TIMER total wind capa</w:t>
      </w:r>
      <w:r w:rsidR="00000C08">
        <w:rPr>
          <w:bCs/>
        </w:rPr>
        <w:t>city might reach 3</w:t>
      </w:r>
      <w:r w:rsidR="00504415">
        <w:rPr>
          <w:bCs/>
        </w:rPr>
        <w:t>,</w:t>
      </w:r>
      <w:r w:rsidR="00000C08">
        <w:rPr>
          <w:bCs/>
        </w:rPr>
        <w:t>505 GW (in 450</w:t>
      </w:r>
      <w:r w:rsidRPr="00251902">
        <w:rPr>
          <w:bCs/>
        </w:rPr>
        <w:t xml:space="preserve"> scenario) and 3</w:t>
      </w:r>
      <w:r w:rsidR="00504415">
        <w:rPr>
          <w:bCs/>
        </w:rPr>
        <w:t>,</w:t>
      </w:r>
      <w:r w:rsidRPr="00251902">
        <w:rPr>
          <w:bCs/>
        </w:rPr>
        <w:t>676 GW (REFPol scenario).</w:t>
      </w:r>
    </w:p>
    <w:p w14:paraId="78F863ED" w14:textId="78E57A80" w:rsidR="006330C6" w:rsidRPr="00251902" w:rsidRDefault="006330C6" w:rsidP="006330C6">
      <w:pPr>
        <w:rPr>
          <w:bCs/>
        </w:rPr>
      </w:pPr>
      <w:r w:rsidRPr="00251902">
        <w:rPr>
          <w:bCs/>
        </w:rPr>
        <w:t>In MESSAGE/MACRO</w:t>
      </w:r>
      <w:r w:rsidR="00F3570C">
        <w:rPr>
          <w:bCs/>
        </w:rPr>
        <w:t>,</w:t>
      </w:r>
      <w:r w:rsidRPr="00251902">
        <w:rPr>
          <w:bCs/>
        </w:rPr>
        <w:t xml:space="preserve"> the expectations are lower in the REFPol scenario with 2</w:t>
      </w:r>
      <w:r w:rsidR="00504415">
        <w:rPr>
          <w:bCs/>
        </w:rPr>
        <w:t>,</w:t>
      </w:r>
      <w:r w:rsidRPr="00251902">
        <w:rPr>
          <w:bCs/>
        </w:rPr>
        <w:t>523 GW but higher in the 450 scenario with 3</w:t>
      </w:r>
      <w:r w:rsidR="00504415">
        <w:rPr>
          <w:bCs/>
        </w:rPr>
        <w:t>,</w:t>
      </w:r>
      <w:r w:rsidRPr="00251902">
        <w:rPr>
          <w:bCs/>
        </w:rPr>
        <w:t>894 GW (39% from offshore wind). Despite having similar socio</w:t>
      </w:r>
      <w:r w:rsidR="00B90893">
        <w:rPr>
          <w:bCs/>
        </w:rPr>
        <w:t>-</w:t>
      </w:r>
      <w:r w:rsidRPr="00251902">
        <w:rPr>
          <w:bCs/>
        </w:rPr>
        <w:t xml:space="preserve">economic assumptions that were harmonized </w:t>
      </w:r>
      <w:r>
        <w:rPr>
          <w:bCs/>
        </w:rPr>
        <w:t>in</w:t>
      </w:r>
      <w:r w:rsidRPr="00251902">
        <w:rPr>
          <w:bCs/>
        </w:rPr>
        <w:t xml:space="preserve"> the AMPERE project, these differences are a result of the different characteristics of the models and technological detail available</w:t>
      </w:r>
      <w:r>
        <w:rPr>
          <w:bCs/>
        </w:rPr>
        <w:t xml:space="preserve"> in each of them</w:t>
      </w:r>
      <w:r w:rsidRPr="00251902">
        <w:rPr>
          <w:bCs/>
        </w:rPr>
        <w:t>.</w:t>
      </w:r>
    </w:p>
    <w:p w14:paraId="0A0EBAF5" w14:textId="1605903A" w:rsidR="00504415" w:rsidRPr="00503A0F" w:rsidRDefault="006330C6" w:rsidP="006330C6">
      <w:pPr>
        <w:rPr>
          <w:bCs/>
        </w:rPr>
      </w:pPr>
      <w:r w:rsidRPr="00251902">
        <w:rPr>
          <w:bCs/>
        </w:rPr>
        <w:t>Greenpeace report</w:t>
      </w:r>
      <w:r>
        <w:rPr>
          <w:bCs/>
        </w:rPr>
        <w:t xml:space="preserve"> from 2015 disclose</w:t>
      </w:r>
      <w:r w:rsidR="00B90893">
        <w:rPr>
          <w:bCs/>
        </w:rPr>
        <w:t>s</w:t>
      </w:r>
      <w:r>
        <w:rPr>
          <w:bCs/>
        </w:rPr>
        <w:t xml:space="preserve"> the most ambitious scenario</w:t>
      </w:r>
      <w:r w:rsidRPr="00251902">
        <w:rPr>
          <w:bCs/>
        </w:rPr>
        <w:t xml:space="preserve"> </w:t>
      </w:r>
      <w:r>
        <w:rPr>
          <w:bCs/>
        </w:rPr>
        <w:t xml:space="preserve">(i.e. Advanced Energy </w:t>
      </w:r>
      <w:r w:rsidR="00000C08">
        <w:rPr>
          <w:bCs/>
        </w:rPr>
        <w:t>[</w:t>
      </w:r>
      <w:r>
        <w:rPr>
          <w:bCs/>
        </w:rPr>
        <w:t>R</w:t>
      </w:r>
      <w:r w:rsidR="00000C08">
        <w:rPr>
          <w:bCs/>
        </w:rPr>
        <w:t>]</w:t>
      </w:r>
      <w:r>
        <w:rPr>
          <w:bCs/>
        </w:rPr>
        <w:t xml:space="preserve">evolution) </w:t>
      </w:r>
      <w:r w:rsidRPr="00251902">
        <w:rPr>
          <w:bCs/>
        </w:rPr>
        <w:t>of all the selected sources for wind cumulative capacity, expl</w:t>
      </w:r>
      <w:r w:rsidR="00000C08">
        <w:rPr>
          <w:bCs/>
        </w:rPr>
        <w:t xml:space="preserve">ained by the main assumption behind </w:t>
      </w:r>
      <w:r>
        <w:rPr>
          <w:bCs/>
        </w:rPr>
        <w:t>it</w:t>
      </w:r>
      <w:r w:rsidRPr="00251902">
        <w:rPr>
          <w:bCs/>
        </w:rPr>
        <w:t xml:space="preserve"> </w:t>
      </w:r>
      <w:r w:rsidR="00000C08">
        <w:rPr>
          <w:bCs/>
        </w:rPr>
        <w:t xml:space="preserve">- </w:t>
      </w:r>
      <w:r w:rsidRPr="00251902">
        <w:rPr>
          <w:bCs/>
        </w:rPr>
        <w:t xml:space="preserve">100% of electricity should be produced by RES in 2050. Figure </w:t>
      </w:r>
      <w:r w:rsidR="001A1A8F">
        <w:rPr>
          <w:bCs/>
        </w:rPr>
        <w:t>1.4</w:t>
      </w:r>
      <w:r w:rsidRPr="00251902">
        <w:rPr>
          <w:bCs/>
        </w:rPr>
        <w:t xml:space="preserve"> compare</w:t>
      </w:r>
      <w:r w:rsidR="00B90893">
        <w:rPr>
          <w:bCs/>
        </w:rPr>
        <w:t>s</w:t>
      </w:r>
      <w:r w:rsidRPr="00251902">
        <w:rPr>
          <w:bCs/>
        </w:rPr>
        <w:t xml:space="preserve"> the long-term market projections for wind power of reports from 1999 to 2014 where </w:t>
      </w:r>
      <w:r w:rsidR="00795D47">
        <w:rPr>
          <w:bCs/>
        </w:rPr>
        <w:t>it</w:t>
      </w:r>
      <w:r w:rsidRPr="00251902">
        <w:rPr>
          <w:bCs/>
        </w:rPr>
        <w:t xml:space="preserve"> can </w:t>
      </w:r>
      <w:r w:rsidR="00795D47">
        <w:rPr>
          <w:bCs/>
        </w:rPr>
        <w:t xml:space="preserve">be </w:t>
      </w:r>
      <w:r w:rsidRPr="00251902">
        <w:rPr>
          <w:bCs/>
        </w:rPr>
        <w:t>see</w:t>
      </w:r>
      <w:r w:rsidR="00795D47">
        <w:rPr>
          <w:bCs/>
        </w:rPr>
        <w:t>n</w:t>
      </w:r>
      <w:r w:rsidRPr="00251902">
        <w:rPr>
          <w:bCs/>
        </w:rPr>
        <w:t xml:space="preserve"> the range of </w:t>
      </w:r>
      <w:r w:rsidR="00000C08">
        <w:rPr>
          <w:bCs/>
        </w:rPr>
        <w:t>projections</w:t>
      </w:r>
      <w:r w:rsidRPr="00251902">
        <w:rPr>
          <w:bCs/>
        </w:rPr>
        <w:t xml:space="preserve"> for wind deployment dependent on the year of publication and scenarios assumptions. </w:t>
      </w:r>
    </w:p>
    <w:tbl>
      <w:tblPr>
        <w:tblStyle w:val="TableGrid"/>
        <w:tblW w:w="0" w:type="auto"/>
        <w:tblLook w:val="04A0" w:firstRow="1" w:lastRow="0" w:firstColumn="1" w:lastColumn="0" w:noHBand="0" w:noVBand="1"/>
      </w:tblPr>
      <w:tblGrid>
        <w:gridCol w:w="9350"/>
      </w:tblGrid>
      <w:tr w:rsidR="006330C6" w:rsidRPr="00251902" w14:paraId="2BBBBD40" w14:textId="77777777" w:rsidTr="003B19DB">
        <w:tc>
          <w:tcPr>
            <w:tcW w:w="9350" w:type="dxa"/>
          </w:tcPr>
          <w:p w14:paraId="47FFED11" w14:textId="77777777" w:rsidR="00504415" w:rsidRDefault="00504415" w:rsidP="006330C6">
            <w:pPr>
              <w:pStyle w:val="Caption"/>
              <w:keepNext/>
              <w:jc w:val="center"/>
            </w:pPr>
          </w:p>
          <w:p w14:paraId="69E5B0C7" w14:textId="6E36D114" w:rsidR="006330C6" w:rsidRPr="00251902" w:rsidRDefault="006330C6" w:rsidP="006330C6">
            <w:pPr>
              <w:pStyle w:val="Caption"/>
              <w:keepNext/>
              <w:jc w:val="center"/>
            </w:pPr>
            <w:r w:rsidRPr="00AC30DD">
              <w:rPr>
                <w:noProof/>
                <w:lang w:val="en-GB" w:eastAsia="en-GB"/>
              </w:rPr>
              <w:drawing>
                <wp:inline distT="0" distB="0" distL="0" distR="0" wp14:anchorId="625FFD20" wp14:editId="29674F60">
                  <wp:extent cx="5793357" cy="2527028"/>
                  <wp:effectExtent l="0" t="0" r="0" b="635"/>
                  <wp:docPr id="11" name="Picture 11" descr="Screen%20Shot%202016-10-28%20at%2016.5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0-28%20at%2016.54.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1342" cy="2539235"/>
                          </a:xfrm>
                          <a:prstGeom prst="rect">
                            <a:avLst/>
                          </a:prstGeom>
                          <a:noFill/>
                          <a:ln>
                            <a:noFill/>
                          </a:ln>
                        </pic:spPr>
                      </pic:pic>
                    </a:graphicData>
                  </a:graphic>
                </wp:inline>
              </w:drawing>
            </w:r>
            <w:r>
              <w:rPr>
                <w:noProof/>
                <w:lang w:val="en-GB" w:eastAsia="en-GB"/>
              </w:rPr>
              <w:drawing>
                <wp:inline distT="0" distB="0" distL="0" distR="0" wp14:anchorId="71930A34" wp14:editId="30FB6873">
                  <wp:extent cx="5937885" cy="2596445"/>
                  <wp:effectExtent l="0" t="0" r="5715" b="0"/>
                  <wp:docPr id="12" name="Picture 12" descr="Screen%20Shot%202016-10-28%20at%2016.5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0-28%20at%2016.54.51.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1710"/>
                          <a:stretch/>
                        </pic:blipFill>
                        <pic:spPr bwMode="auto">
                          <a:xfrm>
                            <a:off x="0" y="0"/>
                            <a:ext cx="5937885" cy="259644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B58113E" w14:textId="0125C6C8" w:rsidR="006330C6" w:rsidRDefault="003B19DB" w:rsidP="00000C08">
      <w:pPr>
        <w:pStyle w:val="Caption"/>
        <w:jc w:val="center"/>
      </w:pPr>
      <w:bookmarkStart w:id="16" w:name="_Toc465469885"/>
      <w:bookmarkStart w:id="17" w:name="_Toc23603801"/>
      <w:r>
        <w:t>Figure 1.</w:t>
      </w:r>
      <w:fldSimple w:instr=" SEQ Figure \* ARABIC ">
        <w:r>
          <w:rPr>
            <w:noProof/>
          </w:rPr>
          <w:t>4</w:t>
        </w:r>
      </w:fldSimple>
      <w:r>
        <w:t xml:space="preserve"> - </w:t>
      </w:r>
      <w:r w:rsidR="006330C6" w:rsidRPr="00251902">
        <w:t>Wind Power capacity long</w:t>
      </w:r>
      <w:r w:rsidR="00B90893">
        <w:t>-</w:t>
      </w:r>
      <w:r w:rsidR="006330C6" w:rsidRPr="00251902">
        <w:t>term market projections until 2030 (Adapted from Greenpeace, 2015)</w:t>
      </w:r>
      <w:bookmarkEnd w:id="16"/>
      <w:bookmarkEnd w:id="17"/>
    </w:p>
    <w:p w14:paraId="2E2948EF" w14:textId="242B2286" w:rsidR="00FD37A6" w:rsidRDefault="00FD37A6" w:rsidP="00FD37A6">
      <w:pPr>
        <w:widowControl w:val="0"/>
        <w:autoSpaceDE w:val="0"/>
        <w:autoSpaceDN w:val="0"/>
        <w:adjustRightInd w:val="0"/>
        <w:rPr>
          <w:bCs/>
        </w:rPr>
      </w:pPr>
      <w:r w:rsidRPr="00FD37A6">
        <w:rPr>
          <w:bCs/>
        </w:rPr>
        <w:t>The results presented show that a stronger adoption of wind turbines is possible if specific policies are put in place that put a price on carbon emissions, mitigation targets, as well as regulations that force fossil fuel companies to absorb some of their external costs on public health and the environment.</w:t>
      </w:r>
    </w:p>
    <w:p w14:paraId="509783AA" w14:textId="6FA75725" w:rsidR="00820BA5" w:rsidRDefault="00BA484B" w:rsidP="001A1A8F">
      <w:pPr>
        <w:widowControl w:val="0"/>
        <w:autoSpaceDE w:val="0"/>
        <w:autoSpaceDN w:val="0"/>
        <w:adjustRightInd w:val="0"/>
      </w:pPr>
      <w:r w:rsidRPr="00251902">
        <w:rPr>
          <w:bCs/>
        </w:rPr>
        <w:t>For IEA (2016</w:t>
      </w:r>
      <w:r>
        <w:rPr>
          <w:bCs/>
        </w:rPr>
        <w:t>b</w:t>
      </w:r>
      <w:r w:rsidRPr="00251902">
        <w:rPr>
          <w:bCs/>
        </w:rPr>
        <w:t xml:space="preserve">) and MESSAGE/MACRO model (AMPERE, 2014), the deployment of wind may rise 72% to 54% respectively when there is a limit on total carbon emissions. By defining a target 100% RES electricity generation, Greenpeace (2016) widens the scope for wind significantly, considering that it is possible a 561% compared to a Reference scenario in 2050. </w:t>
      </w:r>
      <w:r w:rsidRPr="004B7561">
        <w:t xml:space="preserve">Above, </w:t>
      </w:r>
      <w:r w:rsidR="001A1A8F">
        <w:t xml:space="preserve">it </w:t>
      </w:r>
      <w:r w:rsidR="00904427">
        <w:t>was</w:t>
      </w:r>
      <w:r w:rsidRPr="004B7561">
        <w:t xml:space="preserve"> presented several studies showing the role of wind technologies needed to put the world on the path under 2ºC degrees warming, the </w:t>
      </w:r>
      <w:r w:rsidRPr="004B7561">
        <w:lastRenderedPageBreak/>
        <w:t>internationally-agreed threshold for avoiding potentially irreversible climate change; and estimating a range of possibilities for wind energy use and other less ambitious mitigation scenarios.</w:t>
      </w:r>
    </w:p>
    <w:p w14:paraId="12A2F24A" w14:textId="450A8466" w:rsidR="001C49CB" w:rsidRPr="00820BA5" w:rsidRDefault="551A77D0" w:rsidP="00820BA5">
      <w:pPr>
        <w:pStyle w:val="Heading2"/>
        <w:numPr>
          <w:ilvl w:val="1"/>
          <w:numId w:val="26"/>
        </w:numPr>
      </w:pPr>
      <w:bookmarkStart w:id="18" w:name="_Toc18958312"/>
      <w:r w:rsidRPr="00820BA5">
        <w:t>Advantages</w:t>
      </w:r>
      <w:r w:rsidRPr="004B7561">
        <w:t xml:space="preserve"> and </w:t>
      </w:r>
      <w:r w:rsidR="00F2636B" w:rsidRPr="004B7561">
        <w:t>D</w:t>
      </w:r>
      <w:r w:rsidRPr="004B7561">
        <w:t xml:space="preserve">isadvantages of </w:t>
      </w:r>
      <w:r w:rsidR="00C86763" w:rsidRPr="004B7561">
        <w:t>Wind Onshore</w:t>
      </w:r>
      <w:bookmarkEnd w:id="18"/>
      <w:r w:rsidR="002D6588" w:rsidRPr="004B7561">
        <w:t xml:space="preserve"> </w:t>
      </w:r>
    </w:p>
    <w:p w14:paraId="473285D3" w14:textId="44D8B551" w:rsidR="00202788" w:rsidRPr="00E069AC" w:rsidRDefault="551A77D0" w:rsidP="00820BA5">
      <w:pPr>
        <w:pStyle w:val="Heading3"/>
      </w:pPr>
      <w:bookmarkStart w:id="19" w:name="_Toc18958313"/>
      <w:r w:rsidRPr="00E069AC">
        <w:t>Similar Solutions</w:t>
      </w:r>
      <w:bookmarkEnd w:id="19"/>
    </w:p>
    <w:p w14:paraId="6D7463B7" w14:textId="1C661032" w:rsidR="00202788" w:rsidRPr="00E069AC" w:rsidRDefault="00202788" w:rsidP="00EB247F">
      <w:pPr>
        <w:rPr>
          <w:rFonts w:cs="Times New Roman"/>
        </w:rPr>
      </w:pPr>
      <w:r w:rsidRPr="00E069AC">
        <w:rPr>
          <w:rFonts w:cs="Times New Roman"/>
        </w:rPr>
        <w:t>There are several solutions in the electricity generation sector that replace conventional electricity-generating technologies such as coal, oil, and natural gas power plants, and that could be considered s</w:t>
      </w:r>
      <w:r w:rsidR="000218E4">
        <w:rPr>
          <w:rFonts w:cs="Times New Roman"/>
        </w:rPr>
        <w:t>imilar solutions. Herein, it is</w:t>
      </w:r>
      <w:r w:rsidRPr="00E069AC">
        <w:rPr>
          <w:rFonts w:cs="Times New Roman"/>
        </w:rPr>
        <w:t xml:space="preserve"> considered similar solutions the ones that use the same resource: i.e. </w:t>
      </w:r>
      <w:r w:rsidR="0018298D">
        <w:rPr>
          <w:rFonts w:cs="Times New Roman"/>
        </w:rPr>
        <w:t>wind</w:t>
      </w:r>
      <w:r w:rsidRPr="00E069AC">
        <w:rPr>
          <w:rFonts w:cs="Times New Roman"/>
        </w:rPr>
        <w:t xml:space="preserve"> energy for electricity generation. </w:t>
      </w:r>
    </w:p>
    <w:p w14:paraId="037F669A" w14:textId="4C8A0565" w:rsidR="00202788" w:rsidRPr="00B90893" w:rsidRDefault="00202788" w:rsidP="00EB247F">
      <w:pPr>
        <w:rPr>
          <w:rFonts w:cs="Times New Roman"/>
        </w:rPr>
      </w:pPr>
      <w:r w:rsidRPr="00E069AC">
        <w:rPr>
          <w:rFonts w:cs="Times New Roman"/>
        </w:rPr>
        <w:t xml:space="preserve">Besides </w:t>
      </w:r>
      <w:r w:rsidR="0018298D">
        <w:rPr>
          <w:rFonts w:cs="Times New Roman"/>
        </w:rPr>
        <w:t xml:space="preserve">wind </w:t>
      </w:r>
      <w:r w:rsidR="0018298D" w:rsidRPr="00B90893">
        <w:rPr>
          <w:rFonts w:cs="Times New Roman"/>
        </w:rPr>
        <w:t>onshore utility scale</w:t>
      </w:r>
      <w:r w:rsidRPr="00B90893">
        <w:rPr>
          <w:rFonts w:cs="Times New Roman"/>
        </w:rPr>
        <w:t>, there</w:t>
      </w:r>
      <w:r w:rsidR="008D6FF5" w:rsidRPr="00B90893">
        <w:rPr>
          <w:rFonts w:cs="Times New Roman"/>
        </w:rPr>
        <w:t xml:space="preserve"> </w:t>
      </w:r>
      <w:r w:rsidR="00504415" w:rsidRPr="00B90893">
        <w:rPr>
          <w:rFonts w:cs="Times New Roman"/>
        </w:rPr>
        <w:t>are</w:t>
      </w:r>
      <w:r w:rsidRPr="00B90893">
        <w:rPr>
          <w:rFonts w:cs="Times New Roman"/>
        </w:rPr>
        <w:t xml:space="preserve"> alterna</w:t>
      </w:r>
      <w:r w:rsidR="008D6FF5" w:rsidRPr="00B90893">
        <w:rPr>
          <w:rFonts w:cs="Times New Roman"/>
        </w:rPr>
        <w:t>tive renewable energy technolog</w:t>
      </w:r>
      <w:r w:rsidR="00B90893" w:rsidRPr="00B90893">
        <w:rPr>
          <w:rFonts w:cs="Times New Roman"/>
        </w:rPr>
        <w:t>ies</w:t>
      </w:r>
      <w:r w:rsidR="008D6FF5" w:rsidRPr="00B90893">
        <w:rPr>
          <w:rFonts w:cs="Times New Roman"/>
        </w:rPr>
        <w:t xml:space="preserve"> </w:t>
      </w:r>
      <w:r w:rsidRPr="00B90893">
        <w:rPr>
          <w:rFonts w:cs="Times New Roman"/>
        </w:rPr>
        <w:t xml:space="preserve">with </w:t>
      </w:r>
      <w:r w:rsidR="0018298D" w:rsidRPr="00B90893">
        <w:rPr>
          <w:rFonts w:cs="Times New Roman"/>
        </w:rPr>
        <w:t xml:space="preserve">a </w:t>
      </w:r>
      <w:r w:rsidRPr="00B90893">
        <w:rPr>
          <w:rFonts w:cs="Times New Roman"/>
        </w:rPr>
        <w:t xml:space="preserve">difference </w:t>
      </w:r>
      <w:r w:rsidR="00B90893" w:rsidRPr="00B90893">
        <w:rPr>
          <w:rFonts w:cs="Times New Roman"/>
        </w:rPr>
        <w:t>i</w:t>
      </w:r>
      <w:r w:rsidRPr="00B90893">
        <w:rPr>
          <w:rFonts w:cs="Times New Roman"/>
        </w:rPr>
        <w:t xml:space="preserve">n the level of agency (e.g. </w:t>
      </w:r>
      <w:r w:rsidR="00D81B0F" w:rsidRPr="00B90893">
        <w:rPr>
          <w:rFonts w:cs="Times New Roman"/>
        </w:rPr>
        <w:t>buildings level)</w:t>
      </w:r>
      <w:r w:rsidR="00504415" w:rsidRPr="00B90893">
        <w:rPr>
          <w:rFonts w:cs="Times New Roman"/>
        </w:rPr>
        <w:t xml:space="preserve"> </w:t>
      </w:r>
      <w:r w:rsidR="00B90893" w:rsidRPr="00B90893">
        <w:rPr>
          <w:rFonts w:cs="Times New Roman"/>
        </w:rPr>
        <w:t>or</w:t>
      </w:r>
      <w:r w:rsidR="00504415" w:rsidRPr="00B90893">
        <w:rPr>
          <w:rFonts w:cs="Times New Roman"/>
        </w:rPr>
        <w:t xml:space="preserve"> location (i.e. offshore).</w:t>
      </w:r>
    </w:p>
    <w:p w14:paraId="7D1B99B1" w14:textId="3F7CD559" w:rsidR="00504415" w:rsidRPr="00B90893" w:rsidRDefault="00504415" w:rsidP="00D81B0F">
      <w:pPr>
        <w:pStyle w:val="NormalWeb"/>
        <w:numPr>
          <w:ilvl w:val="0"/>
          <w:numId w:val="34"/>
        </w:numPr>
        <w:rPr>
          <w:rFonts w:eastAsiaTheme="minorEastAsia"/>
          <w:sz w:val="22"/>
          <w:szCs w:val="22"/>
          <w:lang w:eastAsia="ja-JP"/>
        </w:rPr>
      </w:pPr>
      <w:r w:rsidRPr="001A1A8F">
        <w:rPr>
          <w:rFonts w:eastAsiaTheme="minorEastAsia"/>
          <w:b/>
          <w:sz w:val="22"/>
          <w:szCs w:val="22"/>
          <w:u w:val="single"/>
          <w:lang w:eastAsia="ja-JP"/>
        </w:rPr>
        <w:t>Wind Offshore:</w:t>
      </w:r>
      <w:r w:rsidRPr="00B90893">
        <w:rPr>
          <w:rFonts w:eastAsiaTheme="minorEastAsia"/>
          <w:sz w:val="22"/>
          <w:szCs w:val="22"/>
          <w:u w:val="single"/>
          <w:lang w:eastAsia="ja-JP"/>
        </w:rPr>
        <w:t xml:space="preserve"> </w:t>
      </w:r>
      <w:r w:rsidRPr="00B90893">
        <w:rPr>
          <w:sz w:val="22"/>
          <w:szCs w:val="22"/>
          <w:lang w:eastAsia="en-US"/>
        </w:rPr>
        <w:t>offshore utility-scale wind power technologies either installed in the bottom of the sea or floating devices.</w:t>
      </w:r>
    </w:p>
    <w:p w14:paraId="498FDBB7" w14:textId="5B2306B3" w:rsidR="00202788" w:rsidRPr="00D81B0F" w:rsidRDefault="0018298D" w:rsidP="00D81B0F">
      <w:pPr>
        <w:pStyle w:val="NormalWeb"/>
        <w:numPr>
          <w:ilvl w:val="0"/>
          <w:numId w:val="34"/>
        </w:numPr>
        <w:rPr>
          <w:rFonts w:eastAsiaTheme="minorEastAsia"/>
          <w:sz w:val="22"/>
          <w:szCs w:val="22"/>
          <w:lang w:eastAsia="ja-JP"/>
        </w:rPr>
      </w:pPr>
      <w:r w:rsidRPr="001A1A8F">
        <w:rPr>
          <w:rFonts w:eastAsiaTheme="minorEastAsia"/>
          <w:b/>
          <w:sz w:val="22"/>
          <w:szCs w:val="22"/>
          <w:u w:val="single"/>
          <w:lang w:eastAsia="ja-JP"/>
        </w:rPr>
        <w:t>Micro Wind Turbines:</w:t>
      </w:r>
      <w:r w:rsidRPr="00B90893">
        <w:rPr>
          <w:rFonts w:eastAsiaTheme="minorEastAsia"/>
          <w:sz w:val="22"/>
          <w:szCs w:val="22"/>
          <w:u w:val="single"/>
          <w:lang w:eastAsia="ja-JP"/>
        </w:rPr>
        <w:t xml:space="preserve"> </w:t>
      </w:r>
      <w:r w:rsidR="00D81B0F" w:rsidRPr="00B90893">
        <w:rPr>
          <w:rFonts w:eastAsiaTheme="minorEastAsia"/>
          <w:sz w:val="22"/>
          <w:szCs w:val="22"/>
          <w:lang w:eastAsia="ja-JP"/>
        </w:rPr>
        <w:t xml:space="preserve">electricity-generating wind turbines with </w:t>
      </w:r>
      <w:r w:rsidR="00B90893">
        <w:rPr>
          <w:rFonts w:eastAsiaTheme="minorEastAsia"/>
          <w:sz w:val="22"/>
          <w:szCs w:val="22"/>
          <w:lang w:eastAsia="ja-JP"/>
        </w:rPr>
        <w:t xml:space="preserve">a </w:t>
      </w:r>
      <w:r w:rsidR="00D81B0F" w:rsidRPr="00B90893">
        <w:rPr>
          <w:rFonts w:eastAsiaTheme="minorEastAsia"/>
          <w:sz w:val="22"/>
          <w:szCs w:val="22"/>
          <w:lang w:eastAsia="ja-JP"/>
        </w:rPr>
        <w:t>capacity of 100 kilowatts or less. In lower-income countries, micro wind turbines can help expand access to electricity, giving people a way to light their homes or cook their evening meals, which can avoid emissions from dirty diesel generators or kerosene lamps. Microturbines can also be placed on large structures, such as skyscrapers, to take advantage of stronger</w:t>
      </w:r>
      <w:r w:rsidR="00D81B0F" w:rsidRPr="00D81B0F">
        <w:rPr>
          <w:rFonts w:eastAsiaTheme="minorEastAsia"/>
          <w:sz w:val="22"/>
          <w:szCs w:val="22"/>
          <w:lang w:eastAsia="ja-JP"/>
        </w:rPr>
        <w:t>, steadier breezes.</w:t>
      </w:r>
    </w:p>
    <w:p w14:paraId="66FEF337" w14:textId="7E1039B7" w:rsidR="000330C6" w:rsidRPr="00E069AC" w:rsidRDefault="551A77D0" w:rsidP="00820BA5">
      <w:pPr>
        <w:pStyle w:val="Heading3"/>
        <w:numPr>
          <w:ilvl w:val="2"/>
          <w:numId w:val="42"/>
        </w:numPr>
      </w:pPr>
      <w:bookmarkStart w:id="20" w:name="_Toc18958314"/>
      <w:r w:rsidRPr="00E069AC">
        <w:t>Arguments for Adoption</w:t>
      </w:r>
      <w:bookmarkEnd w:id="20"/>
    </w:p>
    <w:p w14:paraId="3BEEAB75" w14:textId="49350598" w:rsidR="005C2BC8" w:rsidRPr="00251902" w:rsidRDefault="005C2BC8" w:rsidP="005C2BC8">
      <w:pPr>
        <w:autoSpaceDE w:val="0"/>
        <w:rPr>
          <w:rFonts w:eastAsia="Times New Roman"/>
          <w:color w:val="000000"/>
        </w:rPr>
      </w:pPr>
      <w:r w:rsidRPr="00251902">
        <w:rPr>
          <w:rFonts w:eastAsia="Times New Roman"/>
          <w:color w:val="000000"/>
        </w:rPr>
        <w:t xml:space="preserve">Due to its low life cycle assessment (LCA) greenhouse gas emissions (GHG), wind power is crucial to decarbonize the electricity generation sector. Indeed, wind power plays a large and essential role in any modeling exercise of a low-carbon future for the following reasons: 1) wind has large megawatt capability, 2) </w:t>
      </w:r>
      <w:r w:rsidRPr="00251902">
        <w:t>the output of wind and solar is complementary in many regions of the world</w:t>
      </w:r>
      <w:r w:rsidRPr="00251902">
        <w:rPr>
          <w:rFonts w:eastAsia="Times New Roman"/>
          <w:color w:val="000000"/>
        </w:rPr>
        <w:t xml:space="preserve"> (Loftus </w:t>
      </w:r>
      <w:r w:rsidRPr="00251902">
        <w:rPr>
          <w:rFonts w:eastAsia="Times New Roman"/>
          <w:i/>
          <w:color w:val="000000"/>
        </w:rPr>
        <w:t>et al</w:t>
      </w:r>
      <w:r w:rsidRPr="00251902">
        <w:rPr>
          <w:rFonts w:eastAsia="Times New Roman"/>
          <w:color w:val="000000"/>
        </w:rPr>
        <w:t>., 2015; IEA, 2016a), 3) the resource is spread across the world, 4) and the LCOE is competitive.</w:t>
      </w:r>
    </w:p>
    <w:p w14:paraId="50933F42" w14:textId="5CF4CDAC" w:rsidR="005C2BC8" w:rsidRPr="005C2BC8" w:rsidRDefault="005C2BC8" w:rsidP="005C2BC8">
      <w:r w:rsidRPr="00251902">
        <w:t xml:space="preserve">As a </w:t>
      </w:r>
      <w:r w:rsidR="007B6462">
        <w:t>RES,</w:t>
      </w:r>
      <w:r w:rsidRPr="00251902">
        <w:t xml:space="preserve"> wind does not require mining or drilling for fuel, and its costs are not susceptible to fluctuations in fossil fuel prices. The increased use of wind </w:t>
      </w:r>
      <w:r w:rsidR="007B6462">
        <w:t xml:space="preserve">power </w:t>
      </w:r>
      <w:r w:rsidRPr="00251902">
        <w:t xml:space="preserve">can help utilities hedge against the volatility of fossil fuels, and prepare for existing or future regulations pricing or limiting carbon emissions. The increased use of wind would also cut down on other air pollution emissions such as particulate matter, sulfur dioxide, and nitrous oxide, reducing related health problems and premature mortality. The increased use of wind would also decrease the use of water and the potential for water pollution from mining and drilling. According to </w:t>
      </w:r>
      <w:r w:rsidRPr="00251902">
        <w:lastRenderedPageBreak/>
        <w:t>the US DOE (2015), adoption of wind technologies compared to business as usual scenario results in savings on GHG emissions, air pollution, water use</w:t>
      </w:r>
      <w:r>
        <w:t xml:space="preserve">, and even electricity costs.  </w:t>
      </w:r>
    </w:p>
    <w:p w14:paraId="5DCDD33C" w14:textId="6F7E88DC" w:rsidR="00BA484B" w:rsidRDefault="00CB603A" w:rsidP="005D49A8">
      <w:pPr>
        <w:rPr>
          <w:rFonts w:cs="Times New Roman"/>
        </w:rPr>
      </w:pPr>
      <w:r w:rsidRPr="00E069AC">
        <w:rPr>
          <w:rFonts w:cs="Times New Roman"/>
        </w:rPr>
        <w:t xml:space="preserve">Given that </w:t>
      </w:r>
      <w:r w:rsidR="005C2BC8">
        <w:rPr>
          <w:rFonts w:cs="Times New Roman"/>
        </w:rPr>
        <w:t xml:space="preserve">wind onshore </w:t>
      </w:r>
      <w:r w:rsidRPr="00E069AC">
        <w:rPr>
          <w:rFonts w:cs="Times New Roman"/>
        </w:rPr>
        <w:t xml:space="preserve">installations will in most cases be deployed to replace fossil fuel power </w:t>
      </w:r>
      <w:r w:rsidR="00904427" w:rsidRPr="00E069AC">
        <w:rPr>
          <w:rFonts w:cs="Times New Roman"/>
        </w:rPr>
        <w:t>plants,</w:t>
      </w:r>
      <w:r w:rsidR="00904427">
        <w:rPr>
          <w:rFonts w:cs="Times New Roman"/>
        </w:rPr>
        <w:t xml:space="preserve"> </w:t>
      </w:r>
      <w:r w:rsidR="00904427" w:rsidRPr="00E069AC">
        <w:rPr>
          <w:rFonts w:cs="Times New Roman"/>
        </w:rPr>
        <w:t>the</w:t>
      </w:r>
      <w:r w:rsidRPr="00E069AC">
        <w:rPr>
          <w:rFonts w:cs="Times New Roman"/>
        </w:rPr>
        <w:t xml:space="preserve"> carbon mitigation potential is significant. There are, of course, indirect emissions associated with </w:t>
      </w:r>
      <w:r w:rsidR="005C2BC8">
        <w:rPr>
          <w:rFonts w:cs="Times New Roman"/>
        </w:rPr>
        <w:t>these technologies</w:t>
      </w:r>
      <w:r w:rsidRPr="00E069AC">
        <w:rPr>
          <w:rFonts w:cs="Times New Roman"/>
        </w:rPr>
        <w:t xml:space="preserve"> manufacturing and installation, and this issue will be discussed in greater detail below, but according to the IEA, the large emission reductions resulting from substitution of fossil fuel-based electricity generation with </w:t>
      </w:r>
      <w:r w:rsidR="005C2BC8">
        <w:rPr>
          <w:rFonts w:cs="Times New Roman"/>
        </w:rPr>
        <w:t>wind</w:t>
      </w:r>
      <w:r w:rsidRPr="00E069AC">
        <w:rPr>
          <w:rFonts w:cs="Times New Roman"/>
        </w:rPr>
        <w:t xml:space="preserve"> electricity are orders of magnitude larger than emissions increases due to </w:t>
      </w:r>
      <w:r w:rsidR="005C2BC8">
        <w:rPr>
          <w:rFonts w:cs="Times New Roman"/>
        </w:rPr>
        <w:t xml:space="preserve">wind onshore </w:t>
      </w:r>
      <w:r w:rsidRPr="00E069AC">
        <w:rPr>
          <w:rFonts w:cs="Times New Roman"/>
        </w:rPr>
        <w:t xml:space="preserve">lifecycle emissions and the variability that may come with a high penetration of </w:t>
      </w:r>
      <w:r w:rsidR="005C2BC8">
        <w:rPr>
          <w:rFonts w:cs="Times New Roman"/>
        </w:rPr>
        <w:t>wind</w:t>
      </w:r>
      <w:r w:rsidRPr="00E069AC">
        <w:rPr>
          <w:rFonts w:cs="Times New Roman"/>
        </w:rPr>
        <w:t xml:space="preserve"> electricity in future grids (IEA, 2014). </w:t>
      </w:r>
    </w:p>
    <w:p w14:paraId="1880F934" w14:textId="616D9A45" w:rsidR="00B73FEA" w:rsidRDefault="00B73FEA" w:rsidP="00B73FEA">
      <w:pPr>
        <w:rPr>
          <w:rFonts w:cs="Times New Roman"/>
        </w:rPr>
      </w:pPr>
      <w:r>
        <w:t xml:space="preserve">The environmental impacts of onshore wind compared to fossil-based power generation is relatively small. Also, among renewable power generation solutions, onshore wind has one the lowest carbon intensity per unit of electricity generated. </w:t>
      </w:r>
      <w:r w:rsidR="00067C5D">
        <w:rPr>
          <w:rFonts w:cs="Times New Roman"/>
        </w:rPr>
        <w:t>Onshore wind has a very low but non-zero lifecycle emissions in the range 2-25 gCO</w:t>
      </w:r>
      <w:r w:rsidR="00067C5D" w:rsidRPr="004B7561">
        <w:rPr>
          <w:rFonts w:cs="Times New Roman"/>
          <w:vertAlign w:val="subscript"/>
        </w:rPr>
        <w:t>2</w:t>
      </w:r>
      <w:r w:rsidR="00067C5D">
        <w:rPr>
          <w:rFonts w:cs="Times New Roman"/>
        </w:rPr>
        <w:t>-eq/kWh, and up to 106 gCO</w:t>
      </w:r>
      <w:r w:rsidR="00067C5D" w:rsidRPr="004B7561">
        <w:rPr>
          <w:rFonts w:cs="Times New Roman"/>
          <w:vertAlign w:val="subscript"/>
        </w:rPr>
        <w:t>2</w:t>
      </w:r>
      <w:r w:rsidR="00067C5D">
        <w:rPr>
          <w:rFonts w:cs="Times New Roman"/>
        </w:rPr>
        <w:t xml:space="preserve">-eq/kWh in locations such as Scotland where significant numbers of wind farms are built on peatlands </w:t>
      </w:r>
      <w:r w:rsidR="00067C5D">
        <w:rPr>
          <w:rFonts w:cs="Times New Roman"/>
        </w:rPr>
        <w:fldChar w:fldCharType="begin"/>
      </w:r>
      <w:r w:rsidR="00067C5D">
        <w:rPr>
          <w:rFonts w:cs="Times New Roman"/>
        </w:rPr>
        <w:instrText xml:space="preserve"> ADDIN ZOTERO_ITEM CSL_CITATION {"citationID":"MLFqWgaC","properties":{"formattedCitation":"(Thomson and Harrison 2015)","plainCitation":"(Thomson and Harrison 2015)","dontUpdate":true,"noteIndex":0},"citationItems":[{"id":1859,"uris":["http://zotero.org/groups/2241932/items/Q2TH4LIM"],"uri":["http://zotero.org/groups/2241932/items/Q2TH4LIM"],"itemData":{"id":1859,"type":"report","title":"Life Cycle Costs and Carbon Emissions of Onshore Wind Power","page":"64","source":"Zotero","abstract":"There is a significant diversity of views on the life cycle levelised costs and carbon emissions of energy\ntechnologies, including onshore wind. ClimateXChange has commissioned a briefing paper to help Scottish policy\nmakers and other interested parties better understand these perspectives, the uncertainties associated with them,\nand the differing underpinning assumptions. In particular, this paper:\n</w:instrText>
      </w:r>
      <w:r w:rsidR="00067C5D">
        <w:rPr>
          <w:rFonts w:cs="Times New Roman"/>
        </w:rPr>
        <w:instrText> Identifies the varied academic and wider perspectives on the life cycle costs and emissions of onshore wind\ntechnologies and associated infrastructure;\n</w:instrText>
      </w:r>
      <w:r w:rsidR="00067C5D">
        <w:rPr>
          <w:rFonts w:cs="Times New Roman"/>
        </w:rPr>
        <w:instrText> Synthesises the existing evidence and assumptions used to support these perspectives;\n</w:instrText>
      </w:r>
      <w:r w:rsidR="00067C5D">
        <w:rPr>
          <w:rFonts w:cs="Times New Roman"/>
        </w:rPr>
        <w:instrText> Identifies variations in the evidence and assumptions;\n</w:instrText>
      </w:r>
      <w:r w:rsidR="00067C5D">
        <w:rPr>
          <w:rFonts w:cs="Times New Roman"/>
        </w:rPr>
        <w:instrText xml:space="preserve"> Identifies areas of consensus and any outliers.","URL":"https://www.climatexchange.org.uk/media/1463/main_report_-_life_cycle_costs_and_carbon_emissions_of_onshore_wind_power.pdf","language":"en","author":[{"family":"Thomson","given":"R Camilla"},{"family":"Harrison","given":"Gareth P"}],"issued":{"date-parts":[["2015",6]]}}}],"schema":"https://github.com/citation-style-language/schema/raw/master/csl-citation.json"} </w:instrText>
      </w:r>
      <w:r w:rsidR="00067C5D">
        <w:rPr>
          <w:rFonts w:cs="Times New Roman"/>
        </w:rPr>
        <w:fldChar w:fldCharType="separate"/>
      </w:r>
      <w:r w:rsidR="00067C5D" w:rsidRPr="00EB0AA6">
        <w:rPr>
          <w:rFonts w:cs="Times New Roman"/>
        </w:rPr>
        <w:t>(Thomson and Harrison</w:t>
      </w:r>
      <w:r w:rsidR="00067C5D">
        <w:rPr>
          <w:rFonts w:cs="Times New Roman"/>
        </w:rPr>
        <w:t>,</w:t>
      </w:r>
      <w:r w:rsidR="00067C5D" w:rsidRPr="00EB0AA6">
        <w:rPr>
          <w:rFonts w:cs="Times New Roman"/>
        </w:rPr>
        <w:t xml:space="preserve"> 2015)</w:t>
      </w:r>
      <w:r w:rsidR="00067C5D">
        <w:rPr>
          <w:rFonts w:cs="Times New Roman"/>
        </w:rPr>
        <w:fldChar w:fldCharType="end"/>
      </w:r>
      <w:r w:rsidR="00067C5D">
        <w:rPr>
          <w:rFonts w:cs="Times New Roman"/>
        </w:rPr>
        <w:t>.</w:t>
      </w:r>
    </w:p>
    <w:p w14:paraId="2EB95F12" w14:textId="0D6C947B" w:rsidR="00B73FEA" w:rsidRPr="00E069AC" w:rsidRDefault="00B73FEA" w:rsidP="005D49A8">
      <w:pPr>
        <w:rPr>
          <w:rFonts w:cs="Times New Roman"/>
        </w:rPr>
      </w:pPr>
      <w:r>
        <w:rPr>
          <w:rFonts w:cs="Times New Roman"/>
        </w:rPr>
        <w:t>To assess a holistic environmental impacts of wind power, the life cycle assessment (LCA) approach has been used in literature. Several sources in literature conducted LCA in comparison with other clean energy solutions and conventional power generation technologies, and in all the studies, onshore wind consistently gives low emissions per unit of power generated. The strength of LCA approach lies in the consideration of not only the direct emissions associated with onshore wind farm activities from turbine/components manufacturing, installation, operation, and to decommissioning, but also the materials and resource consumption in the entire value-chain and lifetime of the project from the manufacturing gate to the farm. The phases of onshore wind power deployment often captured in the LCA include: turbine/component manufacturing and construction, transport to test facilities and to site, on-site installation, operation and maintenance, and decommissioning. Among these, the turbine/component manufacturing and construction is the main driver of GHG emissions in onshore wind power.  In the manufacturing/construction stage, the tower and nacelle manufacturing, foundation, and the eventual grid integration contribute the bulk of the GHG emissions with only a marginal contribution from turbine blade manufacturing.</w:t>
      </w:r>
    </w:p>
    <w:p w14:paraId="631C1215" w14:textId="77777777" w:rsidR="006D6012" w:rsidRPr="00E069AC" w:rsidRDefault="551A77D0" w:rsidP="005D49A8">
      <w:pPr>
        <w:pStyle w:val="Heading3"/>
      </w:pPr>
      <w:bookmarkStart w:id="21" w:name="_Toc18958315"/>
      <w:r w:rsidRPr="00E069AC">
        <w:t>Additional Benefits and Burdens</w:t>
      </w:r>
      <w:bookmarkEnd w:id="21"/>
    </w:p>
    <w:p w14:paraId="60D33A67" w14:textId="55895159" w:rsidR="005C2BC8" w:rsidRPr="00251902" w:rsidRDefault="005C2BC8" w:rsidP="005C2BC8">
      <w:r w:rsidRPr="00251902">
        <w:t xml:space="preserve">Wind power is less constrained by location than other renewable technologies such as hydro and geothermal, particularly as advances in technology help wind turbines be accessible to more areas. This can result in reducing grid costs and distribution losses (IEA; 2016b). For Nakata </w:t>
      </w:r>
      <w:r w:rsidRPr="00251902">
        <w:rPr>
          <w:i/>
        </w:rPr>
        <w:t>et al.</w:t>
      </w:r>
      <w:r w:rsidRPr="00251902">
        <w:t xml:space="preserve"> (2011), in areas where there is wind energy potential, but no connection to the grid, wind turbines are a</w:t>
      </w:r>
      <w:r w:rsidR="007B6462">
        <w:t xml:space="preserve">lso </w:t>
      </w:r>
      <w:r w:rsidRPr="00251902">
        <w:t xml:space="preserve">suitable option because of their </w:t>
      </w:r>
      <w:r w:rsidRPr="00251902">
        <w:lastRenderedPageBreak/>
        <w:t xml:space="preserve">simplicity of design and higher efficiency. </w:t>
      </w:r>
      <w:r w:rsidR="007B6462" w:rsidRPr="00251902">
        <w:t>Since</w:t>
      </w:r>
      <w:r w:rsidRPr="00251902">
        <w:t xml:space="preserve"> wind is an irregular resource, off-grid applications generally require some form of electricity storage. Furthermore, hybrid wind-diesel systems and biomass-fired steam boilers with turbine-generators can replace or supplement existing diesel and gasoline generators, resulting in better environmental and economic performance</w:t>
      </w:r>
      <w:r w:rsidR="007B6462">
        <w:t xml:space="preserve"> (</w:t>
      </w:r>
      <w:r w:rsidR="007B6462" w:rsidRPr="00251902">
        <w:t xml:space="preserve">Nakata </w:t>
      </w:r>
      <w:r w:rsidR="007B6462" w:rsidRPr="00251902">
        <w:rPr>
          <w:i/>
        </w:rPr>
        <w:t>et al.</w:t>
      </w:r>
      <w:r w:rsidR="007B6462">
        <w:t>,</w:t>
      </w:r>
      <w:r w:rsidR="007B6462" w:rsidRPr="00251902">
        <w:t>2011)</w:t>
      </w:r>
      <w:r w:rsidR="00D37ECE">
        <w:t>.</w:t>
      </w:r>
    </w:p>
    <w:p w14:paraId="22747170" w14:textId="77777777" w:rsidR="005C2BC8" w:rsidRPr="00251902" w:rsidRDefault="005C2BC8" w:rsidP="005C2BC8">
      <w:r w:rsidRPr="00251902">
        <w:t>However, wind power may still require investment if transmission and distribution lines to transfer the electricity to high demand areas is needed. Wind used along with solar may have additional costs for grid infrastructure, although renewable proponents argue the issue and costs have been overstated (AWEA, 2014; IRENA, 2015; IEA, 2016a).</w:t>
      </w:r>
    </w:p>
    <w:p w14:paraId="68309E5E" w14:textId="6ACE58FB" w:rsidR="005C2BC8" w:rsidRDefault="005C2BC8" w:rsidP="005C2BC8">
      <w:r w:rsidRPr="00251902">
        <w:t xml:space="preserve">Since wind turbines do not cover the entire area in which they are located therefore they are compatible </w:t>
      </w:r>
      <w:r w:rsidR="00B90893">
        <w:t>with</w:t>
      </w:r>
      <w:r w:rsidRPr="00251902">
        <w:t xml:space="preserve"> other land uses, such as agriculture and foraging. Despite their several </w:t>
      </w:r>
      <w:r w:rsidRPr="00251902">
        <w:rPr>
          <w:color w:val="221E1F"/>
        </w:rPr>
        <w:t>advantages</w:t>
      </w:r>
      <w:r w:rsidR="001B48E7">
        <w:rPr>
          <w:color w:val="221E1F"/>
        </w:rPr>
        <w:t xml:space="preserve">, </w:t>
      </w:r>
      <w:r w:rsidRPr="00251902">
        <w:rPr>
          <w:color w:val="221E1F"/>
        </w:rPr>
        <w:t xml:space="preserve">there is a concern about possible disruption of wildlife habitats with impacts of wind farms on birds, bats, and other wildlife populations; the local environment with land erosion; the landscape; and communities and individuals living near wind projects due to turbines rotation noise (Nakata et </w:t>
      </w:r>
      <w:r w:rsidRPr="00251902">
        <w:rPr>
          <w:i/>
          <w:color w:val="221E1F"/>
        </w:rPr>
        <w:t>al</w:t>
      </w:r>
      <w:r w:rsidRPr="00251902">
        <w:rPr>
          <w:color w:val="221E1F"/>
        </w:rPr>
        <w:t>., 2011</w:t>
      </w:r>
      <w:r w:rsidR="001A1A8F">
        <w:rPr>
          <w:color w:val="221E1F"/>
        </w:rPr>
        <w:t>;</w:t>
      </w:r>
      <w:r w:rsidRPr="00251902">
        <w:rPr>
          <w:color w:val="221E1F"/>
        </w:rPr>
        <w:t xml:space="preserve"> DOE</w:t>
      </w:r>
      <w:r w:rsidR="001A1A8F">
        <w:rPr>
          <w:color w:val="221E1F"/>
        </w:rPr>
        <w:t>,</w:t>
      </w:r>
      <w:r w:rsidRPr="00251902">
        <w:rPr>
          <w:color w:val="221E1F"/>
        </w:rPr>
        <w:t xml:space="preserve"> 2015). This is particularly true as turbines increase in size and proximity to more populated areas. Continued research, technological solutions (</w:t>
      </w:r>
      <w:r w:rsidRPr="00251902">
        <w:rPr>
          <w:i/>
          <w:color w:val="221E1F"/>
        </w:rPr>
        <w:t>e.g.</w:t>
      </w:r>
      <w:r w:rsidRPr="00251902">
        <w:rPr>
          <w:color w:val="221E1F"/>
        </w:rPr>
        <w:t xml:space="preserve"> strategic operational strategies and wildlife deterrents), and experience can make sit</w:t>
      </w:r>
      <w:r w:rsidR="001B48E7">
        <w:rPr>
          <w:color w:val="221E1F"/>
        </w:rPr>
        <w:t>ti</w:t>
      </w:r>
      <w:r w:rsidRPr="00251902">
        <w:rPr>
          <w:color w:val="221E1F"/>
        </w:rPr>
        <w:t>ng and mitigation more effective and efficient (DOE, 2015).</w:t>
      </w:r>
      <w:r w:rsidRPr="00251902">
        <w:t xml:space="preserve"> </w:t>
      </w:r>
    </w:p>
    <w:p w14:paraId="2C385D55" w14:textId="56440865" w:rsidR="005C2BC8" w:rsidRPr="00DF39BA" w:rsidRDefault="005C2BC8" w:rsidP="005C2BC8">
      <w:pPr>
        <w:widowControl w:val="0"/>
        <w:autoSpaceDE w:val="0"/>
        <w:autoSpaceDN w:val="0"/>
        <w:adjustRightInd w:val="0"/>
        <w:rPr>
          <w:rFonts w:eastAsia="Times New Roman"/>
        </w:rPr>
      </w:pPr>
      <w:r>
        <w:rPr>
          <w:rFonts w:eastAsia="Times New Roman"/>
        </w:rPr>
        <w:t>As seen before, t</w:t>
      </w:r>
      <w:r w:rsidRPr="00251902">
        <w:rPr>
          <w:rFonts w:eastAsia="Times New Roman"/>
        </w:rPr>
        <w:t>hough individual turbines at wind plants may need replacement after 20 to 30 years, the site does not need to be abandoned. New, more cost-effective turbines can be added, the infrastructure upgraded if necessary, and the plant returned to use. Where turbines do require decommissioning, the salvage value often offsets the costs (Wiser and Yang</w:t>
      </w:r>
      <w:r>
        <w:rPr>
          <w:rFonts w:eastAsia="Times New Roman"/>
        </w:rPr>
        <w:t>,</w:t>
      </w:r>
      <w:r w:rsidRPr="00251902">
        <w:rPr>
          <w:rFonts w:eastAsia="Times New Roman"/>
        </w:rPr>
        <w:t xml:space="preserve"> 2011).</w:t>
      </w:r>
    </w:p>
    <w:p w14:paraId="09614FE9" w14:textId="508F79B7" w:rsidR="005C2BC8" w:rsidRPr="00251902" w:rsidRDefault="005C2BC8" w:rsidP="005C2BC8">
      <w:r w:rsidRPr="00251902">
        <w:t>According to REN21 (2016) onshore wind power face some challenges in the lack of transmission infrastructure, delays in grid connection, the need to re</w:t>
      </w:r>
      <w:r w:rsidR="000510F9">
        <w:t>-</w:t>
      </w:r>
      <w:r w:rsidRPr="00251902">
        <w:t>route electricity through neighboring countries, lack of public acceptance, and curtailment where regulations and current management systems make it difficult to integrate large amounts of wind energy and other variable renewables. Yet many countries and regions continue to add large amounts of wind to their system, such as Denmark, which uses wind to meet up to 40% of national demand (Navigant, 2015) and between 20% to 30% of Portugal, Ireland, and Spain’s demand (</w:t>
      </w:r>
      <w:r>
        <w:t>DOE</w:t>
      </w:r>
      <w:r w:rsidRPr="00251902">
        <w:t>, 2016).</w:t>
      </w:r>
    </w:p>
    <w:p w14:paraId="754362CD" w14:textId="0B02F9E3" w:rsidR="005C2BC8" w:rsidRPr="00251902" w:rsidRDefault="005C2BC8" w:rsidP="005C2BC8">
      <w:pPr>
        <w:rPr>
          <w:bCs/>
        </w:rPr>
      </w:pPr>
      <w:r w:rsidRPr="00251902">
        <w:rPr>
          <w:bCs/>
        </w:rPr>
        <w:t xml:space="preserve">Further, several studies using models of the electrical grid also have found that current renewable energy resources and technologies could reliably power 80-100% of the electrical grid, at the state, regional, and </w:t>
      </w:r>
      <w:r w:rsidRPr="00251902">
        <w:rPr>
          <w:bCs/>
        </w:rPr>
        <w:lastRenderedPageBreak/>
        <w:t>federal level</w:t>
      </w:r>
      <w:r w:rsidR="000510F9">
        <w:rPr>
          <w:bCs/>
        </w:rPr>
        <w:t>s</w:t>
      </w:r>
      <w:r w:rsidRPr="00251902">
        <w:rPr>
          <w:bCs/>
        </w:rPr>
        <w:t xml:space="preserve"> (Arent </w:t>
      </w:r>
      <w:r w:rsidRPr="00251902">
        <w:rPr>
          <w:bCs/>
          <w:i/>
        </w:rPr>
        <w:t>et al.</w:t>
      </w:r>
      <w:r w:rsidRPr="00251902">
        <w:rPr>
          <w:bCs/>
        </w:rPr>
        <w:t>, 2014, Budischak</w:t>
      </w:r>
      <w:r w:rsidRPr="00251902">
        <w:rPr>
          <w:bCs/>
          <w:i/>
        </w:rPr>
        <w:t xml:space="preserve"> et al.</w:t>
      </w:r>
      <w:r w:rsidRPr="00251902">
        <w:rPr>
          <w:bCs/>
        </w:rPr>
        <w:t>, 2013, Hart and Jacobson 2011).</w:t>
      </w:r>
      <w:r w:rsidRPr="00251902">
        <w:rPr>
          <w:rStyle w:val="FootnoteReference"/>
          <w:bCs/>
        </w:rPr>
        <w:footnoteReference w:id="1"/>
      </w:r>
      <w:r w:rsidRPr="00251902">
        <w:rPr>
          <w:bCs/>
        </w:rPr>
        <w:t xml:space="preserve"> Wind along with solar often provides most of the energy demanded, backed-up by natural gas turbines and pumped hydro storage.</w:t>
      </w:r>
    </w:p>
    <w:p w14:paraId="3532456A" w14:textId="0C394239" w:rsidR="005C2BC8" w:rsidRPr="00251902" w:rsidRDefault="005C2BC8" w:rsidP="005C2BC8">
      <w:pPr>
        <w:rPr>
          <w:bCs/>
        </w:rPr>
      </w:pPr>
      <w:r w:rsidRPr="00251902">
        <w:rPr>
          <w:bCs/>
        </w:rPr>
        <w:t>Another concern with wind electricity generation, like solar, is intermittency. Wind speeds vary on a seasonal and hourly basis, requiring backup power or storage at certain times to meet electricity demand</w:t>
      </w:r>
      <w:r w:rsidR="000510F9">
        <w:rPr>
          <w:bCs/>
        </w:rPr>
        <w:t>, and maintain the security of electricity grid</w:t>
      </w:r>
      <w:r w:rsidRPr="00251902">
        <w:rPr>
          <w:bCs/>
        </w:rPr>
        <w:t xml:space="preserve">. </w:t>
      </w:r>
      <w:r w:rsidRPr="00251902">
        <w:rPr>
          <w:rFonts w:eastAsia="Times New Roman"/>
        </w:rPr>
        <w:t>An electric system increasingly powered by solar and wind will need modifications and investments to effectively accommodate the new energy sources. Improved forecasting techniqu</w:t>
      </w:r>
      <w:r>
        <w:rPr>
          <w:rFonts w:eastAsia="Times New Roman"/>
        </w:rPr>
        <w:t xml:space="preserve">es and combining wind and solar </w:t>
      </w:r>
      <w:r w:rsidRPr="00251902">
        <w:rPr>
          <w:rFonts w:eastAsia="Times New Roman"/>
        </w:rPr>
        <w:t>can reduce variability costs, although pumped hydro storage and peaking plants may be needed to meet periods of increased energy demand. According to IRENA (2015), while this impact receives much attention in the literature and public debate, in large countries increased investment in transmission and distribution lines might be required if available renewable resources are located far from demand centers. Based on available data, IRENA (2015) estimates the resulting grid costs for transmission networks t</w:t>
      </w:r>
      <w:r>
        <w:rPr>
          <w:rFonts w:eastAsia="Times New Roman"/>
        </w:rPr>
        <w:t>end to be less than around US$0.</w:t>
      </w:r>
      <w:r w:rsidRPr="00251902">
        <w:rPr>
          <w:rFonts w:eastAsia="Times New Roman"/>
        </w:rPr>
        <w:t>013/kWh.</w:t>
      </w:r>
    </w:p>
    <w:p w14:paraId="073F7B86" w14:textId="1E835389" w:rsidR="005C2BC8" w:rsidRDefault="005C2BC8" w:rsidP="005C2BC8">
      <w:pPr>
        <w:rPr>
          <w:rFonts w:eastAsia="Times New Roman"/>
        </w:rPr>
      </w:pPr>
      <w:r w:rsidRPr="00251902">
        <w:rPr>
          <w:rFonts w:eastAsia="Times New Roman"/>
        </w:rPr>
        <w:t xml:space="preserve">The cost component of increased wind and solar </w:t>
      </w:r>
      <w:r w:rsidR="00F3570C">
        <w:rPr>
          <w:rFonts w:eastAsia="Times New Roman"/>
        </w:rPr>
        <w:t xml:space="preserve">capacity </w:t>
      </w:r>
      <w:r w:rsidRPr="00251902">
        <w:rPr>
          <w:rFonts w:eastAsia="Times New Roman"/>
        </w:rPr>
        <w:t>can be reduced by peak shaving</w:t>
      </w:r>
      <w:r w:rsidR="00F3570C">
        <w:rPr>
          <w:rFonts w:eastAsia="Times New Roman"/>
        </w:rPr>
        <w:t>,</w:t>
      </w:r>
      <w:r w:rsidRPr="00251902">
        <w:rPr>
          <w:rFonts w:eastAsia="Times New Roman"/>
        </w:rPr>
        <w:t xml:space="preserve"> through demand-side management, as well as stronger and more flexible electricity grids. The integration costs </w:t>
      </w:r>
      <w:r w:rsidR="00F3570C">
        <w:rPr>
          <w:rFonts w:eastAsia="Times New Roman"/>
        </w:rPr>
        <w:t xml:space="preserve">of these technologies </w:t>
      </w:r>
      <w:r w:rsidRPr="00251902">
        <w:rPr>
          <w:rFonts w:eastAsia="Times New Roman"/>
        </w:rPr>
        <w:t>are also less applicable to areas that are still building up a centralized electricity system</w:t>
      </w:r>
      <w:r w:rsidR="00F3570C">
        <w:rPr>
          <w:rFonts w:eastAsia="Times New Roman"/>
        </w:rPr>
        <w:t xml:space="preserve"> (as southeast Asia and African countries).</w:t>
      </w:r>
      <w:r w:rsidR="00312D2D">
        <w:rPr>
          <w:rFonts w:eastAsia="Times New Roman"/>
        </w:rPr>
        <w:t xml:space="preserve"> R</w:t>
      </w:r>
      <w:r w:rsidRPr="00251902">
        <w:rPr>
          <w:rFonts w:eastAsia="Times New Roman"/>
        </w:rPr>
        <w:t xml:space="preserve">emote areas may </w:t>
      </w:r>
      <w:r w:rsidR="00F3570C">
        <w:rPr>
          <w:rFonts w:eastAsia="Times New Roman"/>
        </w:rPr>
        <w:t xml:space="preserve">also </w:t>
      </w:r>
      <w:r w:rsidRPr="00251902">
        <w:rPr>
          <w:rFonts w:eastAsia="Times New Roman"/>
        </w:rPr>
        <w:t>benefit from a more distributed electricity system</w:t>
      </w:r>
      <w:r w:rsidR="00312D2D">
        <w:rPr>
          <w:rFonts w:eastAsia="Times New Roman"/>
        </w:rPr>
        <w:t xml:space="preserve"> (</w:t>
      </w:r>
      <w:r w:rsidR="00312D2D" w:rsidRPr="00251902">
        <w:rPr>
          <w:rFonts w:eastAsia="Times New Roman"/>
        </w:rPr>
        <w:t>IRENA</w:t>
      </w:r>
      <w:r w:rsidR="00312D2D">
        <w:rPr>
          <w:rFonts w:eastAsia="Times New Roman"/>
        </w:rPr>
        <w:t xml:space="preserve">, </w:t>
      </w:r>
      <w:r w:rsidR="00312D2D" w:rsidRPr="00251902">
        <w:rPr>
          <w:rFonts w:eastAsia="Times New Roman"/>
        </w:rPr>
        <w:t>2015)</w:t>
      </w:r>
      <w:r w:rsidRPr="00251902">
        <w:rPr>
          <w:rFonts w:eastAsia="Times New Roman"/>
        </w:rPr>
        <w:t>.</w:t>
      </w:r>
    </w:p>
    <w:p w14:paraId="0E6878D3" w14:textId="3EFF27EA" w:rsidR="005D49A8" w:rsidRPr="009A25BC" w:rsidRDefault="005C2BC8" w:rsidP="009A25BC">
      <w:pPr>
        <w:rPr>
          <w:rFonts w:eastAsia="Times New Roman"/>
        </w:rPr>
      </w:pPr>
      <w:r w:rsidRPr="00251902">
        <w:t>All th</w:t>
      </w:r>
      <w:r w:rsidR="001B48E7">
        <w:t>ese</w:t>
      </w:r>
      <w:r w:rsidRPr="00251902">
        <w:t xml:space="preserve"> advantages of wind turbines linked with its year by year reducing costs, increased capacity factors and low LCA GHG emissions makes it a very promising solution f</w:t>
      </w:r>
      <w:r>
        <w:t xml:space="preserve">or </w:t>
      </w:r>
      <w:r w:rsidR="001B48E7">
        <w:t>long-term</w:t>
      </w:r>
      <w:r>
        <w:t xml:space="preserve"> climate mitigation.</w:t>
      </w:r>
      <w:r>
        <w:rPr>
          <w:rFonts w:eastAsia="Times New Roman"/>
        </w:rPr>
        <w:t xml:space="preserve"> </w:t>
      </w:r>
      <w:r w:rsidR="00695682" w:rsidRPr="00E069AC">
        <w:rPr>
          <w:rFonts w:eastAsia="Times New Roman" w:cs="Times New Roman"/>
          <w:color w:val="000000"/>
        </w:rPr>
        <w:t xml:space="preserve">Table 1.1. presents </w:t>
      </w:r>
      <w:r w:rsidR="00695682" w:rsidRPr="00E069AC">
        <w:rPr>
          <w:rFonts w:cs="Times New Roman"/>
          <w:color w:val="000000" w:themeColor="text1"/>
        </w:rPr>
        <w:t>a comparison of</w:t>
      </w:r>
      <w:r w:rsidR="000B3EE3" w:rsidRPr="00E069AC">
        <w:rPr>
          <w:rFonts w:cs="Times New Roman"/>
          <w:color w:val="000000" w:themeColor="text1"/>
        </w:rPr>
        <w:t xml:space="preserve"> selected</w:t>
      </w:r>
      <w:r w:rsidR="00695682" w:rsidRPr="00E069AC">
        <w:rPr>
          <w:rFonts w:cs="Times New Roman"/>
          <w:color w:val="000000" w:themeColor="text1"/>
        </w:rPr>
        <w:t xml:space="preserve"> pros and cons of the solution with others in the same sector and with the same energy source. </w:t>
      </w:r>
      <w:bookmarkStart w:id="22" w:name="_Toc524993438"/>
    </w:p>
    <w:p w14:paraId="50009DD4" w14:textId="77777777" w:rsidR="0081201E" w:rsidRDefault="0081201E" w:rsidP="0081201E">
      <w:pPr>
        <w:pStyle w:val="Caption"/>
        <w:jc w:val="center"/>
      </w:pPr>
      <w:bookmarkStart w:id="23" w:name="_Toc535272075"/>
      <w:bookmarkStart w:id="24" w:name="_Toc17934222"/>
      <w:bookmarkEnd w:id="22"/>
      <w:r w:rsidRPr="00E069AC">
        <w:t xml:space="preserve">Table </w:t>
      </w:r>
      <w:fldSimple w:instr=" STYLEREF 1 \s ">
        <w:r w:rsidRPr="00E069AC">
          <w:t>1</w:t>
        </w:r>
      </w:fldSimple>
      <w:r w:rsidRPr="00E069AC">
        <w:t>.</w:t>
      </w:r>
      <w:r w:rsidRPr="00E069AC">
        <w:rPr>
          <w:noProof/>
        </w:rPr>
        <w:fldChar w:fldCharType="begin"/>
      </w:r>
      <w:r w:rsidRPr="00E069AC">
        <w:rPr>
          <w:noProof/>
        </w:rPr>
        <w:instrText xml:space="preserve"> SEQ Table \* ARABIC \s 1 </w:instrText>
      </w:r>
      <w:r w:rsidRPr="00E069AC">
        <w:rPr>
          <w:noProof/>
        </w:rPr>
        <w:fldChar w:fldCharType="separate"/>
      </w:r>
      <w:r w:rsidRPr="00E069AC">
        <w:rPr>
          <w:noProof/>
        </w:rPr>
        <w:t>1</w:t>
      </w:r>
      <w:r w:rsidRPr="00E069AC">
        <w:rPr>
          <w:noProof/>
        </w:rPr>
        <w:fldChar w:fldCharType="end"/>
      </w:r>
      <w:r w:rsidRPr="00E069AC">
        <w:t xml:space="preserve"> </w:t>
      </w:r>
      <w:bookmarkEnd w:id="23"/>
      <w:r>
        <w:t>Conventional versus wind technologies: some key impacts</w:t>
      </w:r>
      <w:bookmarkEnd w:id="24"/>
    </w:p>
    <w:tbl>
      <w:tblPr>
        <w:tblStyle w:val="ListTable6Colorful"/>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050"/>
        <w:gridCol w:w="1657"/>
        <w:gridCol w:w="1173"/>
        <w:gridCol w:w="1188"/>
        <w:gridCol w:w="1174"/>
      </w:tblGrid>
      <w:tr w:rsidR="009A25BC" w:rsidRPr="00D37ECE" w14:paraId="78F629DB" w14:textId="77777777" w:rsidTr="009A25BC">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050" w:type="dxa"/>
            <w:shd w:val="clear" w:color="auto" w:fill="4F81BD" w:themeFill="accent1"/>
            <w:vAlign w:val="center"/>
            <w:hideMark/>
          </w:tcPr>
          <w:p w14:paraId="0A929212" w14:textId="77777777" w:rsidR="009A25BC" w:rsidRPr="00D37ECE" w:rsidRDefault="009A25BC" w:rsidP="009A25BC">
            <w:pPr>
              <w:spacing w:line="240" w:lineRule="auto"/>
              <w:jc w:val="center"/>
              <w:rPr>
                <w:color w:val="FFFFFF" w:themeColor="background1"/>
                <w:sz w:val="20"/>
                <w:szCs w:val="20"/>
                <w:lang w:eastAsia="zh-CN"/>
              </w:rPr>
            </w:pPr>
            <w:r w:rsidRPr="00D37ECE">
              <w:rPr>
                <w:color w:val="FFFFFF" w:themeColor="background1"/>
                <w:sz w:val="20"/>
                <w:szCs w:val="20"/>
                <w:lang w:eastAsia="zh-CN"/>
              </w:rPr>
              <w:t>Parameter</w:t>
            </w:r>
          </w:p>
        </w:tc>
        <w:tc>
          <w:tcPr>
            <w:tcW w:w="1657" w:type="dxa"/>
            <w:shd w:val="clear" w:color="auto" w:fill="4F81BD" w:themeFill="accent1"/>
            <w:vAlign w:val="center"/>
            <w:hideMark/>
          </w:tcPr>
          <w:p w14:paraId="33FA7DCD" w14:textId="77777777" w:rsidR="009A25BC" w:rsidRPr="00D37ECE" w:rsidRDefault="009A25BC" w:rsidP="009A25BC">
            <w:pPr>
              <w:spacing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lang w:eastAsia="zh-CN"/>
              </w:rPr>
            </w:pPr>
            <w:r w:rsidRPr="00D37ECE">
              <w:rPr>
                <w:color w:val="FFFFFF" w:themeColor="background1"/>
                <w:sz w:val="20"/>
                <w:szCs w:val="20"/>
                <w:lang w:eastAsia="zh-CN"/>
              </w:rPr>
              <w:t>Conventional electricity Generation technologies</w:t>
            </w:r>
          </w:p>
        </w:tc>
        <w:tc>
          <w:tcPr>
            <w:tcW w:w="1173" w:type="dxa"/>
            <w:shd w:val="clear" w:color="auto" w:fill="4F81BD" w:themeFill="accent1"/>
            <w:vAlign w:val="center"/>
            <w:hideMark/>
          </w:tcPr>
          <w:p w14:paraId="2BB90355" w14:textId="77777777" w:rsidR="009A25BC" w:rsidRPr="00D37ECE" w:rsidRDefault="009A25BC" w:rsidP="009A25BC">
            <w:pPr>
              <w:spacing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lang w:eastAsia="zh-CN"/>
              </w:rPr>
            </w:pPr>
            <w:r w:rsidRPr="00D37ECE">
              <w:rPr>
                <w:color w:val="FFFFFF" w:themeColor="background1"/>
                <w:sz w:val="20"/>
                <w:szCs w:val="20"/>
                <w:lang w:eastAsia="zh-CN"/>
              </w:rPr>
              <w:t>Wind Onshore</w:t>
            </w:r>
          </w:p>
        </w:tc>
        <w:tc>
          <w:tcPr>
            <w:tcW w:w="1188" w:type="dxa"/>
            <w:shd w:val="clear" w:color="auto" w:fill="4F81BD" w:themeFill="accent1"/>
            <w:vAlign w:val="center"/>
            <w:hideMark/>
          </w:tcPr>
          <w:p w14:paraId="73C18FE5" w14:textId="77777777" w:rsidR="009A25BC" w:rsidRPr="00D37ECE" w:rsidRDefault="009A25BC" w:rsidP="009A25BC">
            <w:pPr>
              <w:spacing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lang w:eastAsia="zh-CN"/>
              </w:rPr>
            </w:pPr>
            <w:r w:rsidRPr="00D37ECE">
              <w:rPr>
                <w:color w:val="FFFFFF" w:themeColor="background1"/>
                <w:sz w:val="20"/>
                <w:szCs w:val="20"/>
                <w:lang w:eastAsia="zh-CN"/>
              </w:rPr>
              <w:t>Wind Offshore</w:t>
            </w:r>
          </w:p>
        </w:tc>
        <w:tc>
          <w:tcPr>
            <w:tcW w:w="1174" w:type="dxa"/>
            <w:shd w:val="clear" w:color="auto" w:fill="4F81BD" w:themeFill="accent1"/>
            <w:vAlign w:val="center"/>
            <w:hideMark/>
          </w:tcPr>
          <w:p w14:paraId="63BA30FC" w14:textId="77777777" w:rsidR="009A25BC" w:rsidRPr="00D37ECE" w:rsidRDefault="009A25BC" w:rsidP="009A25BC">
            <w:pPr>
              <w:spacing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lang w:eastAsia="zh-CN"/>
              </w:rPr>
            </w:pPr>
            <w:r w:rsidRPr="00D37ECE">
              <w:rPr>
                <w:color w:val="FFFFFF" w:themeColor="background1"/>
                <w:sz w:val="20"/>
                <w:szCs w:val="20"/>
                <w:lang w:eastAsia="zh-CN"/>
              </w:rPr>
              <w:t>Micro Wind</w:t>
            </w:r>
          </w:p>
        </w:tc>
      </w:tr>
      <w:tr w:rsidR="009A25BC" w:rsidRPr="00D37ECE" w14:paraId="7F3B9036" w14:textId="77777777" w:rsidTr="009A25B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050" w:type="dxa"/>
            <w:shd w:val="clear" w:color="auto" w:fill="FFFFFF" w:themeFill="background1"/>
            <w:hideMark/>
          </w:tcPr>
          <w:p w14:paraId="16B0AF7F" w14:textId="77777777" w:rsidR="009A25BC" w:rsidRPr="00D37ECE" w:rsidRDefault="009A25BC" w:rsidP="009A25BC">
            <w:pPr>
              <w:spacing w:after="0" w:line="240" w:lineRule="auto"/>
              <w:rPr>
                <w:rFonts w:eastAsia="Times New Roman" w:cs="Times New Roman"/>
                <w:b w:val="0"/>
                <w:i/>
                <w:sz w:val="20"/>
                <w:szCs w:val="20"/>
                <w:lang w:eastAsia="en-US"/>
              </w:rPr>
            </w:pPr>
            <w:r w:rsidRPr="00D37ECE">
              <w:rPr>
                <w:rFonts w:eastAsia="Times New Roman" w:cs="Times New Roman"/>
                <w:b w:val="0"/>
                <w:i/>
                <w:sz w:val="20"/>
                <w:szCs w:val="20"/>
                <w:lang w:eastAsia="en-US"/>
              </w:rPr>
              <w:t xml:space="preserve">Land Area Requirement </w:t>
            </w:r>
          </w:p>
        </w:tc>
        <w:tc>
          <w:tcPr>
            <w:tcW w:w="1657" w:type="dxa"/>
            <w:shd w:val="clear" w:color="auto" w:fill="FFFFFF" w:themeFill="background1"/>
            <w:hideMark/>
          </w:tcPr>
          <w:p w14:paraId="13495536"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Medium</w:t>
            </w:r>
          </w:p>
        </w:tc>
        <w:tc>
          <w:tcPr>
            <w:tcW w:w="1173" w:type="dxa"/>
            <w:shd w:val="clear" w:color="auto" w:fill="FFFFFF" w:themeFill="background1"/>
            <w:hideMark/>
          </w:tcPr>
          <w:p w14:paraId="7F56A353"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Low</w:t>
            </w:r>
          </w:p>
        </w:tc>
        <w:tc>
          <w:tcPr>
            <w:tcW w:w="1188" w:type="dxa"/>
            <w:shd w:val="clear" w:color="auto" w:fill="FFFFFF" w:themeFill="background1"/>
            <w:hideMark/>
          </w:tcPr>
          <w:p w14:paraId="39C49586"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Low</w:t>
            </w:r>
          </w:p>
        </w:tc>
        <w:tc>
          <w:tcPr>
            <w:tcW w:w="1174" w:type="dxa"/>
            <w:shd w:val="clear" w:color="auto" w:fill="FFFFFF" w:themeFill="background1"/>
            <w:hideMark/>
          </w:tcPr>
          <w:p w14:paraId="45A8FE96"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Low</w:t>
            </w:r>
          </w:p>
        </w:tc>
      </w:tr>
      <w:tr w:rsidR="009A25BC" w:rsidRPr="00D37ECE" w14:paraId="0EE2AD11" w14:textId="77777777" w:rsidTr="009A25BC">
        <w:trPr>
          <w:trHeight w:val="345"/>
        </w:trPr>
        <w:tc>
          <w:tcPr>
            <w:cnfStyle w:val="001000000000" w:firstRow="0" w:lastRow="0" w:firstColumn="1" w:lastColumn="0" w:oddVBand="0" w:evenVBand="0" w:oddHBand="0" w:evenHBand="0" w:firstRowFirstColumn="0" w:firstRowLastColumn="0" w:lastRowFirstColumn="0" w:lastRowLastColumn="0"/>
            <w:tcW w:w="4050" w:type="dxa"/>
            <w:shd w:val="clear" w:color="auto" w:fill="FFFFFF" w:themeFill="background1"/>
          </w:tcPr>
          <w:p w14:paraId="2B187203" w14:textId="77777777" w:rsidR="009A25BC" w:rsidRPr="00D37ECE" w:rsidRDefault="009A25BC" w:rsidP="009A25BC">
            <w:pPr>
              <w:spacing w:after="0" w:line="240" w:lineRule="auto"/>
              <w:rPr>
                <w:rFonts w:eastAsia="Times New Roman" w:cs="Times New Roman"/>
                <w:b w:val="0"/>
                <w:i/>
                <w:sz w:val="20"/>
                <w:szCs w:val="20"/>
                <w:lang w:eastAsia="en-US"/>
              </w:rPr>
            </w:pPr>
            <w:r w:rsidRPr="00D37ECE">
              <w:rPr>
                <w:rFonts w:eastAsia="Times New Roman" w:cs="Times New Roman"/>
                <w:b w:val="0"/>
                <w:i/>
                <w:sz w:val="20"/>
                <w:szCs w:val="20"/>
                <w:lang w:eastAsia="en-US"/>
              </w:rPr>
              <w:t>Water Requirement</w:t>
            </w:r>
          </w:p>
        </w:tc>
        <w:tc>
          <w:tcPr>
            <w:tcW w:w="1657" w:type="dxa"/>
            <w:shd w:val="clear" w:color="auto" w:fill="FFFFFF" w:themeFill="background1"/>
          </w:tcPr>
          <w:p w14:paraId="63DAA372"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Very High</w:t>
            </w:r>
          </w:p>
        </w:tc>
        <w:tc>
          <w:tcPr>
            <w:tcW w:w="1173" w:type="dxa"/>
            <w:shd w:val="clear" w:color="auto" w:fill="FFFFFF" w:themeFill="background1"/>
          </w:tcPr>
          <w:p w14:paraId="55BD3BC2"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Low</w:t>
            </w:r>
          </w:p>
        </w:tc>
        <w:tc>
          <w:tcPr>
            <w:tcW w:w="1188" w:type="dxa"/>
            <w:shd w:val="clear" w:color="auto" w:fill="FFFFFF" w:themeFill="background1"/>
          </w:tcPr>
          <w:p w14:paraId="57AA582B"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Very Low</w:t>
            </w:r>
          </w:p>
        </w:tc>
        <w:tc>
          <w:tcPr>
            <w:tcW w:w="1174" w:type="dxa"/>
            <w:shd w:val="clear" w:color="auto" w:fill="FFFFFF" w:themeFill="background1"/>
          </w:tcPr>
          <w:p w14:paraId="3D054988"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Negligible</w:t>
            </w:r>
          </w:p>
        </w:tc>
      </w:tr>
      <w:tr w:rsidR="009A25BC" w:rsidRPr="00D37ECE" w14:paraId="5C25D701" w14:textId="77777777" w:rsidTr="009A25B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050" w:type="dxa"/>
            <w:shd w:val="clear" w:color="auto" w:fill="FFFFFF" w:themeFill="background1"/>
          </w:tcPr>
          <w:p w14:paraId="291623AB" w14:textId="77777777" w:rsidR="009A25BC" w:rsidRPr="00D37ECE" w:rsidDel="000C0082" w:rsidRDefault="009A25BC" w:rsidP="009A25BC">
            <w:pPr>
              <w:spacing w:after="0" w:line="240" w:lineRule="auto"/>
              <w:rPr>
                <w:rFonts w:eastAsia="Times New Roman" w:cs="Times New Roman"/>
                <w:b w:val="0"/>
                <w:i/>
                <w:sz w:val="20"/>
                <w:szCs w:val="20"/>
                <w:lang w:eastAsia="en-US"/>
              </w:rPr>
            </w:pPr>
            <w:r w:rsidRPr="00D37ECE">
              <w:rPr>
                <w:rFonts w:eastAsia="Times New Roman" w:cs="Times New Roman"/>
                <w:b w:val="0"/>
                <w:i/>
                <w:sz w:val="20"/>
                <w:szCs w:val="20"/>
                <w:lang w:eastAsia="en-US"/>
              </w:rPr>
              <w:t>Visual Disamenity</w:t>
            </w:r>
          </w:p>
        </w:tc>
        <w:tc>
          <w:tcPr>
            <w:tcW w:w="1657" w:type="dxa"/>
            <w:shd w:val="clear" w:color="auto" w:fill="FFFFFF" w:themeFill="background1"/>
          </w:tcPr>
          <w:p w14:paraId="51631D54"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High</w:t>
            </w:r>
          </w:p>
        </w:tc>
        <w:tc>
          <w:tcPr>
            <w:tcW w:w="1173" w:type="dxa"/>
            <w:shd w:val="clear" w:color="auto" w:fill="FFFFFF" w:themeFill="background1"/>
          </w:tcPr>
          <w:p w14:paraId="626900EC"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Very High</w:t>
            </w:r>
          </w:p>
        </w:tc>
        <w:tc>
          <w:tcPr>
            <w:tcW w:w="1188" w:type="dxa"/>
            <w:shd w:val="clear" w:color="auto" w:fill="FFFFFF" w:themeFill="background1"/>
          </w:tcPr>
          <w:p w14:paraId="71553CAA"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Very Low</w:t>
            </w:r>
          </w:p>
        </w:tc>
        <w:tc>
          <w:tcPr>
            <w:tcW w:w="1174" w:type="dxa"/>
            <w:shd w:val="clear" w:color="auto" w:fill="FFFFFF" w:themeFill="background1"/>
          </w:tcPr>
          <w:p w14:paraId="6E054B47"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Low</w:t>
            </w:r>
          </w:p>
        </w:tc>
      </w:tr>
      <w:tr w:rsidR="009A25BC" w:rsidRPr="00D37ECE" w14:paraId="71DE8D57" w14:textId="77777777" w:rsidTr="009A25BC">
        <w:trPr>
          <w:trHeight w:val="345"/>
        </w:trPr>
        <w:tc>
          <w:tcPr>
            <w:cnfStyle w:val="001000000000" w:firstRow="0" w:lastRow="0" w:firstColumn="1" w:lastColumn="0" w:oddVBand="0" w:evenVBand="0" w:oddHBand="0" w:evenHBand="0" w:firstRowFirstColumn="0" w:firstRowLastColumn="0" w:lastRowFirstColumn="0" w:lastRowLastColumn="0"/>
            <w:tcW w:w="4050" w:type="dxa"/>
            <w:shd w:val="clear" w:color="auto" w:fill="FFFFFF" w:themeFill="background1"/>
            <w:hideMark/>
          </w:tcPr>
          <w:p w14:paraId="32B63714" w14:textId="77777777" w:rsidR="009A25BC" w:rsidRPr="00D37ECE" w:rsidRDefault="009A25BC" w:rsidP="009A25BC">
            <w:pPr>
              <w:spacing w:after="0" w:line="240" w:lineRule="auto"/>
              <w:rPr>
                <w:rFonts w:eastAsia="Times New Roman" w:cs="Times New Roman"/>
                <w:b w:val="0"/>
                <w:i/>
                <w:sz w:val="20"/>
                <w:szCs w:val="20"/>
                <w:lang w:eastAsia="en-US"/>
              </w:rPr>
            </w:pPr>
            <w:r w:rsidRPr="00D37ECE">
              <w:rPr>
                <w:rFonts w:eastAsia="Times New Roman" w:cs="Times New Roman"/>
                <w:b w:val="0"/>
                <w:i/>
                <w:sz w:val="20"/>
                <w:szCs w:val="20"/>
                <w:lang w:eastAsia="en-US"/>
              </w:rPr>
              <w:t>GHG Emissions</w:t>
            </w:r>
          </w:p>
        </w:tc>
        <w:tc>
          <w:tcPr>
            <w:tcW w:w="1657" w:type="dxa"/>
            <w:shd w:val="clear" w:color="auto" w:fill="FFFFFF" w:themeFill="background1"/>
            <w:hideMark/>
          </w:tcPr>
          <w:p w14:paraId="136BBB75"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High</w:t>
            </w:r>
          </w:p>
        </w:tc>
        <w:tc>
          <w:tcPr>
            <w:tcW w:w="1173" w:type="dxa"/>
            <w:shd w:val="clear" w:color="auto" w:fill="FFFFFF" w:themeFill="background1"/>
            <w:hideMark/>
          </w:tcPr>
          <w:p w14:paraId="27032C08"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Very Low</w:t>
            </w:r>
          </w:p>
        </w:tc>
        <w:tc>
          <w:tcPr>
            <w:tcW w:w="1188" w:type="dxa"/>
            <w:shd w:val="clear" w:color="auto" w:fill="FFFFFF" w:themeFill="background1"/>
            <w:hideMark/>
          </w:tcPr>
          <w:p w14:paraId="3FBCEF0C"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Low</w:t>
            </w:r>
          </w:p>
        </w:tc>
        <w:tc>
          <w:tcPr>
            <w:tcW w:w="1174" w:type="dxa"/>
            <w:shd w:val="clear" w:color="auto" w:fill="FFFFFF" w:themeFill="background1"/>
            <w:hideMark/>
          </w:tcPr>
          <w:p w14:paraId="4E2B656B"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Negligible</w:t>
            </w:r>
          </w:p>
        </w:tc>
      </w:tr>
      <w:tr w:rsidR="009A25BC" w:rsidRPr="00D37ECE" w14:paraId="4F4F5BB1" w14:textId="77777777" w:rsidTr="009A25BC">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050" w:type="dxa"/>
            <w:shd w:val="clear" w:color="auto" w:fill="FFFFFF" w:themeFill="background1"/>
            <w:hideMark/>
          </w:tcPr>
          <w:p w14:paraId="01E129C9" w14:textId="77777777" w:rsidR="009A25BC" w:rsidRPr="00D37ECE" w:rsidRDefault="009A25BC" w:rsidP="009A25BC">
            <w:pPr>
              <w:spacing w:after="0" w:line="240" w:lineRule="auto"/>
              <w:jc w:val="left"/>
              <w:rPr>
                <w:rFonts w:eastAsia="Times New Roman" w:cs="Times New Roman"/>
                <w:b w:val="0"/>
                <w:i/>
                <w:sz w:val="20"/>
                <w:szCs w:val="20"/>
                <w:lang w:eastAsia="en-US"/>
              </w:rPr>
            </w:pPr>
            <w:r w:rsidRPr="00D37ECE">
              <w:rPr>
                <w:rFonts w:eastAsia="Times New Roman" w:cs="Times New Roman"/>
                <w:b w:val="0"/>
                <w:i/>
                <w:sz w:val="20"/>
                <w:szCs w:val="20"/>
                <w:lang w:eastAsia="en-US"/>
              </w:rPr>
              <w:t>Electricity Generation Flexibility</w:t>
            </w:r>
          </w:p>
        </w:tc>
        <w:tc>
          <w:tcPr>
            <w:tcW w:w="1657" w:type="dxa"/>
            <w:shd w:val="clear" w:color="auto" w:fill="FFFFFF" w:themeFill="background1"/>
            <w:hideMark/>
          </w:tcPr>
          <w:p w14:paraId="360CBC24"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High</w:t>
            </w:r>
          </w:p>
        </w:tc>
        <w:tc>
          <w:tcPr>
            <w:tcW w:w="1173" w:type="dxa"/>
            <w:shd w:val="clear" w:color="auto" w:fill="FFFFFF" w:themeFill="background1"/>
            <w:hideMark/>
          </w:tcPr>
          <w:p w14:paraId="219A8CCB"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Low</w:t>
            </w:r>
          </w:p>
        </w:tc>
        <w:tc>
          <w:tcPr>
            <w:tcW w:w="1188" w:type="dxa"/>
            <w:shd w:val="clear" w:color="auto" w:fill="FFFFFF" w:themeFill="background1"/>
            <w:hideMark/>
          </w:tcPr>
          <w:p w14:paraId="41181ED0"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Low</w:t>
            </w:r>
          </w:p>
        </w:tc>
        <w:tc>
          <w:tcPr>
            <w:tcW w:w="1174" w:type="dxa"/>
            <w:shd w:val="clear" w:color="auto" w:fill="FFFFFF" w:themeFill="background1"/>
            <w:hideMark/>
          </w:tcPr>
          <w:p w14:paraId="5562EDF3"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Low</w:t>
            </w:r>
          </w:p>
        </w:tc>
      </w:tr>
      <w:tr w:rsidR="009A25BC" w:rsidRPr="00D37ECE" w14:paraId="0C473D3E" w14:textId="77777777" w:rsidTr="009A25BC">
        <w:trPr>
          <w:trHeight w:val="575"/>
        </w:trPr>
        <w:tc>
          <w:tcPr>
            <w:cnfStyle w:val="001000000000" w:firstRow="0" w:lastRow="0" w:firstColumn="1" w:lastColumn="0" w:oddVBand="0" w:evenVBand="0" w:oddHBand="0" w:evenHBand="0" w:firstRowFirstColumn="0" w:firstRowLastColumn="0" w:lastRowFirstColumn="0" w:lastRowLastColumn="0"/>
            <w:tcW w:w="4050" w:type="dxa"/>
            <w:shd w:val="clear" w:color="auto" w:fill="FFFFFF" w:themeFill="background1"/>
          </w:tcPr>
          <w:p w14:paraId="327D7C07" w14:textId="77777777" w:rsidR="009A25BC" w:rsidRPr="00D37ECE" w:rsidRDefault="009A25BC" w:rsidP="009A25BC">
            <w:pPr>
              <w:spacing w:after="0" w:line="240" w:lineRule="auto"/>
              <w:jc w:val="left"/>
              <w:rPr>
                <w:rFonts w:eastAsia="Times New Roman" w:cs="Times New Roman"/>
                <w:b w:val="0"/>
                <w:i/>
                <w:sz w:val="20"/>
                <w:szCs w:val="20"/>
                <w:lang w:eastAsia="en-US"/>
              </w:rPr>
            </w:pPr>
            <w:r w:rsidRPr="00D37ECE">
              <w:rPr>
                <w:rFonts w:eastAsia="Times New Roman" w:cs="Times New Roman"/>
                <w:b w:val="0"/>
                <w:i/>
                <w:sz w:val="20"/>
                <w:szCs w:val="20"/>
                <w:lang w:eastAsia="en-US"/>
              </w:rPr>
              <w:lastRenderedPageBreak/>
              <w:t>Handling Constraints</w:t>
            </w:r>
          </w:p>
        </w:tc>
        <w:tc>
          <w:tcPr>
            <w:tcW w:w="1657" w:type="dxa"/>
            <w:shd w:val="clear" w:color="auto" w:fill="FFFFFF" w:themeFill="background1"/>
          </w:tcPr>
          <w:p w14:paraId="130BF382"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Very High</w:t>
            </w:r>
          </w:p>
        </w:tc>
        <w:tc>
          <w:tcPr>
            <w:tcW w:w="1173" w:type="dxa"/>
            <w:shd w:val="clear" w:color="auto" w:fill="FFFFFF" w:themeFill="background1"/>
          </w:tcPr>
          <w:p w14:paraId="4C898955"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High</w:t>
            </w:r>
          </w:p>
        </w:tc>
        <w:tc>
          <w:tcPr>
            <w:tcW w:w="1188" w:type="dxa"/>
            <w:shd w:val="clear" w:color="auto" w:fill="FFFFFF" w:themeFill="background1"/>
          </w:tcPr>
          <w:p w14:paraId="53666A2E"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Very High</w:t>
            </w:r>
          </w:p>
        </w:tc>
        <w:tc>
          <w:tcPr>
            <w:tcW w:w="1174" w:type="dxa"/>
            <w:shd w:val="clear" w:color="auto" w:fill="FFFFFF" w:themeFill="background1"/>
          </w:tcPr>
          <w:p w14:paraId="1B043A8F"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Low</w:t>
            </w:r>
          </w:p>
        </w:tc>
      </w:tr>
      <w:tr w:rsidR="009A25BC" w:rsidRPr="00D37ECE" w14:paraId="36155C04" w14:textId="77777777" w:rsidTr="009A25BC">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050" w:type="dxa"/>
            <w:shd w:val="clear" w:color="auto" w:fill="FFFFFF" w:themeFill="background1"/>
          </w:tcPr>
          <w:p w14:paraId="24053D54" w14:textId="77777777" w:rsidR="009A25BC" w:rsidRPr="00D37ECE" w:rsidRDefault="009A25BC" w:rsidP="009A25BC">
            <w:pPr>
              <w:spacing w:after="0" w:line="240" w:lineRule="auto"/>
              <w:jc w:val="left"/>
              <w:rPr>
                <w:rFonts w:eastAsia="Times New Roman" w:cs="Times New Roman"/>
                <w:b w:val="0"/>
                <w:i/>
                <w:sz w:val="20"/>
                <w:szCs w:val="20"/>
                <w:lang w:eastAsia="en-US"/>
              </w:rPr>
            </w:pPr>
            <w:r w:rsidRPr="00D37ECE">
              <w:rPr>
                <w:rFonts w:eastAsia="Times New Roman" w:cs="Times New Roman"/>
                <w:b w:val="0"/>
                <w:i/>
                <w:sz w:val="20"/>
                <w:szCs w:val="20"/>
                <w:lang w:eastAsia="en-US"/>
              </w:rPr>
              <w:t>Labour Requirement</w:t>
            </w:r>
          </w:p>
        </w:tc>
        <w:tc>
          <w:tcPr>
            <w:tcW w:w="1657" w:type="dxa"/>
            <w:shd w:val="clear" w:color="auto" w:fill="FFFFFF" w:themeFill="background1"/>
          </w:tcPr>
          <w:p w14:paraId="780E9621"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Very High</w:t>
            </w:r>
          </w:p>
        </w:tc>
        <w:tc>
          <w:tcPr>
            <w:tcW w:w="1173" w:type="dxa"/>
            <w:shd w:val="clear" w:color="auto" w:fill="FFFFFF" w:themeFill="background1"/>
          </w:tcPr>
          <w:p w14:paraId="62A26F4A"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High</w:t>
            </w:r>
          </w:p>
        </w:tc>
        <w:tc>
          <w:tcPr>
            <w:tcW w:w="1188" w:type="dxa"/>
            <w:shd w:val="clear" w:color="auto" w:fill="FFFFFF" w:themeFill="background1"/>
          </w:tcPr>
          <w:p w14:paraId="0C945B1A"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Very High</w:t>
            </w:r>
          </w:p>
        </w:tc>
        <w:tc>
          <w:tcPr>
            <w:tcW w:w="1174" w:type="dxa"/>
            <w:shd w:val="clear" w:color="auto" w:fill="FFFFFF" w:themeFill="background1"/>
          </w:tcPr>
          <w:p w14:paraId="3277B988"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Low</w:t>
            </w:r>
          </w:p>
        </w:tc>
      </w:tr>
      <w:tr w:rsidR="009A25BC" w:rsidRPr="00D37ECE" w14:paraId="1742D4FA" w14:textId="77777777" w:rsidTr="009A25BC">
        <w:trPr>
          <w:trHeight w:val="575"/>
        </w:trPr>
        <w:tc>
          <w:tcPr>
            <w:cnfStyle w:val="001000000000" w:firstRow="0" w:lastRow="0" w:firstColumn="1" w:lastColumn="0" w:oddVBand="0" w:evenVBand="0" w:oddHBand="0" w:evenHBand="0" w:firstRowFirstColumn="0" w:firstRowLastColumn="0" w:lastRowFirstColumn="0" w:lastRowLastColumn="0"/>
            <w:tcW w:w="4050" w:type="dxa"/>
            <w:shd w:val="clear" w:color="auto" w:fill="FFFFFF" w:themeFill="background1"/>
          </w:tcPr>
          <w:p w14:paraId="6C77D579" w14:textId="77777777" w:rsidR="009A25BC" w:rsidRPr="00D37ECE" w:rsidRDefault="009A25BC" w:rsidP="009A25BC">
            <w:pPr>
              <w:spacing w:after="0" w:line="240" w:lineRule="auto"/>
              <w:jc w:val="left"/>
              <w:rPr>
                <w:rFonts w:eastAsia="Times New Roman" w:cs="Times New Roman"/>
                <w:b w:val="0"/>
                <w:i/>
                <w:sz w:val="20"/>
                <w:szCs w:val="20"/>
                <w:lang w:eastAsia="en-US"/>
              </w:rPr>
            </w:pPr>
            <w:r w:rsidRPr="00D37ECE">
              <w:rPr>
                <w:rFonts w:eastAsia="Times New Roman" w:cs="Times New Roman"/>
                <w:b w:val="0"/>
                <w:i/>
                <w:sz w:val="20"/>
                <w:szCs w:val="20"/>
                <w:lang w:eastAsia="en-US"/>
              </w:rPr>
              <w:t>Grid Balancing Requirement</w:t>
            </w:r>
          </w:p>
        </w:tc>
        <w:tc>
          <w:tcPr>
            <w:tcW w:w="1657" w:type="dxa"/>
            <w:shd w:val="clear" w:color="auto" w:fill="FFFFFF" w:themeFill="background1"/>
          </w:tcPr>
          <w:p w14:paraId="4C4582DC"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Low</w:t>
            </w:r>
          </w:p>
        </w:tc>
        <w:tc>
          <w:tcPr>
            <w:tcW w:w="1173" w:type="dxa"/>
            <w:shd w:val="clear" w:color="auto" w:fill="FFFFFF" w:themeFill="background1"/>
          </w:tcPr>
          <w:p w14:paraId="21BA0E29"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High</w:t>
            </w:r>
          </w:p>
        </w:tc>
        <w:tc>
          <w:tcPr>
            <w:tcW w:w="1188" w:type="dxa"/>
            <w:shd w:val="clear" w:color="auto" w:fill="FFFFFF" w:themeFill="background1"/>
          </w:tcPr>
          <w:p w14:paraId="79BE055F"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Very High</w:t>
            </w:r>
          </w:p>
        </w:tc>
        <w:tc>
          <w:tcPr>
            <w:tcW w:w="1174" w:type="dxa"/>
            <w:shd w:val="clear" w:color="auto" w:fill="FFFFFF" w:themeFill="background1"/>
          </w:tcPr>
          <w:p w14:paraId="09E0FC7C"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Nil</w:t>
            </w:r>
          </w:p>
        </w:tc>
      </w:tr>
      <w:tr w:rsidR="009A25BC" w:rsidRPr="00D37ECE" w14:paraId="556D7A76" w14:textId="77777777" w:rsidTr="009A25BC">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050" w:type="dxa"/>
            <w:shd w:val="clear" w:color="auto" w:fill="FFFFFF" w:themeFill="background1"/>
          </w:tcPr>
          <w:p w14:paraId="79F12993" w14:textId="77777777" w:rsidR="009A25BC" w:rsidRPr="00D37ECE" w:rsidRDefault="009A25BC" w:rsidP="009A25BC">
            <w:pPr>
              <w:spacing w:after="0" w:line="240" w:lineRule="auto"/>
              <w:jc w:val="left"/>
              <w:rPr>
                <w:rFonts w:eastAsia="Times New Roman" w:cs="Times New Roman"/>
                <w:b w:val="0"/>
                <w:i/>
                <w:sz w:val="20"/>
                <w:szCs w:val="20"/>
                <w:lang w:eastAsia="en-US"/>
              </w:rPr>
            </w:pPr>
            <w:r w:rsidRPr="00D37ECE">
              <w:rPr>
                <w:rFonts w:eastAsia="Times New Roman" w:cs="Times New Roman"/>
                <w:b w:val="0"/>
                <w:i/>
                <w:sz w:val="20"/>
                <w:szCs w:val="20"/>
                <w:lang w:eastAsia="en-US"/>
              </w:rPr>
              <w:t>Decommissioning Constraints</w:t>
            </w:r>
          </w:p>
        </w:tc>
        <w:tc>
          <w:tcPr>
            <w:tcW w:w="1657" w:type="dxa"/>
            <w:shd w:val="clear" w:color="auto" w:fill="FFFFFF" w:themeFill="background1"/>
          </w:tcPr>
          <w:p w14:paraId="33D4D36E"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Very High</w:t>
            </w:r>
          </w:p>
        </w:tc>
        <w:tc>
          <w:tcPr>
            <w:tcW w:w="1173" w:type="dxa"/>
            <w:shd w:val="clear" w:color="auto" w:fill="FFFFFF" w:themeFill="background1"/>
          </w:tcPr>
          <w:p w14:paraId="06BFF383"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High</w:t>
            </w:r>
          </w:p>
        </w:tc>
        <w:tc>
          <w:tcPr>
            <w:tcW w:w="1188" w:type="dxa"/>
            <w:shd w:val="clear" w:color="auto" w:fill="FFFFFF" w:themeFill="background1"/>
          </w:tcPr>
          <w:p w14:paraId="0CEDA62F"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Very High</w:t>
            </w:r>
          </w:p>
        </w:tc>
        <w:tc>
          <w:tcPr>
            <w:tcW w:w="1174" w:type="dxa"/>
            <w:shd w:val="clear" w:color="auto" w:fill="FFFFFF" w:themeFill="background1"/>
          </w:tcPr>
          <w:p w14:paraId="140D1864"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Very Low</w:t>
            </w:r>
          </w:p>
        </w:tc>
      </w:tr>
      <w:tr w:rsidR="009A25BC" w:rsidRPr="00D37ECE" w14:paraId="350E71D3" w14:textId="77777777" w:rsidTr="009A25BC">
        <w:trPr>
          <w:trHeight w:val="513"/>
        </w:trPr>
        <w:tc>
          <w:tcPr>
            <w:cnfStyle w:val="001000000000" w:firstRow="0" w:lastRow="0" w:firstColumn="1" w:lastColumn="0" w:oddVBand="0" w:evenVBand="0" w:oddHBand="0" w:evenHBand="0" w:firstRowFirstColumn="0" w:firstRowLastColumn="0" w:lastRowFirstColumn="0" w:lastRowLastColumn="0"/>
            <w:tcW w:w="4050" w:type="dxa"/>
            <w:shd w:val="clear" w:color="auto" w:fill="FFFFFF" w:themeFill="background1"/>
            <w:hideMark/>
          </w:tcPr>
          <w:p w14:paraId="63FFDB4E" w14:textId="77777777" w:rsidR="009A25BC" w:rsidRPr="00D37ECE" w:rsidRDefault="009A25BC" w:rsidP="009A25BC">
            <w:pPr>
              <w:spacing w:after="0" w:line="240" w:lineRule="auto"/>
              <w:jc w:val="left"/>
              <w:rPr>
                <w:rFonts w:eastAsia="Times New Roman" w:cs="Times New Roman"/>
                <w:b w:val="0"/>
                <w:i/>
                <w:sz w:val="20"/>
                <w:szCs w:val="20"/>
                <w:lang w:eastAsia="en-US"/>
              </w:rPr>
            </w:pPr>
            <w:r w:rsidRPr="00D37ECE">
              <w:rPr>
                <w:rFonts w:eastAsia="Times New Roman" w:cs="Times New Roman"/>
                <w:b w:val="0"/>
                <w:i/>
                <w:sz w:val="20"/>
                <w:szCs w:val="20"/>
                <w:lang w:eastAsia="en-US"/>
              </w:rPr>
              <w:t>Operation and Maintenance and Fuel Costs</w:t>
            </w:r>
          </w:p>
        </w:tc>
        <w:tc>
          <w:tcPr>
            <w:tcW w:w="1657" w:type="dxa"/>
            <w:shd w:val="clear" w:color="auto" w:fill="FFFFFF" w:themeFill="background1"/>
            <w:hideMark/>
          </w:tcPr>
          <w:p w14:paraId="698D2264"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High</w:t>
            </w:r>
          </w:p>
        </w:tc>
        <w:tc>
          <w:tcPr>
            <w:tcW w:w="1173" w:type="dxa"/>
            <w:shd w:val="clear" w:color="auto" w:fill="FFFFFF" w:themeFill="background1"/>
            <w:hideMark/>
          </w:tcPr>
          <w:p w14:paraId="666D351C"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Low</w:t>
            </w:r>
          </w:p>
        </w:tc>
        <w:tc>
          <w:tcPr>
            <w:tcW w:w="1188" w:type="dxa"/>
            <w:shd w:val="clear" w:color="auto" w:fill="FFFFFF" w:themeFill="background1"/>
            <w:hideMark/>
          </w:tcPr>
          <w:p w14:paraId="069B6AC3"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Medium</w:t>
            </w:r>
          </w:p>
        </w:tc>
        <w:tc>
          <w:tcPr>
            <w:tcW w:w="1174" w:type="dxa"/>
            <w:shd w:val="clear" w:color="auto" w:fill="FFFFFF" w:themeFill="background1"/>
            <w:hideMark/>
          </w:tcPr>
          <w:p w14:paraId="135B6A6C"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Low</w:t>
            </w:r>
          </w:p>
        </w:tc>
      </w:tr>
      <w:tr w:rsidR="009A25BC" w:rsidRPr="00D37ECE" w14:paraId="09CC190D" w14:textId="77777777" w:rsidTr="009A25B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050" w:type="dxa"/>
            <w:shd w:val="clear" w:color="auto" w:fill="FFFFFF" w:themeFill="background1"/>
            <w:hideMark/>
          </w:tcPr>
          <w:p w14:paraId="06317529" w14:textId="77777777" w:rsidR="009A25BC" w:rsidRPr="00D37ECE" w:rsidRDefault="009A25BC" w:rsidP="009A25BC">
            <w:pPr>
              <w:spacing w:after="0" w:line="240" w:lineRule="auto"/>
              <w:rPr>
                <w:rFonts w:eastAsia="Times New Roman" w:cs="Times New Roman"/>
                <w:b w:val="0"/>
                <w:i/>
                <w:sz w:val="20"/>
                <w:szCs w:val="20"/>
                <w:lang w:eastAsia="en-US"/>
              </w:rPr>
            </w:pPr>
            <w:r w:rsidRPr="00D37ECE">
              <w:rPr>
                <w:rFonts w:eastAsia="Times New Roman" w:cs="Times New Roman"/>
                <w:b w:val="0"/>
                <w:i/>
                <w:sz w:val="20"/>
                <w:szCs w:val="20"/>
                <w:lang w:eastAsia="en-US"/>
              </w:rPr>
              <w:t>System integration cost</w:t>
            </w:r>
          </w:p>
        </w:tc>
        <w:tc>
          <w:tcPr>
            <w:tcW w:w="1657" w:type="dxa"/>
            <w:shd w:val="clear" w:color="auto" w:fill="FFFFFF" w:themeFill="background1"/>
            <w:hideMark/>
          </w:tcPr>
          <w:p w14:paraId="326860A4"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Medium</w:t>
            </w:r>
          </w:p>
        </w:tc>
        <w:tc>
          <w:tcPr>
            <w:tcW w:w="1173" w:type="dxa"/>
            <w:shd w:val="clear" w:color="auto" w:fill="FFFFFF" w:themeFill="background1"/>
            <w:hideMark/>
          </w:tcPr>
          <w:p w14:paraId="695036A3"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Medium</w:t>
            </w:r>
          </w:p>
        </w:tc>
        <w:tc>
          <w:tcPr>
            <w:tcW w:w="1188" w:type="dxa"/>
            <w:shd w:val="clear" w:color="auto" w:fill="FFFFFF" w:themeFill="background1"/>
            <w:hideMark/>
          </w:tcPr>
          <w:p w14:paraId="454CFADC"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High</w:t>
            </w:r>
          </w:p>
        </w:tc>
        <w:tc>
          <w:tcPr>
            <w:tcW w:w="1174" w:type="dxa"/>
            <w:shd w:val="clear" w:color="auto" w:fill="FFFFFF" w:themeFill="background1"/>
            <w:hideMark/>
          </w:tcPr>
          <w:p w14:paraId="35409620" w14:textId="77777777" w:rsidR="009A25BC" w:rsidRPr="00D37ECE" w:rsidRDefault="009A25BC" w:rsidP="009A25B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Low</w:t>
            </w:r>
          </w:p>
        </w:tc>
      </w:tr>
      <w:tr w:rsidR="009A25BC" w:rsidRPr="00D37ECE" w14:paraId="70BA79E0" w14:textId="77777777" w:rsidTr="009A25BC">
        <w:trPr>
          <w:trHeight w:val="345"/>
        </w:trPr>
        <w:tc>
          <w:tcPr>
            <w:cnfStyle w:val="001000000000" w:firstRow="0" w:lastRow="0" w:firstColumn="1" w:lastColumn="0" w:oddVBand="0" w:evenVBand="0" w:oddHBand="0" w:evenHBand="0" w:firstRowFirstColumn="0" w:firstRowLastColumn="0" w:lastRowFirstColumn="0" w:lastRowLastColumn="0"/>
            <w:tcW w:w="4050" w:type="dxa"/>
            <w:shd w:val="clear" w:color="auto" w:fill="FFFFFF" w:themeFill="background1"/>
            <w:hideMark/>
          </w:tcPr>
          <w:p w14:paraId="75E9CFE0" w14:textId="77777777" w:rsidR="009A25BC" w:rsidRPr="00D37ECE" w:rsidRDefault="009A25BC" w:rsidP="009A25BC">
            <w:pPr>
              <w:spacing w:after="0" w:line="240" w:lineRule="auto"/>
              <w:rPr>
                <w:rFonts w:eastAsia="Times New Roman" w:cs="Times New Roman"/>
                <w:b w:val="0"/>
                <w:i/>
                <w:sz w:val="20"/>
                <w:szCs w:val="20"/>
                <w:lang w:eastAsia="en-US"/>
              </w:rPr>
            </w:pPr>
            <w:r w:rsidRPr="00D37ECE">
              <w:rPr>
                <w:rFonts w:eastAsia="Times New Roman" w:cs="Times New Roman"/>
                <w:b w:val="0"/>
                <w:i/>
                <w:sz w:val="20"/>
                <w:szCs w:val="20"/>
                <w:lang w:eastAsia="en-US"/>
              </w:rPr>
              <w:t>Foundation cost</w:t>
            </w:r>
          </w:p>
        </w:tc>
        <w:tc>
          <w:tcPr>
            <w:tcW w:w="1657" w:type="dxa"/>
            <w:shd w:val="clear" w:color="auto" w:fill="FFFFFF" w:themeFill="background1"/>
            <w:hideMark/>
          </w:tcPr>
          <w:p w14:paraId="25D8C182"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Medium</w:t>
            </w:r>
          </w:p>
        </w:tc>
        <w:tc>
          <w:tcPr>
            <w:tcW w:w="1173" w:type="dxa"/>
            <w:shd w:val="clear" w:color="auto" w:fill="FFFFFF" w:themeFill="background1"/>
            <w:hideMark/>
          </w:tcPr>
          <w:p w14:paraId="078458E5"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Medium</w:t>
            </w:r>
          </w:p>
        </w:tc>
        <w:tc>
          <w:tcPr>
            <w:tcW w:w="1188" w:type="dxa"/>
            <w:shd w:val="clear" w:color="auto" w:fill="FFFFFF" w:themeFill="background1"/>
            <w:hideMark/>
          </w:tcPr>
          <w:p w14:paraId="7B52F34C"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High</w:t>
            </w:r>
          </w:p>
        </w:tc>
        <w:tc>
          <w:tcPr>
            <w:tcW w:w="1174" w:type="dxa"/>
            <w:shd w:val="clear" w:color="auto" w:fill="FFFFFF" w:themeFill="background1"/>
            <w:hideMark/>
          </w:tcPr>
          <w:p w14:paraId="384CADF6" w14:textId="77777777" w:rsidR="009A25BC" w:rsidRPr="00D37ECE" w:rsidRDefault="009A25BC" w:rsidP="009A25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D37ECE">
              <w:rPr>
                <w:rFonts w:eastAsia="Times New Roman" w:cs="Times New Roman"/>
                <w:color w:val="000000"/>
                <w:sz w:val="20"/>
                <w:szCs w:val="20"/>
                <w:lang w:eastAsia="en-US"/>
              </w:rPr>
              <w:t>Low</w:t>
            </w:r>
          </w:p>
        </w:tc>
      </w:tr>
    </w:tbl>
    <w:p w14:paraId="1CF1C77D" w14:textId="02453710" w:rsidR="00F52595" w:rsidRPr="00503C47" w:rsidRDefault="00503C47" w:rsidP="00503C47">
      <w:pPr>
        <w:tabs>
          <w:tab w:val="left" w:pos="1530"/>
        </w:tabs>
        <w:rPr>
          <w:rFonts w:asciiTheme="majorHAnsi" w:eastAsiaTheme="majorEastAsia" w:hAnsiTheme="majorHAnsi" w:cstheme="majorBidi"/>
          <w:sz w:val="36"/>
          <w:szCs w:val="36"/>
        </w:rPr>
        <w:sectPr w:rsidR="00F52595" w:rsidRPr="00503C47">
          <w:pgSz w:w="12240" w:h="15840"/>
          <w:pgMar w:top="1440" w:right="1440" w:bottom="1440" w:left="1440" w:header="720" w:footer="720" w:gutter="0"/>
          <w:cols w:space="720"/>
        </w:sectPr>
      </w:pPr>
      <w:r>
        <w:rPr>
          <w:rFonts w:asciiTheme="majorHAnsi" w:eastAsiaTheme="majorEastAsia" w:hAnsiTheme="majorHAnsi" w:cstheme="majorBidi"/>
          <w:sz w:val="36"/>
          <w:szCs w:val="36"/>
        </w:rPr>
        <w:tab/>
      </w:r>
    </w:p>
    <w:p w14:paraId="756DEC01" w14:textId="2A9B7491" w:rsidR="00966563" w:rsidRPr="00E069AC" w:rsidRDefault="551A77D0" w:rsidP="00912CC8">
      <w:pPr>
        <w:pStyle w:val="Heading1"/>
      </w:pPr>
      <w:bookmarkStart w:id="25" w:name="_Toc18958316"/>
      <w:r w:rsidRPr="00E069AC">
        <w:lastRenderedPageBreak/>
        <w:t>Methodology</w:t>
      </w:r>
      <w:bookmarkEnd w:id="25"/>
    </w:p>
    <w:p w14:paraId="567926D6" w14:textId="435F926B" w:rsidR="00BD136D" w:rsidRPr="00E069AC" w:rsidRDefault="551A77D0" w:rsidP="00AE749D">
      <w:pPr>
        <w:pStyle w:val="Heading2"/>
        <w:numPr>
          <w:ilvl w:val="1"/>
          <w:numId w:val="28"/>
        </w:numPr>
      </w:pPr>
      <w:bookmarkStart w:id="26" w:name="_Toc18958317"/>
      <w:r w:rsidRPr="00E069AC">
        <w:t>I</w:t>
      </w:r>
      <w:r w:rsidR="00E069AC">
        <w:t>ntroduction</w:t>
      </w:r>
      <w:bookmarkEnd w:id="26"/>
    </w:p>
    <w:p w14:paraId="7837546F" w14:textId="0FF6F675" w:rsidR="00202788" w:rsidRPr="00E069AC" w:rsidRDefault="00202788" w:rsidP="00EB247F">
      <w:pPr>
        <w:rPr>
          <w:rFonts w:cs="Times New Roman"/>
        </w:rPr>
      </w:pPr>
      <w:r w:rsidRPr="00E069AC">
        <w:rPr>
          <w:rFonts w:cs="Times New Roman"/>
        </w:rPr>
        <w:t>Project Drawdown’s models are developed in Microsoft Excel using standard templates that allow easier integration since integration is critical to the bottom-up approach used. The template used for this solution was the Reduction and Replacement Solutions (RRS) which accounts for re</w:t>
      </w:r>
      <w:r w:rsidR="000C3F49" w:rsidRPr="00E069AC">
        <w:rPr>
          <w:rFonts w:cs="Times New Roman"/>
        </w:rPr>
        <w:t>placement of conventional</w:t>
      </w:r>
      <w:r w:rsidRPr="00E069AC">
        <w:rPr>
          <w:rFonts w:cs="Times New Roman"/>
        </w:rPr>
        <w:t xml:space="preserve"> </w:t>
      </w:r>
      <w:r w:rsidR="000C3F49" w:rsidRPr="00E069AC">
        <w:rPr>
          <w:rFonts w:cs="Times New Roman"/>
        </w:rPr>
        <w:t>electricity generation technologies (i.e. coal, oil, natural gas)</w:t>
      </w:r>
      <w:r w:rsidRPr="00E069AC">
        <w:rPr>
          <w:rFonts w:cs="Times New Roman"/>
        </w:rPr>
        <w:t xml:space="preserve"> </w:t>
      </w:r>
      <w:r w:rsidR="000C3F49" w:rsidRPr="00E069AC">
        <w:rPr>
          <w:rFonts w:cs="Times New Roman"/>
        </w:rPr>
        <w:t>and related emissions</w:t>
      </w:r>
      <w:r w:rsidRPr="00E069AC">
        <w:rPr>
          <w:rFonts w:cs="Times New Roman"/>
        </w:rPr>
        <w:t xml:space="preserve"> for a</w:t>
      </w:r>
      <w:r w:rsidR="000C3F49" w:rsidRPr="00E069AC">
        <w:rPr>
          <w:rFonts w:cs="Times New Roman"/>
        </w:rPr>
        <w:t>n</w:t>
      </w:r>
      <w:r w:rsidRPr="00E069AC">
        <w:rPr>
          <w:rFonts w:cs="Times New Roman"/>
        </w:rPr>
        <w:t xml:space="preserve"> </w:t>
      </w:r>
      <w:r w:rsidR="000C3F49" w:rsidRPr="00E069AC">
        <w:rPr>
          <w:rFonts w:cs="Times New Roman"/>
        </w:rPr>
        <w:t xml:space="preserve">alternative </w:t>
      </w:r>
      <w:r w:rsidRPr="00E069AC">
        <w:rPr>
          <w:rFonts w:cs="Times New Roman"/>
        </w:rPr>
        <w:t>solution</w:t>
      </w:r>
      <w:r w:rsidR="005B7A11" w:rsidRPr="00E069AC">
        <w:rPr>
          <w:rFonts w:cs="Times New Roman"/>
        </w:rPr>
        <w:t xml:space="preserve"> (</w:t>
      </w:r>
      <w:r w:rsidR="00AE749D" w:rsidRPr="00E069AC">
        <w:rPr>
          <w:rFonts w:cs="Times New Roman"/>
        </w:rPr>
        <w:t>see the</w:t>
      </w:r>
      <w:r w:rsidR="00395868" w:rsidRPr="00E069AC">
        <w:rPr>
          <w:rFonts w:cs="Times New Roman"/>
        </w:rPr>
        <w:t xml:space="preserve"> </w:t>
      </w:r>
      <w:r w:rsidR="00AE749D" w:rsidRPr="00E069AC">
        <w:rPr>
          <w:rFonts w:cs="Times New Roman"/>
        </w:rPr>
        <w:t>Drawdown RRS Model Framework and Guide for more details</w:t>
      </w:r>
      <w:r w:rsidR="005B7A11" w:rsidRPr="00E069AC">
        <w:rPr>
          <w:rFonts w:cs="Times New Roman"/>
        </w:rPr>
        <w:t>)</w:t>
      </w:r>
      <w:r w:rsidR="000C3F49" w:rsidRPr="00E069AC">
        <w:rPr>
          <w:rFonts w:cs="Times New Roman"/>
        </w:rPr>
        <w:t>.</w:t>
      </w:r>
      <w:r w:rsidRPr="00E069AC">
        <w:rPr>
          <w:rFonts w:cs="Times New Roman"/>
        </w:rPr>
        <w:t xml:space="preserve"> These technologies are assumed to compete in markets to supply the final functional demand which is exogenous to the model but may be shared across several solution models. The adoption and markets are therefore defined in terms of functional units</w:t>
      </w:r>
      <w:r w:rsidR="000C3F49" w:rsidRPr="00E069AC">
        <w:rPr>
          <w:rFonts w:cs="Times New Roman"/>
        </w:rPr>
        <w:t xml:space="preserve"> (TWh)</w:t>
      </w:r>
      <w:r w:rsidRPr="00E069AC">
        <w:rPr>
          <w:rFonts w:cs="Times New Roman"/>
        </w:rPr>
        <w:t>, and for investment costing, adoptions are also converted to implementation units</w:t>
      </w:r>
      <w:r w:rsidR="000C3F49" w:rsidRPr="00E069AC">
        <w:rPr>
          <w:rFonts w:cs="Times New Roman"/>
        </w:rPr>
        <w:t xml:space="preserve"> (TW)</w:t>
      </w:r>
      <w:r w:rsidRPr="00E069AC">
        <w:rPr>
          <w:rFonts w:cs="Times New Roman"/>
        </w:rPr>
        <w:t>. The adoptions of both conventional and solution were projected for each of several scenarios from 2015 to 2050 and the comparison of these scenarios (for the 2020-2050 segment</w:t>
      </w:r>
      <w:r w:rsidR="000C3F49" w:rsidRPr="00E069AC">
        <w:rPr>
          <w:rFonts w:cs="Times New Roman"/>
        </w:rPr>
        <w:t>) is what constitutes</w:t>
      </w:r>
      <w:r w:rsidRPr="00E069AC">
        <w:rPr>
          <w:rFonts w:cs="Times New Roman"/>
        </w:rPr>
        <w:t xml:space="preserve"> the results.</w:t>
      </w:r>
    </w:p>
    <w:p w14:paraId="3F01DEC2" w14:textId="4A3EEE7D" w:rsidR="002D4B9E" w:rsidRPr="00E069AC" w:rsidRDefault="005C2BC8" w:rsidP="00EB247F">
      <w:pPr>
        <w:rPr>
          <w:rFonts w:cs="Times New Roman"/>
        </w:rPr>
      </w:pPr>
      <w:r>
        <w:rPr>
          <w:rFonts w:cs="Times New Roman"/>
        </w:rPr>
        <w:t>For th</w:t>
      </w:r>
      <w:r w:rsidR="00C86763">
        <w:rPr>
          <w:rFonts w:cs="Times New Roman"/>
        </w:rPr>
        <w:t>is</w:t>
      </w:r>
      <w:r w:rsidR="00202788" w:rsidRPr="00E069AC">
        <w:rPr>
          <w:rFonts w:cs="Times New Roman"/>
        </w:rPr>
        <w:t xml:space="preserve"> solution, </w:t>
      </w:r>
      <w:r w:rsidR="00202788" w:rsidRPr="00E069AC">
        <w:rPr>
          <w:rFonts w:cs="Times New Roman"/>
          <w:bCs/>
        </w:rPr>
        <w:t xml:space="preserve">the approach was to analyze </w:t>
      </w:r>
      <w:r w:rsidR="000C3F49" w:rsidRPr="00E069AC">
        <w:rPr>
          <w:rFonts w:cs="Times New Roman"/>
          <w:bCs/>
        </w:rPr>
        <w:t xml:space="preserve">the impacts of increased </w:t>
      </w:r>
      <w:r w:rsidR="00202788" w:rsidRPr="00E069AC">
        <w:rPr>
          <w:rFonts w:cs="Times New Roman"/>
          <w:bCs/>
        </w:rPr>
        <w:t xml:space="preserve">adoption of </w:t>
      </w:r>
      <w:r>
        <w:rPr>
          <w:rFonts w:cs="Times New Roman"/>
        </w:rPr>
        <w:t>wind onshore</w:t>
      </w:r>
      <w:r w:rsidR="00C86763">
        <w:rPr>
          <w:rFonts w:cs="Times New Roman"/>
        </w:rPr>
        <w:t xml:space="preserve"> systems</w:t>
      </w:r>
      <w:r w:rsidR="000C3F49" w:rsidRPr="00E069AC">
        <w:rPr>
          <w:rFonts w:cs="Times New Roman"/>
        </w:rPr>
        <w:t xml:space="preserve">. </w:t>
      </w:r>
      <w:r w:rsidR="00683100" w:rsidRPr="00E069AC">
        <w:rPr>
          <w:rFonts w:cs="Times New Roman"/>
        </w:rPr>
        <w:t>The</w:t>
      </w:r>
      <w:r w:rsidR="002D4B9E" w:rsidRPr="00E069AC">
        <w:rPr>
          <w:rFonts w:cs="Times New Roman"/>
        </w:rPr>
        <w:t xml:space="preserve"> model</w:t>
      </w:r>
      <w:r>
        <w:rPr>
          <w:rFonts w:cs="Times New Roman"/>
        </w:rPr>
        <w:t>s</w:t>
      </w:r>
      <w:r w:rsidR="002D4B9E" w:rsidRPr="00E069AC">
        <w:rPr>
          <w:rFonts w:cs="Times New Roman"/>
        </w:rPr>
        <w:t xml:space="preserve"> u</w:t>
      </w:r>
      <w:r>
        <w:rPr>
          <w:rFonts w:cs="Times New Roman"/>
        </w:rPr>
        <w:t>sed for this analysis construct</w:t>
      </w:r>
      <w:r w:rsidR="002D4B9E" w:rsidRPr="00E069AC">
        <w:rPr>
          <w:rFonts w:cs="Times New Roman"/>
        </w:rPr>
        <w:t xml:space="preserve"> both </w:t>
      </w:r>
      <w:r w:rsidR="00683100" w:rsidRPr="00E069AC">
        <w:rPr>
          <w:rFonts w:cs="Times New Roman"/>
        </w:rPr>
        <w:t xml:space="preserve">alternative ambitious </w:t>
      </w:r>
      <w:r w:rsidR="002D4B9E" w:rsidRPr="00E069AC">
        <w:rPr>
          <w:rFonts w:cs="Times New Roman"/>
        </w:rPr>
        <w:t>adoption</w:t>
      </w:r>
      <w:r w:rsidR="00683100" w:rsidRPr="00E069AC">
        <w:rPr>
          <w:rFonts w:cs="Times New Roman"/>
        </w:rPr>
        <w:t xml:space="preserve"> pathways </w:t>
      </w:r>
      <w:r w:rsidR="00AE749D" w:rsidRPr="00E069AC">
        <w:rPr>
          <w:rFonts w:cs="Times New Roman"/>
        </w:rPr>
        <w:t>(PD</w:t>
      </w:r>
      <w:r w:rsidR="00A2204D" w:rsidRPr="00E069AC">
        <w:rPr>
          <w:rFonts w:cs="Times New Roman"/>
        </w:rPr>
        <w:t xml:space="preserve"> scenarios)</w:t>
      </w:r>
      <w:r w:rsidR="002D4B9E" w:rsidRPr="00E069AC">
        <w:rPr>
          <w:rFonts w:cs="Times New Roman"/>
        </w:rPr>
        <w:t xml:space="preserve"> and a Reference scenario (REF) for </w:t>
      </w:r>
      <w:r>
        <w:rPr>
          <w:rFonts w:cs="Times New Roman"/>
        </w:rPr>
        <w:t>wind onshore</w:t>
      </w:r>
      <w:r w:rsidR="002D4B9E" w:rsidRPr="00E069AC">
        <w:rPr>
          <w:rFonts w:cs="Times New Roman"/>
        </w:rPr>
        <w:t xml:space="preserve">. </w:t>
      </w:r>
      <w:r w:rsidR="00683100" w:rsidRPr="00E069AC">
        <w:rPr>
          <w:rFonts w:cs="Times New Roman"/>
        </w:rPr>
        <w:t xml:space="preserve">Following project Drawdown methodological </w:t>
      </w:r>
      <w:r w:rsidR="00683100" w:rsidRPr="00620654">
        <w:rPr>
          <w:rFonts w:cs="Times New Roman"/>
        </w:rPr>
        <w:t>assumption</w:t>
      </w:r>
      <w:r w:rsidR="00395868" w:rsidRPr="00620654">
        <w:rPr>
          <w:rFonts w:cs="Times New Roman"/>
        </w:rPr>
        <w:t xml:space="preserve"> (</w:t>
      </w:r>
      <w:r w:rsidR="00AE749D" w:rsidRPr="00620654">
        <w:rPr>
          <w:rFonts w:cs="Times New Roman"/>
        </w:rPr>
        <w:t xml:space="preserve">further description available on the Drawdown RRS Model Framework and Guide), </w:t>
      </w:r>
      <w:r w:rsidR="00683100" w:rsidRPr="00620654">
        <w:rPr>
          <w:rFonts w:cs="Times New Roman"/>
        </w:rPr>
        <w:t xml:space="preserve">in order to grasp the total impact of an increased adoption of the solution during the assessed time frame; the REF scenario assumes future adoption of </w:t>
      </w:r>
      <w:r w:rsidRPr="00620654">
        <w:rPr>
          <w:rFonts w:cs="Times New Roman"/>
        </w:rPr>
        <w:t>wind onshore</w:t>
      </w:r>
      <w:r w:rsidR="00683100" w:rsidRPr="00620654">
        <w:rPr>
          <w:rFonts w:cs="Times New Roman"/>
        </w:rPr>
        <w:t xml:space="preserve"> remains fixed at the current </w:t>
      </w:r>
      <w:r w:rsidR="00904427">
        <w:rPr>
          <w:rFonts w:cs="Times New Roman"/>
        </w:rPr>
        <w:t>adoption (i.e. 2018</w:t>
      </w:r>
      <w:r w:rsidR="00683100" w:rsidRPr="00620654">
        <w:rPr>
          <w:rFonts w:cs="Times New Roman"/>
        </w:rPr>
        <w:t>) percentage of T</w:t>
      </w:r>
      <w:r w:rsidR="00A2204D" w:rsidRPr="00620654">
        <w:rPr>
          <w:rFonts w:cs="Times New Roman"/>
        </w:rPr>
        <w:t>otal Addressable Market (T</w:t>
      </w:r>
      <w:r w:rsidR="00683100" w:rsidRPr="00620654">
        <w:rPr>
          <w:rFonts w:cs="Times New Roman"/>
        </w:rPr>
        <w:t>AM</w:t>
      </w:r>
      <w:r w:rsidR="00A2204D" w:rsidRPr="00620654">
        <w:rPr>
          <w:rFonts w:cs="Times New Roman"/>
        </w:rPr>
        <w:t>)</w:t>
      </w:r>
      <w:r w:rsidR="00683100" w:rsidRPr="00620654">
        <w:rPr>
          <w:rFonts w:cs="Times New Roman"/>
        </w:rPr>
        <w:t xml:space="preserve">, estimated at </w:t>
      </w:r>
      <w:r w:rsidR="00904427">
        <w:rPr>
          <w:rFonts w:cs="Times New Roman"/>
        </w:rPr>
        <w:t>5</w:t>
      </w:r>
      <w:r w:rsidR="00683100" w:rsidRPr="00620654">
        <w:rPr>
          <w:rFonts w:cs="Times New Roman"/>
        </w:rPr>
        <w:t>.</w:t>
      </w:r>
      <w:r w:rsidR="00904427">
        <w:rPr>
          <w:rFonts w:cs="Times New Roman"/>
        </w:rPr>
        <w:t>09</w:t>
      </w:r>
      <w:r w:rsidR="00683100" w:rsidRPr="00620654">
        <w:rPr>
          <w:rFonts w:cs="Times New Roman"/>
        </w:rPr>
        <w:t xml:space="preserve"> percent (</w:t>
      </w:r>
      <w:r w:rsidR="00904427">
        <w:rPr>
          <w:rFonts w:cs="Times New Roman"/>
        </w:rPr>
        <w:t>1,148</w:t>
      </w:r>
      <w:r w:rsidR="00683100" w:rsidRPr="00620654">
        <w:rPr>
          <w:rFonts w:cs="Times New Roman"/>
        </w:rPr>
        <w:t xml:space="preserve"> terawatt-hours) of </w:t>
      </w:r>
      <w:r w:rsidR="000875B5" w:rsidRPr="00620654">
        <w:rPr>
          <w:rFonts w:cs="Times New Roman"/>
        </w:rPr>
        <w:t xml:space="preserve">electricity </w:t>
      </w:r>
      <w:r w:rsidR="00683100" w:rsidRPr="00620654">
        <w:rPr>
          <w:rFonts w:cs="Times New Roman"/>
        </w:rPr>
        <w:t>generation (</w:t>
      </w:r>
      <w:r w:rsidR="00904427">
        <w:rPr>
          <w:rFonts w:cs="Times New Roman"/>
        </w:rPr>
        <w:t>PD estimation)</w:t>
      </w:r>
      <w:r w:rsidR="0097661D">
        <w:rPr>
          <w:rFonts w:cs="Times New Roman"/>
        </w:rPr>
        <w:t>.</w:t>
      </w:r>
      <w:r w:rsidR="00683100" w:rsidRPr="00620654">
        <w:rPr>
          <w:rFonts w:cs="Times New Roman"/>
        </w:rPr>
        <w:t xml:space="preserve"> </w:t>
      </w:r>
      <w:r w:rsidR="00992B8D" w:rsidRPr="00620654">
        <w:rPr>
          <w:rFonts w:cs="Times New Roman"/>
        </w:rPr>
        <w:t xml:space="preserve">The TAM for </w:t>
      </w:r>
      <w:r w:rsidRPr="00620654">
        <w:rPr>
          <w:rFonts w:cs="Times New Roman"/>
          <w:iCs/>
        </w:rPr>
        <w:t>t</w:t>
      </w:r>
      <w:r w:rsidR="0048529F" w:rsidRPr="00620654">
        <w:rPr>
          <w:rFonts w:cs="Times New Roman"/>
          <w:iCs/>
        </w:rPr>
        <w:t>his</w:t>
      </w:r>
      <w:r w:rsidRPr="00620654">
        <w:rPr>
          <w:rFonts w:cs="Times New Roman"/>
          <w:iCs/>
        </w:rPr>
        <w:t xml:space="preserve"> solution</w:t>
      </w:r>
      <w:r w:rsidR="00992B8D" w:rsidRPr="00620654">
        <w:rPr>
          <w:rFonts w:cs="Times New Roman"/>
          <w:iCs/>
        </w:rPr>
        <w:t xml:space="preserve"> </w:t>
      </w:r>
      <w:r w:rsidR="00992B8D" w:rsidRPr="00620654">
        <w:rPr>
          <w:rFonts w:cs="Times New Roman"/>
        </w:rPr>
        <w:t>is based on the common project Drawdown projected global</w:t>
      </w:r>
      <w:r w:rsidR="00992B8D" w:rsidRPr="00E069AC">
        <w:rPr>
          <w:rFonts w:cs="Times New Roman"/>
        </w:rPr>
        <w:t xml:space="preserve"> electricity generation in terawatt-hours till 2050</w:t>
      </w:r>
      <w:r w:rsidR="00AE749D" w:rsidRPr="00E069AC">
        <w:rPr>
          <w:rFonts w:cs="Times New Roman"/>
        </w:rPr>
        <w:t xml:space="preserve"> (Section </w:t>
      </w:r>
      <w:r w:rsidR="008E6F9D">
        <w:rPr>
          <w:rFonts w:cs="Times New Roman"/>
        </w:rPr>
        <w:fldChar w:fldCharType="begin"/>
      </w:r>
      <w:r w:rsidR="008E6F9D">
        <w:rPr>
          <w:rFonts w:cs="Times New Roman"/>
        </w:rPr>
        <w:instrText xml:space="preserve"> REF _Ref530226053 \r \h </w:instrText>
      </w:r>
      <w:r w:rsidR="008E6F9D">
        <w:rPr>
          <w:rFonts w:cs="Times New Roman"/>
        </w:rPr>
      </w:r>
      <w:r w:rsidR="008E6F9D">
        <w:rPr>
          <w:rFonts w:cs="Times New Roman"/>
        </w:rPr>
        <w:fldChar w:fldCharType="separate"/>
      </w:r>
      <w:r w:rsidR="008E6F9D">
        <w:rPr>
          <w:rFonts w:cs="Times New Roman"/>
        </w:rPr>
        <w:t>2.3</w:t>
      </w:r>
      <w:r w:rsidR="008E6F9D">
        <w:rPr>
          <w:rFonts w:cs="Times New Roman"/>
        </w:rPr>
        <w:fldChar w:fldCharType="end"/>
      </w:r>
      <w:r w:rsidR="00992B8D" w:rsidRPr="00E069AC">
        <w:rPr>
          <w:rFonts w:cs="Times New Roman"/>
        </w:rPr>
        <w:t>).</w:t>
      </w:r>
    </w:p>
    <w:p w14:paraId="44E67117" w14:textId="74401557" w:rsidR="00395868" w:rsidRPr="00E069AC" w:rsidRDefault="00395868" w:rsidP="00EB247F">
      <w:pPr>
        <w:rPr>
          <w:rFonts w:cs="Times New Roman"/>
        </w:rPr>
      </w:pPr>
      <w:r w:rsidRPr="00E069AC">
        <w:rPr>
          <w:rFonts w:cs="Times New Roman"/>
        </w:rPr>
        <w:t xml:space="preserve">The developed alternative PDS scenarios, draw on existing adoption scenarios for </w:t>
      </w:r>
      <w:r w:rsidR="005C2BC8">
        <w:rPr>
          <w:rFonts w:cs="Times New Roman"/>
        </w:rPr>
        <w:t xml:space="preserve">wind </w:t>
      </w:r>
      <w:r w:rsidR="0048529F">
        <w:rPr>
          <w:rFonts w:cs="Times New Roman"/>
        </w:rPr>
        <w:t xml:space="preserve">in general which is split between onshore and offshore, or specifically wind </w:t>
      </w:r>
      <w:r w:rsidR="005C2BC8">
        <w:rPr>
          <w:rFonts w:cs="Times New Roman"/>
        </w:rPr>
        <w:t xml:space="preserve">onshore </w:t>
      </w:r>
      <w:r w:rsidRPr="00E069AC">
        <w:rPr>
          <w:rFonts w:cs="Times New Roman"/>
        </w:rPr>
        <w:t>to model several alternative adoptions. The RRS model contains both financial and climate analyses in order to model the global and regional impacts of adoption in the PDS scenarios compared to the REF scenario. What the model thus prognosticates is the total financial costs and benefits of adoption case</w:t>
      </w:r>
      <w:r w:rsidR="00D2050B" w:rsidRPr="00E069AC">
        <w:rPr>
          <w:rFonts w:cs="Times New Roman"/>
        </w:rPr>
        <w:t>s</w:t>
      </w:r>
      <w:r w:rsidRPr="00E069AC">
        <w:rPr>
          <w:rFonts w:cs="Times New Roman"/>
        </w:rPr>
        <w:t xml:space="preserve"> for </w:t>
      </w:r>
      <w:r w:rsidR="005C2BC8">
        <w:rPr>
          <w:rFonts w:cs="Times New Roman"/>
        </w:rPr>
        <w:t>wind onshore</w:t>
      </w:r>
      <w:r w:rsidRPr="00E069AC">
        <w:rPr>
          <w:rFonts w:cs="Times New Roman"/>
        </w:rPr>
        <w:t>, as well as the contribution</w:t>
      </w:r>
      <w:r w:rsidR="005C2BC8">
        <w:rPr>
          <w:rFonts w:cs="Times New Roman"/>
        </w:rPr>
        <w:t xml:space="preserve"> of</w:t>
      </w:r>
      <w:r w:rsidRPr="00E069AC">
        <w:rPr>
          <w:rFonts w:cs="Times New Roman"/>
        </w:rPr>
        <w:t xml:space="preserve"> th</w:t>
      </w:r>
      <w:r w:rsidR="005C2BC8">
        <w:rPr>
          <w:rFonts w:cs="Times New Roman"/>
        </w:rPr>
        <w:t>ese</w:t>
      </w:r>
      <w:r w:rsidRPr="00E069AC">
        <w:rPr>
          <w:rFonts w:cs="Times New Roman"/>
        </w:rPr>
        <w:t xml:space="preserve"> adoption</w:t>
      </w:r>
      <w:r w:rsidR="005C2BC8">
        <w:rPr>
          <w:rFonts w:cs="Times New Roman"/>
        </w:rPr>
        <w:t>s</w:t>
      </w:r>
      <w:r w:rsidR="001B48E7">
        <w:rPr>
          <w:rFonts w:cs="Times New Roman"/>
        </w:rPr>
        <w:t>,</w:t>
      </w:r>
      <w:r w:rsidRPr="00E069AC">
        <w:rPr>
          <w:rFonts w:cs="Times New Roman"/>
        </w:rPr>
        <w:t xml:space="preserve"> can make to annual and cumulative emissions reduction.</w:t>
      </w:r>
    </w:p>
    <w:p w14:paraId="298F46AB" w14:textId="21172A05" w:rsidR="00F52595" w:rsidRPr="00E069AC" w:rsidRDefault="00E069AC" w:rsidP="00483FFA">
      <w:pPr>
        <w:pStyle w:val="Heading2"/>
        <w:numPr>
          <w:ilvl w:val="1"/>
          <w:numId w:val="26"/>
        </w:numPr>
      </w:pPr>
      <w:bookmarkStart w:id="27" w:name="_Toc18958318"/>
      <w:r>
        <w:lastRenderedPageBreak/>
        <w:t>Data Sources</w:t>
      </w:r>
      <w:bookmarkEnd w:id="27"/>
    </w:p>
    <w:p w14:paraId="7E1F86C7" w14:textId="7BF9FD5D" w:rsidR="00933FD7" w:rsidRPr="004A1205" w:rsidRDefault="00F66D25" w:rsidP="00EB247F">
      <w:pPr>
        <w:rPr>
          <w:rFonts w:cs="Times New Roman"/>
        </w:rPr>
      </w:pPr>
      <w:r w:rsidRPr="00E069AC">
        <w:rPr>
          <w:rFonts w:cs="Times New Roman"/>
        </w:rPr>
        <w:t xml:space="preserve">This section presents key data sources utilized in the </w:t>
      </w:r>
      <w:r w:rsidR="003677E8">
        <w:rPr>
          <w:rFonts w:cs="Times New Roman"/>
        </w:rPr>
        <w:t xml:space="preserve">RRS </w:t>
      </w:r>
      <w:r w:rsidRPr="00E069AC">
        <w:rPr>
          <w:rFonts w:cs="Times New Roman"/>
        </w:rPr>
        <w:t>mode</w:t>
      </w:r>
      <w:r w:rsidR="00067C5D">
        <w:rPr>
          <w:rFonts w:cs="Times New Roman"/>
        </w:rPr>
        <w:t>l</w:t>
      </w:r>
      <w:r w:rsidR="00D2050B" w:rsidRPr="00E069AC">
        <w:rPr>
          <w:rFonts w:cs="Times New Roman"/>
        </w:rPr>
        <w:t xml:space="preserve"> to evaluate the adoption of </w:t>
      </w:r>
      <w:r w:rsidR="005C2BC8">
        <w:rPr>
          <w:rFonts w:cs="Times New Roman"/>
        </w:rPr>
        <w:t>wind onshore technologies</w:t>
      </w:r>
      <w:r w:rsidRPr="00E069AC">
        <w:rPr>
          <w:rFonts w:cs="Times New Roman"/>
        </w:rPr>
        <w:t>.</w:t>
      </w:r>
      <w:r w:rsidR="002D5C14" w:rsidRPr="00E069AC">
        <w:rPr>
          <w:rFonts w:cs="Times New Roman"/>
        </w:rPr>
        <w:t xml:space="preserve"> </w:t>
      </w:r>
      <w:r w:rsidR="00933FD7" w:rsidRPr="00E069AC">
        <w:rPr>
          <w:rFonts w:cs="Times New Roman"/>
        </w:rPr>
        <w:t>Data inputs for the model come from a variety of sources, primarily from peer-reviewed publications and from in</w:t>
      </w:r>
      <w:r w:rsidR="00DA44EB" w:rsidRPr="00E069AC">
        <w:rPr>
          <w:rFonts w:cs="Times New Roman"/>
        </w:rPr>
        <w:t xml:space="preserve">stitutional reports. For all </w:t>
      </w:r>
      <w:r w:rsidR="00DA44EB" w:rsidRPr="00662EF5">
        <w:rPr>
          <w:rFonts w:cs="Times New Roman"/>
        </w:rPr>
        <w:t>variable inputs, it was</w:t>
      </w:r>
      <w:r w:rsidR="00933FD7" w:rsidRPr="00662EF5">
        <w:rPr>
          <w:rFonts w:cs="Times New Roman"/>
        </w:rPr>
        <w:t xml:space="preserve"> </w:t>
      </w:r>
      <w:r w:rsidR="00DA44EB" w:rsidRPr="00662EF5">
        <w:rPr>
          <w:rFonts w:cs="Times New Roman"/>
        </w:rPr>
        <w:t xml:space="preserve">done </w:t>
      </w:r>
      <w:r w:rsidR="00933FD7" w:rsidRPr="00662EF5">
        <w:rPr>
          <w:rFonts w:cs="Times New Roman"/>
        </w:rPr>
        <w:t xml:space="preserve">a variable meta-analysis of existing literature to create low, high, and mean estimates. For each </w:t>
      </w:r>
      <w:r w:rsidRPr="00662EF5">
        <w:rPr>
          <w:rFonts w:cs="Times New Roman"/>
        </w:rPr>
        <w:t>solution variable, it is</w:t>
      </w:r>
      <w:r w:rsidR="00933FD7" w:rsidRPr="00662EF5">
        <w:rPr>
          <w:rFonts w:cs="Times New Roman"/>
        </w:rPr>
        <w:t xml:space="preserve"> conduct</w:t>
      </w:r>
      <w:r w:rsidRPr="00662EF5">
        <w:rPr>
          <w:rFonts w:cs="Times New Roman"/>
        </w:rPr>
        <w:t>ed</w:t>
      </w:r>
      <w:r w:rsidR="00933FD7" w:rsidRPr="00662EF5">
        <w:rPr>
          <w:rFonts w:cs="Times New Roman"/>
        </w:rPr>
        <w:t xml:space="preserve"> a sensitivity analysis of, on average, </w:t>
      </w:r>
      <w:r w:rsidR="00067C5D">
        <w:rPr>
          <w:rFonts w:cs="Times New Roman"/>
        </w:rPr>
        <w:t>26</w:t>
      </w:r>
      <w:r w:rsidR="00933FD7" w:rsidRPr="00662EF5">
        <w:rPr>
          <w:rFonts w:cs="Times New Roman"/>
        </w:rPr>
        <w:t xml:space="preserve"> data points reported in the literature</w:t>
      </w:r>
      <w:r w:rsidRPr="00662EF5">
        <w:rPr>
          <w:rFonts w:cs="Times New Roman"/>
        </w:rPr>
        <w:t xml:space="preserve"> and in some cases as many as </w:t>
      </w:r>
      <w:r w:rsidR="00067C5D">
        <w:rPr>
          <w:rFonts w:cs="Times New Roman"/>
        </w:rPr>
        <w:t>56</w:t>
      </w:r>
      <w:r w:rsidR="00933FD7" w:rsidRPr="00662EF5">
        <w:rPr>
          <w:rFonts w:cs="Times New Roman"/>
        </w:rPr>
        <w:t xml:space="preserve">. </w:t>
      </w:r>
      <w:r w:rsidR="00DA44EB" w:rsidRPr="00662EF5">
        <w:rPr>
          <w:rFonts w:cs="Times New Roman"/>
        </w:rPr>
        <w:t xml:space="preserve">This allows </w:t>
      </w:r>
      <w:r w:rsidR="001B48E7">
        <w:rPr>
          <w:rFonts w:cs="Times New Roman"/>
        </w:rPr>
        <w:t xml:space="preserve">calculating </w:t>
      </w:r>
      <w:r w:rsidR="00933FD7" w:rsidRPr="00662EF5">
        <w:rPr>
          <w:rFonts w:cs="Times New Roman"/>
        </w:rPr>
        <w:t>rob</w:t>
      </w:r>
      <w:r w:rsidR="00DA44EB" w:rsidRPr="00662EF5">
        <w:rPr>
          <w:rFonts w:cs="Times New Roman"/>
        </w:rPr>
        <w:t xml:space="preserve">ust and reliable inputs for the </w:t>
      </w:r>
      <w:r w:rsidR="00933FD7" w:rsidRPr="00662EF5">
        <w:rPr>
          <w:rFonts w:cs="Times New Roman"/>
        </w:rPr>
        <w:t>financial</w:t>
      </w:r>
      <w:r w:rsidRPr="00662EF5">
        <w:rPr>
          <w:rFonts w:cs="Times New Roman"/>
        </w:rPr>
        <w:t>, technological</w:t>
      </w:r>
      <w:r w:rsidR="00933FD7" w:rsidRPr="00662EF5">
        <w:rPr>
          <w:rFonts w:cs="Times New Roman"/>
        </w:rPr>
        <w:t xml:space="preserve"> and climate analyses that represent both optimistic and conservative estimates for the future costs and benefits of adopting this </w:t>
      </w:r>
      <w:r w:rsidR="00933FD7" w:rsidRPr="004A1205">
        <w:rPr>
          <w:rFonts w:cs="Times New Roman"/>
        </w:rPr>
        <w:t>solution.</w:t>
      </w:r>
    </w:p>
    <w:p w14:paraId="6AA56EA8" w14:textId="39B10E62" w:rsidR="00504D47" w:rsidRPr="004A1205" w:rsidRDefault="006330C6" w:rsidP="006330C6">
      <w:r w:rsidRPr="004A1205">
        <w:t xml:space="preserve">For </w:t>
      </w:r>
      <w:r w:rsidR="00614911" w:rsidRPr="004A1205">
        <w:t>the</w:t>
      </w:r>
      <w:r w:rsidRPr="004A1205">
        <w:t xml:space="preserve"> global adoption scenarios, </w:t>
      </w:r>
      <w:r w:rsidR="003677E8" w:rsidRPr="004A1205">
        <w:t xml:space="preserve">and building upon the 16 scenarios form external sources </w:t>
      </w:r>
      <w:r w:rsidR="004A1205" w:rsidRPr="004A1205">
        <w:t>(AMPRE (2015), Greenpeace (2014, 2015) and IEA (2016))</w:t>
      </w:r>
      <w:r w:rsidR="003677E8" w:rsidRPr="004A1205">
        <w:t xml:space="preserve">already collected for the 2017 analysis, </w:t>
      </w:r>
      <w:r w:rsidR="00614911" w:rsidRPr="004A1205">
        <w:t>it were</w:t>
      </w:r>
      <w:r w:rsidR="003677E8" w:rsidRPr="004A1205">
        <w:t xml:space="preserve"> newly </w:t>
      </w:r>
      <w:r w:rsidRPr="004A1205">
        <w:t xml:space="preserve">selected </w:t>
      </w:r>
      <w:r w:rsidR="00736F66" w:rsidRPr="004A1205">
        <w:t xml:space="preserve">eight </w:t>
      </w:r>
      <w:r w:rsidRPr="004A1205">
        <w:t>sources</w:t>
      </w:r>
      <w:r w:rsidR="00736F66" w:rsidRPr="004A1205">
        <w:t xml:space="preserve"> with </w:t>
      </w:r>
      <w:r w:rsidR="003677E8" w:rsidRPr="004A1205">
        <w:t xml:space="preserve">other </w:t>
      </w:r>
      <w:r w:rsidR="00736F66" w:rsidRPr="004A1205">
        <w:t>sixteen scenarios</w:t>
      </w:r>
      <w:r w:rsidR="003677E8" w:rsidRPr="004A1205">
        <w:t xml:space="preserve"> to be </w:t>
      </w:r>
      <w:r w:rsidR="004A1205" w:rsidRPr="004A1205">
        <w:t>potentially used:</w:t>
      </w:r>
      <w:r w:rsidR="006F2714" w:rsidRPr="004A1205">
        <w:t xml:space="preserve"> including</w:t>
      </w:r>
      <w:r w:rsidR="003677E8" w:rsidRPr="004A1205">
        <w:t xml:space="preserve">: </w:t>
      </w:r>
      <w:r w:rsidR="006F2714" w:rsidRPr="004A1205">
        <w:t>IEA</w:t>
      </w:r>
      <w:r w:rsidR="003677E8" w:rsidRPr="004A1205">
        <w:t xml:space="preserve"> (2018)</w:t>
      </w:r>
      <w:r w:rsidR="006F2714" w:rsidRPr="004A1205">
        <w:t xml:space="preserve"> World Energy Outlook </w:t>
      </w:r>
      <w:r w:rsidR="003677E8" w:rsidRPr="004A1205">
        <w:t xml:space="preserve">2018 </w:t>
      </w:r>
      <w:r w:rsidR="006F2714" w:rsidRPr="004A1205">
        <w:t>(Current Policy, New Polic</w:t>
      </w:r>
      <w:r w:rsidR="00736F66" w:rsidRPr="004A1205">
        <w:t>y, and Sustainable Development s</w:t>
      </w:r>
      <w:r w:rsidR="006F2714" w:rsidRPr="004A1205">
        <w:t>cenarios); IEA</w:t>
      </w:r>
      <w:r w:rsidR="003677E8" w:rsidRPr="004A1205">
        <w:t xml:space="preserve"> (2017)</w:t>
      </w:r>
      <w:r w:rsidR="006F2714" w:rsidRPr="004A1205">
        <w:t xml:space="preserve"> Energy Technology Perspectives (Reference Technology, 2</w:t>
      </w:r>
      <w:r w:rsidR="00736F66" w:rsidRPr="004A1205">
        <w:t xml:space="preserve"> Degrees, and Beyond 2 Degrees s</w:t>
      </w:r>
      <w:r w:rsidR="006F2714" w:rsidRPr="004A1205">
        <w:t xml:space="preserve">cenarios); </w:t>
      </w:r>
      <w:r w:rsidR="00876E08" w:rsidRPr="004A1205">
        <w:t>Equinor</w:t>
      </w:r>
      <w:r w:rsidR="003677E8" w:rsidRPr="004A1205">
        <w:t xml:space="preserve"> (2018)</w:t>
      </w:r>
      <w:r w:rsidR="00876E08" w:rsidRPr="004A1205">
        <w:t xml:space="preserve"> Energy Perspectives (Rivalry, </w:t>
      </w:r>
      <w:r w:rsidR="00736F66" w:rsidRPr="004A1205">
        <w:t>Reform, and Renewal s</w:t>
      </w:r>
      <w:r w:rsidR="00876E08" w:rsidRPr="004A1205">
        <w:t xml:space="preserve">cenarios); Grantham/Carbon Tracker </w:t>
      </w:r>
      <w:r w:rsidR="004A1205" w:rsidRPr="004A1205">
        <w:t xml:space="preserve">(2017) </w:t>
      </w:r>
      <w:r w:rsidR="00876E08" w:rsidRPr="004A1205">
        <w:t>Report (</w:t>
      </w:r>
      <w:r w:rsidR="00504D47" w:rsidRPr="004A1205">
        <w:t xml:space="preserve">moderate fossil fuel intensive or </w:t>
      </w:r>
      <w:r w:rsidR="00876E08" w:rsidRPr="004A1205">
        <w:t xml:space="preserve">NDC_PE_EV_Medium, and </w:t>
      </w:r>
      <w:r w:rsidR="00504D47" w:rsidRPr="004A1205">
        <w:t xml:space="preserve">least fossil fuel intensive or </w:t>
      </w:r>
      <w:r w:rsidR="00876E08" w:rsidRPr="004A1205">
        <w:t>Strong_PV_EV_Medium)</w:t>
      </w:r>
      <w:r w:rsidR="00504D47" w:rsidRPr="004A1205">
        <w:t xml:space="preserve">; IEEJ </w:t>
      </w:r>
      <w:r w:rsidR="004A1205" w:rsidRPr="004A1205">
        <w:t xml:space="preserve">(2018) </w:t>
      </w:r>
      <w:r w:rsidR="00504D47" w:rsidRPr="004A1205">
        <w:t>Outlook</w:t>
      </w:r>
      <w:r w:rsidR="00736F66" w:rsidRPr="004A1205">
        <w:t xml:space="preserve"> </w:t>
      </w:r>
      <w:r w:rsidR="004A1205" w:rsidRPr="004A1205">
        <w:t xml:space="preserve">2019 </w:t>
      </w:r>
      <w:r w:rsidR="00736F66" w:rsidRPr="004A1205">
        <w:t xml:space="preserve">(Reference and Advanced Technology scenarios); </w:t>
      </w:r>
      <w:r w:rsidR="003677E8" w:rsidRPr="004A1205">
        <w:t>Ram et al (2019)</w:t>
      </w:r>
      <w:r w:rsidR="00736F66" w:rsidRPr="004A1205">
        <w:t xml:space="preserve"> 100% Renewable Energy scenario; and 2018 Ecofys 100% </w:t>
      </w:r>
      <w:r w:rsidR="003677E8" w:rsidRPr="004A1205">
        <w:t>1.5ºC</w:t>
      </w:r>
      <w:r w:rsidR="00736F66" w:rsidRPr="004A1205">
        <w:t xml:space="preserve"> scenario</w:t>
      </w:r>
      <w:r w:rsidR="00504D47" w:rsidRPr="004A1205">
        <w:t>.</w:t>
      </w:r>
    </w:p>
    <w:p w14:paraId="590C9694" w14:textId="5B5AE3C7" w:rsidR="006330C6" w:rsidRDefault="00504D47" w:rsidP="006330C6">
      <w:r w:rsidRPr="004A1205">
        <w:t>The</w:t>
      </w:r>
      <w:r w:rsidR="004A1205" w:rsidRPr="004A1205">
        <w:t xml:space="preserve">se </w:t>
      </w:r>
      <w:r w:rsidRPr="004A1205">
        <w:t>scenarios</w:t>
      </w:r>
      <w:r w:rsidR="006330C6" w:rsidRPr="004A1205">
        <w:t xml:space="preserve"> </w:t>
      </w:r>
      <w:r w:rsidR="00736F66" w:rsidRPr="004A1205">
        <w:t xml:space="preserve">are projections of </w:t>
      </w:r>
      <w:r w:rsidR="006330C6" w:rsidRPr="004A1205">
        <w:t xml:space="preserve">the role of </w:t>
      </w:r>
      <w:r w:rsidRPr="004A1205">
        <w:t xml:space="preserve">onshore </w:t>
      </w:r>
      <w:r w:rsidR="006330C6" w:rsidRPr="004A1205">
        <w:t>wind energy technologies on the future global electricity generation mix related to different climate mitigation pathways or RES adoption</w:t>
      </w:r>
      <w:r w:rsidR="00736F66" w:rsidRPr="004A1205">
        <w:t xml:space="preserve"> from 2018 to 2060</w:t>
      </w:r>
      <w:r w:rsidR="006330C6" w:rsidRPr="004A1205">
        <w:t xml:space="preserve">. The scenarios </w:t>
      </w:r>
      <w:r w:rsidR="000A2D57" w:rsidRPr="004A1205">
        <w:t>a</w:t>
      </w:r>
      <w:r w:rsidR="006330C6" w:rsidRPr="004A1205">
        <w:t xml:space="preserve">re grouped in the </w:t>
      </w:r>
      <w:r w:rsidR="00067C5D" w:rsidRPr="004A1205">
        <w:t xml:space="preserve">RRS </w:t>
      </w:r>
      <w:r w:rsidR="006330C6" w:rsidRPr="004A1205">
        <w:t>Drawdown model to be included under the</w:t>
      </w:r>
      <w:r w:rsidR="00067C5D" w:rsidRPr="004A1205">
        <w:t xml:space="preserve"> Baseline</w:t>
      </w:r>
      <w:r w:rsidR="004A1205" w:rsidRPr="004A1205">
        <w:t xml:space="preserve">, </w:t>
      </w:r>
      <w:r w:rsidR="006330C6" w:rsidRPr="004A1205">
        <w:t>Conservative</w:t>
      </w:r>
      <w:r w:rsidR="004A1205" w:rsidRPr="004A1205">
        <w:t>,</w:t>
      </w:r>
      <w:r w:rsidR="006330C6" w:rsidRPr="004A1205">
        <w:t xml:space="preserve"> Ambitious </w:t>
      </w:r>
      <w:r w:rsidR="004A1205" w:rsidRPr="004A1205">
        <w:t xml:space="preserve">and 100%RES by 2050 </w:t>
      </w:r>
      <w:r w:rsidR="006330C6" w:rsidRPr="004A1205">
        <w:t>cases</w:t>
      </w:r>
      <w:r w:rsidR="004A1205" w:rsidRPr="004A1205">
        <w:t>.</w:t>
      </w:r>
    </w:p>
    <w:p w14:paraId="06360E7D" w14:textId="0B8BDC86" w:rsidR="007C2326" w:rsidRPr="00212F29" w:rsidRDefault="007C2326" w:rsidP="007C2326">
      <w:pPr>
        <w:keepNext/>
        <w:rPr>
          <w:rFonts w:eastAsia="Times New Roman"/>
        </w:rPr>
      </w:pPr>
      <w:r w:rsidRPr="00251902">
        <w:rPr>
          <w:rFonts w:eastAsia="Times New Roman"/>
        </w:rPr>
        <w:t>Several hundred lifecycle assessments (LCAs) have been conducted for wind power technologies across the globe over the last 30 years (</w:t>
      </w:r>
      <w:r w:rsidRPr="00251902">
        <w:rPr>
          <w:rFonts w:eastAsia="Times New Roman"/>
          <w:i/>
        </w:rPr>
        <w:t>e.g.</w:t>
      </w:r>
      <w:r w:rsidRPr="00251902">
        <w:rPr>
          <w:rFonts w:eastAsia="Times New Roman"/>
        </w:rPr>
        <w:t xml:space="preserve"> </w:t>
      </w:r>
      <w:r w:rsidRPr="00212F29">
        <w:rPr>
          <w:rFonts w:eastAsia="Times New Roman"/>
        </w:rPr>
        <w:t xml:space="preserve">Masanet, </w:t>
      </w:r>
      <w:r w:rsidRPr="00212F29">
        <w:rPr>
          <w:rFonts w:eastAsia="Times New Roman"/>
          <w:i/>
        </w:rPr>
        <w:t>et al</w:t>
      </w:r>
      <w:r w:rsidRPr="00212F29">
        <w:rPr>
          <w:rFonts w:eastAsia="Times New Roman"/>
        </w:rPr>
        <w:t>., 2013). LCAs determine the environmental impacts of products and technologies throughout their full lifetime, from raw material extraction and processing; to manufacturing and distribution; to use and maintenance; to disposal or recycling. LCAs include estimates of total greenhouse gas (GHG) emissions and other environmental impacts and resources used (</w:t>
      </w:r>
      <w:r w:rsidRPr="00212F29">
        <w:rPr>
          <w:rFonts w:eastAsia="Times New Roman"/>
          <w:i/>
        </w:rPr>
        <w:t>e.g.</w:t>
      </w:r>
      <w:r w:rsidRPr="00212F29">
        <w:rPr>
          <w:rFonts w:eastAsia="Times New Roman"/>
        </w:rPr>
        <w:t xml:space="preserve"> water and land use, air pollutants emissions). </w:t>
      </w:r>
    </w:p>
    <w:p w14:paraId="435D4C84" w14:textId="00BDDED0" w:rsidR="007C2326" w:rsidRDefault="007C2326" w:rsidP="007C2326">
      <w:pPr>
        <w:rPr>
          <w:rFonts w:eastAsia="Times New Roman"/>
        </w:rPr>
      </w:pPr>
      <w:r w:rsidRPr="00212F29">
        <w:rPr>
          <w:rFonts w:eastAsia="Times New Roman"/>
        </w:rPr>
        <w:t xml:space="preserve">Recently published GHG emission estimates for wind </w:t>
      </w:r>
      <w:r w:rsidR="00662EF5" w:rsidRPr="00212F29">
        <w:rPr>
          <w:rFonts w:eastAsia="Times New Roman"/>
        </w:rPr>
        <w:t xml:space="preserve">onshore </w:t>
      </w:r>
      <w:r w:rsidRPr="00212F29">
        <w:rPr>
          <w:rFonts w:eastAsia="Times New Roman"/>
        </w:rPr>
        <w:t>power</w:t>
      </w:r>
      <w:r w:rsidR="00662EF5" w:rsidRPr="00212F29">
        <w:rPr>
          <w:rFonts w:eastAsia="Times New Roman"/>
        </w:rPr>
        <w:t xml:space="preserve"> </w:t>
      </w:r>
      <w:r w:rsidRPr="00212F29">
        <w:rPr>
          <w:rFonts w:eastAsia="Times New Roman"/>
        </w:rPr>
        <w:t xml:space="preserve">have ranged from 2 to </w:t>
      </w:r>
      <w:r w:rsidR="00212F29" w:rsidRPr="00212F29">
        <w:rPr>
          <w:rFonts w:eastAsia="Times New Roman"/>
        </w:rPr>
        <w:t>56</w:t>
      </w:r>
      <w:r w:rsidRPr="00212F29">
        <w:rPr>
          <w:rFonts w:eastAsia="Times New Roman"/>
        </w:rPr>
        <w:t xml:space="preserve"> g CO</w:t>
      </w:r>
      <w:r w:rsidRPr="00212F29">
        <w:rPr>
          <w:rFonts w:eastAsia="Times New Roman"/>
          <w:vertAlign w:val="subscript"/>
        </w:rPr>
        <w:t>2</w:t>
      </w:r>
      <w:r w:rsidRPr="00212F29">
        <w:rPr>
          <w:rFonts w:eastAsia="Times New Roman"/>
        </w:rPr>
        <w:t>eq/kWh over their lifetime (</w:t>
      </w:r>
      <w:r w:rsidRPr="00212F29">
        <w:rPr>
          <w:rFonts w:eastAsia="Times New Roman"/>
          <w:i/>
        </w:rPr>
        <w:t xml:space="preserve">e.g. </w:t>
      </w:r>
      <w:r w:rsidRPr="00212F29">
        <w:rPr>
          <w:rFonts w:eastAsia="Times New Roman"/>
        </w:rPr>
        <w:t xml:space="preserve">Masanet et </w:t>
      </w:r>
      <w:r w:rsidRPr="00212F29">
        <w:rPr>
          <w:rFonts w:eastAsia="Times New Roman"/>
          <w:i/>
        </w:rPr>
        <w:t>al</w:t>
      </w:r>
      <w:r w:rsidRPr="00212F29">
        <w:rPr>
          <w:rFonts w:eastAsia="Times New Roman"/>
        </w:rPr>
        <w:t>., 2013)</w:t>
      </w:r>
      <w:r w:rsidR="006106F7">
        <w:rPr>
          <w:rFonts w:eastAsia="Times New Roman"/>
        </w:rPr>
        <w:t xml:space="preserve">. Thomson and Harrison (2015) reported 2 to 25 </w:t>
      </w:r>
      <w:r w:rsidR="006106F7" w:rsidRPr="00212F29">
        <w:rPr>
          <w:rFonts w:eastAsia="Times New Roman"/>
        </w:rPr>
        <w:t>g CO</w:t>
      </w:r>
      <w:r w:rsidR="006106F7" w:rsidRPr="00212F29">
        <w:rPr>
          <w:rFonts w:eastAsia="Times New Roman"/>
          <w:vertAlign w:val="subscript"/>
        </w:rPr>
        <w:t>2</w:t>
      </w:r>
      <w:r w:rsidR="006106F7" w:rsidRPr="00212F29">
        <w:rPr>
          <w:rFonts w:eastAsia="Times New Roman"/>
        </w:rPr>
        <w:t>eq/kWh</w:t>
      </w:r>
      <w:r w:rsidR="000D27B5">
        <w:rPr>
          <w:rFonts w:eastAsia="Times New Roman"/>
        </w:rPr>
        <w:t>, and up</w:t>
      </w:r>
      <w:r w:rsidR="00614911">
        <w:rPr>
          <w:rFonts w:eastAsia="Times New Roman"/>
        </w:rPr>
        <w:t xml:space="preserve"> </w:t>
      </w:r>
      <w:r w:rsidR="000D27B5">
        <w:rPr>
          <w:rFonts w:eastAsia="Times New Roman"/>
        </w:rPr>
        <w:t>to 106 g</w:t>
      </w:r>
      <w:r w:rsidR="000D27B5" w:rsidRPr="000D27B5">
        <w:rPr>
          <w:rFonts w:eastAsia="Times New Roman"/>
        </w:rPr>
        <w:t xml:space="preserve"> </w:t>
      </w:r>
      <w:r w:rsidR="000D27B5" w:rsidRPr="00212F29">
        <w:rPr>
          <w:rFonts w:eastAsia="Times New Roman"/>
        </w:rPr>
        <w:t>CO</w:t>
      </w:r>
      <w:r w:rsidR="000D27B5" w:rsidRPr="00212F29">
        <w:rPr>
          <w:rFonts w:eastAsia="Times New Roman"/>
          <w:vertAlign w:val="subscript"/>
        </w:rPr>
        <w:t>2</w:t>
      </w:r>
      <w:r w:rsidR="000D27B5" w:rsidRPr="00212F29">
        <w:rPr>
          <w:rFonts w:eastAsia="Times New Roman"/>
        </w:rPr>
        <w:t>eq/kWh</w:t>
      </w:r>
      <w:r w:rsidR="000D27B5">
        <w:rPr>
          <w:rFonts w:eastAsia="Times New Roman"/>
        </w:rPr>
        <w:t xml:space="preserve"> where onsh</w:t>
      </w:r>
      <w:r w:rsidR="006106F7">
        <w:rPr>
          <w:rFonts w:eastAsia="Times New Roman"/>
        </w:rPr>
        <w:t xml:space="preserve">ore wind farm leads to the release </w:t>
      </w:r>
      <w:r w:rsidR="000D27B5">
        <w:rPr>
          <w:rFonts w:eastAsia="Times New Roman"/>
        </w:rPr>
        <w:t>of peatland’s carbon store</w:t>
      </w:r>
      <w:r w:rsidR="006106F7">
        <w:rPr>
          <w:rFonts w:cs="Times New Roman"/>
        </w:rPr>
        <w:t>s</w:t>
      </w:r>
      <w:r w:rsidRPr="00212F29">
        <w:rPr>
          <w:rFonts w:eastAsia="Times New Roman"/>
        </w:rPr>
        <w:t xml:space="preserve">. The wide span in results for </w:t>
      </w:r>
      <w:r w:rsidR="002945C8">
        <w:rPr>
          <w:rFonts w:eastAsia="Times New Roman"/>
        </w:rPr>
        <w:t xml:space="preserve">onshore </w:t>
      </w:r>
      <w:r w:rsidRPr="00212F29">
        <w:rPr>
          <w:rFonts w:eastAsia="Times New Roman"/>
        </w:rPr>
        <w:t xml:space="preserve">wind reflects different assumptions around capacity factor, conversion efficiency, operating lifetime and quality of wind resource (Masanet </w:t>
      </w:r>
      <w:r w:rsidRPr="00212F29">
        <w:rPr>
          <w:rFonts w:eastAsia="Times New Roman"/>
          <w:i/>
        </w:rPr>
        <w:t>et al</w:t>
      </w:r>
      <w:r w:rsidRPr="00212F29">
        <w:rPr>
          <w:rFonts w:eastAsia="Times New Roman"/>
        </w:rPr>
        <w:t>., 2013)</w:t>
      </w:r>
      <w:r w:rsidR="0096714D">
        <w:rPr>
          <w:rFonts w:eastAsia="Times New Roman"/>
        </w:rPr>
        <w:t xml:space="preserve">, and </w:t>
      </w:r>
      <w:r w:rsidR="008942FE">
        <w:rPr>
          <w:rFonts w:eastAsia="Times New Roman"/>
        </w:rPr>
        <w:t xml:space="preserve">how </w:t>
      </w:r>
      <w:r w:rsidR="0096714D">
        <w:rPr>
          <w:rFonts w:eastAsia="Times New Roman"/>
        </w:rPr>
        <w:t>the recycling credits</w:t>
      </w:r>
      <w:r w:rsidR="008942FE">
        <w:rPr>
          <w:rFonts w:eastAsia="Times New Roman"/>
        </w:rPr>
        <w:t xml:space="preserve"> allocation is done</w:t>
      </w:r>
      <w:r w:rsidR="0096714D">
        <w:rPr>
          <w:rFonts w:eastAsia="Times New Roman"/>
        </w:rPr>
        <w:t xml:space="preserve"> (Thomson and Harrison, 2015)</w:t>
      </w:r>
      <w:r w:rsidRPr="00212F29">
        <w:rPr>
          <w:rFonts w:eastAsia="Times New Roman"/>
        </w:rPr>
        <w:t>. The US National</w:t>
      </w:r>
      <w:r w:rsidRPr="00251902">
        <w:rPr>
          <w:rFonts w:eastAsia="Times New Roman"/>
        </w:rPr>
        <w:t xml:space="preserve"> Renewable Energy Laboratory (NREL) has attempted to reduce the variability in LCA results by harmonizing assumptions. An average lifetime of 20 years and capacity factor of 30% for onshore was combined with current IPCC GWPs, resulting in a significantly smaller range of GHG emission estimates </w:t>
      </w:r>
      <w:r>
        <w:rPr>
          <w:rFonts w:eastAsia="Times New Roman"/>
        </w:rPr>
        <w:t xml:space="preserve">in more recent estimates </w:t>
      </w:r>
      <w:r w:rsidRPr="00251902">
        <w:rPr>
          <w:rFonts w:eastAsia="Times New Roman"/>
        </w:rPr>
        <w:t xml:space="preserve">for wind power systems: </w:t>
      </w:r>
      <w:r>
        <w:rPr>
          <w:rFonts w:eastAsia="Times New Roman"/>
        </w:rPr>
        <w:t>8</w:t>
      </w:r>
      <w:r w:rsidRPr="00251902">
        <w:rPr>
          <w:rFonts w:eastAsia="Times New Roman"/>
        </w:rPr>
        <w:t xml:space="preserve"> to </w:t>
      </w:r>
      <w:r>
        <w:rPr>
          <w:rFonts w:eastAsia="Times New Roman"/>
        </w:rPr>
        <w:t>2</w:t>
      </w:r>
      <w:r w:rsidRPr="00251902">
        <w:rPr>
          <w:rFonts w:eastAsia="Times New Roman"/>
        </w:rPr>
        <w:t>5 g CO</w:t>
      </w:r>
      <w:r w:rsidRPr="00251902">
        <w:rPr>
          <w:rFonts w:eastAsia="Times New Roman"/>
          <w:vertAlign w:val="subscript"/>
        </w:rPr>
        <w:t>2</w:t>
      </w:r>
      <w:r w:rsidRPr="00251902">
        <w:rPr>
          <w:rFonts w:eastAsia="Times New Roman"/>
        </w:rPr>
        <w:t>eq/kWh, with a</w:t>
      </w:r>
      <w:r>
        <w:rPr>
          <w:rFonts w:eastAsia="Times New Roman"/>
        </w:rPr>
        <w:t>n average</w:t>
      </w:r>
      <w:r w:rsidRPr="00251902">
        <w:rPr>
          <w:rFonts w:eastAsia="Times New Roman"/>
        </w:rPr>
        <w:t xml:space="preserve"> of 1</w:t>
      </w:r>
      <w:r>
        <w:rPr>
          <w:rFonts w:eastAsia="Times New Roman"/>
        </w:rPr>
        <w:t>7</w:t>
      </w:r>
      <w:r w:rsidRPr="00251902">
        <w:rPr>
          <w:rFonts w:eastAsia="Times New Roman"/>
        </w:rPr>
        <w:t xml:space="preserve"> g CO</w:t>
      </w:r>
      <w:r w:rsidRPr="00251902">
        <w:rPr>
          <w:rFonts w:eastAsia="Times New Roman"/>
          <w:vertAlign w:val="subscript"/>
        </w:rPr>
        <w:t>2</w:t>
      </w:r>
      <w:r w:rsidRPr="00251902">
        <w:rPr>
          <w:rFonts w:eastAsia="Times New Roman"/>
        </w:rPr>
        <w:t>eq/kWh</w:t>
      </w:r>
      <w:r>
        <w:rPr>
          <w:rFonts w:eastAsia="Times New Roman"/>
        </w:rPr>
        <w:t xml:space="preserve"> (</w:t>
      </w:r>
      <w:r w:rsidRPr="008D5572">
        <w:rPr>
          <w:rFonts w:eastAsia="Times New Roman"/>
          <w:i/>
        </w:rPr>
        <w:t>e.g</w:t>
      </w:r>
      <w:r>
        <w:rPr>
          <w:rFonts w:eastAsia="Times New Roman"/>
        </w:rPr>
        <w:t xml:space="preserve">. Hertwich et </w:t>
      </w:r>
      <w:r w:rsidRPr="0057126C">
        <w:rPr>
          <w:rFonts w:eastAsia="Times New Roman"/>
          <w:i/>
        </w:rPr>
        <w:t>al.</w:t>
      </w:r>
      <w:r>
        <w:rPr>
          <w:rFonts w:eastAsia="Times New Roman"/>
        </w:rPr>
        <w:t xml:space="preserve">, 2015 and Garcia Gusano et </w:t>
      </w:r>
      <w:r w:rsidRPr="0057126C">
        <w:rPr>
          <w:rFonts w:eastAsia="Times New Roman"/>
          <w:i/>
        </w:rPr>
        <w:t>al.</w:t>
      </w:r>
      <w:r>
        <w:rPr>
          <w:rFonts w:eastAsia="Times New Roman"/>
        </w:rPr>
        <w:t>, 2016</w:t>
      </w:r>
      <w:r w:rsidRPr="00251902">
        <w:rPr>
          <w:rFonts w:eastAsia="Times New Roman"/>
        </w:rPr>
        <w:t xml:space="preserve">). This </w:t>
      </w:r>
      <w:r>
        <w:rPr>
          <w:rFonts w:eastAsia="Times New Roman"/>
        </w:rPr>
        <w:t>is</w:t>
      </w:r>
      <w:r w:rsidRPr="00251902">
        <w:rPr>
          <w:rFonts w:eastAsia="Times New Roman"/>
        </w:rPr>
        <w:t xml:space="preserve"> true for both on- and offshore wind technologies, suggesting the two technology types may not have significantly different life cycle GHG emissions.</w:t>
      </w:r>
    </w:p>
    <w:p w14:paraId="6D4D473B" w14:textId="104147B9" w:rsidR="007C2326" w:rsidRDefault="0083793B" w:rsidP="006330C6">
      <w:r w:rsidRPr="00251902">
        <w:t>Current</w:t>
      </w:r>
      <w:r w:rsidR="007C2326" w:rsidRPr="00251902">
        <w:t xml:space="preserve"> wind turbines that meet International Electrochemical Commission standards are designed for a 20-year lifetime (Wiser and Yang, 2011). </w:t>
      </w:r>
      <w:r w:rsidR="007C2326">
        <w:t xml:space="preserve">IRENA (2015) and </w:t>
      </w:r>
      <w:r w:rsidR="007C2326">
        <w:rPr>
          <w:rFonts w:eastAsia="Times New Roman"/>
        </w:rPr>
        <w:t xml:space="preserve">Hertwich et </w:t>
      </w:r>
      <w:r w:rsidR="007C2326" w:rsidRPr="0057126C">
        <w:rPr>
          <w:rFonts w:eastAsia="Times New Roman"/>
          <w:i/>
        </w:rPr>
        <w:t>al.</w:t>
      </w:r>
      <w:r w:rsidR="007C2326">
        <w:rPr>
          <w:rFonts w:eastAsia="Times New Roman"/>
        </w:rPr>
        <w:t xml:space="preserve">, (2015) consider 25 years. </w:t>
      </w:r>
      <w:r w:rsidR="007C2326">
        <w:t xml:space="preserve">A </w:t>
      </w:r>
      <w:r w:rsidR="007C2326" w:rsidRPr="00251902">
        <w:t xml:space="preserve">study </w:t>
      </w:r>
      <w:r>
        <w:t>for</w:t>
      </w:r>
      <w:r w:rsidR="007C2326" w:rsidRPr="00251902">
        <w:t xml:space="preserve"> onshore wind turbines in the United Kingdom found the majority lasted 25 years before needing an upgrade (Staffell and Green</w:t>
      </w:r>
      <w:r w:rsidR="007C2326">
        <w:t>,</w:t>
      </w:r>
      <w:r w:rsidR="007C2326" w:rsidRPr="00251902">
        <w:t xml:space="preserve"> 2014), although further research is needed to assess if this lifetime reflects the global average.</w:t>
      </w:r>
    </w:p>
    <w:p w14:paraId="2E3F83FA" w14:textId="2B52E281" w:rsidR="007C2326" w:rsidRPr="00251902" w:rsidRDefault="007C2326" w:rsidP="007C2326">
      <w:r w:rsidRPr="00251902">
        <w:t xml:space="preserve">The </w:t>
      </w:r>
      <w:r w:rsidR="0083793B">
        <w:t xml:space="preserve">developments </w:t>
      </w:r>
      <w:r w:rsidRPr="00251902">
        <w:t xml:space="preserve"> of wind technologies, as well as the scale and availability of the global resource, </w:t>
      </w:r>
      <w:r w:rsidR="0083793B">
        <w:t>unfold</w:t>
      </w:r>
      <w:r w:rsidRPr="00251902">
        <w:t xml:space="preserve"> that wind energy will</w:t>
      </w:r>
      <w:r w:rsidR="0083793B">
        <w:t xml:space="preserve"> surely</w:t>
      </w:r>
      <w:r w:rsidRPr="00251902">
        <w:t xml:space="preserve"> play a significant future role in</w:t>
      </w:r>
      <w:r w:rsidR="0083793B">
        <w:t xml:space="preserve"> future power systems</w:t>
      </w:r>
      <w:r w:rsidRPr="00251902">
        <w:t xml:space="preserve">, especially in the context of </w:t>
      </w:r>
      <w:r w:rsidR="0083793B">
        <w:t xml:space="preserve">global </w:t>
      </w:r>
      <w:r w:rsidRPr="00251902">
        <w:t>efforts to GHG emissions</w:t>
      </w:r>
      <w:r w:rsidR="0083793B">
        <w:t xml:space="preserve"> mitigation</w:t>
      </w:r>
      <w:r w:rsidRPr="00251902">
        <w:t>. However, the share of its contribution, as well as all the other RES, is still uncertain due to the costs.</w:t>
      </w:r>
    </w:p>
    <w:p w14:paraId="55B6CDCF" w14:textId="61563A1F" w:rsidR="007C2326" w:rsidRPr="00251902" w:rsidRDefault="00B73FEA" w:rsidP="007C2326">
      <w:r>
        <w:t xml:space="preserve">The historical and future costs development of onshore wind technology </w:t>
      </w:r>
      <w:r w:rsidR="00067C5D">
        <w:t>has</w:t>
      </w:r>
      <w:r>
        <w:t xml:space="preserve"> been studied in literature using learning curve </w:t>
      </w:r>
      <w:r w:rsidR="00067C5D">
        <w:t>approach.</w:t>
      </w:r>
      <w:r w:rsidR="00EC69E8">
        <w:t xml:space="preserve"> On the other hand, the use </w:t>
      </w:r>
      <w:r w:rsidR="00067C5D">
        <w:t xml:space="preserve">of </w:t>
      </w:r>
      <w:r w:rsidR="00067C5D" w:rsidRPr="00251902">
        <w:t>historical</w:t>
      </w:r>
      <w:r w:rsidR="007C2326" w:rsidRPr="00251902">
        <w:t xml:space="preserve"> cost trends as a tool to forecast the future (</w:t>
      </w:r>
      <w:r w:rsidR="007C2326" w:rsidRPr="00251902">
        <w:rPr>
          <w:i/>
        </w:rPr>
        <w:t xml:space="preserve">e.g. </w:t>
      </w:r>
      <w:r w:rsidR="007C2326" w:rsidRPr="00251902">
        <w:t xml:space="preserve">Ferioli </w:t>
      </w:r>
      <w:r w:rsidR="007C2326" w:rsidRPr="00251902">
        <w:rPr>
          <w:i/>
        </w:rPr>
        <w:t>et al.,</w:t>
      </w:r>
      <w:r w:rsidR="007C2326">
        <w:t xml:space="preserve"> 2009</w:t>
      </w:r>
      <w:r w:rsidR="007C2326" w:rsidRPr="00251902">
        <w:t>) have been criticized (</w:t>
      </w:r>
      <w:r w:rsidR="007C2326" w:rsidRPr="00251902">
        <w:rPr>
          <w:i/>
        </w:rPr>
        <w:t>e.g.</w:t>
      </w:r>
      <w:r w:rsidR="007C2326" w:rsidRPr="00251902">
        <w:t xml:space="preserve"> Rubin </w:t>
      </w:r>
      <w:r w:rsidR="007C2326" w:rsidRPr="00251902">
        <w:rPr>
          <w:i/>
        </w:rPr>
        <w:t>et al.</w:t>
      </w:r>
      <w:r w:rsidR="007C2326" w:rsidRPr="00251902">
        <w:t xml:space="preserve">, 2015) since they explicitly assume that future trends will replicate past ones. Learning curves </w:t>
      </w:r>
      <w:r w:rsidR="00625AC2">
        <w:t>consider as</w:t>
      </w:r>
      <w:r w:rsidR="007C2326" w:rsidRPr="00251902">
        <w:t xml:space="preserve"> </w:t>
      </w:r>
      <w:r w:rsidR="00625AC2" w:rsidRPr="00251902">
        <w:t>principle</w:t>
      </w:r>
      <w:r w:rsidR="007C2326" w:rsidRPr="00251902">
        <w:t xml:space="preserve"> that increases in the cumulative production of a technology lead to a reduction in its costs through economies of scale. </w:t>
      </w:r>
      <w:r w:rsidR="007C2326" w:rsidRPr="00251902">
        <w:rPr>
          <w:color w:val="211D1E"/>
        </w:rPr>
        <w:t>The learning rate is defined as the percent change in cost for every doubling in cumulative production or units installed.</w:t>
      </w:r>
    </w:p>
    <w:p w14:paraId="61025CAF" w14:textId="0D9344EE" w:rsidR="007C2326" w:rsidRPr="00251902" w:rsidRDefault="007C2326" w:rsidP="007C2326">
      <w:pPr>
        <w:rPr>
          <w:rFonts w:eastAsiaTheme="minorHAnsi"/>
        </w:rPr>
      </w:pPr>
      <w:r w:rsidRPr="00251902">
        <w:rPr>
          <w:rFonts w:eastAsiaTheme="minorHAnsi"/>
        </w:rPr>
        <w:t>Nevertheless, learning rates for renewables are expected to continue making the technologies more competitive, and ultimately cheaper than conventional sources, as is the case already in many markets. It is consensual that installation costs for wind turbines will continue to decline rapidly. Citi GPS (2015) presents a wind learning rate of 6.7% until 2020, with a year on year reduction of 1% and estimates until 2040 where it is considered that it will be a financial advantage and a benefit in installing RES than a cost to society.</w:t>
      </w:r>
    </w:p>
    <w:p w14:paraId="64BA305D" w14:textId="5F99AC00" w:rsidR="007C2326" w:rsidRPr="00251902" w:rsidRDefault="007C2326" w:rsidP="007C2326">
      <w:r w:rsidRPr="00251902">
        <w:t>Engineering models (</w:t>
      </w:r>
      <w:r w:rsidRPr="00251902">
        <w:rPr>
          <w:i/>
        </w:rPr>
        <w:t>e.g.</w:t>
      </w:r>
      <w:r w:rsidRPr="00251902">
        <w:t xml:space="preserve"> Sieros </w:t>
      </w:r>
      <w:r w:rsidRPr="00251902">
        <w:rPr>
          <w:i/>
        </w:rPr>
        <w:t>et al</w:t>
      </w:r>
      <w:r w:rsidRPr="00251902">
        <w:t>., 2010) provide a bottom</w:t>
      </w:r>
      <w:r w:rsidR="001B48E7">
        <w:t>-</w:t>
      </w:r>
      <w:r w:rsidRPr="00251902">
        <w:t>up, technology</w:t>
      </w:r>
      <w:r w:rsidR="001B48E7">
        <w:t>-</w:t>
      </w:r>
      <w:r w:rsidRPr="00251902">
        <w:t xml:space="preserve">rich complement to learning analysis, involving detailed modeling of specific technology advancements and </w:t>
      </w:r>
      <w:r w:rsidR="00A12BE7" w:rsidRPr="00251902">
        <w:t>frequently</w:t>
      </w:r>
      <w:r w:rsidRPr="00251902">
        <w:t xml:space="preserve"> consider both cost and performance providing </w:t>
      </w:r>
      <w:r w:rsidR="00550108">
        <w:t xml:space="preserve">a better </w:t>
      </w:r>
      <w:r w:rsidR="00550108" w:rsidRPr="00251902">
        <w:t>understanding</w:t>
      </w:r>
      <w:r w:rsidRPr="00251902">
        <w:t xml:space="preserve"> </w:t>
      </w:r>
      <w:r w:rsidR="00550108">
        <w:t>of</w:t>
      </w:r>
      <w:r w:rsidRPr="00251902">
        <w:t xml:space="preserve"> LCOE</w:t>
      </w:r>
      <w:r w:rsidR="00550108">
        <w:t xml:space="preserve"> trends</w:t>
      </w:r>
      <w:r w:rsidRPr="00251902">
        <w:t xml:space="preserve">. Though, for </w:t>
      </w:r>
      <w:r>
        <w:t>Wiser</w:t>
      </w:r>
      <w:r w:rsidRPr="00251902">
        <w:t xml:space="preserve"> </w:t>
      </w:r>
      <w:r w:rsidRPr="00251902">
        <w:rPr>
          <w:i/>
        </w:rPr>
        <w:t xml:space="preserve">et al. </w:t>
      </w:r>
      <w:r w:rsidRPr="00251902">
        <w:t>(2016), they do not provide insights into the probability of different outcomes.</w:t>
      </w:r>
    </w:p>
    <w:p w14:paraId="55DE5DBD" w14:textId="0215DAE4" w:rsidR="007C2326" w:rsidRPr="00251902" w:rsidRDefault="007C2326" w:rsidP="007C2326">
      <w:r w:rsidRPr="00251902">
        <w:t xml:space="preserve">Wiser </w:t>
      </w:r>
      <w:r w:rsidRPr="00251902">
        <w:rPr>
          <w:i/>
        </w:rPr>
        <w:t>et al.</w:t>
      </w:r>
      <w:r w:rsidRPr="00251902">
        <w:t xml:space="preserve"> </w:t>
      </w:r>
      <w:r w:rsidR="00793A7E">
        <w:t>(</w:t>
      </w:r>
      <w:r w:rsidRPr="00251902">
        <w:t xml:space="preserve">2016), presented results of an elicitation survey of 163 leading wind experts around the world referring that the LCOE of wind could fall 24-30% by 2030 and 35-41% by 2050 (median scenario) compared to 2014 levels. In the survey's median scenario, onshore wind is expected to remain less expensive than offshore, and fixed-bottom offshore is projected to be less expensive than floating wind. However, experts anticipate bigger absolute reductions (and more uncertainty) in the LCOE of offshore wind compared with onshore wind, and a narrowing gap between fixed-bottom and floating offshore costs, with </w:t>
      </w:r>
      <w:r w:rsidR="001B48E7">
        <w:t xml:space="preserve">an </w:t>
      </w:r>
      <w:r w:rsidRPr="00251902">
        <w:t>especially big expected reduction in the LCOE of floating offshore wind between 2020 and 2030</w:t>
      </w:r>
      <w:r w:rsidR="00550108">
        <w:t xml:space="preserve"> 8</w:t>
      </w:r>
      <w:r w:rsidR="00550108" w:rsidRPr="00251902">
        <w:t xml:space="preserve">Wiser </w:t>
      </w:r>
      <w:r w:rsidR="00550108" w:rsidRPr="00251902">
        <w:rPr>
          <w:i/>
        </w:rPr>
        <w:t>et al.</w:t>
      </w:r>
      <w:r w:rsidR="00550108">
        <w:t xml:space="preserve">, </w:t>
      </w:r>
      <w:r w:rsidR="00550108" w:rsidRPr="00251902">
        <w:t>2016)</w:t>
      </w:r>
      <w:r>
        <w:t>.</w:t>
      </w:r>
    </w:p>
    <w:p w14:paraId="48B2961F" w14:textId="66A001E9" w:rsidR="007C2326" w:rsidRDefault="007C2326" w:rsidP="006330C6">
      <w:r w:rsidRPr="00251902">
        <w:t>According to this study, the two leading drivers for cost reductions for onshore wind are related to rotors, which confirms earlier survey results highlighting capacity factor improvements, as does the third</w:t>
      </w:r>
      <w:r w:rsidR="001B48E7">
        <w:t>-</w:t>
      </w:r>
      <w:r w:rsidRPr="00251902">
        <w:t xml:space="preserve">ranked item, increased hub heights (Wiser </w:t>
      </w:r>
      <w:r w:rsidRPr="00251902">
        <w:rPr>
          <w:i/>
        </w:rPr>
        <w:t>et al.,</w:t>
      </w:r>
      <w:r w:rsidRPr="00251902">
        <w:t xml:space="preserve"> 2016).</w:t>
      </w:r>
      <w:r w:rsidR="00067C5D">
        <w:t xml:space="preserve"> </w:t>
      </w:r>
      <w:r w:rsidRPr="00251902">
        <w:rPr>
          <w:color w:val="211D1E"/>
        </w:rPr>
        <w:t>Looking at global wind power costs from 1982 to 2013, Wiser and Bollinger (2014)</w:t>
      </w:r>
      <w:r w:rsidRPr="00251902">
        <w:t xml:space="preserve"> calculated a learning </w:t>
      </w:r>
      <w:r w:rsidRPr="00C12D6C">
        <w:t xml:space="preserve">rate of 7%, also used by the IEA in its forecast for onshore wind (IEA, 2013). Rubin </w:t>
      </w:r>
      <w:r w:rsidRPr="00C12D6C">
        <w:rPr>
          <w:i/>
        </w:rPr>
        <w:t>et al.</w:t>
      </w:r>
      <w:r w:rsidRPr="00C12D6C">
        <w:t xml:space="preserve"> (2015) presented a review of learning rates for electricity supply technologies depic</w:t>
      </w:r>
      <w:r>
        <w:t>tin</w:t>
      </w:r>
      <w:r w:rsidRPr="00C12D6C">
        <w:t>g a mea</w:t>
      </w:r>
      <w:r>
        <w:t>n</w:t>
      </w:r>
      <w:r w:rsidRPr="00C12D6C">
        <w:t xml:space="preserve"> learning rate </w:t>
      </w:r>
      <w:r w:rsidR="001B48E7">
        <w:t xml:space="preserve">of </w:t>
      </w:r>
      <w:r w:rsidRPr="00C12D6C">
        <w:t>onshore wind of 12%</w:t>
      </w:r>
      <w:r>
        <w:t>.</w:t>
      </w:r>
    </w:p>
    <w:p w14:paraId="3F6B79A0" w14:textId="3618F511" w:rsidR="00DF4904" w:rsidRPr="00E069AC" w:rsidRDefault="00E069AC" w:rsidP="00483FFA">
      <w:pPr>
        <w:pStyle w:val="Heading2"/>
        <w:numPr>
          <w:ilvl w:val="1"/>
          <w:numId w:val="26"/>
        </w:numPr>
      </w:pPr>
      <w:bookmarkStart w:id="28" w:name="_Ref530226053"/>
      <w:bookmarkStart w:id="29" w:name="_Toc18958319"/>
      <w:r>
        <w:t>Total Addressable Market</w:t>
      </w:r>
      <w:bookmarkEnd w:id="28"/>
      <w:bookmarkEnd w:id="29"/>
    </w:p>
    <w:p w14:paraId="4BA4787F" w14:textId="77777777" w:rsidR="00833716" w:rsidRPr="006205EB" w:rsidRDefault="00833716" w:rsidP="00833716">
      <w:r>
        <w:t xml:space="preserve">Solutions assessed in the </w:t>
      </w:r>
      <w:r w:rsidRPr="00E069AC">
        <w:t xml:space="preserve">Electricity Generation Sector share a common market </w:t>
      </w:r>
      <w:r w:rsidRPr="00A66C20">
        <w:t>for future adoption</w:t>
      </w:r>
      <w:r>
        <w:t xml:space="preserve"> defined by the total terawatt-hours (TWh) of generation demanded from 2015-2060. This shared total addressable market (TAM) is used to bound this sector technologies rollout over time</w:t>
      </w:r>
      <w:r w:rsidRPr="00A66C20">
        <w:t xml:space="preserve">. The </w:t>
      </w:r>
      <w:r>
        <w:t xml:space="preserve">TAM is determined based on the assessment of </w:t>
      </w:r>
      <w:r w:rsidRPr="00A66C20">
        <w:t xml:space="preserve"> </w:t>
      </w:r>
      <w:r>
        <w:t>estimations</w:t>
      </w:r>
      <w:r w:rsidRPr="00A66C20">
        <w:t xml:space="preserve"> </w:t>
      </w:r>
      <w:r>
        <w:t xml:space="preserve">of current and future </w:t>
      </w:r>
      <w:r w:rsidRPr="00A66C20">
        <w:t xml:space="preserve">electricity generation </w:t>
      </w:r>
      <w:r w:rsidRPr="006205EB">
        <w:t>from a combination of models and scenarios from different sources</w:t>
      </w:r>
      <w:r>
        <w:t>,</w:t>
      </w:r>
      <w:r w:rsidRPr="006205EB">
        <w:t xml:space="preserve"> </w:t>
      </w:r>
      <w:r>
        <w:t xml:space="preserve">including </w:t>
      </w:r>
      <w:r w:rsidRPr="006205EB">
        <w:t xml:space="preserve">Greenpeace (2015); International Energy Agency (IEA) - Energy Technology Perspectives (IEA, 2017); IEA World Energy Outlook (WEO) (IEA, 2018); Equinor (2018); Ecofys (2018); The Institute of Energy Economics Japan (IEEJ) Outlook 2019 (2018) and Ram et al. (2019). See Project Drawdown report - Assessing the Total Addressable Market and Major Assumptions for more details on </w:t>
      </w:r>
      <w:r>
        <w:t>the methodology used to develop the electricity TAM</w:t>
      </w:r>
      <w:r w:rsidRPr="006205EB">
        <w:t xml:space="preserve">. The updated 2019 </w:t>
      </w:r>
      <w:r>
        <w:t>study</w:t>
      </w:r>
      <w:r w:rsidRPr="006205EB">
        <w:t xml:space="preserve"> follows the same methodological approach </w:t>
      </w:r>
      <w:r>
        <w:t>with the inclusion of</w:t>
      </w:r>
      <w:r w:rsidRPr="006205EB">
        <w:t xml:space="preserve"> new</w:t>
      </w:r>
      <w:r>
        <w:t>er</w:t>
      </w:r>
      <w:r w:rsidRPr="006205EB">
        <w:t xml:space="preserve"> sources.</w:t>
      </w:r>
    </w:p>
    <w:p w14:paraId="7FAF79BF" w14:textId="77777777" w:rsidR="00833716" w:rsidRDefault="00833716" w:rsidP="00833716">
      <w:r>
        <w:t>Four</w:t>
      </w:r>
      <w:r w:rsidRPr="006205EB">
        <w:t xml:space="preserve"> prognostications of the </w:t>
      </w:r>
      <w:r>
        <w:t>TAM</w:t>
      </w:r>
      <w:r w:rsidRPr="006205EB">
        <w:t xml:space="preserve"> </w:t>
      </w:r>
      <w:r>
        <w:t xml:space="preserve">for this assessment were derived </w:t>
      </w:r>
      <w:r w:rsidRPr="00A66C20">
        <w:t>by</w:t>
      </w:r>
      <w:r>
        <w:t xml:space="preserve"> using </w:t>
      </w:r>
      <w:r w:rsidRPr="00A66C20">
        <w:t xml:space="preserve">comparable scenarios from each </w:t>
      </w:r>
      <w:r>
        <w:t xml:space="preserve">of the </w:t>
      </w:r>
      <w:r w:rsidRPr="00A66C20">
        <w:t>a</w:t>
      </w:r>
      <w:r>
        <w:t xml:space="preserve">bove-mentioned </w:t>
      </w:r>
      <w:r w:rsidRPr="00A66C20">
        <w:t>source</w:t>
      </w:r>
      <w:r>
        <w:t>s which were categorized</w:t>
      </w:r>
      <w:r w:rsidRPr="00A66C20">
        <w:t xml:space="preserve"> </w:t>
      </w:r>
      <w:r>
        <w:t>by</w:t>
      </w:r>
      <w:r w:rsidRPr="00A66C20">
        <w:t xml:space="preserve"> expect</w:t>
      </w:r>
      <w:r>
        <w:t xml:space="preserve">ed </w:t>
      </w:r>
      <w:r w:rsidRPr="00A66C20">
        <w:t>climate mitigation</w:t>
      </w:r>
      <w:r>
        <w:t xml:space="preserve"> scenarios</w:t>
      </w:r>
      <w:r w:rsidRPr="00A66C20">
        <w:t xml:space="preserve"> (</w:t>
      </w:r>
      <w:r>
        <w:t xml:space="preserve">i.e. </w:t>
      </w:r>
      <w:r w:rsidRPr="00DA0DA4">
        <w:t xml:space="preserve">Ambitious, Conservative, and Baseline) and </w:t>
      </w:r>
      <w:r>
        <w:t xml:space="preserve">the scale of </w:t>
      </w:r>
      <w:r w:rsidRPr="00DA0DA4">
        <w:t xml:space="preserve">deployment of renewable energy sources (RES) (i.e. 100% RES </w:t>
      </w:r>
      <w:r>
        <w:t>scenarios</w:t>
      </w:r>
      <w:r w:rsidRPr="00DA0DA4">
        <w:t xml:space="preserve">). The sources used mostly provide results at a decadal level, which were interpolated to provide annual values for Project Drawdown calculations. </w:t>
      </w:r>
    </w:p>
    <w:p w14:paraId="09DE9DE2" w14:textId="77777777" w:rsidR="00833716" w:rsidRPr="00DA0DA4" w:rsidRDefault="00833716" w:rsidP="00833716">
      <w:r w:rsidRPr="00DA0DA4">
        <w:t xml:space="preserve">The </w:t>
      </w:r>
      <w:r w:rsidRPr="00DA0DA4">
        <w:rPr>
          <w:u w:val="single"/>
        </w:rPr>
        <w:t>Ambitious P</w:t>
      </w:r>
      <w:r>
        <w:rPr>
          <w:u w:val="single"/>
        </w:rPr>
        <w:t xml:space="preserve">roject </w:t>
      </w:r>
      <w:r w:rsidRPr="00DA0DA4">
        <w:rPr>
          <w:u w:val="single"/>
        </w:rPr>
        <w:t>D</w:t>
      </w:r>
      <w:r>
        <w:rPr>
          <w:u w:val="single"/>
        </w:rPr>
        <w:t>rawdown</w:t>
      </w:r>
      <w:r w:rsidRPr="00DA0DA4">
        <w:rPr>
          <w:u w:val="single"/>
        </w:rPr>
        <w:t xml:space="preserve"> TAM Scenario</w:t>
      </w:r>
      <w:r w:rsidRPr="00DA0DA4">
        <w:t xml:space="preserve"> is </w:t>
      </w:r>
      <w:r>
        <w:t>constructed</w:t>
      </w:r>
      <w:r w:rsidRPr="00DA0DA4">
        <w:t xml:space="preserve"> from the average of yearly values of </w:t>
      </w:r>
      <w:r>
        <w:t>four</w:t>
      </w:r>
      <w:r w:rsidRPr="00DA0DA4">
        <w:t xml:space="preserve"> scenarios: </w:t>
      </w:r>
      <w:r>
        <w:t xml:space="preserve">the </w:t>
      </w:r>
      <w:r w:rsidRPr="00DA0DA4">
        <w:t xml:space="preserve">IEA </w:t>
      </w:r>
      <w:r>
        <w:t xml:space="preserve">(2017) </w:t>
      </w:r>
      <w:r w:rsidRPr="00DA0DA4">
        <w:t>2D Scenario</w:t>
      </w:r>
      <w:r>
        <w:t xml:space="preserve">, </w:t>
      </w:r>
      <w:r w:rsidRPr="00DA0DA4">
        <w:t>the IEA</w:t>
      </w:r>
      <w:r>
        <w:t xml:space="preserve"> (2017) </w:t>
      </w:r>
      <w:r w:rsidRPr="00DA0DA4">
        <w:t>B2D scenario, Renewal Scenario from Equinor (2018)</w:t>
      </w:r>
      <w:r>
        <w:t>,</w:t>
      </w:r>
      <w:r w:rsidRPr="00DA0DA4">
        <w:t xml:space="preserve"> and IEA (2018) WEO SD scenario. The </w:t>
      </w:r>
      <w:r w:rsidRPr="00DA0DA4">
        <w:rPr>
          <w:u w:val="single"/>
        </w:rPr>
        <w:t>Conservative P</w:t>
      </w:r>
      <w:r>
        <w:rPr>
          <w:u w:val="single"/>
        </w:rPr>
        <w:t xml:space="preserve">roject </w:t>
      </w:r>
      <w:r w:rsidRPr="00DA0DA4">
        <w:rPr>
          <w:u w:val="single"/>
        </w:rPr>
        <w:t>D</w:t>
      </w:r>
      <w:r>
        <w:rPr>
          <w:u w:val="single"/>
        </w:rPr>
        <w:t>rawdown</w:t>
      </w:r>
      <w:r w:rsidRPr="00DA0DA4">
        <w:rPr>
          <w:u w:val="single"/>
        </w:rPr>
        <w:t xml:space="preserve"> TAM </w:t>
      </w:r>
      <w:r>
        <w:rPr>
          <w:u w:val="single"/>
        </w:rPr>
        <w:t>Sc</w:t>
      </w:r>
      <w:r w:rsidRPr="00DA0DA4">
        <w:rPr>
          <w:u w:val="single"/>
        </w:rPr>
        <w:t>enario</w:t>
      </w:r>
      <w:r w:rsidRPr="00DA0DA4">
        <w:t xml:space="preserve"> follows the average yearly values of the IEA (2018) WEO New Policy scenario (NPS); Reform Scenario from Equinor. (2018), IEEJ Outlook </w:t>
      </w:r>
      <w:r>
        <w:t>(2018</w:t>
      </w:r>
      <w:r w:rsidRPr="00DA0DA4">
        <w:t>) Advanced Tech scenario</w:t>
      </w:r>
      <w:r>
        <w:t>,</w:t>
      </w:r>
      <w:r w:rsidRPr="00DA0DA4">
        <w:t xml:space="preserve"> and IRENA (2018) Roadmap 2050 REmap case.</w:t>
      </w:r>
      <w:r>
        <w:t xml:space="preserve"> </w:t>
      </w:r>
      <w:r w:rsidRPr="00DA0DA4">
        <w:t xml:space="preserve">The </w:t>
      </w:r>
      <w:r w:rsidRPr="00DA0DA4">
        <w:rPr>
          <w:u w:val="single"/>
        </w:rPr>
        <w:t>Baseline P</w:t>
      </w:r>
      <w:r>
        <w:rPr>
          <w:u w:val="single"/>
        </w:rPr>
        <w:t xml:space="preserve">roject </w:t>
      </w:r>
      <w:r w:rsidRPr="00DA0DA4">
        <w:rPr>
          <w:u w:val="single"/>
        </w:rPr>
        <w:t>D</w:t>
      </w:r>
      <w:r>
        <w:rPr>
          <w:u w:val="single"/>
        </w:rPr>
        <w:t>rawdown</w:t>
      </w:r>
      <w:r w:rsidRPr="00DA0DA4">
        <w:rPr>
          <w:u w:val="single"/>
        </w:rPr>
        <w:t xml:space="preserve"> TAM Scenario </w:t>
      </w:r>
      <w:r w:rsidRPr="00DA0DA4">
        <w:t>is built by the average of the Equinor (2018) Rivalry Scenario, IEEJ</w:t>
      </w:r>
      <w:r>
        <w:t xml:space="preserve"> Outlook (2018</w:t>
      </w:r>
      <w:r w:rsidRPr="00DA0DA4">
        <w:t xml:space="preserve">) Reference Scenario, IEA (2017) Reference Case and IEA (2018) WEO Current polices Scenario (CPS). </w:t>
      </w:r>
      <w:r>
        <w:t xml:space="preserve">These three </w:t>
      </w:r>
      <w:r w:rsidRPr="00DA0DA4">
        <w:rPr>
          <w:u w:val="single"/>
        </w:rPr>
        <w:t>P</w:t>
      </w:r>
      <w:r>
        <w:rPr>
          <w:u w:val="single"/>
        </w:rPr>
        <w:t xml:space="preserve">roject </w:t>
      </w:r>
      <w:r w:rsidRPr="00DA0DA4">
        <w:rPr>
          <w:u w:val="single"/>
        </w:rPr>
        <w:t>D</w:t>
      </w:r>
      <w:r>
        <w:rPr>
          <w:u w:val="single"/>
        </w:rPr>
        <w:t>rawdown</w:t>
      </w:r>
      <w:r w:rsidRPr="00DA0DA4">
        <w:rPr>
          <w:u w:val="single"/>
        </w:rPr>
        <w:t xml:space="preserve"> </w:t>
      </w:r>
      <w:r>
        <w:t>TAM scenarios show an estimated range of electricity generation from 45,286TWh to 49,706TWh by 2050. Baseline TAM is used for PD Plausible scenario assessment.</w:t>
      </w:r>
    </w:p>
    <w:p w14:paraId="3C5BA691" w14:textId="77777777" w:rsidR="00833716" w:rsidRDefault="00833716" w:rsidP="00833716">
      <w:r>
        <w:t>An</w:t>
      </w:r>
      <w:r w:rsidRPr="00DA0DA4">
        <w:t xml:space="preserve"> ambitious TAM scenario </w:t>
      </w:r>
      <w:r>
        <w:t>for a</w:t>
      </w:r>
      <w:r w:rsidRPr="00DA0DA4">
        <w:t xml:space="preserve"> 100% RES by 2050</w:t>
      </w:r>
      <w:r>
        <w:t>, which is</w:t>
      </w:r>
      <w:r w:rsidRPr="00DA0DA4">
        <w:t xml:space="preserve"> aligned to project Drawdown Optimum and Drawdown scenarios</w:t>
      </w:r>
      <w:r>
        <w:t>, utilizes</w:t>
      </w:r>
      <w:r w:rsidRPr="00DA0DA4">
        <w:t xml:space="preserve"> the Greenpeace (2015) Advanced [R]evolution Scenario, Ram et al (2019) analysis and Ecofys (2018) 1.5ºC degree scenario were considered. </w:t>
      </w:r>
      <w:r>
        <w:t>The estimated electricity generation for this TAM reaches 70,942 TWh</w:t>
      </w:r>
      <w:r w:rsidRPr="002831BC">
        <w:t xml:space="preserve"> </w:t>
      </w:r>
      <w:r>
        <w:t>by 2050.</w:t>
      </w:r>
    </w:p>
    <w:p w14:paraId="4303D5C0" w14:textId="680F6F79" w:rsidR="00B144E5" w:rsidRPr="00E069AC" w:rsidRDefault="00E069AC" w:rsidP="00483FFA">
      <w:pPr>
        <w:pStyle w:val="Heading2"/>
        <w:numPr>
          <w:ilvl w:val="1"/>
          <w:numId w:val="26"/>
        </w:numPr>
      </w:pPr>
      <w:bookmarkStart w:id="30" w:name="_Toc18958320"/>
      <w:r>
        <w:t>Adoption Scenarios</w:t>
      </w:r>
      <w:bookmarkEnd w:id="30"/>
    </w:p>
    <w:p w14:paraId="35D31A44" w14:textId="2F519F71" w:rsidR="008E6B1D" w:rsidRPr="00E069AC" w:rsidRDefault="000B2504" w:rsidP="00EB247F">
      <w:pPr>
        <w:rPr>
          <w:rFonts w:cs="Times New Roman"/>
          <w:bCs/>
        </w:rPr>
      </w:pPr>
      <w:r w:rsidRPr="003E2FAF">
        <w:rPr>
          <w:rFonts w:cs="Times New Roman"/>
        </w:rPr>
        <w:t>As other</w:t>
      </w:r>
      <w:r w:rsidR="000875B5" w:rsidRPr="003E2FAF">
        <w:rPr>
          <w:rFonts w:cs="Times New Roman"/>
        </w:rPr>
        <w:t xml:space="preserve"> electricity generation </w:t>
      </w:r>
      <w:r w:rsidR="00B234EE" w:rsidRPr="003E2FAF">
        <w:rPr>
          <w:rFonts w:cs="Times New Roman"/>
        </w:rPr>
        <w:t xml:space="preserve">technologies that have </w:t>
      </w:r>
      <w:r w:rsidR="000875B5" w:rsidRPr="003E2FAF">
        <w:rPr>
          <w:rFonts w:cs="Times New Roman"/>
        </w:rPr>
        <w:t>rapidly</w:t>
      </w:r>
      <w:r w:rsidR="00B234EE" w:rsidRPr="003E2FAF">
        <w:rPr>
          <w:rFonts w:cs="Times New Roman"/>
        </w:rPr>
        <w:t xml:space="preserve"> increased the adoption</w:t>
      </w:r>
      <w:r w:rsidR="000875B5" w:rsidRPr="003E2FAF">
        <w:rPr>
          <w:rFonts w:cs="Times New Roman"/>
        </w:rPr>
        <w:t xml:space="preserve"> in recent years, </w:t>
      </w:r>
      <w:r w:rsidR="00B234EE" w:rsidRPr="003E2FAF">
        <w:rPr>
          <w:rFonts w:cs="Times New Roman"/>
        </w:rPr>
        <w:t>wind onshore has increased from 177,747 MW in 2010 to near 5</w:t>
      </w:r>
      <w:r w:rsidR="00AD641D">
        <w:rPr>
          <w:rFonts w:cs="Times New Roman"/>
        </w:rPr>
        <w:t>4</w:t>
      </w:r>
      <w:r w:rsidR="00B234EE" w:rsidRPr="003E2FAF">
        <w:rPr>
          <w:rFonts w:cs="Times New Roman"/>
        </w:rPr>
        <w:t>0</w:t>
      </w:r>
      <w:r w:rsidR="00AD641D">
        <w:rPr>
          <w:rFonts w:cs="Times New Roman"/>
        </w:rPr>
        <w:t>,000 MW in 2018</w:t>
      </w:r>
      <w:r w:rsidR="00B234EE" w:rsidRPr="003E2FAF">
        <w:rPr>
          <w:rFonts w:cs="Times New Roman"/>
        </w:rPr>
        <w:t xml:space="preserve">, </w:t>
      </w:r>
      <w:r w:rsidR="000875B5" w:rsidRPr="003E2FAF">
        <w:rPr>
          <w:rFonts w:cs="Times New Roman"/>
        </w:rPr>
        <w:t>more than doubling in total installed capacity (</w:t>
      </w:r>
      <w:r w:rsidR="00B234EE" w:rsidRPr="003E2FAF">
        <w:rPr>
          <w:rFonts w:cs="Times New Roman"/>
        </w:rPr>
        <w:t>IRENA</w:t>
      </w:r>
      <w:r w:rsidR="000875B5" w:rsidRPr="003E2FAF">
        <w:rPr>
          <w:rFonts w:cs="Times New Roman"/>
        </w:rPr>
        <w:t>, 201</w:t>
      </w:r>
      <w:r w:rsidR="0097661D">
        <w:rPr>
          <w:rFonts w:cs="Times New Roman"/>
        </w:rPr>
        <w:t>9</w:t>
      </w:r>
      <w:r w:rsidR="000875B5" w:rsidRPr="003E2FAF">
        <w:rPr>
          <w:rFonts w:cs="Times New Roman"/>
        </w:rPr>
        <w:t>),</w:t>
      </w:r>
      <w:r w:rsidR="00B234EE" w:rsidRPr="003E2FAF">
        <w:rPr>
          <w:rFonts w:cs="Times New Roman"/>
        </w:rPr>
        <w:t xml:space="preserve"> thus</w:t>
      </w:r>
      <w:r w:rsidR="000875B5" w:rsidRPr="003E2FAF">
        <w:rPr>
          <w:rFonts w:cs="Times New Roman"/>
        </w:rPr>
        <w:t xml:space="preserve"> it is a significant challenge to project </w:t>
      </w:r>
      <w:r w:rsidR="00B234EE" w:rsidRPr="003E2FAF">
        <w:rPr>
          <w:rFonts w:cs="Times New Roman"/>
        </w:rPr>
        <w:t>global wind onshore</w:t>
      </w:r>
      <w:r w:rsidR="000875B5" w:rsidRPr="003E2FAF">
        <w:rPr>
          <w:rFonts w:cs="Times New Roman"/>
        </w:rPr>
        <w:t xml:space="preserve"> adoption over the next 30 years.</w:t>
      </w:r>
    </w:p>
    <w:p w14:paraId="04C20E8D" w14:textId="4E6F679B" w:rsidR="000875B5" w:rsidRPr="00E069AC" w:rsidRDefault="00D2050B" w:rsidP="004B4939">
      <w:pPr>
        <w:autoSpaceDE w:val="0"/>
        <w:autoSpaceDN w:val="0"/>
        <w:adjustRightInd w:val="0"/>
        <w:spacing w:after="0"/>
        <w:rPr>
          <w:rFonts w:cs="Times New Roman"/>
        </w:rPr>
      </w:pPr>
      <w:bookmarkStart w:id="31" w:name="_Hlk525033174"/>
      <w:r w:rsidRPr="00E069AC">
        <w:rPr>
          <w:rFonts w:cs="Times New Roman"/>
        </w:rPr>
        <w:t>Two different types of adoption scenarios were developed: a Reference (REF) Case which was considered the baseline, where not much changes in the world, and a set of Project Drawdown Scenarios (PDS) with varying levels of ambitious adoption of the solution. Published results show the comparison of one PDS to the REF and therefore focus on the change to the world relative to a baseline.</w:t>
      </w:r>
      <w:bookmarkEnd w:id="31"/>
    </w:p>
    <w:p w14:paraId="5BB095A5" w14:textId="77777777" w:rsidR="000875B5" w:rsidRPr="00E069AC" w:rsidRDefault="000875B5" w:rsidP="005D49A8">
      <w:pPr>
        <w:pStyle w:val="Heading3"/>
      </w:pPr>
      <w:bookmarkStart w:id="32" w:name="_Toc18958321"/>
      <w:r w:rsidRPr="00E069AC">
        <w:t>Reference Case / Current Adoption</w:t>
      </w:r>
      <w:bookmarkEnd w:id="32"/>
    </w:p>
    <w:p w14:paraId="2069C724" w14:textId="40C3FC83" w:rsidR="000875B5" w:rsidRPr="007C2326" w:rsidRDefault="008E6B1D" w:rsidP="00EB247F">
      <w:r w:rsidRPr="00E069AC">
        <w:rPr>
          <w:rFonts w:cs="Times New Roman"/>
        </w:rPr>
        <w:t xml:space="preserve">For the </w:t>
      </w:r>
      <w:r w:rsidRPr="00E069AC">
        <w:rPr>
          <w:rFonts w:cs="Times New Roman"/>
          <w:bCs/>
        </w:rPr>
        <w:t xml:space="preserve">Reference (REF), </w:t>
      </w:r>
      <w:r w:rsidRPr="00E069AC">
        <w:rPr>
          <w:rFonts w:cs="Times New Roman"/>
        </w:rPr>
        <w:t>adoption is fixed at the current adoption</w:t>
      </w:r>
      <w:r w:rsidRPr="00E069AC">
        <w:rPr>
          <w:rStyle w:val="FootnoteReference"/>
          <w:rFonts w:cs="Times New Roman"/>
        </w:rPr>
        <w:footnoteReference w:id="2"/>
      </w:r>
      <w:r w:rsidRPr="00E069AC">
        <w:rPr>
          <w:rFonts w:cs="Times New Roman"/>
        </w:rPr>
        <w:t xml:space="preserve"> (in percent) of the market. </w:t>
      </w:r>
      <w:r w:rsidR="007C2326">
        <w:t>Historical data of</w:t>
      </w:r>
      <w:r w:rsidR="0097661D">
        <w:t xml:space="preserve"> onshore</w:t>
      </w:r>
      <w:r w:rsidR="007C2326" w:rsidRPr="00B71AB8">
        <w:t xml:space="preserve"> </w:t>
      </w:r>
      <w:r w:rsidR="007C2326">
        <w:t>wind</w:t>
      </w:r>
      <w:r w:rsidR="00067C5D">
        <w:t xml:space="preserve"> generation from </w:t>
      </w:r>
      <w:r w:rsidR="007C2326" w:rsidRPr="00B71AB8">
        <w:t>2014</w:t>
      </w:r>
      <w:r w:rsidR="00067C5D">
        <w:t xml:space="preserve"> to 2017 was retrieved from IRENA (2019</w:t>
      </w:r>
      <w:r w:rsidR="007C2326">
        <w:t>)</w:t>
      </w:r>
      <w:r w:rsidR="007C2326" w:rsidRPr="00B71AB8">
        <w:t xml:space="preserve"> </w:t>
      </w:r>
      <w:r w:rsidR="00AD641D">
        <w:t>and 2018 was estimated by PD</w:t>
      </w:r>
      <w:r w:rsidR="007C2326">
        <w:t xml:space="preserve"> </w:t>
      </w:r>
      <w:r w:rsidR="00AD641D">
        <w:t>representing</w:t>
      </w:r>
      <w:r w:rsidR="007C2326" w:rsidRPr="00A275A4">
        <w:t xml:space="preserve"> </w:t>
      </w:r>
      <w:r w:rsidR="00AD641D">
        <w:t>5.09</w:t>
      </w:r>
      <w:r w:rsidR="007C2326" w:rsidRPr="00A275A4">
        <w:t xml:space="preserve">% </w:t>
      </w:r>
      <w:r w:rsidR="00AD641D">
        <w:t>of total generation</w:t>
      </w:r>
      <w:r w:rsidR="007C2326" w:rsidRPr="00A275A4">
        <w:t xml:space="preserve">. </w:t>
      </w:r>
      <w:r w:rsidRPr="00A275A4">
        <w:rPr>
          <w:rFonts w:cs="Times New Roman"/>
        </w:rPr>
        <w:t>That is, the current percent</w:t>
      </w:r>
      <w:r w:rsidR="001B48E7">
        <w:rPr>
          <w:rFonts w:cs="Times New Roman"/>
        </w:rPr>
        <w:t>age</w:t>
      </w:r>
      <w:r w:rsidRPr="00A275A4">
        <w:rPr>
          <w:rFonts w:cs="Times New Roman"/>
        </w:rPr>
        <w:t xml:space="preserve"> of total electricity generation (TWh)</w:t>
      </w:r>
      <w:r w:rsidRPr="00E069AC">
        <w:rPr>
          <w:rFonts w:cs="Times New Roman"/>
        </w:rPr>
        <w:t xml:space="preserve"> provided by </w:t>
      </w:r>
      <w:r w:rsidR="004A0129">
        <w:rPr>
          <w:rFonts w:cs="Times New Roman"/>
        </w:rPr>
        <w:t>wind onshore</w:t>
      </w:r>
      <w:r w:rsidRPr="00E069AC">
        <w:rPr>
          <w:rFonts w:cs="Times New Roman"/>
        </w:rPr>
        <w:t xml:space="preserve"> </w:t>
      </w:r>
      <w:r w:rsidR="007C2326">
        <w:rPr>
          <w:rFonts w:cs="Times New Roman"/>
        </w:rPr>
        <w:t xml:space="preserve">is </w:t>
      </w:r>
      <w:r w:rsidRPr="00E069AC">
        <w:rPr>
          <w:rFonts w:cs="Times New Roman"/>
        </w:rPr>
        <w:t xml:space="preserve">constant throughout the study period to 2050. As the market grows, the total number of </w:t>
      </w:r>
      <w:r w:rsidR="004A0129">
        <w:rPr>
          <w:rFonts w:cs="Times New Roman"/>
        </w:rPr>
        <w:t>wind p</w:t>
      </w:r>
      <w:r w:rsidRPr="00E069AC">
        <w:rPr>
          <w:rFonts w:cs="Times New Roman"/>
        </w:rPr>
        <w:t>lants adopted grows equally to maintain the percent adopti</w:t>
      </w:r>
      <w:r w:rsidR="00AD641D">
        <w:rPr>
          <w:rFonts w:cs="Times New Roman"/>
        </w:rPr>
        <w:t>on at its starting value in 2018</w:t>
      </w:r>
      <w:r w:rsidRPr="00E069AC">
        <w:rPr>
          <w:rFonts w:cs="Times New Roman"/>
        </w:rPr>
        <w:t>. It is acknowledged that this, in reality, may not be a “business as usual” considering changes taking place worldwide, but it allows measurement of the impact of recent and even more aggressive policies on greenhouse gas emissions.</w:t>
      </w:r>
    </w:p>
    <w:p w14:paraId="2FE0BC9D" w14:textId="10096525" w:rsidR="000875B5" w:rsidRPr="00E069AC" w:rsidRDefault="00D2050B" w:rsidP="005D49A8">
      <w:pPr>
        <w:pStyle w:val="Heading3"/>
      </w:pPr>
      <w:bookmarkStart w:id="33" w:name="_Toc18958322"/>
      <w:r w:rsidRPr="00E069AC">
        <w:t>Project Drawdown</w:t>
      </w:r>
      <w:r w:rsidR="000875B5" w:rsidRPr="00E069AC">
        <w:t xml:space="preserve"> Scenarios</w:t>
      </w:r>
      <w:bookmarkEnd w:id="33"/>
    </w:p>
    <w:p w14:paraId="006DA369" w14:textId="5E4ECDA2" w:rsidR="005A6986" w:rsidRPr="00E069AC" w:rsidRDefault="000875B5" w:rsidP="004B4939">
      <w:pPr>
        <w:rPr>
          <w:rFonts w:cs="Times New Roman"/>
        </w:rPr>
      </w:pPr>
      <w:r w:rsidRPr="00E069AC">
        <w:rPr>
          <w:rFonts w:cs="Times New Roman"/>
        </w:rPr>
        <w:t>Three Project Dr</w:t>
      </w:r>
      <w:r w:rsidR="005A6986" w:rsidRPr="00E069AC">
        <w:rPr>
          <w:rFonts w:cs="Times New Roman"/>
        </w:rPr>
        <w:t xml:space="preserve">awdown </w:t>
      </w:r>
      <w:r w:rsidR="007546C9" w:rsidRPr="00E069AC">
        <w:rPr>
          <w:rFonts w:cs="Times New Roman"/>
        </w:rPr>
        <w:t xml:space="preserve">scenarios (PDS) </w:t>
      </w:r>
      <w:r w:rsidR="005A6986" w:rsidRPr="00E069AC">
        <w:rPr>
          <w:rFonts w:cs="Times New Roman"/>
        </w:rPr>
        <w:t>were developed for each solution</w:t>
      </w:r>
      <w:r w:rsidR="00A275A4">
        <w:rPr>
          <w:rFonts w:cs="Times New Roman"/>
        </w:rPr>
        <w:t xml:space="preserve"> (i.e. wind onshore)</w:t>
      </w:r>
      <w:r w:rsidR="005A6986" w:rsidRPr="00E069AC">
        <w:rPr>
          <w:rFonts w:cs="Times New Roman"/>
        </w:rPr>
        <w:t>, to compare the impact of an increase</w:t>
      </w:r>
      <w:r w:rsidR="00AC493E" w:rsidRPr="00E069AC">
        <w:rPr>
          <w:rFonts w:cs="Times New Roman"/>
        </w:rPr>
        <w:t>d</w:t>
      </w:r>
      <w:r w:rsidR="00A275A4">
        <w:rPr>
          <w:rFonts w:cs="Times New Roman"/>
        </w:rPr>
        <w:t xml:space="preserve"> adoption of the solutions </w:t>
      </w:r>
      <w:r w:rsidR="005A6986" w:rsidRPr="00E069AC">
        <w:rPr>
          <w:rFonts w:cs="Times New Roman"/>
        </w:rPr>
        <w:t>to a reference case scenario</w:t>
      </w:r>
      <w:r w:rsidR="008E6B1D" w:rsidRPr="00E069AC">
        <w:rPr>
          <w:rFonts w:cs="Times New Roman"/>
        </w:rPr>
        <w:t>, being:</w:t>
      </w:r>
    </w:p>
    <w:p w14:paraId="7481C662" w14:textId="77777777" w:rsidR="00AC493E" w:rsidRPr="00E069AC" w:rsidRDefault="00AC493E" w:rsidP="004B4939">
      <w:pPr>
        <w:pStyle w:val="Heading4"/>
      </w:pPr>
      <w:bookmarkStart w:id="34" w:name="_Toc507486009"/>
      <w:r w:rsidRPr="00E069AC">
        <w:t>Plausible Scenario</w:t>
      </w:r>
      <w:bookmarkEnd w:id="34"/>
    </w:p>
    <w:p w14:paraId="5321F1EC" w14:textId="4D3CFA72" w:rsidR="005251A9" w:rsidRDefault="008E6B1D" w:rsidP="00014DE8">
      <w:r w:rsidRPr="00014DE8">
        <w:t>T</w:t>
      </w:r>
      <w:r w:rsidR="000875B5" w:rsidRPr="00014DE8">
        <w:t xml:space="preserve">his scenario </w:t>
      </w:r>
      <w:r w:rsidR="000875B5" w:rsidRPr="00AD641D">
        <w:t xml:space="preserve">represents </w:t>
      </w:r>
      <w:r w:rsidR="001B48E7" w:rsidRPr="00AD641D">
        <w:t xml:space="preserve">an </w:t>
      </w:r>
      <w:r w:rsidR="000875B5" w:rsidRPr="00AD641D">
        <w:t>incremental</w:t>
      </w:r>
      <w:r w:rsidR="00602D83" w:rsidRPr="00AD641D">
        <w:t xml:space="preserve"> and plausible</w:t>
      </w:r>
      <w:r w:rsidR="000875B5" w:rsidRPr="00AD641D">
        <w:t xml:space="preserve"> growth of re</w:t>
      </w:r>
      <w:r w:rsidR="00A142FC">
        <w:t>newable energy solutions using medium to</w:t>
      </w:r>
      <w:r w:rsidR="000875B5" w:rsidRPr="00AD641D">
        <w:t xml:space="preserve"> high </w:t>
      </w:r>
      <w:r w:rsidR="00602D83" w:rsidRPr="00AD641D">
        <w:t>growth</w:t>
      </w:r>
      <w:r w:rsidR="00A142FC">
        <w:t xml:space="preserve"> trajectories</w:t>
      </w:r>
      <w:r w:rsidR="000875B5" w:rsidRPr="00AD641D">
        <w:t xml:space="preserve"> to 2050</w:t>
      </w:r>
      <w:r w:rsidR="00A142FC">
        <w:t xml:space="preserve"> depending on the current maturity levels of the technology</w:t>
      </w:r>
      <w:r w:rsidR="000875B5" w:rsidRPr="00AD641D">
        <w:t xml:space="preserve">, </w:t>
      </w:r>
      <w:r w:rsidR="00A142FC">
        <w:t xml:space="preserve">and </w:t>
      </w:r>
      <w:r w:rsidR="000875B5" w:rsidRPr="00AD641D">
        <w:t xml:space="preserve">bounded by existing ambitious projections </w:t>
      </w:r>
      <w:r w:rsidR="000875B5" w:rsidRPr="00A142FC">
        <w:t xml:space="preserve">from other global energy systems models. For </w:t>
      </w:r>
      <w:r w:rsidR="00014DE8" w:rsidRPr="00A142FC">
        <w:t>onshore wind turbines</w:t>
      </w:r>
      <w:r w:rsidR="000875B5" w:rsidRPr="00A142FC">
        <w:t>, t</w:t>
      </w:r>
      <w:r w:rsidR="0053240D" w:rsidRPr="00A142FC">
        <w:t xml:space="preserve">his scenario is based on the evaluation of </w:t>
      </w:r>
      <w:r w:rsidR="00A142FC" w:rsidRPr="00A142FC">
        <w:t>yearly averages of four</w:t>
      </w:r>
      <w:r w:rsidR="00014DE8" w:rsidRPr="00A142FC">
        <w:t xml:space="preserve"> </w:t>
      </w:r>
      <w:r w:rsidR="00A142FC" w:rsidRPr="00A142FC">
        <w:t xml:space="preserve">optimistic scenarios: </w:t>
      </w:r>
      <w:r w:rsidR="00014DE8" w:rsidRPr="00A142FC">
        <w:t xml:space="preserve">IEA </w:t>
      </w:r>
      <w:r w:rsidR="00A142FC" w:rsidRPr="00A142FC">
        <w:t>(2017) Energy Technology Perspectives 2DS and B2DS scenarios;</w:t>
      </w:r>
      <w:r w:rsidR="00014DE8" w:rsidRPr="00A142FC">
        <w:t xml:space="preserve"> </w:t>
      </w:r>
      <w:r w:rsidR="00A142FC" w:rsidRPr="00A142FC">
        <w:t xml:space="preserve">IEA (2018) World Energy Outlook SDS; and Equinor (2018) Renewal Scenario; </w:t>
      </w:r>
      <w:r w:rsidR="0053240D" w:rsidRPr="00A142FC">
        <w:t>using a high growth trajectory.</w:t>
      </w:r>
    </w:p>
    <w:p w14:paraId="0A63923E" w14:textId="77777777" w:rsidR="00AC493E" w:rsidRPr="00E069AC" w:rsidRDefault="00AC493E" w:rsidP="004B4939">
      <w:pPr>
        <w:pStyle w:val="Heading4"/>
      </w:pPr>
      <w:bookmarkStart w:id="35" w:name="_Toc507486010"/>
      <w:r w:rsidRPr="00E069AC">
        <w:t>Drawdown Scenario</w:t>
      </w:r>
      <w:bookmarkEnd w:id="35"/>
    </w:p>
    <w:p w14:paraId="7E898044" w14:textId="677F0A6A" w:rsidR="007546C9" w:rsidRPr="00304335" w:rsidRDefault="000875B5" w:rsidP="00EB247F">
      <w:pPr>
        <w:rPr>
          <w:rFonts w:cs="Times New Roman"/>
          <w:highlight w:val="lightGray"/>
        </w:rPr>
      </w:pPr>
      <w:r w:rsidRPr="00014DE8">
        <w:rPr>
          <w:rFonts w:cs="Times New Roman"/>
        </w:rPr>
        <w:t xml:space="preserve">This scenario is optimized to reach drawdown by 2050 using more ambitious projections from existing </w:t>
      </w:r>
      <w:r w:rsidRPr="00304335">
        <w:rPr>
          <w:rFonts w:cs="Times New Roman"/>
        </w:rPr>
        <w:t xml:space="preserve">sources. The scenario projects a 100% adoption of </w:t>
      </w:r>
      <w:r w:rsidR="00304335">
        <w:rPr>
          <w:rFonts w:cs="Times New Roman"/>
        </w:rPr>
        <w:t xml:space="preserve">non-fossil fuel-based technologies in 2050; mainly RES but also </w:t>
      </w:r>
      <w:r w:rsidRPr="00304335">
        <w:rPr>
          <w:rFonts w:cs="Times New Roman"/>
        </w:rPr>
        <w:t>includes several technologies that are conside</w:t>
      </w:r>
      <w:r w:rsidR="00A142FC" w:rsidRPr="00304335">
        <w:rPr>
          <w:rFonts w:cs="Times New Roman"/>
        </w:rPr>
        <w:t>red t</w:t>
      </w:r>
      <w:r w:rsidRPr="00304335">
        <w:rPr>
          <w:rFonts w:cs="Times New Roman"/>
        </w:rPr>
        <w:t>ransitional solutions</w:t>
      </w:r>
      <w:r w:rsidR="00AC493E" w:rsidRPr="00304335">
        <w:rPr>
          <w:rFonts w:cs="Times New Roman"/>
        </w:rPr>
        <w:t xml:space="preserve"> </w:t>
      </w:r>
      <w:r w:rsidR="00304335">
        <w:rPr>
          <w:rFonts w:cs="Times New Roman"/>
        </w:rPr>
        <w:t xml:space="preserve">(as nuclear energy) </w:t>
      </w:r>
      <w:r w:rsidR="00AC493E" w:rsidRPr="00304335">
        <w:rPr>
          <w:rFonts w:cs="Times New Roman"/>
        </w:rPr>
        <w:t>(See section 6)</w:t>
      </w:r>
      <w:r w:rsidRPr="00304335">
        <w:rPr>
          <w:rFonts w:cs="Times New Roman"/>
        </w:rPr>
        <w:t xml:space="preserve">. For </w:t>
      </w:r>
      <w:r w:rsidR="00014DE8" w:rsidRPr="00304335">
        <w:rPr>
          <w:rFonts w:cs="Times New Roman"/>
        </w:rPr>
        <w:t>wind onshore</w:t>
      </w:r>
      <w:r w:rsidRPr="00304335">
        <w:rPr>
          <w:rFonts w:cs="Times New Roman"/>
        </w:rPr>
        <w:t>, t</w:t>
      </w:r>
      <w:r w:rsidR="0053240D" w:rsidRPr="00304335">
        <w:rPr>
          <w:rFonts w:cs="Times New Roman"/>
        </w:rPr>
        <w:t xml:space="preserve">his scenario is </w:t>
      </w:r>
      <w:r w:rsidR="00280BF9">
        <w:rPr>
          <w:rFonts w:cs="Times New Roman"/>
        </w:rPr>
        <w:t>based o</w:t>
      </w:r>
      <w:r w:rsidR="00117ACA" w:rsidRPr="00304335">
        <w:rPr>
          <w:rFonts w:cs="Times New Roman"/>
        </w:rPr>
        <w:t>n</w:t>
      </w:r>
      <w:r w:rsidR="0053240D" w:rsidRPr="00304335">
        <w:rPr>
          <w:rFonts w:cs="Times New Roman"/>
        </w:rPr>
        <w:t xml:space="preserve"> </w:t>
      </w:r>
      <w:r w:rsidR="00117ACA" w:rsidRPr="00304335">
        <w:rPr>
          <w:rFonts w:cs="Times New Roman"/>
        </w:rPr>
        <w:t xml:space="preserve">the yearly average values of three 100% RES </w:t>
      </w:r>
      <w:r w:rsidR="00304335" w:rsidRPr="00304335">
        <w:rPr>
          <w:rFonts w:cs="Times New Roman"/>
        </w:rPr>
        <w:t xml:space="preserve">scenarios of electricity generation by 2050, being </w:t>
      </w:r>
      <w:r w:rsidR="0053240D" w:rsidRPr="00304335">
        <w:rPr>
          <w:rFonts w:cs="Times New Roman"/>
        </w:rPr>
        <w:t xml:space="preserve">Greenpeace </w:t>
      </w:r>
      <w:r w:rsidR="00117ACA" w:rsidRPr="00304335">
        <w:rPr>
          <w:rFonts w:cs="Times New Roman"/>
        </w:rPr>
        <w:t xml:space="preserve">(2015) </w:t>
      </w:r>
      <w:r w:rsidR="0053240D" w:rsidRPr="00304335">
        <w:rPr>
          <w:rFonts w:cs="Times New Roman"/>
        </w:rPr>
        <w:t>Advanced Energy [R]evolution Scenario</w:t>
      </w:r>
      <w:r w:rsidR="00304335" w:rsidRPr="00304335">
        <w:rPr>
          <w:rFonts w:cs="Times New Roman"/>
        </w:rPr>
        <w:t>; Ram et al. (2019) scenario and Ecofys (2018) 1.5ºC scenario. These scenarios represent very</w:t>
      </w:r>
      <w:r w:rsidR="007546C9" w:rsidRPr="00304335">
        <w:rPr>
          <w:rFonts w:cs="Times New Roman"/>
        </w:rPr>
        <w:t xml:space="preserve"> ambitious pathway towards a fully decarbonized ene</w:t>
      </w:r>
      <w:r w:rsidR="00304335" w:rsidRPr="00304335">
        <w:rPr>
          <w:rFonts w:cs="Times New Roman"/>
        </w:rPr>
        <w:t>rgy system in 2050</w:t>
      </w:r>
      <w:r w:rsidR="00280BF9">
        <w:rPr>
          <w:rFonts w:cs="Times New Roman"/>
        </w:rPr>
        <w:t>.</w:t>
      </w:r>
      <w:r w:rsidR="00304335" w:rsidRPr="00304335">
        <w:rPr>
          <w:rFonts w:cs="Times New Roman"/>
        </w:rPr>
        <w:t xml:space="preserve"> </w:t>
      </w:r>
    </w:p>
    <w:p w14:paraId="7A77F5DD" w14:textId="77777777" w:rsidR="00AC493E" w:rsidRPr="00E069AC" w:rsidRDefault="00AC493E" w:rsidP="004B4939">
      <w:pPr>
        <w:pStyle w:val="Heading4"/>
      </w:pPr>
      <w:bookmarkStart w:id="36" w:name="_Toc507486011"/>
      <w:r w:rsidRPr="00E069AC">
        <w:t>Optimum Scenario</w:t>
      </w:r>
      <w:bookmarkEnd w:id="36"/>
    </w:p>
    <w:p w14:paraId="208F04E4" w14:textId="40AFE788" w:rsidR="005251A9" w:rsidRPr="00E069AC" w:rsidRDefault="000875B5" w:rsidP="00EB247F">
      <w:r w:rsidRPr="00280BF9">
        <w:t>This scenario represents the most optimistic case, in which clean, renewable energy solutions such as wind, solar, and other renewable energy sources capture 100% of electricity generation</w:t>
      </w:r>
      <w:r w:rsidR="00304335" w:rsidRPr="00280BF9">
        <w:t xml:space="preserve"> by 2050, with </w:t>
      </w:r>
      <w:r w:rsidR="00280BF9" w:rsidRPr="00280BF9">
        <w:t xml:space="preserve">both fossil fuels and </w:t>
      </w:r>
      <w:r w:rsidRPr="00280BF9">
        <w:t>transitional solutions fully phasing out by 2050.</w:t>
      </w:r>
      <w:r w:rsidR="001B48E7" w:rsidRPr="00280BF9">
        <w:t xml:space="preserve"> </w:t>
      </w:r>
      <w:r w:rsidR="0053240D" w:rsidRPr="00280BF9">
        <w:t xml:space="preserve">Like the </w:t>
      </w:r>
      <w:r w:rsidR="0053240D" w:rsidRPr="00280BF9">
        <w:rPr>
          <w:i/>
          <w:iCs/>
        </w:rPr>
        <w:t xml:space="preserve">Drawdown </w:t>
      </w:r>
      <w:r w:rsidR="0053240D" w:rsidRPr="00280BF9">
        <w:t xml:space="preserve">Scenario, this scenario </w:t>
      </w:r>
      <w:r w:rsidRPr="00280BF9">
        <w:t xml:space="preserve">for </w:t>
      </w:r>
      <w:r w:rsidR="00014DE8" w:rsidRPr="00280BF9">
        <w:t xml:space="preserve">wind onshore </w:t>
      </w:r>
      <w:r w:rsidR="003E2FAF" w:rsidRPr="00280BF9">
        <w:t xml:space="preserve">is </w:t>
      </w:r>
      <w:r w:rsidR="00280BF9" w:rsidRPr="00280BF9">
        <w:t xml:space="preserve">based on </w:t>
      </w:r>
      <w:r w:rsidR="00280BF9" w:rsidRPr="00280BF9">
        <w:rPr>
          <w:rFonts w:cs="Times New Roman"/>
        </w:rPr>
        <w:t>the yearly average values of three 100% RES scenarios of electricity generation by 2050, being Greenpeace (2015) Advanced Energy [R]evolution Scenario; Ram et al. (2019) scenario and Ecofys (2018) 1.5ºC scenario.</w:t>
      </w:r>
      <w:r w:rsidR="00280BF9" w:rsidRPr="00304335">
        <w:rPr>
          <w:rFonts w:cs="Times New Roman"/>
        </w:rPr>
        <w:t xml:space="preserve"> </w:t>
      </w:r>
    </w:p>
    <w:p w14:paraId="4C24E6F4" w14:textId="7904B6AD" w:rsidR="00FB3AB3" w:rsidRPr="00E069AC" w:rsidRDefault="00E069AC" w:rsidP="00483FFA">
      <w:pPr>
        <w:pStyle w:val="Heading2"/>
        <w:numPr>
          <w:ilvl w:val="1"/>
          <w:numId w:val="26"/>
        </w:numPr>
      </w:pPr>
      <w:bookmarkStart w:id="37" w:name="_Toc18958323"/>
      <w:r>
        <w:t>Inputs</w:t>
      </w:r>
      <w:bookmarkEnd w:id="37"/>
    </w:p>
    <w:p w14:paraId="3EBCEF57" w14:textId="78F71A19" w:rsidR="00FB3AB3" w:rsidRPr="00E069AC" w:rsidRDefault="00E069AC" w:rsidP="005D49A8">
      <w:pPr>
        <w:pStyle w:val="Heading3"/>
      </w:pPr>
      <w:bookmarkStart w:id="38" w:name="_Toc18958324"/>
      <w:r>
        <w:t>Climate Inputs</w:t>
      </w:r>
      <w:bookmarkEnd w:id="38"/>
    </w:p>
    <w:p w14:paraId="722886CD" w14:textId="09434999" w:rsidR="00FB3AB3" w:rsidRPr="003E2FAF" w:rsidRDefault="00FB3AB3" w:rsidP="00EB247F">
      <w:pPr>
        <w:rPr>
          <w:rFonts w:cs="Times New Roman"/>
        </w:rPr>
      </w:pPr>
      <w:r w:rsidRPr="003E2FAF">
        <w:rPr>
          <w:rFonts w:cs="Times New Roman"/>
        </w:rPr>
        <w:t>In order to calc</w:t>
      </w:r>
      <w:r w:rsidR="00AC493E" w:rsidRPr="003E2FAF">
        <w:rPr>
          <w:rFonts w:cs="Times New Roman"/>
        </w:rPr>
        <w:t>ulate the climate impacts of the project Drawdown</w:t>
      </w:r>
      <w:r w:rsidRPr="003E2FAF">
        <w:rPr>
          <w:rFonts w:cs="Times New Roman"/>
        </w:rPr>
        <w:t xml:space="preserve"> scenario</w:t>
      </w:r>
      <w:r w:rsidR="008E6B1D" w:rsidRPr="003E2FAF">
        <w:rPr>
          <w:rFonts w:cs="Times New Roman"/>
        </w:rPr>
        <w:t>s</w:t>
      </w:r>
      <w:r w:rsidRPr="003E2FAF">
        <w:rPr>
          <w:rFonts w:cs="Times New Roman"/>
        </w:rPr>
        <w:t>, in terms of maximum annual emissions reduction, total emissions re</w:t>
      </w:r>
      <w:r w:rsidR="00AC493E" w:rsidRPr="003E2FAF">
        <w:rPr>
          <w:rFonts w:cs="Times New Roman"/>
        </w:rPr>
        <w:t xml:space="preserve">duction, and PPM equivalent, it was </w:t>
      </w:r>
      <w:r w:rsidRPr="003E2FAF">
        <w:rPr>
          <w:rFonts w:cs="Times New Roman"/>
        </w:rPr>
        <w:t>estimate</w:t>
      </w:r>
      <w:r w:rsidR="00AC493E" w:rsidRPr="003E2FAF">
        <w:rPr>
          <w:rFonts w:cs="Times New Roman"/>
        </w:rPr>
        <w:t>d</w:t>
      </w:r>
      <w:r w:rsidRPr="003E2FAF">
        <w:rPr>
          <w:rFonts w:cs="Times New Roman"/>
        </w:rPr>
        <w:t xml:space="preserve"> </w:t>
      </w:r>
      <w:r w:rsidR="003E2FAF">
        <w:rPr>
          <w:rFonts w:cs="Times New Roman"/>
        </w:rPr>
        <w:t>wind onshore</w:t>
      </w:r>
      <w:r w:rsidRPr="003E2FAF">
        <w:rPr>
          <w:rFonts w:cs="Times New Roman"/>
        </w:rPr>
        <w:t xml:space="preserve"> </w:t>
      </w:r>
      <w:r w:rsidR="003E2FAF">
        <w:rPr>
          <w:rFonts w:cs="Times New Roman"/>
        </w:rPr>
        <w:t xml:space="preserve">electricity </w:t>
      </w:r>
      <w:r w:rsidRPr="003E2FAF">
        <w:rPr>
          <w:rFonts w:cs="Times New Roman"/>
        </w:rPr>
        <w:t>generation globally and regionally from 2020-2050 and then calculate</w:t>
      </w:r>
      <w:r w:rsidR="00AC493E" w:rsidRPr="003E2FAF">
        <w:rPr>
          <w:rFonts w:cs="Times New Roman"/>
        </w:rPr>
        <w:t>d</w:t>
      </w:r>
      <w:r w:rsidRPr="003E2FAF">
        <w:rPr>
          <w:rFonts w:cs="Times New Roman"/>
        </w:rPr>
        <w:t xml:space="preserve"> the emissions reductions due to the replacement of conventional electricity generation sources with </w:t>
      </w:r>
      <w:r w:rsidR="008E6B1D" w:rsidRPr="003E2FAF">
        <w:rPr>
          <w:rFonts w:cs="Times New Roman"/>
        </w:rPr>
        <w:t>the solution. The detailed methodology of these calculations is available at</w:t>
      </w:r>
      <w:r w:rsidR="00AC493E" w:rsidRPr="003E2FAF">
        <w:rPr>
          <w:rFonts w:cs="Times New Roman"/>
        </w:rPr>
        <w:t xml:space="preserve"> the </w:t>
      </w:r>
      <w:r w:rsidR="004B4939" w:rsidRPr="003E2FAF">
        <w:rPr>
          <w:rFonts w:cs="Times New Roman"/>
        </w:rPr>
        <w:t xml:space="preserve">Project Drawdown </w:t>
      </w:r>
      <w:r w:rsidR="00AC493E" w:rsidRPr="003E2FAF">
        <w:rPr>
          <w:rFonts w:cs="Times New Roman"/>
        </w:rPr>
        <w:t xml:space="preserve">Integration </w:t>
      </w:r>
      <w:r w:rsidR="004B4939" w:rsidRPr="003E2FAF">
        <w:rPr>
          <w:rFonts w:cs="Times New Roman"/>
        </w:rPr>
        <w:t xml:space="preserve">Methodology </w:t>
      </w:r>
      <w:r w:rsidR="00AC493E" w:rsidRPr="003E2FAF">
        <w:rPr>
          <w:rFonts w:cs="Times New Roman"/>
        </w:rPr>
        <w:t>report.</w:t>
      </w:r>
      <w:r w:rsidR="008E6B1D" w:rsidRPr="003E2FAF">
        <w:rPr>
          <w:rFonts w:cs="Times New Roman"/>
        </w:rPr>
        <w:t xml:space="preserve"> </w:t>
      </w:r>
    </w:p>
    <w:p w14:paraId="0428D169" w14:textId="32792FBB" w:rsidR="0079350D" w:rsidRPr="003E2FAF" w:rsidRDefault="00216B08" w:rsidP="0079350D">
      <w:pPr>
        <w:rPr>
          <w:rFonts w:cs="Times New Roman"/>
        </w:rPr>
      </w:pPr>
      <w:r w:rsidRPr="003E2FAF">
        <w:rPr>
          <w:rFonts w:cs="Times New Roman"/>
          <w:bCs/>
        </w:rPr>
        <w:t>While being a renewable energy</w:t>
      </w:r>
      <w:r w:rsidR="00951B63" w:rsidRPr="003E2FAF">
        <w:rPr>
          <w:rFonts w:cs="Times New Roman"/>
          <w:bCs/>
        </w:rPr>
        <w:t xml:space="preserve"> technology</w:t>
      </w:r>
      <w:r w:rsidR="003E2FAF">
        <w:rPr>
          <w:rFonts w:cs="Times New Roman"/>
          <w:bCs/>
        </w:rPr>
        <w:t xml:space="preserve">, wind onshore </w:t>
      </w:r>
      <w:r w:rsidR="00E207F9">
        <w:rPr>
          <w:rFonts w:cs="Times New Roman"/>
          <w:bCs/>
        </w:rPr>
        <w:t>systems</w:t>
      </w:r>
      <w:r w:rsidR="00951B63" w:rsidRPr="003E2FAF">
        <w:rPr>
          <w:rFonts w:cs="Times New Roman"/>
          <w:bCs/>
        </w:rPr>
        <w:t xml:space="preserve"> do not have </w:t>
      </w:r>
      <w:r w:rsidR="00FB3AB3" w:rsidRPr="003E2FAF">
        <w:rPr>
          <w:rFonts w:cs="Times New Roman"/>
          <w:bCs/>
        </w:rPr>
        <w:t>direct emissions</w:t>
      </w:r>
      <w:r w:rsidR="00951B63" w:rsidRPr="003E2FAF">
        <w:rPr>
          <w:rFonts w:cs="Times New Roman"/>
          <w:bCs/>
        </w:rPr>
        <w:t xml:space="preserve"> related to combustion of fuels</w:t>
      </w:r>
      <w:r w:rsidR="00FB3AB3" w:rsidRPr="003E2FAF">
        <w:rPr>
          <w:rFonts w:cs="Times New Roman"/>
          <w:bCs/>
        </w:rPr>
        <w:t>.</w:t>
      </w:r>
      <w:r w:rsidRPr="003E2FAF">
        <w:rPr>
          <w:rFonts w:cs="Times New Roman"/>
          <w:bCs/>
        </w:rPr>
        <w:t xml:space="preserve"> </w:t>
      </w:r>
      <w:r w:rsidR="00951B63" w:rsidRPr="003E2FAF">
        <w:rPr>
          <w:rFonts w:cs="Times New Roman"/>
          <w:bCs/>
        </w:rPr>
        <w:t>Project Drawdown modeling considers the analysis of indirect emissions</w:t>
      </w:r>
      <w:r w:rsidRPr="003E2FAF">
        <w:rPr>
          <w:rFonts w:cs="Times New Roman"/>
          <w:bCs/>
        </w:rPr>
        <w:t xml:space="preserve"> related to the</w:t>
      </w:r>
      <w:r w:rsidR="00951B63" w:rsidRPr="003E2FAF">
        <w:rPr>
          <w:rFonts w:cs="Times New Roman"/>
          <w:bCs/>
        </w:rPr>
        <w:t xml:space="preserve"> </w:t>
      </w:r>
      <w:r w:rsidR="00FB3AB3" w:rsidRPr="003E2FAF">
        <w:rPr>
          <w:rFonts w:cs="Times New Roman"/>
          <w:bCs/>
        </w:rPr>
        <w:t>different factors that contribute to a</w:t>
      </w:r>
      <w:r w:rsidR="001B48E7">
        <w:rPr>
          <w:rFonts w:cs="Times New Roman"/>
          <w:bCs/>
        </w:rPr>
        <w:t>n</w:t>
      </w:r>
      <w:r w:rsidR="00FB3AB3" w:rsidRPr="003E2FAF">
        <w:rPr>
          <w:rFonts w:cs="Times New Roman"/>
          <w:bCs/>
        </w:rPr>
        <w:t xml:space="preserve"> LCA for </w:t>
      </w:r>
      <w:r w:rsidR="003E2FAF">
        <w:rPr>
          <w:rFonts w:cs="Times New Roman"/>
          <w:bCs/>
        </w:rPr>
        <w:t>wind turbines</w:t>
      </w:r>
      <w:r w:rsidR="00FB3AB3" w:rsidRPr="003E2FAF">
        <w:rPr>
          <w:rFonts w:cs="Times New Roman"/>
          <w:bCs/>
        </w:rPr>
        <w:t xml:space="preserve">. In modeling the lifecycle emissions of </w:t>
      </w:r>
      <w:r w:rsidR="003E2FAF">
        <w:rPr>
          <w:rFonts w:cs="Times New Roman"/>
          <w:bCs/>
        </w:rPr>
        <w:t>wind onshore</w:t>
      </w:r>
      <w:r w:rsidR="00FB3AB3" w:rsidRPr="003E2FAF">
        <w:rPr>
          <w:rFonts w:cs="Times New Roman"/>
          <w:bCs/>
        </w:rPr>
        <w:t xml:space="preserve"> adoption in </w:t>
      </w:r>
      <w:r w:rsidRPr="003E2FAF">
        <w:rPr>
          <w:rFonts w:cs="Times New Roman"/>
          <w:bCs/>
        </w:rPr>
        <w:t>the</w:t>
      </w:r>
      <w:r w:rsidR="00FB3AB3" w:rsidRPr="003E2FAF">
        <w:rPr>
          <w:rFonts w:cs="Times New Roman"/>
          <w:bCs/>
        </w:rPr>
        <w:t xml:space="preserve"> scenario</w:t>
      </w:r>
      <w:r w:rsidRPr="003E2FAF">
        <w:rPr>
          <w:rFonts w:cs="Times New Roman"/>
          <w:bCs/>
        </w:rPr>
        <w:t>s, it is used</w:t>
      </w:r>
      <w:r w:rsidR="00FB3AB3" w:rsidRPr="003E2FAF">
        <w:rPr>
          <w:rFonts w:cs="Times New Roman"/>
          <w:bCs/>
        </w:rPr>
        <w:t xml:space="preserve"> a fixed value (</w:t>
      </w:r>
      <w:r w:rsidR="00FB3AB3" w:rsidRPr="003E2FAF">
        <w:rPr>
          <w:rFonts w:cs="Times New Roman"/>
        </w:rPr>
        <w:t>t CO</w:t>
      </w:r>
      <w:r w:rsidR="00FB3AB3" w:rsidRPr="003E2FAF">
        <w:rPr>
          <w:rFonts w:cs="Times New Roman"/>
          <w:vertAlign w:val="subscript"/>
        </w:rPr>
        <w:t>2</w:t>
      </w:r>
      <w:r w:rsidR="00FB3AB3" w:rsidRPr="003E2FAF">
        <w:rPr>
          <w:rFonts w:cs="Times New Roman"/>
        </w:rPr>
        <w:t xml:space="preserve">-eq per TWh) </w:t>
      </w:r>
      <w:r w:rsidR="002054FC" w:rsidRPr="003E2FAF">
        <w:rPr>
          <w:rFonts w:cs="Times New Roman"/>
        </w:rPr>
        <w:t>considering</w:t>
      </w:r>
      <w:r w:rsidR="0045676A" w:rsidRPr="003E2FAF">
        <w:rPr>
          <w:rFonts w:cs="Times New Roman"/>
        </w:rPr>
        <w:t xml:space="preserve"> information from several </w:t>
      </w:r>
      <w:r w:rsidR="003E2FAF">
        <w:rPr>
          <w:rFonts w:cs="Times New Roman"/>
        </w:rPr>
        <w:t xml:space="preserve">studies, </w:t>
      </w:r>
      <w:r w:rsidR="00FB3AB3" w:rsidRPr="003E2FAF">
        <w:rPr>
          <w:rFonts w:cs="Times New Roman"/>
        </w:rPr>
        <w:t>rather than a decreasing one due to the difficulty of projecting future grid-tied em</w:t>
      </w:r>
      <w:r w:rsidR="00E207F9">
        <w:rPr>
          <w:rFonts w:cs="Times New Roman"/>
        </w:rPr>
        <w:t>issions on a regional basis. The</w:t>
      </w:r>
      <w:r w:rsidR="00FB3AB3" w:rsidRPr="003E2FAF">
        <w:rPr>
          <w:rFonts w:cs="Times New Roman"/>
        </w:rPr>
        <w:t xml:space="preserve"> climate results will thus be more conservative than would be the case if </w:t>
      </w:r>
      <w:r w:rsidR="00795D47">
        <w:rPr>
          <w:rFonts w:cs="Times New Roman"/>
        </w:rPr>
        <w:t>it was</w:t>
      </w:r>
      <w:r w:rsidR="00FB3AB3" w:rsidRPr="003E2FAF">
        <w:rPr>
          <w:rFonts w:cs="Times New Roman"/>
        </w:rPr>
        <w:t xml:space="preserve"> assumed a decreasing average lifecycle emissions value for </w:t>
      </w:r>
      <w:r w:rsidR="003E2FAF">
        <w:rPr>
          <w:rFonts w:cs="Times New Roman"/>
        </w:rPr>
        <w:t>wind onshore.</w:t>
      </w:r>
      <w:r w:rsidR="0045676A" w:rsidRPr="003E2FAF">
        <w:rPr>
          <w:rFonts w:cs="Times New Roman"/>
        </w:rPr>
        <w:t xml:space="preserve"> </w:t>
      </w:r>
    </w:p>
    <w:p w14:paraId="63B2599E" w14:textId="37393E66" w:rsidR="00FB3AB3" w:rsidRPr="00E069AC" w:rsidRDefault="0079350D" w:rsidP="009C0F77">
      <w:pPr>
        <w:rPr>
          <w:rFonts w:cs="Times New Roman"/>
        </w:rPr>
      </w:pPr>
      <w:r w:rsidRPr="004D2944">
        <w:rPr>
          <w:rFonts w:cs="Times New Roman"/>
        </w:rPr>
        <w:t>The values collected in the RRS model show lifecycle GHG emissions for a range of different</w:t>
      </w:r>
      <w:r w:rsidR="004D2944" w:rsidRPr="004D2944">
        <w:rPr>
          <w:rFonts w:cs="Times New Roman"/>
        </w:rPr>
        <w:t xml:space="preserve"> wind onshore systems </w:t>
      </w:r>
      <w:r w:rsidRPr="004D2944">
        <w:rPr>
          <w:rFonts w:cs="Times New Roman"/>
        </w:rPr>
        <w:t>across different regions and system sizes.</w:t>
      </w:r>
      <w:r w:rsidR="009C0F77" w:rsidRPr="004D2944">
        <w:rPr>
          <w:rFonts w:cs="Times New Roman"/>
        </w:rPr>
        <w:t xml:space="preserve"> </w:t>
      </w:r>
      <w:r w:rsidR="002054FC" w:rsidRPr="004D2944">
        <w:rPr>
          <w:rFonts w:cs="Times New Roman"/>
        </w:rPr>
        <w:t xml:space="preserve">Table 2.1 presents the boundaries of the data </w:t>
      </w:r>
      <w:r w:rsidR="00E207F9">
        <w:rPr>
          <w:rFonts w:cs="Times New Roman"/>
        </w:rPr>
        <w:t>collected</w:t>
      </w:r>
      <w:r w:rsidR="002054FC" w:rsidRPr="004D2944">
        <w:rPr>
          <w:rFonts w:cs="Times New Roman"/>
        </w:rPr>
        <w:t xml:space="preserve"> on the </w:t>
      </w:r>
      <w:r w:rsidR="004D2944">
        <w:rPr>
          <w:rFonts w:cs="Times New Roman"/>
        </w:rPr>
        <w:t xml:space="preserve">RRS </w:t>
      </w:r>
      <w:r w:rsidR="002054FC" w:rsidRPr="004D2944">
        <w:rPr>
          <w:rFonts w:cs="Times New Roman"/>
        </w:rPr>
        <w:t xml:space="preserve">model </w:t>
      </w:r>
      <w:r w:rsidR="009C0F77" w:rsidRPr="004D2944">
        <w:rPr>
          <w:rFonts w:cs="Times New Roman"/>
        </w:rPr>
        <w:t xml:space="preserve">and </w:t>
      </w:r>
      <w:r w:rsidR="002054FC" w:rsidRPr="004D2944">
        <w:rPr>
          <w:rFonts w:cs="Times New Roman"/>
        </w:rPr>
        <w:t>the selected model input</w:t>
      </w:r>
      <w:r w:rsidR="004D2944">
        <w:rPr>
          <w:rFonts w:cs="Times New Roman"/>
        </w:rPr>
        <w:t xml:space="preserve"> for scenario analysis</w:t>
      </w:r>
      <w:r w:rsidR="002054FC" w:rsidRPr="004D2944">
        <w:rPr>
          <w:rFonts w:cs="Times New Roman"/>
        </w:rPr>
        <w:t>.</w:t>
      </w:r>
    </w:p>
    <w:p w14:paraId="67ED68E5" w14:textId="3DA92EFD" w:rsidR="0021082B" w:rsidRPr="00E069AC" w:rsidRDefault="004F5425" w:rsidP="00EB247F">
      <w:pPr>
        <w:pStyle w:val="Caption"/>
        <w:jc w:val="center"/>
        <w:rPr>
          <w:b/>
          <w:bCs/>
          <w:color w:val="000000" w:themeColor="text1"/>
          <w:sz w:val="20"/>
          <w:szCs w:val="20"/>
          <w:lang w:eastAsia="zh-CN"/>
        </w:rPr>
      </w:pPr>
      <w:bookmarkStart w:id="39" w:name="_Toc17934223"/>
      <w:r w:rsidRPr="00E069AC">
        <w:t xml:space="preserve">Table </w:t>
      </w:r>
      <w:fldSimple w:instr=" STYLEREF 1 \s ">
        <w:r w:rsidR="00492F5E" w:rsidRPr="00E069AC">
          <w:t>2</w:t>
        </w:r>
      </w:fldSimple>
      <w:r w:rsidR="00492F5E" w:rsidRPr="00E069AC">
        <w:t>.</w:t>
      </w:r>
      <w:fldSimple w:instr=" SEQ Table \* ARABIC \s 1 ">
        <w:r w:rsidR="00492F5E" w:rsidRPr="00E069AC">
          <w:t>1</w:t>
        </w:r>
      </w:fldSimple>
      <w:r w:rsidRPr="00E069AC">
        <w:t xml:space="preserve"> Climate Inputs</w:t>
      </w:r>
      <w:bookmarkEnd w:id="39"/>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E069AC" w14:paraId="077EA588" w14:textId="77777777" w:rsidTr="00D25FC7">
        <w:trPr>
          <w:trHeight w:val="393"/>
        </w:trPr>
        <w:tc>
          <w:tcPr>
            <w:tcW w:w="2076" w:type="dxa"/>
            <w:shd w:val="clear" w:color="auto" w:fill="4F81BD" w:themeFill="accent1"/>
            <w:vAlign w:val="center"/>
          </w:tcPr>
          <w:p w14:paraId="19DDFB6D" w14:textId="77777777" w:rsidR="003922A1" w:rsidRPr="00E069AC" w:rsidRDefault="003922A1" w:rsidP="003922A1">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Data Points (#)</w:t>
            </w:r>
          </w:p>
        </w:tc>
        <w:tc>
          <w:tcPr>
            <w:tcW w:w="1528" w:type="dxa"/>
            <w:shd w:val="clear" w:color="auto" w:fill="4F81BD" w:themeFill="accent1"/>
            <w:vAlign w:val="center"/>
          </w:tcPr>
          <w:p w14:paraId="20C382D3" w14:textId="577A2C8A"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Sources (#)</w:t>
            </w:r>
          </w:p>
        </w:tc>
      </w:tr>
      <w:tr w:rsidR="003922A1" w:rsidRPr="00E069AC" w14:paraId="2A24A00A" w14:textId="77777777" w:rsidTr="003922A1">
        <w:trPr>
          <w:trHeight w:val="508"/>
        </w:trPr>
        <w:tc>
          <w:tcPr>
            <w:tcW w:w="2076" w:type="dxa"/>
            <w:vAlign w:val="center"/>
          </w:tcPr>
          <w:p w14:paraId="4F2A39BC" w14:textId="646F0E62" w:rsidR="003922A1" w:rsidRPr="00E069AC" w:rsidRDefault="003922A1" w:rsidP="003922A1">
            <w:pPr>
              <w:spacing w:after="180"/>
              <w:jc w:val="center"/>
              <w:rPr>
                <w:rFonts w:eastAsia="Helvetica,Times New Roman" w:cstheme="minorHAnsi"/>
                <w:color w:val="000000" w:themeColor="text1"/>
                <w:sz w:val="20"/>
                <w:szCs w:val="20"/>
              </w:rPr>
            </w:pPr>
            <w:r w:rsidRPr="00E069AC">
              <w:rPr>
                <w:color w:val="000000" w:themeColor="text1"/>
                <w:sz w:val="20"/>
                <w:szCs w:val="20"/>
              </w:rPr>
              <w:t>Indirect CO</w:t>
            </w:r>
            <w:r w:rsidRPr="00E069AC">
              <w:rPr>
                <w:color w:val="000000" w:themeColor="text1"/>
                <w:sz w:val="20"/>
                <w:szCs w:val="20"/>
                <w:vertAlign w:val="subscript"/>
              </w:rPr>
              <w:t xml:space="preserve">2 </w:t>
            </w:r>
            <w:r w:rsidRPr="00E069AC">
              <w:rPr>
                <w:color w:val="000000" w:themeColor="text1"/>
                <w:sz w:val="20"/>
                <w:szCs w:val="20"/>
              </w:rPr>
              <w:t>Emissions (Solution)</w:t>
            </w:r>
          </w:p>
        </w:tc>
        <w:tc>
          <w:tcPr>
            <w:tcW w:w="1427" w:type="dxa"/>
            <w:shd w:val="clear" w:color="auto" w:fill="auto"/>
            <w:vAlign w:val="center"/>
          </w:tcPr>
          <w:p w14:paraId="48D37B75" w14:textId="531532EB" w:rsidR="003922A1" w:rsidRPr="00E069AC" w:rsidRDefault="003922A1" w:rsidP="003922A1">
            <w:pPr>
              <w:spacing w:after="180"/>
              <w:jc w:val="center"/>
              <w:rPr>
                <w:rFonts w:eastAsia="Helvetica,Times New Roman" w:cstheme="minorHAnsi"/>
                <w:i/>
                <w:sz w:val="20"/>
                <w:szCs w:val="20"/>
              </w:rPr>
            </w:pPr>
            <w:r w:rsidRPr="00E069AC">
              <w:rPr>
                <w:i/>
                <w:sz w:val="20"/>
                <w:szCs w:val="20"/>
              </w:rPr>
              <w:t>t CO</w:t>
            </w:r>
            <w:r w:rsidRPr="00E069AC">
              <w:rPr>
                <w:i/>
                <w:sz w:val="20"/>
                <w:szCs w:val="20"/>
                <w:vertAlign w:val="subscript"/>
              </w:rPr>
              <w:t>2</w:t>
            </w:r>
            <w:r w:rsidRPr="00E069AC">
              <w:rPr>
                <w:i/>
                <w:sz w:val="20"/>
                <w:szCs w:val="20"/>
              </w:rPr>
              <w:t>-eq/TWh</w:t>
            </w:r>
          </w:p>
        </w:tc>
        <w:tc>
          <w:tcPr>
            <w:tcW w:w="1486" w:type="dxa"/>
            <w:vAlign w:val="center"/>
          </w:tcPr>
          <w:p w14:paraId="21F5B106" w14:textId="04EFCB7D" w:rsidR="003922A1" w:rsidRPr="00E207F9" w:rsidRDefault="007D6B13" w:rsidP="003922A1">
            <w:pPr>
              <w:spacing w:after="180"/>
              <w:jc w:val="center"/>
              <w:rPr>
                <w:rFonts w:eastAsia="Helvetica,Times New Roman" w:cstheme="minorHAnsi"/>
                <w:color w:val="000000" w:themeColor="text1"/>
                <w:sz w:val="20"/>
                <w:szCs w:val="20"/>
              </w:rPr>
            </w:pPr>
            <w:r w:rsidRPr="00E207F9">
              <w:rPr>
                <w:rFonts w:eastAsia="Helvetica,Times New Roman" w:cstheme="minorHAnsi"/>
                <w:color w:val="000000" w:themeColor="text1"/>
                <w:sz w:val="20"/>
                <w:szCs w:val="20"/>
              </w:rPr>
              <w:t xml:space="preserve"> </w:t>
            </w:r>
            <w:r w:rsidR="00E207F9" w:rsidRPr="00E207F9">
              <w:rPr>
                <w:rFonts w:eastAsia="Helvetica,Times New Roman" w:cstheme="minorHAnsi"/>
                <w:color w:val="000000" w:themeColor="text1"/>
                <w:sz w:val="20"/>
                <w:szCs w:val="20"/>
              </w:rPr>
              <w:t>20,000 – 43</w:t>
            </w:r>
            <w:r w:rsidR="008942FE" w:rsidRPr="00E207F9">
              <w:rPr>
                <w:rFonts w:eastAsia="Helvetica,Times New Roman" w:cstheme="minorHAnsi"/>
                <w:color w:val="000000" w:themeColor="text1"/>
                <w:sz w:val="20"/>
                <w:szCs w:val="20"/>
              </w:rPr>
              <w:t>,</w:t>
            </w:r>
            <w:r w:rsidR="00E207F9" w:rsidRPr="00E207F9">
              <w:rPr>
                <w:rFonts w:eastAsia="Helvetica,Times New Roman" w:cstheme="minorHAnsi"/>
                <w:color w:val="000000" w:themeColor="text1"/>
                <w:sz w:val="20"/>
                <w:szCs w:val="20"/>
              </w:rPr>
              <w:t>918</w:t>
            </w:r>
          </w:p>
        </w:tc>
        <w:tc>
          <w:tcPr>
            <w:tcW w:w="1467" w:type="dxa"/>
            <w:vAlign w:val="center"/>
          </w:tcPr>
          <w:p w14:paraId="11E87B1E" w14:textId="00D92F33" w:rsidR="003922A1" w:rsidRPr="00E207F9" w:rsidRDefault="008942FE" w:rsidP="003922A1">
            <w:pPr>
              <w:spacing w:after="180"/>
              <w:jc w:val="center"/>
              <w:rPr>
                <w:rFonts w:eastAsia="Helvetica,Times New Roman" w:cstheme="minorHAnsi"/>
                <w:color w:val="000000" w:themeColor="text1"/>
                <w:sz w:val="20"/>
                <w:szCs w:val="20"/>
              </w:rPr>
            </w:pPr>
            <w:r w:rsidRPr="00E207F9">
              <w:rPr>
                <w:rFonts w:eastAsia="Helvetica,Times New Roman" w:cstheme="minorHAnsi"/>
                <w:color w:val="000000" w:themeColor="text1"/>
                <w:sz w:val="20"/>
                <w:szCs w:val="20"/>
              </w:rPr>
              <w:t xml:space="preserve"> 22,</w:t>
            </w:r>
            <w:r w:rsidR="00E207F9" w:rsidRPr="00E207F9">
              <w:rPr>
                <w:rFonts w:eastAsia="Helvetica,Times New Roman" w:cstheme="minorHAnsi"/>
                <w:color w:val="000000" w:themeColor="text1"/>
                <w:sz w:val="20"/>
                <w:szCs w:val="20"/>
              </w:rPr>
              <w:t>467</w:t>
            </w:r>
          </w:p>
        </w:tc>
        <w:tc>
          <w:tcPr>
            <w:tcW w:w="1366" w:type="dxa"/>
            <w:vAlign w:val="center"/>
          </w:tcPr>
          <w:p w14:paraId="1EC7EFEA" w14:textId="069ABAFE" w:rsidR="003922A1" w:rsidRPr="00E207F9" w:rsidRDefault="00E207F9" w:rsidP="003922A1">
            <w:pPr>
              <w:spacing w:after="180"/>
              <w:jc w:val="center"/>
              <w:rPr>
                <w:rFonts w:eastAsia="Helvetica,Times New Roman" w:cstheme="minorHAnsi"/>
                <w:color w:val="000000" w:themeColor="text1"/>
                <w:sz w:val="20"/>
                <w:szCs w:val="20"/>
              </w:rPr>
            </w:pPr>
            <w:r w:rsidRPr="00E207F9">
              <w:rPr>
                <w:rFonts w:eastAsia="Helvetica,Times New Roman" w:cstheme="minorHAnsi"/>
                <w:color w:val="000000" w:themeColor="text1"/>
                <w:sz w:val="20"/>
                <w:szCs w:val="20"/>
              </w:rPr>
              <w:t>30</w:t>
            </w:r>
          </w:p>
        </w:tc>
        <w:tc>
          <w:tcPr>
            <w:tcW w:w="1528" w:type="dxa"/>
            <w:vAlign w:val="center"/>
          </w:tcPr>
          <w:p w14:paraId="774B9874" w14:textId="031CA001" w:rsidR="003922A1" w:rsidRPr="00E207F9" w:rsidRDefault="00E207F9" w:rsidP="003922A1">
            <w:pPr>
              <w:spacing w:after="180"/>
              <w:jc w:val="center"/>
              <w:rPr>
                <w:rFonts w:eastAsia="Helvetica,Times New Roman" w:cstheme="minorHAnsi"/>
                <w:color w:val="000000" w:themeColor="text1"/>
                <w:sz w:val="20"/>
                <w:szCs w:val="20"/>
              </w:rPr>
            </w:pPr>
            <w:r w:rsidRPr="00E207F9">
              <w:rPr>
                <w:rFonts w:eastAsia="Helvetica,Times New Roman" w:cstheme="minorHAnsi"/>
                <w:color w:val="000000" w:themeColor="text1"/>
                <w:sz w:val="20"/>
                <w:szCs w:val="20"/>
              </w:rPr>
              <w:t>8</w:t>
            </w:r>
          </w:p>
        </w:tc>
      </w:tr>
    </w:tbl>
    <w:p w14:paraId="035BBD8F" w14:textId="2A8CB91D" w:rsidR="00A04734" w:rsidRPr="00E069AC" w:rsidRDefault="00A04734" w:rsidP="00A04734">
      <w:pPr>
        <w:rPr>
          <w:sz w:val="21"/>
        </w:rPr>
      </w:pPr>
      <w:r w:rsidRPr="00E069AC">
        <w:rPr>
          <w:sz w:val="21"/>
        </w:rPr>
        <w:t>Note: Project Drawdown data set range is defined by the low and high boundaries which are respectively 1 standard deviation below and above the mean of the collected data points</w:t>
      </w:r>
      <w:r w:rsidRPr="00E069AC">
        <w:rPr>
          <w:rStyle w:val="FootnoteReference"/>
          <w:sz w:val="21"/>
        </w:rPr>
        <w:footnoteReference w:id="3"/>
      </w:r>
      <w:r w:rsidRPr="00E069AC">
        <w:rPr>
          <w:sz w:val="21"/>
        </w:rPr>
        <w:t>.</w:t>
      </w:r>
      <w:r w:rsidR="00E207F9">
        <w:rPr>
          <w:sz w:val="21"/>
        </w:rPr>
        <w:t xml:space="preserve"> </w:t>
      </w:r>
    </w:p>
    <w:p w14:paraId="24C491B8" w14:textId="3A77925F" w:rsidR="00F52595" w:rsidRPr="00E069AC" w:rsidRDefault="00E069AC" w:rsidP="005D49A8">
      <w:pPr>
        <w:pStyle w:val="Heading3"/>
      </w:pPr>
      <w:bookmarkStart w:id="40" w:name="_Toc18958325"/>
      <w:r>
        <w:t>Financial Inputs</w:t>
      </w:r>
      <w:bookmarkEnd w:id="40"/>
    </w:p>
    <w:p w14:paraId="127B738F" w14:textId="5D3EA67D" w:rsidR="00DA06FE" w:rsidRPr="00014DE8" w:rsidRDefault="00DA06FE" w:rsidP="00EB247F">
      <w:r w:rsidRPr="00014DE8">
        <w:t>RRS</w:t>
      </w:r>
      <w:r w:rsidR="00E2663F" w:rsidRPr="00014DE8">
        <w:t xml:space="preserve"> model constructs</w:t>
      </w:r>
      <w:r w:rsidR="00E439FB" w:rsidRPr="00014DE8">
        <w:t xml:space="preserve"> PDS adoption scenario</w:t>
      </w:r>
      <w:r w:rsidR="00E2663F" w:rsidRPr="00014DE8">
        <w:t>s</w:t>
      </w:r>
      <w:r w:rsidR="00E439FB" w:rsidRPr="00014DE8">
        <w:t xml:space="preserve"> for </w:t>
      </w:r>
      <w:r w:rsidR="004D2944">
        <w:t>wind onshore</w:t>
      </w:r>
      <w:r w:rsidR="00E439FB" w:rsidRPr="00014DE8">
        <w:t xml:space="preserve"> generation globally and regionally for each year until 2050. </w:t>
      </w:r>
      <w:r w:rsidR="00E2663F" w:rsidRPr="00014DE8">
        <w:t xml:space="preserve">It is </w:t>
      </w:r>
      <w:r w:rsidR="00E439FB" w:rsidRPr="00014DE8">
        <w:t>model</w:t>
      </w:r>
      <w:r w:rsidR="00E2663F" w:rsidRPr="00014DE8">
        <w:t>ed</w:t>
      </w:r>
      <w:r w:rsidR="00E439FB" w:rsidRPr="00014DE8">
        <w:t xml:space="preserve"> both the capital costs and the fixed and variable OM costs associated with </w:t>
      </w:r>
      <w:r w:rsidRPr="00014DE8">
        <w:t xml:space="preserve">the </w:t>
      </w:r>
      <w:r w:rsidR="00E2663F" w:rsidRPr="00014DE8">
        <w:t xml:space="preserve">alternative </w:t>
      </w:r>
      <w:r w:rsidR="00E439FB" w:rsidRPr="00014DE8">
        <w:t xml:space="preserve">scenarios compared to those of the </w:t>
      </w:r>
      <w:r w:rsidR="00E207F9">
        <w:t xml:space="preserve">PD </w:t>
      </w:r>
      <w:r w:rsidR="00E439FB" w:rsidRPr="00014DE8">
        <w:t xml:space="preserve">REF scenario. </w:t>
      </w:r>
      <w:r w:rsidR="001B48E7">
        <w:t>A d</w:t>
      </w:r>
      <w:r w:rsidRPr="00014DE8">
        <w:t>etailed description of the methodology used is available in</w:t>
      </w:r>
      <w:r w:rsidR="00E2663F" w:rsidRPr="00014DE8">
        <w:t xml:space="preserve"> the </w:t>
      </w:r>
      <w:r w:rsidR="00D25FC7" w:rsidRPr="00014DE8">
        <w:t>Drawdown RRS Model Framework and Guide.</w:t>
      </w:r>
    </w:p>
    <w:p w14:paraId="3F783250" w14:textId="10339739" w:rsidR="00014DE8" w:rsidRPr="00014DE8" w:rsidRDefault="00DA06FE" w:rsidP="00EB247F">
      <w:pPr>
        <w:rPr>
          <w:rFonts w:cs="Times New Roman"/>
          <w:bCs/>
          <w:highlight w:val="red"/>
        </w:rPr>
      </w:pPr>
      <w:r w:rsidRPr="00014DE8">
        <w:rPr>
          <w:bCs/>
        </w:rPr>
        <w:t>The financial calculations exa</w:t>
      </w:r>
      <w:r w:rsidR="002054FC" w:rsidRPr="00014DE8">
        <w:rPr>
          <w:bCs/>
        </w:rPr>
        <w:t>mine the first cost in US$ per k</w:t>
      </w:r>
      <w:r w:rsidRPr="00014DE8">
        <w:rPr>
          <w:bCs/>
        </w:rPr>
        <w:t xml:space="preserve">W and the operating cost in US$ </w:t>
      </w:r>
      <w:r w:rsidR="002054FC" w:rsidRPr="00014DE8">
        <w:rPr>
          <w:bCs/>
        </w:rPr>
        <w:t>per kW (fixed costs) and US$ per kWh (variable costs)</w:t>
      </w:r>
      <w:r w:rsidRPr="00014DE8">
        <w:rPr>
          <w:bCs/>
        </w:rPr>
        <w:t>. For this, many inputs estimating annual</w:t>
      </w:r>
      <w:r w:rsidR="002054FC" w:rsidRPr="00014DE8">
        <w:rPr>
          <w:bCs/>
        </w:rPr>
        <w:t xml:space="preserve"> output and lifetime output per </w:t>
      </w:r>
      <w:r w:rsidR="00014DE8" w:rsidRPr="00014DE8">
        <w:rPr>
          <w:bCs/>
        </w:rPr>
        <w:t xml:space="preserve">wind onshore </w:t>
      </w:r>
      <w:r w:rsidR="002054FC" w:rsidRPr="00014DE8">
        <w:rPr>
          <w:bCs/>
        </w:rPr>
        <w:t>electricity generation</w:t>
      </w:r>
      <w:r w:rsidRPr="00014DE8">
        <w:rPr>
          <w:bCs/>
        </w:rPr>
        <w:t>, along with first costs (</w:t>
      </w:r>
      <w:r w:rsidR="002054FC" w:rsidRPr="00014DE8">
        <w:rPr>
          <w:bCs/>
        </w:rPr>
        <w:t>per</w:t>
      </w:r>
      <w:r w:rsidRPr="00014DE8">
        <w:rPr>
          <w:bCs/>
        </w:rPr>
        <w:t xml:space="preserve"> functional unit), were calculated</w:t>
      </w:r>
      <w:r w:rsidR="002054FC" w:rsidRPr="00014DE8">
        <w:rPr>
          <w:bCs/>
        </w:rPr>
        <w:t xml:space="preserve">. </w:t>
      </w:r>
    </w:p>
    <w:p w14:paraId="0D0A4F8C" w14:textId="4C35D858" w:rsidR="00290D71" w:rsidRPr="007D3A5C" w:rsidRDefault="00290D71" w:rsidP="00EB247F">
      <w:pPr>
        <w:rPr>
          <w:rFonts w:cs="Times New Roman"/>
          <w:bCs/>
        </w:rPr>
      </w:pPr>
      <w:r w:rsidRPr="00014DE8">
        <w:rPr>
          <w:rFonts w:cs="Times New Roman"/>
          <w:bCs/>
        </w:rPr>
        <w:t>For the solution (</w:t>
      </w:r>
      <w:r w:rsidR="00014DE8" w:rsidRPr="00014DE8">
        <w:rPr>
          <w:rFonts w:cs="Times New Roman"/>
          <w:bCs/>
        </w:rPr>
        <w:t>wind onshore</w:t>
      </w:r>
      <w:r w:rsidRPr="00014DE8">
        <w:rPr>
          <w:rFonts w:cs="Times New Roman"/>
          <w:bCs/>
        </w:rPr>
        <w:t>), the conventional current mix of fossil fuel electricity generation technologies (coal, gas</w:t>
      </w:r>
      <w:r w:rsidR="001B48E7">
        <w:rPr>
          <w:rFonts w:cs="Times New Roman"/>
          <w:bCs/>
        </w:rPr>
        <w:t>,</w:t>
      </w:r>
      <w:r w:rsidRPr="00014DE8">
        <w:rPr>
          <w:rFonts w:cs="Times New Roman"/>
          <w:bCs/>
        </w:rPr>
        <w:t xml:space="preserve"> and oil) replaced were identified. Costs and operation for both generation </w:t>
      </w:r>
      <w:r w:rsidRPr="007D3A5C">
        <w:rPr>
          <w:rFonts w:cs="Times New Roman"/>
          <w:bCs/>
        </w:rPr>
        <w:t>technologies (solution and conventional) were considered to obtain the differential result</w:t>
      </w:r>
      <w:r w:rsidR="00E978D4" w:rsidRPr="007D3A5C">
        <w:rPr>
          <w:rFonts w:cs="Times New Roman"/>
          <w:bCs/>
        </w:rPr>
        <w:t>.</w:t>
      </w:r>
    </w:p>
    <w:p w14:paraId="53B2791F" w14:textId="500684CB" w:rsidR="00014DE8" w:rsidRDefault="00633ACC" w:rsidP="00014DE8">
      <w:r w:rsidRPr="00633ACC">
        <w:t xml:space="preserve">As already described in the literature review section, the variability of investment costs is still significant </w:t>
      </w:r>
      <w:r w:rsidR="001B48E7">
        <w:t xml:space="preserve">among </w:t>
      </w:r>
      <w:r w:rsidRPr="00633ACC">
        <w:t xml:space="preserve">world regions. </w:t>
      </w:r>
      <w:r w:rsidR="00014DE8" w:rsidRPr="00E207F9">
        <w:t xml:space="preserve">The financial inputs used in the model consider an average installation cost of US$1,854 </w:t>
      </w:r>
      <w:r w:rsidR="00014DE8" w:rsidRPr="00286BF6">
        <w:t>per kilowatt with a learning rate of 1</w:t>
      </w:r>
      <w:r w:rsidR="00E207F9" w:rsidRPr="00286BF6">
        <w:t>4.48</w:t>
      </w:r>
      <w:r w:rsidR="00014DE8" w:rsidRPr="00286BF6">
        <w:t>. percent, resulting in first costs of US$1,</w:t>
      </w:r>
      <w:r w:rsidR="00E207F9" w:rsidRPr="00286BF6">
        <w:t>324</w:t>
      </w:r>
      <w:r w:rsidR="00014DE8" w:rsidRPr="00286BF6">
        <w:t xml:space="preserve"> per kilowatt in 2030 and US$1,0</w:t>
      </w:r>
      <w:r w:rsidR="00E207F9" w:rsidRPr="00286BF6">
        <w:t>86</w:t>
      </w:r>
      <w:r w:rsidR="00014DE8" w:rsidRPr="00286BF6">
        <w:t xml:space="preserve"> in 2050. Variable operation a</w:t>
      </w:r>
      <w:r w:rsidR="00E207F9" w:rsidRPr="00286BF6">
        <w:t>nd maintenance costs of US$0.022</w:t>
      </w:r>
      <w:r w:rsidR="00014DE8" w:rsidRPr="00286BF6">
        <w:t xml:space="preserve"> per kilowatt-hour</w:t>
      </w:r>
      <w:r w:rsidR="004D2944" w:rsidRPr="00286BF6">
        <w:t xml:space="preserve">, </w:t>
      </w:r>
      <w:r w:rsidR="00014DE8" w:rsidRPr="00286BF6">
        <w:t>and of US$37.0 per kilowatt for fixed costs are considered for onshore wind, compared to US$0.00</w:t>
      </w:r>
      <w:r w:rsidR="007D3A5C" w:rsidRPr="00286BF6">
        <w:t>4</w:t>
      </w:r>
      <w:r w:rsidR="00014DE8" w:rsidRPr="00286BF6">
        <w:t xml:space="preserve"> per kilowatt-hour and U</w:t>
      </w:r>
      <w:r w:rsidR="00E207F9" w:rsidRPr="00286BF6">
        <w:t>S$32.95</w:t>
      </w:r>
      <w:r w:rsidR="00014DE8" w:rsidRPr="00286BF6">
        <w:t xml:space="preserve"> per kilowatt for the conventional technologies</w:t>
      </w:r>
      <w:r w:rsidR="007D3A5C" w:rsidRPr="00286BF6">
        <w:t xml:space="preserve"> (Tables 2.2. and 2.3).</w:t>
      </w:r>
      <w:r w:rsidR="00014DE8" w:rsidRPr="00286BF6">
        <w:t xml:space="preserve"> </w:t>
      </w:r>
      <w:r w:rsidR="00C04313">
        <w:t xml:space="preserve">Data points collected that depict costs before 2015 were excluded from the analysis to better account for recent cost reduction trends. </w:t>
      </w:r>
      <w:r w:rsidR="00014DE8" w:rsidRPr="00286BF6">
        <w:t>In some world regions, reports for first costs have been significantly lower (around US$1</w:t>
      </w:r>
      <w:r w:rsidR="007D3A5C" w:rsidRPr="00286BF6">
        <w:t>,</w:t>
      </w:r>
      <w:r w:rsidR="00286BF6" w:rsidRPr="00286BF6">
        <w:t>1</w:t>
      </w:r>
      <w:r w:rsidR="00014DE8" w:rsidRPr="00286BF6">
        <w:t xml:space="preserve">00 per </w:t>
      </w:r>
      <w:r w:rsidR="00014DE8" w:rsidRPr="004A1205">
        <w:t xml:space="preserve">kilowatt </w:t>
      </w:r>
      <w:r w:rsidR="00286BF6" w:rsidRPr="004A1205">
        <w:t xml:space="preserve">e.g. in the United States and China). </w:t>
      </w:r>
      <w:r w:rsidR="00014DE8" w:rsidRPr="004A1205">
        <w:t>Nonetheless, because of the differences in levels and speed of adoption at regional scales, more conservative values were chosen.</w:t>
      </w:r>
    </w:p>
    <w:p w14:paraId="2BEF2FAF" w14:textId="2323178B" w:rsidR="00EE6504" w:rsidRPr="004A1205" w:rsidRDefault="00EE6504" w:rsidP="00014DE8">
      <w:r w:rsidRPr="00943699">
        <w:t>Fuel prices for conventional technologies are derived from IEA (2019)</w:t>
      </w:r>
      <w:r w:rsidR="00C04313" w:rsidRPr="00943699">
        <w:t xml:space="preserve"> data,</w:t>
      </w:r>
      <w:r w:rsidRPr="00943699">
        <w:t xml:space="preserve"> averag</w:t>
      </w:r>
      <w:r w:rsidR="00C04313" w:rsidRPr="00943699">
        <w:t xml:space="preserve">ing </w:t>
      </w:r>
      <w:r w:rsidRPr="00943699">
        <w:t xml:space="preserve">2007-2018 </w:t>
      </w:r>
      <w:r w:rsidR="00C04313" w:rsidRPr="00943699">
        <w:t>historical</w:t>
      </w:r>
      <w:r w:rsidRPr="00943699">
        <w:t xml:space="preserve"> registries for oil, coal and natural gas used for electricity generation and calculated through </w:t>
      </w:r>
      <w:r w:rsidR="00C04313" w:rsidRPr="00943699">
        <w:t xml:space="preserve">a </w:t>
      </w:r>
      <w:r w:rsidRPr="00943699">
        <w:t>weighted average by fuel</w:t>
      </w:r>
      <w:r w:rsidR="00C04313" w:rsidRPr="00943699">
        <w:t xml:space="preserve"> from</w:t>
      </w:r>
      <w:r w:rsidRPr="00943699">
        <w:t xml:space="preserve"> the current</w:t>
      </w:r>
      <w:r w:rsidR="00C04313" w:rsidRPr="00943699">
        <w:t xml:space="preserve"> electricity</w:t>
      </w:r>
      <w:r w:rsidRPr="00943699">
        <w:t xml:space="preserve"> generation mix.</w:t>
      </w:r>
    </w:p>
    <w:p w14:paraId="5FA99861" w14:textId="0B30D8D1" w:rsidR="00910DE0" w:rsidRPr="004A1205" w:rsidRDefault="00B96AE0" w:rsidP="00EB247F">
      <w:r w:rsidRPr="004A1205">
        <w:t>Additionally</w:t>
      </w:r>
      <w:r w:rsidR="004D2944" w:rsidRPr="004A1205">
        <w:t>,</w:t>
      </w:r>
      <w:r w:rsidRPr="004A1205">
        <w:t xml:space="preserve"> a</w:t>
      </w:r>
      <w:r w:rsidRPr="004A1205">
        <w:rPr>
          <w:bCs/>
        </w:rPr>
        <w:t xml:space="preserve"> discount rate is fixed at 9.</w:t>
      </w:r>
      <w:r w:rsidR="00C3402E">
        <w:rPr>
          <w:bCs/>
        </w:rPr>
        <w:t>68</w:t>
      </w:r>
      <w:r w:rsidRPr="004A1205">
        <w:rPr>
          <w:bCs/>
        </w:rPr>
        <w:t xml:space="preserve"> percent appropriate for utility-scale projects </w:t>
      </w:r>
      <w:r w:rsidR="00633ACC" w:rsidRPr="004A1205">
        <w:rPr>
          <w:bCs/>
        </w:rPr>
        <w:t xml:space="preserve">follow a literature review data meta-analysis, </w:t>
      </w:r>
      <w:r w:rsidRPr="004A1205">
        <w:rPr>
          <w:bCs/>
        </w:rPr>
        <w:t>and use</w:t>
      </w:r>
      <w:r w:rsidR="00633ACC" w:rsidRPr="004A1205">
        <w:rPr>
          <w:bCs/>
        </w:rPr>
        <w:t>d</w:t>
      </w:r>
      <w:r w:rsidRPr="004A1205">
        <w:rPr>
          <w:bCs/>
        </w:rPr>
        <w:t xml:space="preserve"> across all Drawdown electricity generation solutions with this level of agency</w:t>
      </w:r>
      <w:r w:rsidR="00910DE0" w:rsidRPr="004A1205">
        <w:t>.</w:t>
      </w:r>
      <w:r w:rsidR="00633ACC" w:rsidRPr="004A1205">
        <w:t xml:space="preserve"> The discount rate used herein was benchmarked to the Power generation technologies of the PRIMES model used in the impact assessment of the EU 2030 targets, that considers 9% (EC, 2014).</w:t>
      </w:r>
    </w:p>
    <w:p w14:paraId="10C17A6A" w14:textId="77777777" w:rsidR="0069372C" w:rsidRDefault="0069372C" w:rsidP="00D25FC7">
      <w:pPr>
        <w:pStyle w:val="Caption"/>
        <w:jc w:val="center"/>
      </w:pPr>
      <w:bookmarkStart w:id="41" w:name="_Toc17934224"/>
    </w:p>
    <w:p w14:paraId="37968141" w14:textId="77777777" w:rsidR="0069372C" w:rsidRDefault="0069372C" w:rsidP="00D25FC7">
      <w:pPr>
        <w:pStyle w:val="Caption"/>
        <w:jc w:val="center"/>
      </w:pPr>
    </w:p>
    <w:p w14:paraId="4D4521E6" w14:textId="77777777" w:rsidR="0069372C" w:rsidRDefault="0069372C" w:rsidP="00D25FC7">
      <w:pPr>
        <w:pStyle w:val="Caption"/>
        <w:jc w:val="center"/>
      </w:pPr>
    </w:p>
    <w:p w14:paraId="1521B01D" w14:textId="23E96E9C" w:rsidR="00D25FC7" w:rsidRPr="00593535" w:rsidRDefault="00D25FC7" w:rsidP="00D25FC7">
      <w:pPr>
        <w:pStyle w:val="Caption"/>
        <w:jc w:val="center"/>
        <w:rPr>
          <w:rFonts w:asciiTheme="majorHAnsi" w:eastAsiaTheme="majorEastAsia" w:hAnsiTheme="majorHAnsi" w:cstheme="majorBidi"/>
          <w:b/>
          <w:bCs/>
          <w:color w:val="000000" w:themeColor="text1"/>
          <w:sz w:val="23"/>
          <w:szCs w:val="23"/>
          <w:lang w:eastAsia="zh-CN"/>
        </w:rPr>
      </w:pPr>
      <w:r w:rsidRPr="004A1205">
        <w:t xml:space="preserve">Table </w:t>
      </w:r>
      <w:fldSimple w:instr=" STYLEREF 1 \s ">
        <w:r w:rsidRPr="004A1205">
          <w:t>2</w:t>
        </w:r>
      </w:fldSimple>
      <w:r w:rsidRPr="004A1205">
        <w:t>.</w:t>
      </w:r>
      <w:fldSimple w:instr=" SEQ Table \* ARABIC \s 1 ">
        <w:r w:rsidRPr="004A1205">
          <w:t>2</w:t>
        </w:r>
      </w:fldSimple>
      <w:r w:rsidRPr="004A1205">
        <w:t xml:space="preserve"> Financial Inputs </w:t>
      </w:r>
      <w:r w:rsidR="009C0F77" w:rsidRPr="004A1205">
        <w:t xml:space="preserve">for </w:t>
      </w:r>
      <w:r w:rsidRPr="004A1205">
        <w:t>Conventional Technologies</w:t>
      </w:r>
      <w:bookmarkEnd w:id="41"/>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593535" w14:paraId="5EBC0DC9" w14:textId="77777777" w:rsidTr="00831310">
        <w:trPr>
          <w:trHeight w:val="1154"/>
          <w:jc w:val="center"/>
        </w:trPr>
        <w:tc>
          <w:tcPr>
            <w:tcW w:w="1221" w:type="pct"/>
            <w:shd w:val="clear" w:color="auto" w:fill="4F81BD" w:themeFill="accent1"/>
            <w:vAlign w:val="center"/>
          </w:tcPr>
          <w:p w14:paraId="74E672A4" w14:textId="77777777" w:rsidR="00910DE0" w:rsidRPr="00593535" w:rsidRDefault="00910DE0" w:rsidP="00831310">
            <w:pPr>
              <w:spacing w:after="180" w:line="240" w:lineRule="auto"/>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47C8F982" w14:textId="77777777" w:rsidR="00910DE0" w:rsidRPr="00593535" w:rsidRDefault="00910DE0" w:rsidP="00831310">
            <w:pPr>
              <w:spacing w:after="180" w:line="240" w:lineRule="auto"/>
              <w:jc w:val="center"/>
              <w:rPr>
                <w:b/>
                <w:bCs/>
                <w:sz w:val="20"/>
                <w:szCs w:val="20"/>
              </w:rPr>
            </w:pPr>
            <w:r w:rsidRPr="00593535">
              <w:rPr>
                <w:b/>
                <w:bCs/>
                <w:color w:val="FFFFFF" w:themeColor="background1"/>
                <w:sz w:val="20"/>
                <w:szCs w:val="20"/>
              </w:rPr>
              <w:t>Units</w:t>
            </w:r>
          </w:p>
        </w:tc>
        <w:tc>
          <w:tcPr>
            <w:tcW w:w="861" w:type="pct"/>
            <w:shd w:val="clear" w:color="auto" w:fill="4F81BD" w:themeFill="accent1"/>
            <w:vAlign w:val="center"/>
          </w:tcPr>
          <w:p w14:paraId="0418DADA" w14:textId="42CB0C28" w:rsidR="00910DE0" w:rsidRPr="00593535" w:rsidRDefault="00910DE0" w:rsidP="00831310">
            <w:pPr>
              <w:spacing w:after="180" w:line="240" w:lineRule="auto"/>
              <w:jc w:val="center"/>
              <w:rPr>
                <w:b/>
                <w:bCs/>
                <w:color w:val="FFFFFF" w:themeColor="background1"/>
                <w:sz w:val="20"/>
                <w:szCs w:val="20"/>
              </w:rPr>
            </w:pPr>
            <w:r w:rsidRPr="00593535">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593535" w:rsidRDefault="00910DE0" w:rsidP="00831310">
            <w:pPr>
              <w:spacing w:after="180" w:line="240" w:lineRule="auto"/>
              <w:jc w:val="center"/>
              <w:rPr>
                <w:b/>
                <w:bCs/>
                <w:color w:val="FFFFFF" w:themeColor="background1"/>
                <w:sz w:val="20"/>
                <w:szCs w:val="20"/>
              </w:rPr>
            </w:pPr>
            <w:r w:rsidRPr="00593535">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593535" w:rsidRDefault="00910DE0" w:rsidP="00831310">
            <w:pPr>
              <w:spacing w:after="180" w:line="240" w:lineRule="auto"/>
              <w:jc w:val="center"/>
              <w:rPr>
                <w:b/>
                <w:bCs/>
                <w:color w:val="FFFFFF" w:themeColor="background1"/>
                <w:sz w:val="20"/>
                <w:szCs w:val="20"/>
              </w:rPr>
            </w:pPr>
            <w:r w:rsidRPr="00593535">
              <w:rPr>
                <w:b/>
                <w:bCs/>
                <w:color w:val="FFFFFF" w:themeColor="background1"/>
                <w:sz w:val="20"/>
                <w:szCs w:val="20"/>
              </w:rPr>
              <w:t>Data Points (#)</w:t>
            </w:r>
          </w:p>
        </w:tc>
        <w:tc>
          <w:tcPr>
            <w:tcW w:w="579" w:type="pct"/>
            <w:shd w:val="clear" w:color="auto" w:fill="4F81BD" w:themeFill="accent1"/>
            <w:vAlign w:val="center"/>
          </w:tcPr>
          <w:p w14:paraId="213A903C" w14:textId="77777777" w:rsidR="00910DE0" w:rsidRPr="00593535" w:rsidRDefault="00910DE0" w:rsidP="00831310">
            <w:pPr>
              <w:spacing w:after="180" w:line="240" w:lineRule="auto"/>
              <w:jc w:val="center"/>
              <w:rPr>
                <w:b/>
                <w:bCs/>
                <w:color w:val="FFFFFF" w:themeColor="background1"/>
                <w:sz w:val="20"/>
                <w:szCs w:val="20"/>
              </w:rPr>
            </w:pPr>
            <w:r w:rsidRPr="00593535">
              <w:rPr>
                <w:b/>
                <w:bCs/>
                <w:color w:val="FFFFFF" w:themeColor="background1"/>
                <w:sz w:val="20"/>
                <w:szCs w:val="20"/>
              </w:rPr>
              <w:t>Sources (#)</w:t>
            </w:r>
          </w:p>
        </w:tc>
      </w:tr>
      <w:tr w:rsidR="00910DE0" w:rsidRPr="00593535" w14:paraId="224D399B" w14:textId="77777777" w:rsidTr="00831310">
        <w:trPr>
          <w:trHeight w:val="149"/>
          <w:jc w:val="center"/>
        </w:trPr>
        <w:tc>
          <w:tcPr>
            <w:tcW w:w="1221" w:type="pct"/>
            <w:vAlign w:val="center"/>
          </w:tcPr>
          <w:p w14:paraId="400D3B56" w14:textId="77777777" w:rsidR="00910DE0" w:rsidRPr="00593535" w:rsidRDefault="00910DE0" w:rsidP="00831310">
            <w:pPr>
              <w:spacing w:after="180" w:line="240" w:lineRule="auto"/>
              <w:jc w:val="center"/>
              <w:rPr>
                <w:color w:val="000000" w:themeColor="text1"/>
                <w:sz w:val="20"/>
                <w:szCs w:val="20"/>
              </w:rPr>
            </w:pPr>
            <w:r w:rsidRPr="00593535">
              <w:rPr>
                <w:color w:val="000000" w:themeColor="text1"/>
                <w:sz w:val="20"/>
                <w:szCs w:val="20"/>
              </w:rPr>
              <w:t>First costs (Conventional)</w:t>
            </w:r>
          </w:p>
        </w:tc>
        <w:tc>
          <w:tcPr>
            <w:tcW w:w="861" w:type="pct"/>
            <w:vAlign w:val="center"/>
          </w:tcPr>
          <w:p w14:paraId="56AA3572" w14:textId="77777777" w:rsidR="00910DE0" w:rsidRPr="00593535" w:rsidRDefault="00910DE0" w:rsidP="00831310">
            <w:pPr>
              <w:spacing w:after="180" w:line="240" w:lineRule="auto"/>
              <w:jc w:val="center"/>
              <w:rPr>
                <w:rFonts w:eastAsia="Helvetica,Times New Roman" w:cstheme="minorHAnsi"/>
                <w:sz w:val="20"/>
                <w:szCs w:val="20"/>
              </w:rPr>
            </w:pPr>
            <w:r w:rsidRPr="00593535">
              <w:rPr>
                <w:bCs/>
                <w:i/>
                <w:sz w:val="20"/>
                <w:szCs w:val="20"/>
              </w:rPr>
              <w:t>US$2014/kW</w:t>
            </w:r>
          </w:p>
        </w:tc>
        <w:tc>
          <w:tcPr>
            <w:tcW w:w="861" w:type="pct"/>
            <w:vAlign w:val="center"/>
          </w:tcPr>
          <w:p w14:paraId="5AD14322" w14:textId="4E6EF76A" w:rsidR="00910DE0" w:rsidRPr="00593535" w:rsidRDefault="00286BF6" w:rsidP="0083131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470.5</w:t>
            </w:r>
            <w:r w:rsidR="009C0F77" w:rsidRPr="00593535">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3,101</w:t>
            </w:r>
          </w:p>
        </w:tc>
        <w:tc>
          <w:tcPr>
            <w:tcW w:w="861" w:type="pct"/>
            <w:vAlign w:val="center"/>
          </w:tcPr>
          <w:p w14:paraId="6782A95B" w14:textId="34E1365E" w:rsidR="00910DE0" w:rsidRPr="00593535" w:rsidRDefault="004A1205" w:rsidP="0083131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1,78</w:t>
            </w:r>
            <w:r w:rsidR="00C04313">
              <w:rPr>
                <w:rFonts w:eastAsia="Helvetica,Times New Roman" w:cstheme="minorHAnsi"/>
                <w:color w:val="000000" w:themeColor="text1"/>
                <w:sz w:val="20"/>
                <w:szCs w:val="20"/>
              </w:rPr>
              <w:t>6</w:t>
            </w:r>
          </w:p>
        </w:tc>
        <w:tc>
          <w:tcPr>
            <w:tcW w:w="617" w:type="pct"/>
            <w:vAlign w:val="center"/>
          </w:tcPr>
          <w:p w14:paraId="1AA7E7F8" w14:textId="63C018BA" w:rsidR="00910DE0" w:rsidRPr="00593535" w:rsidRDefault="00910DE0" w:rsidP="0083131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w:t>
            </w:r>
            <w:r w:rsidR="004A1205">
              <w:rPr>
                <w:rFonts w:eastAsia="Helvetica,Times New Roman" w:cstheme="minorHAnsi"/>
                <w:color w:val="000000" w:themeColor="text1"/>
                <w:sz w:val="20"/>
                <w:szCs w:val="20"/>
              </w:rPr>
              <w:t>4</w:t>
            </w:r>
          </w:p>
        </w:tc>
        <w:tc>
          <w:tcPr>
            <w:tcW w:w="579" w:type="pct"/>
            <w:vAlign w:val="center"/>
          </w:tcPr>
          <w:p w14:paraId="367ADBC1" w14:textId="1377D1D3" w:rsidR="00910DE0" w:rsidRPr="00593535" w:rsidRDefault="004A1205" w:rsidP="0083131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r w:rsidR="00910DE0" w:rsidRPr="00593535" w14:paraId="29BBD18C" w14:textId="77777777" w:rsidTr="00831310">
        <w:trPr>
          <w:trHeight w:val="583"/>
          <w:jc w:val="center"/>
        </w:trPr>
        <w:tc>
          <w:tcPr>
            <w:tcW w:w="1221" w:type="pct"/>
            <w:vAlign w:val="center"/>
          </w:tcPr>
          <w:p w14:paraId="696E0629" w14:textId="77777777" w:rsidR="00910DE0" w:rsidRPr="00593535" w:rsidRDefault="00910DE0" w:rsidP="00831310">
            <w:pPr>
              <w:spacing w:after="180" w:line="240" w:lineRule="auto"/>
              <w:jc w:val="center"/>
              <w:rPr>
                <w:color w:val="000000" w:themeColor="text1"/>
                <w:sz w:val="20"/>
                <w:szCs w:val="20"/>
              </w:rPr>
            </w:pPr>
            <w:r w:rsidRPr="00593535">
              <w:rPr>
                <w:color w:val="000000" w:themeColor="text1"/>
                <w:sz w:val="20"/>
                <w:szCs w:val="20"/>
              </w:rPr>
              <w:t>Fixed Operation and Maintenance Costs (Conventional)</w:t>
            </w:r>
          </w:p>
        </w:tc>
        <w:tc>
          <w:tcPr>
            <w:tcW w:w="861" w:type="pct"/>
            <w:vAlign w:val="center"/>
          </w:tcPr>
          <w:p w14:paraId="3CEF4190" w14:textId="77777777" w:rsidR="00910DE0" w:rsidRPr="00593535" w:rsidRDefault="00910DE0" w:rsidP="00831310">
            <w:pPr>
              <w:spacing w:after="180" w:line="240" w:lineRule="auto"/>
              <w:jc w:val="center"/>
              <w:rPr>
                <w:rFonts w:eastAsia="Helvetica,Times New Roman" w:cstheme="minorHAnsi"/>
                <w:sz w:val="20"/>
                <w:szCs w:val="20"/>
              </w:rPr>
            </w:pPr>
            <w:r w:rsidRPr="00593535">
              <w:rPr>
                <w:bCs/>
                <w:i/>
                <w:sz w:val="20"/>
                <w:szCs w:val="20"/>
              </w:rPr>
              <w:t>US$2014/kW</w:t>
            </w:r>
          </w:p>
        </w:tc>
        <w:tc>
          <w:tcPr>
            <w:tcW w:w="861" w:type="pct"/>
            <w:vAlign w:val="center"/>
          </w:tcPr>
          <w:p w14:paraId="41B31604" w14:textId="0A9D00F8" w:rsidR="00910DE0" w:rsidRPr="00593535" w:rsidRDefault="004A1205" w:rsidP="0083131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r w:rsidR="009C0F77" w:rsidRPr="00593535">
              <w:rPr>
                <w:rFonts w:eastAsia="Helvetica,Times New Roman" w:cstheme="minorHAnsi"/>
                <w:color w:val="000000" w:themeColor="text1"/>
                <w:sz w:val="20"/>
                <w:szCs w:val="20"/>
              </w:rPr>
              <w:t>.</w:t>
            </w:r>
            <w:r>
              <w:rPr>
                <w:rFonts w:eastAsia="Helvetica,Times New Roman" w:cstheme="minorHAnsi"/>
                <w:color w:val="000000" w:themeColor="text1"/>
                <w:sz w:val="20"/>
                <w:szCs w:val="20"/>
              </w:rPr>
              <w:t>44</w:t>
            </w:r>
            <w:r w:rsidR="009C0F77" w:rsidRPr="00593535">
              <w:rPr>
                <w:rFonts w:eastAsia="Helvetica,Times New Roman" w:cstheme="minorHAnsi"/>
                <w:color w:val="000000" w:themeColor="text1"/>
                <w:sz w:val="20"/>
                <w:szCs w:val="20"/>
              </w:rPr>
              <w:t xml:space="preserve"> – 6</w:t>
            </w:r>
            <w:r>
              <w:rPr>
                <w:rFonts w:eastAsia="Helvetica,Times New Roman" w:cstheme="minorHAnsi"/>
                <w:color w:val="000000" w:themeColor="text1"/>
                <w:sz w:val="20"/>
                <w:szCs w:val="20"/>
              </w:rPr>
              <w:t>5</w:t>
            </w:r>
            <w:r w:rsidR="009C0F77" w:rsidRPr="00593535">
              <w:rPr>
                <w:rFonts w:eastAsia="Helvetica,Times New Roman" w:cstheme="minorHAnsi"/>
                <w:color w:val="000000" w:themeColor="text1"/>
                <w:sz w:val="20"/>
                <w:szCs w:val="20"/>
              </w:rPr>
              <w:t>.</w:t>
            </w:r>
            <w:r>
              <w:rPr>
                <w:rFonts w:eastAsia="Helvetica,Times New Roman" w:cstheme="minorHAnsi"/>
                <w:color w:val="000000" w:themeColor="text1"/>
                <w:sz w:val="20"/>
                <w:szCs w:val="20"/>
              </w:rPr>
              <w:t>86</w:t>
            </w:r>
          </w:p>
        </w:tc>
        <w:tc>
          <w:tcPr>
            <w:tcW w:w="861" w:type="pct"/>
            <w:vAlign w:val="center"/>
          </w:tcPr>
          <w:p w14:paraId="259F13A5" w14:textId="34A57EC6" w:rsidR="00910DE0" w:rsidRPr="00593535" w:rsidRDefault="00910DE0" w:rsidP="0083131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32.95</w:t>
            </w:r>
          </w:p>
        </w:tc>
        <w:tc>
          <w:tcPr>
            <w:tcW w:w="617" w:type="pct"/>
            <w:vAlign w:val="center"/>
          </w:tcPr>
          <w:p w14:paraId="62C158C3" w14:textId="1F16F573" w:rsidR="00910DE0" w:rsidRPr="00593535" w:rsidRDefault="00910DE0" w:rsidP="0083131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1</w:t>
            </w:r>
            <w:r w:rsidR="004A1205">
              <w:rPr>
                <w:rFonts w:eastAsia="Helvetica,Times New Roman" w:cstheme="minorHAnsi"/>
                <w:color w:val="000000" w:themeColor="text1"/>
                <w:sz w:val="20"/>
                <w:szCs w:val="20"/>
              </w:rPr>
              <w:t>8</w:t>
            </w:r>
          </w:p>
        </w:tc>
        <w:tc>
          <w:tcPr>
            <w:tcW w:w="579" w:type="pct"/>
            <w:vAlign w:val="center"/>
          </w:tcPr>
          <w:p w14:paraId="2E77170B" w14:textId="77777777" w:rsidR="00910DE0" w:rsidRPr="00593535" w:rsidRDefault="00910DE0" w:rsidP="0083131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4</w:t>
            </w:r>
          </w:p>
        </w:tc>
      </w:tr>
      <w:tr w:rsidR="00910DE0" w:rsidRPr="00593535" w14:paraId="789E9F95" w14:textId="77777777" w:rsidTr="00831310">
        <w:trPr>
          <w:trHeight w:val="149"/>
          <w:jc w:val="center"/>
        </w:trPr>
        <w:tc>
          <w:tcPr>
            <w:tcW w:w="1221" w:type="pct"/>
            <w:vAlign w:val="center"/>
          </w:tcPr>
          <w:p w14:paraId="564B7DFA" w14:textId="77777777" w:rsidR="00910DE0" w:rsidRPr="00593535" w:rsidRDefault="00910DE0" w:rsidP="00831310">
            <w:pPr>
              <w:spacing w:after="180" w:line="240" w:lineRule="auto"/>
              <w:jc w:val="center"/>
              <w:rPr>
                <w:color w:val="000000" w:themeColor="text1"/>
                <w:sz w:val="20"/>
                <w:szCs w:val="20"/>
              </w:rPr>
            </w:pPr>
            <w:r w:rsidRPr="00593535">
              <w:rPr>
                <w:color w:val="000000" w:themeColor="text1"/>
                <w:sz w:val="20"/>
                <w:szCs w:val="20"/>
              </w:rPr>
              <w:t>Variable Operation and Maintenance Costs (Conventional)</w:t>
            </w:r>
          </w:p>
        </w:tc>
        <w:tc>
          <w:tcPr>
            <w:tcW w:w="861" w:type="pct"/>
            <w:vAlign w:val="center"/>
          </w:tcPr>
          <w:p w14:paraId="292CCBF2" w14:textId="77777777" w:rsidR="00910DE0" w:rsidRPr="00593535" w:rsidRDefault="00910DE0" w:rsidP="00831310">
            <w:pPr>
              <w:spacing w:after="180" w:line="240" w:lineRule="auto"/>
              <w:jc w:val="center"/>
              <w:rPr>
                <w:rFonts w:eastAsia="Helvetica,Times New Roman" w:cstheme="minorHAnsi"/>
                <w:sz w:val="20"/>
                <w:szCs w:val="20"/>
              </w:rPr>
            </w:pPr>
            <w:r w:rsidRPr="00593535">
              <w:rPr>
                <w:bCs/>
                <w:i/>
                <w:sz w:val="20"/>
                <w:szCs w:val="20"/>
              </w:rPr>
              <w:t>US$2014/kWh</w:t>
            </w:r>
          </w:p>
        </w:tc>
        <w:tc>
          <w:tcPr>
            <w:tcW w:w="861" w:type="pct"/>
            <w:vAlign w:val="center"/>
          </w:tcPr>
          <w:p w14:paraId="3698BA83" w14:textId="3E519738" w:rsidR="00910DE0" w:rsidRPr="00593535" w:rsidRDefault="009C0F77" w:rsidP="0083131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0.0014 – 0.0079</w:t>
            </w:r>
          </w:p>
        </w:tc>
        <w:tc>
          <w:tcPr>
            <w:tcW w:w="861" w:type="pct"/>
            <w:vAlign w:val="center"/>
          </w:tcPr>
          <w:p w14:paraId="2C205561" w14:textId="442D14A2" w:rsidR="00910DE0" w:rsidRPr="00593535" w:rsidRDefault="00910DE0" w:rsidP="0083131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0.00</w:t>
            </w:r>
            <w:r w:rsidR="00EE6504">
              <w:rPr>
                <w:rFonts w:eastAsia="Helvetica,Times New Roman" w:cstheme="minorHAnsi"/>
                <w:color w:val="000000" w:themeColor="text1"/>
                <w:sz w:val="20"/>
                <w:szCs w:val="20"/>
              </w:rPr>
              <w:t>4</w:t>
            </w:r>
            <w:r w:rsidRPr="00593535">
              <w:rPr>
                <w:rFonts w:eastAsia="Helvetica,Times New Roman" w:cstheme="minorHAnsi"/>
                <w:color w:val="000000" w:themeColor="text1"/>
                <w:sz w:val="20"/>
                <w:szCs w:val="20"/>
              </w:rPr>
              <w:t>8</w:t>
            </w:r>
          </w:p>
        </w:tc>
        <w:tc>
          <w:tcPr>
            <w:tcW w:w="617" w:type="pct"/>
            <w:vAlign w:val="center"/>
          </w:tcPr>
          <w:p w14:paraId="6F7826B4" w14:textId="447A0FEF" w:rsidR="00910DE0" w:rsidRPr="00593535" w:rsidRDefault="00910DE0" w:rsidP="0083131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w:t>
            </w:r>
            <w:r w:rsidR="00EE6504">
              <w:rPr>
                <w:rFonts w:eastAsia="Helvetica,Times New Roman" w:cstheme="minorHAnsi"/>
                <w:color w:val="000000" w:themeColor="text1"/>
                <w:sz w:val="20"/>
                <w:szCs w:val="20"/>
              </w:rPr>
              <w:t>2</w:t>
            </w:r>
          </w:p>
        </w:tc>
        <w:tc>
          <w:tcPr>
            <w:tcW w:w="579" w:type="pct"/>
            <w:vAlign w:val="center"/>
          </w:tcPr>
          <w:p w14:paraId="6F71B7A1" w14:textId="34089D6F" w:rsidR="00910DE0" w:rsidRPr="00593535" w:rsidRDefault="00EE6504" w:rsidP="0083131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r>
      <w:tr w:rsidR="00910DE0" w:rsidRPr="00593535" w14:paraId="4CC8EC27" w14:textId="77777777" w:rsidTr="00C04313">
        <w:trPr>
          <w:trHeight w:val="149"/>
          <w:jc w:val="center"/>
        </w:trPr>
        <w:tc>
          <w:tcPr>
            <w:tcW w:w="1221" w:type="pct"/>
            <w:vAlign w:val="center"/>
          </w:tcPr>
          <w:p w14:paraId="45834DD9" w14:textId="77777777" w:rsidR="00910DE0" w:rsidRPr="00593535" w:rsidRDefault="00910DE0" w:rsidP="00831310">
            <w:pPr>
              <w:spacing w:after="180" w:line="240" w:lineRule="auto"/>
              <w:jc w:val="center"/>
              <w:rPr>
                <w:color w:val="000000" w:themeColor="text1"/>
                <w:sz w:val="20"/>
                <w:szCs w:val="20"/>
              </w:rPr>
            </w:pPr>
            <w:r w:rsidRPr="00593535">
              <w:rPr>
                <w:color w:val="000000" w:themeColor="text1"/>
                <w:sz w:val="20"/>
                <w:szCs w:val="20"/>
              </w:rPr>
              <w:t>Fuel Price (Conventional)</w:t>
            </w:r>
          </w:p>
        </w:tc>
        <w:tc>
          <w:tcPr>
            <w:tcW w:w="861" w:type="pct"/>
            <w:vAlign w:val="center"/>
          </w:tcPr>
          <w:p w14:paraId="594E5CB1" w14:textId="1958FE1B" w:rsidR="00910DE0" w:rsidRPr="00593535" w:rsidRDefault="00910DE0" w:rsidP="00831310">
            <w:pPr>
              <w:spacing w:after="180" w:line="240" w:lineRule="auto"/>
              <w:jc w:val="center"/>
              <w:rPr>
                <w:rFonts w:eastAsia="Helvetica,Times New Roman" w:cstheme="minorHAnsi"/>
                <w:b/>
                <w:sz w:val="20"/>
                <w:szCs w:val="20"/>
              </w:rPr>
            </w:pPr>
            <w:r w:rsidRPr="00593535">
              <w:rPr>
                <w:bCs/>
                <w:i/>
                <w:sz w:val="20"/>
                <w:szCs w:val="20"/>
              </w:rPr>
              <w:t>US$2014/kWh</w:t>
            </w:r>
          </w:p>
        </w:tc>
        <w:tc>
          <w:tcPr>
            <w:tcW w:w="861" w:type="pct"/>
            <w:shd w:val="clear" w:color="auto" w:fill="F2F2F2" w:themeFill="background1" w:themeFillShade="F2"/>
            <w:vAlign w:val="center"/>
          </w:tcPr>
          <w:p w14:paraId="2E46CA7E" w14:textId="77777777" w:rsidR="00910DE0" w:rsidRPr="00593535" w:rsidRDefault="00910DE0" w:rsidP="00831310">
            <w:pPr>
              <w:spacing w:after="180" w:line="240" w:lineRule="auto"/>
              <w:jc w:val="center"/>
              <w:rPr>
                <w:rFonts w:eastAsia="Helvetica,Times New Roman" w:cstheme="minorHAnsi"/>
                <w:b/>
                <w:color w:val="000000" w:themeColor="text1"/>
                <w:sz w:val="20"/>
                <w:szCs w:val="20"/>
              </w:rPr>
            </w:pPr>
          </w:p>
        </w:tc>
        <w:tc>
          <w:tcPr>
            <w:tcW w:w="861" w:type="pct"/>
            <w:vAlign w:val="center"/>
          </w:tcPr>
          <w:p w14:paraId="78F04F8B" w14:textId="5D6E2DD7" w:rsidR="00910DE0" w:rsidRPr="00593535" w:rsidRDefault="00910DE0" w:rsidP="00831310">
            <w:pPr>
              <w:spacing w:after="180" w:line="240" w:lineRule="auto"/>
              <w:jc w:val="center"/>
              <w:rPr>
                <w:rFonts w:eastAsia="Helvetica,Times New Roman" w:cstheme="minorHAnsi"/>
                <w:b/>
                <w:color w:val="000000" w:themeColor="text1"/>
                <w:sz w:val="20"/>
                <w:szCs w:val="20"/>
              </w:rPr>
            </w:pPr>
            <w:r w:rsidRPr="00593535">
              <w:rPr>
                <w:rFonts w:eastAsia="Helvetica,Times New Roman" w:cstheme="minorHAnsi"/>
                <w:color w:val="000000" w:themeColor="text1"/>
                <w:sz w:val="20"/>
                <w:szCs w:val="20"/>
              </w:rPr>
              <w:t>0.0</w:t>
            </w:r>
            <w:r w:rsidR="00C04313">
              <w:rPr>
                <w:rFonts w:eastAsia="Helvetica,Times New Roman" w:cstheme="minorHAnsi"/>
                <w:color w:val="000000" w:themeColor="text1"/>
                <w:sz w:val="20"/>
                <w:szCs w:val="20"/>
              </w:rPr>
              <w:t>492</w:t>
            </w:r>
          </w:p>
        </w:tc>
        <w:tc>
          <w:tcPr>
            <w:tcW w:w="617" w:type="pct"/>
            <w:shd w:val="clear" w:color="auto" w:fill="F2F2F2" w:themeFill="background1" w:themeFillShade="F2"/>
            <w:vAlign w:val="center"/>
          </w:tcPr>
          <w:p w14:paraId="362873EB" w14:textId="1D07C3D3" w:rsidR="00910DE0" w:rsidRPr="00593535" w:rsidRDefault="00910DE0" w:rsidP="00831310">
            <w:pPr>
              <w:spacing w:after="180" w:line="240" w:lineRule="auto"/>
              <w:jc w:val="center"/>
              <w:rPr>
                <w:rFonts w:eastAsia="Helvetica,Times New Roman" w:cstheme="minorHAnsi"/>
                <w:color w:val="000000" w:themeColor="text1"/>
                <w:sz w:val="20"/>
                <w:szCs w:val="20"/>
              </w:rPr>
            </w:pPr>
          </w:p>
        </w:tc>
        <w:tc>
          <w:tcPr>
            <w:tcW w:w="579" w:type="pct"/>
            <w:shd w:val="clear" w:color="auto" w:fill="auto"/>
            <w:vAlign w:val="center"/>
          </w:tcPr>
          <w:p w14:paraId="48F3D1EA" w14:textId="72E4CB28" w:rsidR="00910DE0" w:rsidRPr="00593535" w:rsidRDefault="009C0F77" w:rsidP="0083131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1</w:t>
            </w:r>
          </w:p>
        </w:tc>
      </w:tr>
      <w:tr w:rsidR="00910DE0" w:rsidRPr="006330C6" w14:paraId="3AAC1C5A" w14:textId="77777777" w:rsidTr="00831310">
        <w:trPr>
          <w:trHeight w:val="149"/>
          <w:jc w:val="center"/>
        </w:trPr>
        <w:tc>
          <w:tcPr>
            <w:tcW w:w="1221" w:type="pct"/>
            <w:vAlign w:val="center"/>
          </w:tcPr>
          <w:p w14:paraId="3A181F58" w14:textId="77777777" w:rsidR="00910DE0" w:rsidRPr="00593535" w:rsidRDefault="00910DE0" w:rsidP="00831310">
            <w:pPr>
              <w:spacing w:after="180" w:line="240" w:lineRule="auto"/>
              <w:jc w:val="center"/>
              <w:rPr>
                <w:color w:val="000000" w:themeColor="text1"/>
                <w:sz w:val="20"/>
                <w:szCs w:val="20"/>
              </w:rPr>
            </w:pPr>
            <w:r w:rsidRPr="00593535">
              <w:rPr>
                <w:color w:val="000000" w:themeColor="text1"/>
                <w:sz w:val="20"/>
                <w:szCs w:val="20"/>
              </w:rPr>
              <w:t>Learning Rate Factor (Conventional)</w:t>
            </w:r>
          </w:p>
        </w:tc>
        <w:tc>
          <w:tcPr>
            <w:tcW w:w="861" w:type="pct"/>
            <w:vAlign w:val="center"/>
          </w:tcPr>
          <w:p w14:paraId="4A773F2C" w14:textId="18E21C2A" w:rsidR="00910DE0" w:rsidRPr="00593535" w:rsidRDefault="00910DE0" w:rsidP="0083131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w:t>
            </w:r>
          </w:p>
        </w:tc>
        <w:tc>
          <w:tcPr>
            <w:tcW w:w="861" w:type="pct"/>
            <w:shd w:val="clear" w:color="auto" w:fill="F2F2F2" w:themeFill="background1" w:themeFillShade="F2"/>
            <w:vAlign w:val="center"/>
          </w:tcPr>
          <w:p w14:paraId="5BBF4A68" w14:textId="77777777" w:rsidR="00910DE0" w:rsidRPr="00593535" w:rsidRDefault="00910DE0" w:rsidP="00831310">
            <w:pPr>
              <w:spacing w:after="180" w:line="240" w:lineRule="auto"/>
              <w:jc w:val="center"/>
              <w:rPr>
                <w:rFonts w:eastAsia="Helvetica,Times New Roman" w:cstheme="minorHAnsi"/>
                <w:color w:val="000000" w:themeColor="text1"/>
                <w:sz w:val="20"/>
                <w:szCs w:val="20"/>
              </w:rPr>
            </w:pPr>
          </w:p>
        </w:tc>
        <w:tc>
          <w:tcPr>
            <w:tcW w:w="861" w:type="pct"/>
            <w:vAlign w:val="center"/>
          </w:tcPr>
          <w:p w14:paraId="28DF6EBE" w14:textId="77777777" w:rsidR="00910DE0" w:rsidRPr="00593535" w:rsidRDefault="00910DE0" w:rsidP="0083131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2.00%</w:t>
            </w:r>
          </w:p>
        </w:tc>
        <w:tc>
          <w:tcPr>
            <w:tcW w:w="617" w:type="pct"/>
            <w:shd w:val="clear" w:color="auto" w:fill="F2F2F2" w:themeFill="background1" w:themeFillShade="F2"/>
            <w:vAlign w:val="center"/>
          </w:tcPr>
          <w:p w14:paraId="1EA82F8A" w14:textId="355F2F74" w:rsidR="00910DE0" w:rsidRPr="00593535" w:rsidRDefault="00910DE0" w:rsidP="00831310">
            <w:pPr>
              <w:spacing w:after="180" w:line="240" w:lineRule="auto"/>
              <w:jc w:val="center"/>
              <w:rPr>
                <w:rFonts w:eastAsia="Helvetica,Times New Roman" w:cstheme="minorHAnsi"/>
                <w:color w:val="000000" w:themeColor="text1"/>
                <w:sz w:val="20"/>
                <w:szCs w:val="20"/>
              </w:rPr>
            </w:pPr>
          </w:p>
        </w:tc>
        <w:tc>
          <w:tcPr>
            <w:tcW w:w="579" w:type="pct"/>
            <w:shd w:val="clear" w:color="auto" w:fill="F2F2F2" w:themeFill="background1" w:themeFillShade="F2"/>
            <w:vAlign w:val="center"/>
          </w:tcPr>
          <w:p w14:paraId="353483AC" w14:textId="1FAC57D3" w:rsidR="00910DE0" w:rsidRPr="00593535" w:rsidRDefault="00910DE0" w:rsidP="00831310">
            <w:pPr>
              <w:spacing w:after="180" w:line="240" w:lineRule="auto"/>
              <w:jc w:val="center"/>
              <w:rPr>
                <w:rFonts w:eastAsia="Helvetica,Times New Roman" w:cstheme="minorHAnsi"/>
                <w:color w:val="000000" w:themeColor="text1"/>
                <w:sz w:val="20"/>
                <w:szCs w:val="20"/>
              </w:rPr>
            </w:pPr>
          </w:p>
        </w:tc>
      </w:tr>
    </w:tbl>
    <w:p w14:paraId="58E7F970" w14:textId="77777777" w:rsidR="0097661D" w:rsidRDefault="0097661D" w:rsidP="0097661D">
      <w:pPr>
        <w:pStyle w:val="Caption"/>
      </w:pPr>
      <w:bookmarkStart w:id="42" w:name="_Toc17934225"/>
    </w:p>
    <w:p w14:paraId="2A309D69" w14:textId="0667D877" w:rsidR="0021082B" w:rsidRPr="007D3A5C" w:rsidRDefault="00274B56" w:rsidP="0097661D">
      <w:pPr>
        <w:pStyle w:val="Caption"/>
        <w:jc w:val="center"/>
        <w:rPr>
          <w:rFonts w:asciiTheme="majorHAnsi" w:eastAsiaTheme="majorEastAsia" w:hAnsiTheme="majorHAnsi" w:cstheme="majorBidi"/>
          <w:b/>
          <w:bCs/>
          <w:color w:val="000000" w:themeColor="text1"/>
          <w:sz w:val="23"/>
          <w:szCs w:val="23"/>
          <w:lang w:eastAsia="zh-CN"/>
        </w:rPr>
      </w:pPr>
      <w:r w:rsidRPr="007D3A5C">
        <w:t xml:space="preserve">Table </w:t>
      </w:r>
      <w:fldSimple w:instr=" STYLEREF 1 \s ">
        <w:r w:rsidR="00492F5E" w:rsidRPr="007D3A5C">
          <w:t>2</w:t>
        </w:r>
      </w:fldSimple>
      <w:r w:rsidR="00492F5E" w:rsidRPr="007D3A5C">
        <w:t>.</w:t>
      </w:r>
      <w:r w:rsidR="000C04D3" w:rsidRPr="007D3A5C">
        <w:rPr>
          <w:noProof/>
        </w:rPr>
        <w:fldChar w:fldCharType="begin"/>
      </w:r>
      <w:r w:rsidR="000C04D3" w:rsidRPr="007D3A5C">
        <w:rPr>
          <w:noProof/>
        </w:rPr>
        <w:instrText xml:space="preserve"> SEQ Table \* ARABIC \s 1 </w:instrText>
      </w:r>
      <w:r w:rsidR="000C04D3" w:rsidRPr="007D3A5C">
        <w:rPr>
          <w:noProof/>
        </w:rPr>
        <w:fldChar w:fldCharType="separate"/>
      </w:r>
      <w:r w:rsidR="00D25FC7" w:rsidRPr="007D3A5C">
        <w:rPr>
          <w:noProof/>
        </w:rPr>
        <w:t>3</w:t>
      </w:r>
      <w:r w:rsidR="000C04D3" w:rsidRPr="007D3A5C">
        <w:rPr>
          <w:noProof/>
        </w:rPr>
        <w:fldChar w:fldCharType="end"/>
      </w:r>
      <w:r w:rsidRPr="007D3A5C">
        <w:t xml:space="preserve"> Financial Inputs</w:t>
      </w:r>
      <w:r w:rsidR="00D25FC7" w:rsidRPr="007D3A5C">
        <w:t xml:space="preserve"> </w:t>
      </w:r>
      <w:r w:rsidR="009C0F77" w:rsidRPr="007D3A5C">
        <w:t xml:space="preserve">for </w:t>
      </w:r>
      <w:r w:rsidR="00D25FC7" w:rsidRPr="007D3A5C">
        <w:t>Solution</w:t>
      </w:r>
      <w:bookmarkEnd w:id="42"/>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910DE0" w:rsidRPr="006330C6" w14:paraId="7E18B658" w14:textId="77777777" w:rsidTr="005C77F5">
        <w:trPr>
          <w:trHeight w:val="1163"/>
          <w:jc w:val="center"/>
        </w:trPr>
        <w:tc>
          <w:tcPr>
            <w:tcW w:w="1220" w:type="pct"/>
            <w:shd w:val="clear" w:color="auto" w:fill="4F81BD" w:themeFill="accent1"/>
            <w:vAlign w:val="center"/>
          </w:tcPr>
          <w:p w14:paraId="26137DA0" w14:textId="77777777" w:rsidR="00910DE0" w:rsidRPr="007D3A5C" w:rsidRDefault="00910DE0" w:rsidP="00910DE0">
            <w:pPr>
              <w:spacing w:after="180"/>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2DBDF8CC" w14:textId="268B6116" w:rsidR="00910DE0" w:rsidRPr="007D3A5C" w:rsidRDefault="00910DE0" w:rsidP="00910DE0">
            <w:pPr>
              <w:spacing w:after="180"/>
              <w:jc w:val="center"/>
              <w:rPr>
                <w:b/>
                <w:bCs/>
                <w:sz w:val="20"/>
                <w:szCs w:val="20"/>
              </w:rPr>
            </w:pPr>
            <w:r w:rsidRPr="007D3A5C">
              <w:rPr>
                <w:b/>
                <w:bCs/>
                <w:color w:val="FFFFFF" w:themeColor="background1"/>
                <w:sz w:val="20"/>
                <w:szCs w:val="20"/>
              </w:rPr>
              <w:t>Units</w:t>
            </w:r>
          </w:p>
        </w:tc>
        <w:tc>
          <w:tcPr>
            <w:tcW w:w="985" w:type="pct"/>
            <w:shd w:val="clear" w:color="auto" w:fill="4F81BD" w:themeFill="accent1"/>
            <w:vAlign w:val="center"/>
          </w:tcPr>
          <w:p w14:paraId="75A978E1" w14:textId="1BF0E92A" w:rsidR="00910DE0" w:rsidRPr="007D3A5C" w:rsidRDefault="00910DE0" w:rsidP="00910DE0">
            <w:pPr>
              <w:spacing w:after="180"/>
              <w:jc w:val="center"/>
              <w:rPr>
                <w:b/>
                <w:bCs/>
                <w:color w:val="FFFFFF" w:themeColor="background1"/>
                <w:sz w:val="20"/>
                <w:szCs w:val="20"/>
              </w:rPr>
            </w:pPr>
            <w:r w:rsidRPr="007D3A5C">
              <w:rPr>
                <w:b/>
                <w:bCs/>
                <w:color w:val="FFFFFF" w:themeColor="background1"/>
                <w:sz w:val="20"/>
                <w:szCs w:val="20"/>
              </w:rPr>
              <w:t>Project Drawdown Data Set Range</w:t>
            </w:r>
          </w:p>
        </w:tc>
        <w:tc>
          <w:tcPr>
            <w:tcW w:w="738" w:type="pct"/>
            <w:shd w:val="clear" w:color="auto" w:fill="4F81BD" w:themeFill="accent1"/>
            <w:vAlign w:val="center"/>
          </w:tcPr>
          <w:p w14:paraId="018F52B8" w14:textId="1833173C" w:rsidR="00910DE0" w:rsidRPr="007D3A5C" w:rsidRDefault="00910DE0" w:rsidP="00910DE0">
            <w:pPr>
              <w:spacing w:after="180"/>
              <w:jc w:val="center"/>
              <w:rPr>
                <w:b/>
                <w:bCs/>
                <w:color w:val="FFFFFF" w:themeColor="background1"/>
                <w:sz w:val="20"/>
                <w:szCs w:val="20"/>
              </w:rPr>
            </w:pPr>
            <w:r w:rsidRPr="007D3A5C">
              <w:rPr>
                <w:b/>
                <w:bCs/>
                <w:color w:val="FFFFFF" w:themeColor="background1"/>
                <w:sz w:val="20"/>
                <w:szCs w:val="20"/>
              </w:rPr>
              <w:t>Model Input</w:t>
            </w:r>
          </w:p>
        </w:tc>
        <w:tc>
          <w:tcPr>
            <w:tcW w:w="617" w:type="pct"/>
            <w:shd w:val="clear" w:color="auto" w:fill="4F81BD" w:themeFill="accent1"/>
            <w:vAlign w:val="center"/>
          </w:tcPr>
          <w:p w14:paraId="7264FD6F" w14:textId="3A2AE4FA" w:rsidR="00910DE0" w:rsidRPr="007D3A5C" w:rsidRDefault="00910DE0" w:rsidP="00910DE0">
            <w:pPr>
              <w:spacing w:after="180"/>
              <w:jc w:val="center"/>
              <w:rPr>
                <w:b/>
                <w:bCs/>
                <w:color w:val="FFFFFF" w:themeColor="background1"/>
                <w:sz w:val="20"/>
                <w:szCs w:val="20"/>
              </w:rPr>
            </w:pPr>
            <w:r w:rsidRPr="007D3A5C">
              <w:rPr>
                <w:b/>
                <w:bCs/>
                <w:color w:val="FFFFFF" w:themeColor="background1"/>
                <w:sz w:val="20"/>
                <w:szCs w:val="20"/>
              </w:rPr>
              <w:t>Data Points (#)</w:t>
            </w:r>
          </w:p>
        </w:tc>
        <w:tc>
          <w:tcPr>
            <w:tcW w:w="578" w:type="pct"/>
            <w:shd w:val="clear" w:color="auto" w:fill="4F81BD" w:themeFill="accent1"/>
            <w:vAlign w:val="center"/>
          </w:tcPr>
          <w:p w14:paraId="275B8C0E" w14:textId="1A9F0AE3" w:rsidR="00910DE0" w:rsidRPr="007D3A5C" w:rsidRDefault="00910DE0" w:rsidP="00910DE0">
            <w:pPr>
              <w:spacing w:after="180"/>
              <w:jc w:val="center"/>
              <w:rPr>
                <w:b/>
                <w:bCs/>
                <w:color w:val="FFFFFF" w:themeColor="background1"/>
                <w:sz w:val="20"/>
                <w:szCs w:val="20"/>
              </w:rPr>
            </w:pPr>
            <w:r w:rsidRPr="007D3A5C">
              <w:rPr>
                <w:b/>
                <w:bCs/>
                <w:color w:val="FFFFFF" w:themeColor="background1"/>
                <w:sz w:val="20"/>
                <w:szCs w:val="20"/>
              </w:rPr>
              <w:t>Sources (#)</w:t>
            </w:r>
          </w:p>
        </w:tc>
      </w:tr>
      <w:tr w:rsidR="00655907" w:rsidRPr="00655907" w14:paraId="47A17AE9" w14:textId="77777777" w:rsidTr="00B249A6">
        <w:trPr>
          <w:trHeight w:val="634"/>
          <w:jc w:val="center"/>
        </w:trPr>
        <w:tc>
          <w:tcPr>
            <w:tcW w:w="1220" w:type="pct"/>
            <w:vAlign w:val="center"/>
          </w:tcPr>
          <w:p w14:paraId="5E4C37D6" w14:textId="6DF286AE" w:rsidR="00655907" w:rsidRPr="00371F45" w:rsidRDefault="00655907" w:rsidP="00655907">
            <w:pPr>
              <w:spacing w:after="180"/>
              <w:jc w:val="center"/>
              <w:rPr>
                <w:color w:val="000000" w:themeColor="text1"/>
                <w:sz w:val="20"/>
                <w:szCs w:val="20"/>
              </w:rPr>
            </w:pPr>
            <w:r w:rsidRPr="00371F45">
              <w:rPr>
                <w:color w:val="000000" w:themeColor="text1"/>
                <w:sz w:val="20"/>
                <w:szCs w:val="20"/>
              </w:rPr>
              <w:t>First costs (Solution)</w:t>
            </w:r>
          </w:p>
        </w:tc>
        <w:tc>
          <w:tcPr>
            <w:tcW w:w="862" w:type="pct"/>
            <w:vAlign w:val="center"/>
          </w:tcPr>
          <w:p w14:paraId="2D06F0D9" w14:textId="0C25AD09" w:rsidR="00655907" w:rsidRPr="00C04313" w:rsidRDefault="00655907" w:rsidP="00655907">
            <w:pPr>
              <w:spacing w:after="180"/>
              <w:jc w:val="center"/>
              <w:rPr>
                <w:rStyle w:val="CommentReference"/>
                <w:sz w:val="20"/>
                <w:szCs w:val="20"/>
              </w:rPr>
            </w:pPr>
            <w:r w:rsidRPr="00C04313">
              <w:rPr>
                <w:bCs/>
                <w:i/>
                <w:sz w:val="20"/>
                <w:szCs w:val="20"/>
              </w:rPr>
              <w:t>US$2014/kW</w:t>
            </w:r>
          </w:p>
        </w:tc>
        <w:tc>
          <w:tcPr>
            <w:tcW w:w="985" w:type="pct"/>
            <w:vAlign w:val="center"/>
          </w:tcPr>
          <w:p w14:paraId="7E528214" w14:textId="25D42CF7" w:rsidR="00655907" w:rsidRPr="00C04313" w:rsidRDefault="00655907" w:rsidP="00655907">
            <w:pPr>
              <w:spacing w:after="180"/>
              <w:jc w:val="center"/>
              <w:rPr>
                <w:rFonts w:eastAsia="Helvetica,Times New Roman" w:cstheme="minorHAnsi"/>
                <w:color w:val="000000" w:themeColor="text1"/>
                <w:sz w:val="20"/>
                <w:szCs w:val="20"/>
              </w:rPr>
            </w:pPr>
            <w:r w:rsidRPr="00C04313">
              <w:rPr>
                <w:rFonts w:eastAsia="Helvetica,Times New Roman" w:cstheme="minorHAnsi"/>
                <w:color w:val="000000" w:themeColor="text1"/>
                <w:sz w:val="20"/>
                <w:szCs w:val="20"/>
              </w:rPr>
              <w:t>1,</w:t>
            </w:r>
            <w:r w:rsidR="00C04313" w:rsidRPr="00C04313">
              <w:rPr>
                <w:rFonts w:eastAsia="Helvetica,Times New Roman" w:cstheme="minorHAnsi"/>
                <w:color w:val="000000" w:themeColor="text1"/>
                <w:sz w:val="20"/>
                <w:szCs w:val="20"/>
              </w:rPr>
              <w:t>296</w:t>
            </w:r>
            <w:r w:rsidRPr="00C04313">
              <w:rPr>
                <w:rFonts w:eastAsia="Helvetica,Times New Roman" w:cstheme="minorHAnsi"/>
                <w:color w:val="000000" w:themeColor="text1"/>
                <w:sz w:val="20"/>
                <w:szCs w:val="20"/>
              </w:rPr>
              <w:t xml:space="preserve"> </w:t>
            </w:r>
            <w:r w:rsidR="00C04313" w:rsidRPr="00C04313">
              <w:rPr>
                <w:rFonts w:eastAsia="Helvetica,Times New Roman" w:cstheme="minorHAnsi"/>
                <w:color w:val="000000" w:themeColor="text1"/>
                <w:sz w:val="20"/>
                <w:szCs w:val="20"/>
              </w:rPr>
              <w:t>–</w:t>
            </w:r>
            <w:r w:rsidRPr="00C04313">
              <w:rPr>
                <w:rFonts w:eastAsia="Helvetica,Times New Roman" w:cstheme="minorHAnsi"/>
                <w:color w:val="000000" w:themeColor="text1"/>
                <w:sz w:val="20"/>
                <w:szCs w:val="20"/>
              </w:rPr>
              <w:t xml:space="preserve"> </w:t>
            </w:r>
            <w:r w:rsidR="00C04313" w:rsidRPr="00C04313">
              <w:rPr>
                <w:rFonts w:eastAsia="Helvetica,Times New Roman" w:cstheme="minorHAnsi"/>
                <w:color w:val="000000" w:themeColor="text1"/>
                <w:sz w:val="20"/>
                <w:szCs w:val="20"/>
              </w:rPr>
              <w:t>1,975</w:t>
            </w:r>
          </w:p>
        </w:tc>
        <w:tc>
          <w:tcPr>
            <w:tcW w:w="738" w:type="pct"/>
            <w:vAlign w:val="center"/>
          </w:tcPr>
          <w:p w14:paraId="3E5543E2" w14:textId="57C4A9A8" w:rsidR="00655907" w:rsidRPr="00C04313" w:rsidRDefault="00655907" w:rsidP="00655907">
            <w:pPr>
              <w:jc w:val="center"/>
              <w:rPr>
                <w:bCs/>
                <w:sz w:val="20"/>
                <w:szCs w:val="20"/>
              </w:rPr>
            </w:pPr>
            <w:r w:rsidRPr="00C04313">
              <w:rPr>
                <w:rFonts w:eastAsia="Helvetica,Times New Roman" w:cstheme="minorHAnsi"/>
                <w:color w:val="000000" w:themeColor="text1"/>
                <w:sz w:val="20"/>
                <w:szCs w:val="20"/>
              </w:rPr>
              <w:t>1,854</w:t>
            </w:r>
          </w:p>
        </w:tc>
        <w:tc>
          <w:tcPr>
            <w:tcW w:w="617" w:type="pct"/>
            <w:vAlign w:val="center"/>
          </w:tcPr>
          <w:p w14:paraId="681A1070" w14:textId="4E3073AC" w:rsidR="00655907" w:rsidRPr="00C04313" w:rsidRDefault="00C04313" w:rsidP="00655907">
            <w:pPr>
              <w:spacing w:after="180"/>
              <w:jc w:val="center"/>
              <w:rPr>
                <w:rFonts w:eastAsia="Helvetica,Times New Roman" w:cstheme="minorHAnsi"/>
                <w:color w:val="000000" w:themeColor="text1"/>
                <w:sz w:val="20"/>
                <w:szCs w:val="20"/>
              </w:rPr>
            </w:pPr>
            <w:r w:rsidRPr="00C04313">
              <w:rPr>
                <w:rFonts w:eastAsia="Helvetica,Times New Roman" w:cstheme="minorHAnsi"/>
                <w:color w:val="000000" w:themeColor="text1"/>
                <w:sz w:val="20"/>
                <w:szCs w:val="20"/>
              </w:rPr>
              <w:t>70</w:t>
            </w:r>
          </w:p>
        </w:tc>
        <w:tc>
          <w:tcPr>
            <w:tcW w:w="578" w:type="pct"/>
            <w:vAlign w:val="center"/>
          </w:tcPr>
          <w:p w14:paraId="4AF582A3" w14:textId="11DF9CB9" w:rsidR="00655907" w:rsidRPr="00C04313" w:rsidRDefault="00C04313" w:rsidP="00655907">
            <w:pPr>
              <w:spacing w:after="180"/>
              <w:jc w:val="center"/>
              <w:rPr>
                <w:rFonts w:eastAsia="Helvetica,Times New Roman" w:cstheme="minorHAnsi"/>
                <w:color w:val="000000" w:themeColor="text1"/>
                <w:sz w:val="20"/>
                <w:szCs w:val="20"/>
              </w:rPr>
            </w:pPr>
            <w:r w:rsidRPr="00C04313">
              <w:rPr>
                <w:rFonts w:eastAsia="Helvetica,Times New Roman" w:cstheme="minorHAnsi"/>
                <w:color w:val="000000" w:themeColor="text1"/>
                <w:sz w:val="20"/>
                <w:szCs w:val="20"/>
              </w:rPr>
              <w:t>14</w:t>
            </w:r>
          </w:p>
        </w:tc>
      </w:tr>
      <w:tr w:rsidR="00655907" w:rsidRPr="00655907" w14:paraId="4AFDB1DC" w14:textId="77777777" w:rsidTr="00B249A6">
        <w:trPr>
          <w:trHeight w:val="634"/>
          <w:jc w:val="center"/>
        </w:trPr>
        <w:tc>
          <w:tcPr>
            <w:tcW w:w="1220" w:type="pct"/>
            <w:vAlign w:val="center"/>
          </w:tcPr>
          <w:p w14:paraId="18F5125D" w14:textId="50627CD3" w:rsidR="00655907" w:rsidRPr="00371F45" w:rsidRDefault="00655907" w:rsidP="00655907">
            <w:pPr>
              <w:spacing w:after="180"/>
              <w:jc w:val="center"/>
              <w:rPr>
                <w:color w:val="000000" w:themeColor="text1"/>
                <w:sz w:val="20"/>
                <w:szCs w:val="20"/>
              </w:rPr>
            </w:pPr>
            <w:r w:rsidRPr="00371F45">
              <w:rPr>
                <w:color w:val="000000" w:themeColor="text1"/>
                <w:sz w:val="20"/>
                <w:szCs w:val="20"/>
              </w:rPr>
              <w:t>Fixed Operation and Maintenance Costs (Solution)</w:t>
            </w:r>
          </w:p>
        </w:tc>
        <w:tc>
          <w:tcPr>
            <w:tcW w:w="862" w:type="pct"/>
            <w:vAlign w:val="center"/>
          </w:tcPr>
          <w:p w14:paraId="0CCE4BD6" w14:textId="6D5B8E61" w:rsidR="00655907" w:rsidRPr="00371F45" w:rsidRDefault="00655907" w:rsidP="00655907">
            <w:pPr>
              <w:spacing w:after="180"/>
              <w:jc w:val="center"/>
              <w:rPr>
                <w:rStyle w:val="CommentReference"/>
                <w:sz w:val="20"/>
                <w:szCs w:val="20"/>
              </w:rPr>
            </w:pPr>
            <w:r w:rsidRPr="00371F45">
              <w:rPr>
                <w:bCs/>
                <w:i/>
                <w:sz w:val="20"/>
                <w:szCs w:val="20"/>
              </w:rPr>
              <w:t>US$2014/kW</w:t>
            </w:r>
          </w:p>
        </w:tc>
        <w:tc>
          <w:tcPr>
            <w:tcW w:w="985" w:type="pct"/>
            <w:vAlign w:val="center"/>
          </w:tcPr>
          <w:p w14:paraId="6140003F" w14:textId="70660BA9" w:rsidR="00655907" w:rsidRPr="00372A3C" w:rsidRDefault="00655907" w:rsidP="00655907">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3</w:t>
            </w:r>
            <w:r w:rsidR="00372A3C" w:rsidRPr="00372A3C">
              <w:rPr>
                <w:rFonts w:eastAsia="Helvetica,Times New Roman" w:cstheme="minorHAnsi"/>
                <w:color w:val="000000" w:themeColor="text1"/>
                <w:sz w:val="20"/>
                <w:szCs w:val="20"/>
              </w:rPr>
              <w:t>2</w:t>
            </w:r>
            <w:r w:rsidRPr="00372A3C">
              <w:rPr>
                <w:rFonts w:eastAsia="Helvetica,Times New Roman" w:cstheme="minorHAnsi"/>
                <w:color w:val="000000" w:themeColor="text1"/>
                <w:sz w:val="20"/>
                <w:szCs w:val="20"/>
              </w:rPr>
              <w:t>.</w:t>
            </w:r>
            <w:r w:rsidR="00372A3C" w:rsidRPr="00372A3C">
              <w:rPr>
                <w:rFonts w:eastAsia="Helvetica,Times New Roman" w:cstheme="minorHAnsi"/>
                <w:color w:val="000000" w:themeColor="text1"/>
                <w:sz w:val="20"/>
                <w:szCs w:val="20"/>
              </w:rPr>
              <w:t>05</w:t>
            </w:r>
            <w:r w:rsidRPr="00372A3C">
              <w:rPr>
                <w:rFonts w:eastAsia="Helvetica,Times New Roman" w:cstheme="minorHAnsi"/>
                <w:color w:val="000000" w:themeColor="text1"/>
                <w:sz w:val="20"/>
                <w:szCs w:val="20"/>
              </w:rPr>
              <w:t xml:space="preserve"> –</w:t>
            </w:r>
            <w:r w:rsidR="00372A3C" w:rsidRPr="00372A3C">
              <w:rPr>
                <w:rFonts w:eastAsia="Helvetica,Times New Roman" w:cstheme="minorHAnsi"/>
                <w:color w:val="000000" w:themeColor="text1"/>
                <w:sz w:val="20"/>
                <w:szCs w:val="20"/>
              </w:rPr>
              <w:t xml:space="preserve"> 65.30</w:t>
            </w:r>
          </w:p>
        </w:tc>
        <w:tc>
          <w:tcPr>
            <w:tcW w:w="738" w:type="pct"/>
            <w:vAlign w:val="center"/>
          </w:tcPr>
          <w:p w14:paraId="6F5650DE" w14:textId="033248F2" w:rsidR="00655907" w:rsidRPr="00372A3C" w:rsidRDefault="00372A3C" w:rsidP="00655907">
            <w:pPr>
              <w:jc w:val="center"/>
              <w:rPr>
                <w:bCs/>
                <w:sz w:val="20"/>
                <w:szCs w:val="20"/>
              </w:rPr>
            </w:pPr>
            <w:r w:rsidRPr="00372A3C">
              <w:rPr>
                <w:rFonts w:eastAsia="Helvetica,Times New Roman" w:cstheme="minorHAnsi"/>
                <w:color w:val="000000" w:themeColor="text1"/>
                <w:sz w:val="20"/>
                <w:szCs w:val="20"/>
              </w:rPr>
              <w:t>48.67</w:t>
            </w:r>
          </w:p>
        </w:tc>
        <w:tc>
          <w:tcPr>
            <w:tcW w:w="617" w:type="pct"/>
            <w:vAlign w:val="center"/>
          </w:tcPr>
          <w:p w14:paraId="5D6948A3" w14:textId="2A8B5530" w:rsidR="00655907" w:rsidRPr="00372A3C" w:rsidRDefault="00372A3C" w:rsidP="00655907">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13</w:t>
            </w:r>
          </w:p>
        </w:tc>
        <w:tc>
          <w:tcPr>
            <w:tcW w:w="578" w:type="pct"/>
            <w:vAlign w:val="center"/>
          </w:tcPr>
          <w:p w14:paraId="2B1475F3" w14:textId="1A62EECE" w:rsidR="00655907" w:rsidRPr="00372A3C" w:rsidRDefault="00372A3C" w:rsidP="00655907">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5</w:t>
            </w:r>
          </w:p>
        </w:tc>
      </w:tr>
      <w:tr w:rsidR="00655907" w:rsidRPr="00655907" w14:paraId="103A8FD3" w14:textId="77777777" w:rsidTr="00B249A6">
        <w:trPr>
          <w:trHeight w:val="634"/>
          <w:jc w:val="center"/>
        </w:trPr>
        <w:tc>
          <w:tcPr>
            <w:tcW w:w="1220" w:type="pct"/>
            <w:vAlign w:val="center"/>
          </w:tcPr>
          <w:p w14:paraId="019D22D0" w14:textId="25A28F79" w:rsidR="00655907" w:rsidRPr="00371F45" w:rsidRDefault="00655907" w:rsidP="00655907">
            <w:pPr>
              <w:spacing w:after="180"/>
              <w:jc w:val="center"/>
              <w:rPr>
                <w:color w:val="000000" w:themeColor="text1"/>
                <w:sz w:val="20"/>
                <w:szCs w:val="20"/>
              </w:rPr>
            </w:pPr>
            <w:r w:rsidRPr="00371F45">
              <w:rPr>
                <w:color w:val="000000" w:themeColor="text1"/>
                <w:sz w:val="20"/>
                <w:szCs w:val="20"/>
              </w:rPr>
              <w:t>Variable Operation and Maintenance Costs (Conventional)</w:t>
            </w:r>
          </w:p>
        </w:tc>
        <w:tc>
          <w:tcPr>
            <w:tcW w:w="862" w:type="pct"/>
            <w:vAlign w:val="center"/>
          </w:tcPr>
          <w:p w14:paraId="044D2988" w14:textId="6866D5C5" w:rsidR="00655907" w:rsidRPr="00372A3C" w:rsidRDefault="00655907" w:rsidP="00655907">
            <w:pPr>
              <w:spacing w:after="180"/>
              <w:jc w:val="center"/>
              <w:rPr>
                <w:rStyle w:val="CommentReference"/>
                <w:sz w:val="20"/>
                <w:szCs w:val="20"/>
              </w:rPr>
            </w:pPr>
            <w:r w:rsidRPr="00372A3C">
              <w:rPr>
                <w:bCs/>
                <w:i/>
                <w:sz w:val="20"/>
                <w:szCs w:val="20"/>
              </w:rPr>
              <w:t>US$2014/kWh</w:t>
            </w:r>
          </w:p>
        </w:tc>
        <w:tc>
          <w:tcPr>
            <w:tcW w:w="985" w:type="pct"/>
            <w:shd w:val="clear" w:color="auto" w:fill="auto"/>
            <w:vAlign w:val="center"/>
          </w:tcPr>
          <w:p w14:paraId="1F3F0114" w14:textId="520B6526" w:rsidR="00655907" w:rsidRPr="00372A3C" w:rsidRDefault="00655907" w:rsidP="00655907">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0.0</w:t>
            </w:r>
            <w:r w:rsidR="00372A3C" w:rsidRPr="00372A3C">
              <w:rPr>
                <w:rFonts w:eastAsia="Helvetica,Times New Roman" w:cstheme="minorHAnsi"/>
                <w:color w:val="000000" w:themeColor="text1"/>
                <w:sz w:val="20"/>
                <w:szCs w:val="20"/>
              </w:rPr>
              <w:t>1</w:t>
            </w:r>
            <w:r w:rsidRPr="00372A3C">
              <w:rPr>
                <w:rFonts w:eastAsia="Helvetica,Times New Roman" w:cstheme="minorHAnsi"/>
                <w:color w:val="000000" w:themeColor="text1"/>
                <w:sz w:val="20"/>
                <w:szCs w:val="20"/>
              </w:rPr>
              <w:t>1 – 0.0</w:t>
            </w:r>
            <w:r w:rsidR="00372A3C" w:rsidRPr="00372A3C">
              <w:rPr>
                <w:rFonts w:eastAsia="Helvetica,Times New Roman" w:cstheme="minorHAnsi"/>
                <w:color w:val="000000" w:themeColor="text1"/>
                <w:sz w:val="20"/>
                <w:szCs w:val="20"/>
              </w:rPr>
              <w:t>37</w:t>
            </w:r>
          </w:p>
        </w:tc>
        <w:tc>
          <w:tcPr>
            <w:tcW w:w="738" w:type="pct"/>
            <w:vAlign w:val="center"/>
          </w:tcPr>
          <w:p w14:paraId="4F1923DB" w14:textId="60F058A5" w:rsidR="00655907" w:rsidRPr="00372A3C" w:rsidRDefault="00655907" w:rsidP="00655907">
            <w:pPr>
              <w:jc w:val="center"/>
              <w:rPr>
                <w:bCs/>
                <w:sz w:val="20"/>
                <w:szCs w:val="20"/>
              </w:rPr>
            </w:pPr>
            <w:r w:rsidRPr="00372A3C">
              <w:rPr>
                <w:bCs/>
                <w:sz w:val="20"/>
                <w:szCs w:val="20"/>
              </w:rPr>
              <w:t>0.02</w:t>
            </w:r>
            <w:r w:rsidR="00372A3C" w:rsidRPr="00372A3C">
              <w:rPr>
                <w:bCs/>
                <w:sz w:val="20"/>
                <w:szCs w:val="20"/>
              </w:rPr>
              <w:t>4</w:t>
            </w:r>
          </w:p>
        </w:tc>
        <w:tc>
          <w:tcPr>
            <w:tcW w:w="617" w:type="pct"/>
            <w:vAlign w:val="center"/>
          </w:tcPr>
          <w:p w14:paraId="12815CF8" w14:textId="06E3750C" w:rsidR="00655907" w:rsidRPr="00372A3C" w:rsidRDefault="00372A3C" w:rsidP="00655907">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29</w:t>
            </w:r>
          </w:p>
        </w:tc>
        <w:tc>
          <w:tcPr>
            <w:tcW w:w="578" w:type="pct"/>
            <w:vAlign w:val="center"/>
          </w:tcPr>
          <w:p w14:paraId="07D84E25" w14:textId="3A2B61EB" w:rsidR="00655907" w:rsidRPr="00372A3C" w:rsidRDefault="00372A3C" w:rsidP="00655907">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8</w:t>
            </w:r>
          </w:p>
        </w:tc>
      </w:tr>
      <w:tr w:rsidR="00655907" w:rsidRPr="00655907" w14:paraId="6B08FAE9" w14:textId="77777777" w:rsidTr="005C77F5">
        <w:trPr>
          <w:trHeight w:val="634"/>
          <w:jc w:val="center"/>
        </w:trPr>
        <w:tc>
          <w:tcPr>
            <w:tcW w:w="1220" w:type="pct"/>
            <w:vAlign w:val="center"/>
          </w:tcPr>
          <w:p w14:paraId="31AC55D7" w14:textId="41418D1D" w:rsidR="00655907" w:rsidRPr="00371F45" w:rsidRDefault="00655907" w:rsidP="00655907">
            <w:pPr>
              <w:spacing w:after="180"/>
              <w:jc w:val="center"/>
              <w:rPr>
                <w:color w:val="000000" w:themeColor="text1"/>
                <w:sz w:val="20"/>
                <w:szCs w:val="20"/>
              </w:rPr>
            </w:pPr>
            <w:r w:rsidRPr="00371F45">
              <w:rPr>
                <w:color w:val="000000" w:themeColor="text1"/>
                <w:sz w:val="20"/>
                <w:szCs w:val="20"/>
              </w:rPr>
              <w:t>Learning Rate Factor (Solution)</w:t>
            </w:r>
          </w:p>
        </w:tc>
        <w:tc>
          <w:tcPr>
            <w:tcW w:w="862" w:type="pct"/>
            <w:vAlign w:val="center"/>
          </w:tcPr>
          <w:p w14:paraId="3B65D7D2" w14:textId="0ACF6695" w:rsidR="00655907" w:rsidRPr="00372A3C" w:rsidRDefault="00655907" w:rsidP="00655907">
            <w:pPr>
              <w:spacing w:after="180"/>
              <w:jc w:val="center"/>
              <w:rPr>
                <w:rStyle w:val="CommentReference"/>
                <w:sz w:val="20"/>
                <w:szCs w:val="20"/>
              </w:rPr>
            </w:pPr>
            <w:r w:rsidRPr="00372A3C">
              <w:rPr>
                <w:rStyle w:val="CommentReference"/>
                <w:sz w:val="20"/>
                <w:szCs w:val="20"/>
              </w:rPr>
              <w:t>%</w:t>
            </w:r>
          </w:p>
        </w:tc>
        <w:tc>
          <w:tcPr>
            <w:tcW w:w="985" w:type="pct"/>
            <w:shd w:val="clear" w:color="auto" w:fill="F2F2F2" w:themeFill="background1" w:themeFillShade="F2"/>
            <w:vAlign w:val="center"/>
          </w:tcPr>
          <w:p w14:paraId="4D156E67" w14:textId="77777777" w:rsidR="00655907" w:rsidRPr="00372A3C" w:rsidRDefault="00655907" w:rsidP="00655907">
            <w:pPr>
              <w:spacing w:after="180"/>
              <w:jc w:val="center"/>
              <w:rPr>
                <w:rFonts w:eastAsia="Helvetica,Times New Roman" w:cstheme="minorHAnsi"/>
                <w:color w:val="000000" w:themeColor="text1"/>
                <w:sz w:val="20"/>
                <w:szCs w:val="20"/>
              </w:rPr>
            </w:pPr>
          </w:p>
        </w:tc>
        <w:tc>
          <w:tcPr>
            <w:tcW w:w="738" w:type="pct"/>
            <w:vAlign w:val="center"/>
          </w:tcPr>
          <w:p w14:paraId="4A393A76" w14:textId="33797974" w:rsidR="00655907" w:rsidRPr="00372A3C" w:rsidRDefault="00655907" w:rsidP="00655907">
            <w:pPr>
              <w:jc w:val="center"/>
              <w:rPr>
                <w:bCs/>
                <w:sz w:val="20"/>
                <w:szCs w:val="20"/>
              </w:rPr>
            </w:pPr>
            <w:r w:rsidRPr="00372A3C">
              <w:rPr>
                <w:bCs/>
                <w:sz w:val="20"/>
                <w:szCs w:val="20"/>
              </w:rPr>
              <w:t>14.</w:t>
            </w:r>
            <w:r w:rsidR="00372A3C" w:rsidRPr="00372A3C">
              <w:rPr>
                <w:bCs/>
                <w:sz w:val="20"/>
                <w:szCs w:val="20"/>
              </w:rPr>
              <w:t>48</w:t>
            </w:r>
            <w:r w:rsidRPr="00372A3C">
              <w:rPr>
                <w:bCs/>
                <w:sz w:val="20"/>
                <w:szCs w:val="20"/>
              </w:rPr>
              <w:t>%</w:t>
            </w:r>
          </w:p>
        </w:tc>
        <w:tc>
          <w:tcPr>
            <w:tcW w:w="617" w:type="pct"/>
            <w:vAlign w:val="center"/>
          </w:tcPr>
          <w:p w14:paraId="1084A0EE" w14:textId="05F2AA8F" w:rsidR="00655907" w:rsidRPr="00372A3C" w:rsidRDefault="00372A3C" w:rsidP="00655907">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20</w:t>
            </w:r>
          </w:p>
        </w:tc>
        <w:tc>
          <w:tcPr>
            <w:tcW w:w="578" w:type="pct"/>
            <w:vAlign w:val="center"/>
          </w:tcPr>
          <w:p w14:paraId="4B1E78B1" w14:textId="329A8571" w:rsidR="00655907" w:rsidRPr="00372A3C" w:rsidRDefault="00372A3C" w:rsidP="00655907">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8</w:t>
            </w:r>
          </w:p>
        </w:tc>
      </w:tr>
    </w:tbl>
    <w:p w14:paraId="56260956" w14:textId="77777777" w:rsidR="001D17E8" w:rsidRPr="00633ACC" w:rsidRDefault="001D17E8" w:rsidP="00EB247F"/>
    <w:p w14:paraId="56F5BC32" w14:textId="146E1F0E" w:rsidR="001D17E8" w:rsidRPr="00633ACC" w:rsidRDefault="00E069AC" w:rsidP="00EB247F">
      <w:pPr>
        <w:pStyle w:val="Heading3"/>
      </w:pPr>
      <w:bookmarkStart w:id="43" w:name="_Toc18958326"/>
      <w:r w:rsidRPr="00633ACC">
        <w:t>Technical Inputs</w:t>
      </w:r>
      <w:bookmarkEnd w:id="43"/>
    </w:p>
    <w:p w14:paraId="6E9118C9" w14:textId="649E2C24" w:rsidR="00CB000A" w:rsidRPr="00633ACC" w:rsidRDefault="00633ACC" w:rsidP="00633ACC">
      <w:pPr>
        <w:widowControl w:val="0"/>
        <w:autoSpaceDE w:val="0"/>
        <w:autoSpaceDN w:val="0"/>
        <w:adjustRightInd w:val="0"/>
      </w:pPr>
      <w:r w:rsidRPr="00372A3C">
        <w:t>In order to characterize wind onshore technologies</w:t>
      </w:r>
      <w:r w:rsidR="00372A3C" w:rsidRPr="00372A3C">
        <w:t xml:space="preserve"> compared to conventional technologies</w:t>
      </w:r>
      <w:r w:rsidRPr="00372A3C">
        <w:t>, several technical inputs are considered in the RRS as capacity factors and lifetime (Table 2.4</w:t>
      </w:r>
      <w:r w:rsidR="00372A3C" w:rsidRPr="00372A3C">
        <w:t xml:space="preserve"> and 2.5</w:t>
      </w:r>
      <w:r w:rsidRPr="00372A3C">
        <w:t xml:space="preserve">). </w:t>
      </w:r>
      <w:r w:rsidR="00E207F9" w:rsidRPr="00372A3C">
        <w:t>An average capacity factor of 3</w:t>
      </w:r>
      <w:r w:rsidR="00372A3C" w:rsidRPr="00372A3C">
        <w:t>3</w:t>
      </w:r>
      <w:r w:rsidR="00E207F9" w:rsidRPr="00372A3C">
        <w:t>.</w:t>
      </w:r>
      <w:r w:rsidR="00372A3C" w:rsidRPr="00372A3C">
        <w:t>6</w:t>
      </w:r>
      <w:r w:rsidR="00E207F9" w:rsidRPr="00372A3C">
        <w:t xml:space="preserve"> percent is used for onshore wind turbines, compared to 5</w:t>
      </w:r>
      <w:r w:rsidR="00372A3C" w:rsidRPr="00372A3C">
        <w:t>6.5</w:t>
      </w:r>
      <w:r w:rsidR="00E207F9" w:rsidRPr="00372A3C">
        <w:t xml:space="preserve"> percent for conventional technologies (</w:t>
      </w:r>
      <w:r w:rsidR="00E207F9" w:rsidRPr="00372A3C">
        <w:rPr>
          <w:i/>
        </w:rPr>
        <w:t>i.e.</w:t>
      </w:r>
      <w:r w:rsidR="00E207F9" w:rsidRPr="00372A3C">
        <w:t xml:space="preserve"> coal, natural gas, and oil power plants).</w:t>
      </w:r>
    </w:p>
    <w:p w14:paraId="3CE5966B" w14:textId="2F5E6CAB" w:rsidR="000875B5" w:rsidRPr="00593535" w:rsidRDefault="000875B5" w:rsidP="00EB247F">
      <w:pPr>
        <w:pStyle w:val="Caption"/>
        <w:jc w:val="center"/>
        <w:rPr>
          <w:rFonts w:asciiTheme="majorHAnsi" w:eastAsiaTheme="majorEastAsia" w:hAnsiTheme="majorHAnsi" w:cstheme="majorBidi"/>
          <w:b/>
          <w:bCs/>
          <w:color w:val="000000" w:themeColor="text1"/>
          <w:sz w:val="23"/>
          <w:szCs w:val="23"/>
          <w:lang w:eastAsia="zh-CN"/>
        </w:rPr>
      </w:pPr>
      <w:bookmarkStart w:id="44" w:name="_Toc17934226"/>
      <w:r w:rsidRPr="00593535">
        <w:t xml:space="preserve">Table </w:t>
      </w:r>
      <w:fldSimple w:instr=" STYLEREF 1 \s ">
        <w:r w:rsidRPr="00593535">
          <w:t>2</w:t>
        </w:r>
      </w:fldSimple>
      <w:r w:rsidRPr="00593535">
        <w:t>.</w:t>
      </w:r>
      <w:r w:rsidR="00D158BC" w:rsidRPr="00593535">
        <w:rPr>
          <w:noProof/>
        </w:rPr>
        <w:fldChar w:fldCharType="begin"/>
      </w:r>
      <w:r w:rsidR="00D158BC" w:rsidRPr="00593535">
        <w:rPr>
          <w:noProof/>
        </w:rPr>
        <w:instrText xml:space="preserve"> SEQ Table \* ARABIC \s 1 </w:instrText>
      </w:r>
      <w:r w:rsidR="00D158BC" w:rsidRPr="00593535">
        <w:rPr>
          <w:noProof/>
        </w:rPr>
        <w:fldChar w:fldCharType="separate"/>
      </w:r>
      <w:r w:rsidR="00E978D4" w:rsidRPr="00593535">
        <w:rPr>
          <w:noProof/>
        </w:rPr>
        <w:t>4</w:t>
      </w:r>
      <w:r w:rsidR="00D158BC" w:rsidRPr="00593535">
        <w:rPr>
          <w:noProof/>
        </w:rPr>
        <w:fldChar w:fldCharType="end"/>
      </w:r>
      <w:r w:rsidRPr="00593535">
        <w:t xml:space="preserve"> </w:t>
      </w:r>
      <w:r w:rsidR="00E207F9" w:rsidRPr="00593535">
        <w:t>Technical Inputs</w:t>
      </w:r>
      <w:r w:rsidR="00E978D4" w:rsidRPr="00593535">
        <w:t xml:space="preserve"> Conventional Technologies</w:t>
      </w:r>
      <w:bookmarkEnd w:id="44"/>
    </w:p>
    <w:tbl>
      <w:tblPr>
        <w:tblStyle w:val="TableGrid"/>
        <w:tblW w:w="9561" w:type="dxa"/>
        <w:jc w:val="center"/>
        <w:tblLook w:val="04A0" w:firstRow="1" w:lastRow="0" w:firstColumn="1" w:lastColumn="0" w:noHBand="0" w:noVBand="1"/>
      </w:tblPr>
      <w:tblGrid>
        <w:gridCol w:w="1992"/>
        <w:gridCol w:w="1311"/>
        <w:gridCol w:w="1795"/>
        <w:gridCol w:w="1590"/>
        <w:gridCol w:w="1493"/>
        <w:gridCol w:w="1380"/>
      </w:tblGrid>
      <w:tr w:rsidR="00E978D4" w:rsidRPr="00593535" w14:paraId="6018AB22" w14:textId="77777777" w:rsidTr="005C77F5">
        <w:trPr>
          <w:trHeight w:val="868"/>
          <w:jc w:val="center"/>
        </w:trPr>
        <w:tc>
          <w:tcPr>
            <w:tcW w:w="1992" w:type="dxa"/>
            <w:shd w:val="clear" w:color="auto" w:fill="4F81BD" w:themeFill="accent1"/>
            <w:vAlign w:val="center"/>
          </w:tcPr>
          <w:p w14:paraId="4EC8594B" w14:textId="77777777" w:rsidR="00E978D4" w:rsidRPr="00593535" w:rsidRDefault="00E978D4" w:rsidP="00E978D4">
            <w:pPr>
              <w:spacing w:after="180"/>
              <w:jc w:val="center"/>
              <w:rPr>
                <w:rFonts w:eastAsia="Helvetica,Times New Roman" w:cstheme="minorHAnsi"/>
                <w:b/>
                <w:color w:val="FFFFFF" w:themeColor="background1"/>
                <w:sz w:val="20"/>
                <w:szCs w:val="20"/>
              </w:rPr>
            </w:pPr>
          </w:p>
        </w:tc>
        <w:tc>
          <w:tcPr>
            <w:tcW w:w="1311" w:type="dxa"/>
            <w:shd w:val="clear" w:color="auto" w:fill="4F81BD" w:themeFill="accent1"/>
            <w:vAlign w:val="center"/>
          </w:tcPr>
          <w:p w14:paraId="2319849B" w14:textId="56E33788" w:rsidR="00E978D4" w:rsidRPr="00593535" w:rsidRDefault="00E978D4" w:rsidP="00E978D4">
            <w:pPr>
              <w:spacing w:after="180"/>
              <w:jc w:val="center"/>
              <w:rPr>
                <w:b/>
                <w:bCs/>
                <w:color w:val="FFFFFF" w:themeColor="background1"/>
                <w:sz w:val="20"/>
                <w:szCs w:val="20"/>
              </w:rPr>
            </w:pPr>
            <w:r w:rsidRPr="00593535">
              <w:rPr>
                <w:b/>
                <w:bCs/>
                <w:color w:val="FFFFFF" w:themeColor="background1"/>
                <w:sz w:val="20"/>
                <w:szCs w:val="20"/>
              </w:rPr>
              <w:t>Units</w:t>
            </w:r>
          </w:p>
        </w:tc>
        <w:tc>
          <w:tcPr>
            <w:tcW w:w="1795" w:type="dxa"/>
            <w:shd w:val="clear" w:color="auto" w:fill="4F81BD" w:themeFill="accent1"/>
            <w:vAlign w:val="center"/>
          </w:tcPr>
          <w:p w14:paraId="311DE699" w14:textId="661DD11D" w:rsidR="00E978D4" w:rsidRPr="00593535" w:rsidRDefault="00E978D4" w:rsidP="00E978D4">
            <w:pPr>
              <w:spacing w:after="180"/>
              <w:jc w:val="center"/>
              <w:rPr>
                <w:b/>
                <w:bCs/>
                <w:color w:val="FFFFFF" w:themeColor="background1"/>
                <w:sz w:val="20"/>
                <w:szCs w:val="20"/>
              </w:rPr>
            </w:pPr>
            <w:r w:rsidRPr="00593535">
              <w:rPr>
                <w:b/>
                <w:bCs/>
                <w:color w:val="FFFFFF" w:themeColor="background1"/>
                <w:sz w:val="20"/>
                <w:szCs w:val="20"/>
              </w:rPr>
              <w:t>Project Drawdown Data Set Range</w:t>
            </w:r>
          </w:p>
        </w:tc>
        <w:tc>
          <w:tcPr>
            <w:tcW w:w="1590" w:type="dxa"/>
            <w:shd w:val="clear" w:color="auto" w:fill="4F81BD" w:themeFill="accent1"/>
            <w:vAlign w:val="center"/>
          </w:tcPr>
          <w:p w14:paraId="63244B3B" w14:textId="3199A5F9" w:rsidR="00E978D4" w:rsidRPr="00593535" w:rsidRDefault="00E978D4" w:rsidP="00E978D4">
            <w:pPr>
              <w:spacing w:after="180"/>
              <w:jc w:val="center"/>
              <w:rPr>
                <w:b/>
                <w:bCs/>
                <w:color w:val="FFFFFF" w:themeColor="background1"/>
                <w:sz w:val="20"/>
                <w:szCs w:val="20"/>
              </w:rPr>
            </w:pPr>
            <w:r w:rsidRPr="00593535">
              <w:rPr>
                <w:b/>
                <w:bCs/>
                <w:color w:val="FFFFFF" w:themeColor="background1"/>
                <w:sz w:val="20"/>
                <w:szCs w:val="20"/>
              </w:rPr>
              <w:t>Model Input</w:t>
            </w:r>
          </w:p>
        </w:tc>
        <w:tc>
          <w:tcPr>
            <w:tcW w:w="1493" w:type="dxa"/>
            <w:shd w:val="clear" w:color="auto" w:fill="4F81BD" w:themeFill="accent1"/>
            <w:vAlign w:val="center"/>
          </w:tcPr>
          <w:p w14:paraId="0266F380" w14:textId="6CDC42DD" w:rsidR="00E978D4" w:rsidRPr="00593535" w:rsidRDefault="00E978D4" w:rsidP="00E978D4">
            <w:pPr>
              <w:spacing w:after="180"/>
              <w:jc w:val="center"/>
              <w:rPr>
                <w:b/>
                <w:bCs/>
                <w:color w:val="FFFFFF" w:themeColor="background1"/>
                <w:sz w:val="20"/>
                <w:szCs w:val="20"/>
              </w:rPr>
            </w:pPr>
            <w:r w:rsidRPr="00593535">
              <w:rPr>
                <w:b/>
                <w:bCs/>
                <w:color w:val="FFFFFF" w:themeColor="background1"/>
                <w:sz w:val="20"/>
                <w:szCs w:val="20"/>
              </w:rPr>
              <w:t>Data Points (#)</w:t>
            </w:r>
          </w:p>
        </w:tc>
        <w:tc>
          <w:tcPr>
            <w:tcW w:w="1380" w:type="dxa"/>
            <w:shd w:val="clear" w:color="auto" w:fill="4F81BD" w:themeFill="accent1"/>
            <w:vAlign w:val="center"/>
          </w:tcPr>
          <w:p w14:paraId="4298198A" w14:textId="22583AB3" w:rsidR="00E978D4" w:rsidRPr="00593535" w:rsidRDefault="00E978D4" w:rsidP="00E978D4">
            <w:pPr>
              <w:spacing w:after="180"/>
              <w:jc w:val="center"/>
              <w:rPr>
                <w:b/>
                <w:bCs/>
                <w:color w:val="FFFFFF" w:themeColor="background1"/>
                <w:sz w:val="20"/>
                <w:szCs w:val="20"/>
              </w:rPr>
            </w:pPr>
            <w:r w:rsidRPr="00593535">
              <w:rPr>
                <w:b/>
                <w:bCs/>
                <w:color w:val="FFFFFF" w:themeColor="background1"/>
                <w:sz w:val="20"/>
                <w:szCs w:val="20"/>
              </w:rPr>
              <w:t>Sources (#)</w:t>
            </w:r>
          </w:p>
        </w:tc>
      </w:tr>
      <w:tr w:rsidR="00E978D4" w:rsidRPr="00593535" w14:paraId="63867CFF" w14:textId="77777777" w:rsidTr="005C77F5">
        <w:trPr>
          <w:trHeight w:val="642"/>
          <w:jc w:val="center"/>
        </w:trPr>
        <w:tc>
          <w:tcPr>
            <w:tcW w:w="1992" w:type="dxa"/>
            <w:vAlign w:val="center"/>
          </w:tcPr>
          <w:p w14:paraId="5BEA9C34" w14:textId="094ACDDF" w:rsidR="00E978D4" w:rsidRPr="00593535" w:rsidRDefault="00E978D4" w:rsidP="00E978D4">
            <w:pPr>
              <w:jc w:val="center"/>
              <w:rPr>
                <w:color w:val="000000" w:themeColor="text1"/>
                <w:sz w:val="20"/>
                <w:szCs w:val="20"/>
              </w:rPr>
            </w:pPr>
            <w:r w:rsidRPr="00593535">
              <w:rPr>
                <w:bCs/>
                <w:sz w:val="20"/>
                <w:szCs w:val="20"/>
              </w:rPr>
              <w:t>Lifetime Capacity (Conventional)</w:t>
            </w:r>
          </w:p>
        </w:tc>
        <w:tc>
          <w:tcPr>
            <w:tcW w:w="1311" w:type="dxa"/>
            <w:vAlign w:val="center"/>
          </w:tcPr>
          <w:p w14:paraId="78FC6EF1" w14:textId="661C3375" w:rsidR="00E978D4" w:rsidRPr="00593535" w:rsidRDefault="00E978D4" w:rsidP="00E978D4">
            <w:pPr>
              <w:spacing w:after="180"/>
              <w:jc w:val="center"/>
              <w:rPr>
                <w:rFonts w:eastAsia="Helvetica,Times New Roman" w:cstheme="minorHAnsi"/>
                <w:color w:val="000000" w:themeColor="text1"/>
                <w:sz w:val="20"/>
                <w:szCs w:val="20"/>
              </w:rPr>
            </w:pPr>
            <w:r w:rsidRPr="00593535">
              <w:rPr>
                <w:bCs/>
                <w:i/>
                <w:color w:val="000000" w:themeColor="text1"/>
                <w:sz w:val="20"/>
                <w:szCs w:val="20"/>
              </w:rPr>
              <w:t>hours</w:t>
            </w:r>
          </w:p>
        </w:tc>
        <w:tc>
          <w:tcPr>
            <w:tcW w:w="1795" w:type="dxa"/>
            <w:vAlign w:val="center"/>
          </w:tcPr>
          <w:p w14:paraId="4812F414" w14:textId="4C91F3C3" w:rsidR="00E978D4" w:rsidRPr="00593535" w:rsidRDefault="00372A3C" w:rsidP="00E978D4">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121,807</w:t>
            </w:r>
            <w:r w:rsidR="005C77F5" w:rsidRPr="00593535">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222,351</w:t>
            </w:r>
          </w:p>
        </w:tc>
        <w:tc>
          <w:tcPr>
            <w:tcW w:w="1590" w:type="dxa"/>
            <w:vAlign w:val="center"/>
          </w:tcPr>
          <w:p w14:paraId="1A2A7431" w14:textId="10EED5FE" w:rsidR="00E978D4" w:rsidRPr="00372A3C" w:rsidRDefault="00372A3C" w:rsidP="00E978D4">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172,079</w:t>
            </w:r>
          </w:p>
        </w:tc>
        <w:tc>
          <w:tcPr>
            <w:tcW w:w="1493" w:type="dxa"/>
            <w:vAlign w:val="center"/>
          </w:tcPr>
          <w:p w14:paraId="69B835DE" w14:textId="55E87017" w:rsidR="00E978D4" w:rsidRPr="00372A3C" w:rsidRDefault="00E978D4" w:rsidP="00E978D4">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1</w:t>
            </w:r>
            <w:r w:rsidR="00372A3C" w:rsidRPr="00372A3C">
              <w:rPr>
                <w:rFonts w:eastAsia="Helvetica,Times New Roman" w:cstheme="minorHAnsi"/>
                <w:color w:val="000000" w:themeColor="text1"/>
                <w:sz w:val="20"/>
                <w:szCs w:val="20"/>
              </w:rPr>
              <w:t>2</w:t>
            </w:r>
          </w:p>
        </w:tc>
        <w:tc>
          <w:tcPr>
            <w:tcW w:w="1380" w:type="dxa"/>
            <w:vAlign w:val="center"/>
          </w:tcPr>
          <w:p w14:paraId="5AF77D15" w14:textId="78610861" w:rsidR="00E978D4" w:rsidRPr="00372A3C" w:rsidRDefault="00372A3C" w:rsidP="00E978D4">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6</w:t>
            </w:r>
          </w:p>
        </w:tc>
      </w:tr>
      <w:tr w:rsidR="00E978D4" w:rsidRPr="006330C6" w14:paraId="1D67C409" w14:textId="77777777" w:rsidTr="005C77F5">
        <w:trPr>
          <w:trHeight w:val="642"/>
          <w:jc w:val="center"/>
        </w:trPr>
        <w:tc>
          <w:tcPr>
            <w:tcW w:w="1992" w:type="dxa"/>
            <w:vAlign w:val="center"/>
          </w:tcPr>
          <w:p w14:paraId="5ADDAC7F" w14:textId="1554EE35" w:rsidR="00E978D4" w:rsidRPr="00593535" w:rsidRDefault="00E978D4" w:rsidP="00E978D4">
            <w:pPr>
              <w:jc w:val="center"/>
              <w:rPr>
                <w:color w:val="000000" w:themeColor="text1"/>
                <w:sz w:val="20"/>
                <w:szCs w:val="20"/>
              </w:rPr>
            </w:pPr>
            <w:r w:rsidRPr="00593535">
              <w:rPr>
                <w:bCs/>
                <w:sz w:val="20"/>
                <w:szCs w:val="20"/>
              </w:rPr>
              <w:t>Average Annual Use (Conventional)</w:t>
            </w:r>
          </w:p>
        </w:tc>
        <w:tc>
          <w:tcPr>
            <w:tcW w:w="1311" w:type="dxa"/>
            <w:vAlign w:val="center"/>
          </w:tcPr>
          <w:p w14:paraId="3731A45E" w14:textId="031B9F67" w:rsidR="00E978D4" w:rsidRPr="00593535" w:rsidRDefault="00E978D4" w:rsidP="00E978D4">
            <w:pPr>
              <w:spacing w:after="180"/>
              <w:jc w:val="center"/>
              <w:rPr>
                <w:rFonts w:eastAsia="Helvetica,Times New Roman" w:cstheme="minorHAnsi"/>
                <w:color w:val="000000" w:themeColor="text1"/>
                <w:sz w:val="20"/>
                <w:szCs w:val="20"/>
              </w:rPr>
            </w:pPr>
            <w:r w:rsidRPr="00593535">
              <w:rPr>
                <w:bCs/>
                <w:i/>
                <w:color w:val="000000" w:themeColor="text1"/>
                <w:sz w:val="20"/>
                <w:szCs w:val="20"/>
              </w:rPr>
              <w:t>hours</w:t>
            </w:r>
          </w:p>
        </w:tc>
        <w:tc>
          <w:tcPr>
            <w:tcW w:w="1795" w:type="dxa"/>
            <w:vAlign w:val="center"/>
          </w:tcPr>
          <w:p w14:paraId="08234FBE" w14:textId="2C1C5196" w:rsidR="00E978D4" w:rsidRPr="00593535" w:rsidRDefault="005C77F5" w:rsidP="00E978D4">
            <w:pPr>
              <w:spacing w:after="180"/>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3,33</w:t>
            </w:r>
            <w:r w:rsidR="00372A3C">
              <w:rPr>
                <w:rFonts w:eastAsia="Helvetica,Times New Roman" w:cstheme="minorHAnsi"/>
                <w:color w:val="000000" w:themeColor="text1"/>
                <w:sz w:val="20"/>
                <w:szCs w:val="20"/>
              </w:rPr>
              <w:t>7</w:t>
            </w:r>
            <w:r w:rsidRPr="00593535">
              <w:rPr>
                <w:rFonts w:eastAsia="Helvetica,Times New Roman" w:cstheme="minorHAnsi"/>
                <w:color w:val="000000" w:themeColor="text1"/>
                <w:sz w:val="20"/>
                <w:szCs w:val="20"/>
              </w:rPr>
              <w:t>– 6,</w:t>
            </w:r>
            <w:r w:rsidR="00372A3C">
              <w:rPr>
                <w:rFonts w:eastAsia="Helvetica,Times New Roman" w:cstheme="minorHAnsi"/>
                <w:color w:val="000000" w:themeColor="text1"/>
                <w:sz w:val="20"/>
                <w:szCs w:val="20"/>
              </w:rPr>
              <w:t>587</w:t>
            </w:r>
          </w:p>
        </w:tc>
        <w:tc>
          <w:tcPr>
            <w:tcW w:w="1590" w:type="dxa"/>
            <w:vAlign w:val="center"/>
          </w:tcPr>
          <w:p w14:paraId="4DB6DDA0" w14:textId="5690DFBC" w:rsidR="00E978D4" w:rsidRPr="00372A3C" w:rsidRDefault="00E978D4" w:rsidP="00E978D4">
            <w:pPr>
              <w:jc w:val="center"/>
              <w:rPr>
                <w:bCs/>
                <w:sz w:val="20"/>
                <w:szCs w:val="20"/>
              </w:rPr>
            </w:pPr>
            <w:r w:rsidRPr="00372A3C">
              <w:rPr>
                <w:bCs/>
                <w:sz w:val="20"/>
                <w:szCs w:val="20"/>
              </w:rPr>
              <w:t>4,9</w:t>
            </w:r>
            <w:r w:rsidR="00372A3C" w:rsidRPr="00372A3C">
              <w:rPr>
                <w:bCs/>
                <w:sz w:val="20"/>
                <w:szCs w:val="20"/>
              </w:rPr>
              <w:t>62</w:t>
            </w:r>
          </w:p>
        </w:tc>
        <w:tc>
          <w:tcPr>
            <w:tcW w:w="1493" w:type="dxa"/>
            <w:vAlign w:val="center"/>
          </w:tcPr>
          <w:p w14:paraId="7B612667" w14:textId="605458A9" w:rsidR="00E978D4" w:rsidRPr="00372A3C" w:rsidRDefault="00E978D4" w:rsidP="00E978D4">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23</w:t>
            </w:r>
          </w:p>
        </w:tc>
        <w:tc>
          <w:tcPr>
            <w:tcW w:w="1380" w:type="dxa"/>
            <w:vAlign w:val="center"/>
          </w:tcPr>
          <w:p w14:paraId="590B311B" w14:textId="2624D4E9" w:rsidR="00E978D4" w:rsidRPr="00372A3C" w:rsidRDefault="00372A3C" w:rsidP="00E978D4">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4</w:t>
            </w:r>
          </w:p>
        </w:tc>
      </w:tr>
    </w:tbl>
    <w:p w14:paraId="18EFA6FA" w14:textId="77777777" w:rsidR="000875B5" w:rsidRPr="006330C6" w:rsidRDefault="000875B5" w:rsidP="00EB247F">
      <w:pPr>
        <w:spacing w:after="0"/>
        <w:rPr>
          <w:bCs/>
          <w:highlight w:val="red"/>
        </w:rPr>
      </w:pPr>
    </w:p>
    <w:p w14:paraId="71759B8A" w14:textId="4A839BA1" w:rsidR="00E978D4" w:rsidRPr="00633ACC" w:rsidRDefault="00E978D4" w:rsidP="00E978D4">
      <w:pPr>
        <w:pStyle w:val="Caption"/>
        <w:jc w:val="center"/>
        <w:rPr>
          <w:rFonts w:asciiTheme="majorHAnsi" w:eastAsiaTheme="majorEastAsia" w:hAnsiTheme="majorHAnsi" w:cstheme="majorBidi"/>
          <w:b/>
          <w:bCs/>
          <w:color w:val="000000" w:themeColor="text1"/>
          <w:sz w:val="23"/>
          <w:szCs w:val="23"/>
          <w:lang w:eastAsia="zh-CN"/>
        </w:rPr>
      </w:pPr>
      <w:bookmarkStart w:id="45" w:name="_Toc17934227"/>
      <w:r w:rsidRPr="00633ACC">
        <w:t xml:space="preserve">Table </w:t>
      </w:r>
      <w:fldSimple w:instr=" STYLEREF 1 \s ">
        <w:r w:rsidRPr="00633ACC">
          <w:t>2</w:t>
        </w:r>
      </w:fldSimple>
      <w:r w:rsidRPr="00633ACC">
        <w:t>.</w:t>
      </w:r>
      <w:r w:rsidRPr="00633ACC">
        <w:rPr>
          <w:noProof/>
        </w:rPr>
        <w:fldChar w:fldCharType="begin"/>
      </w:r>
      <w:r w:rsidRPr="00633ACC">
        <w:rPr>
          <w:noProof/>
        </w:rPr>
        <w:instrText xml:space="preserve"> SEQ Table \* ARABIC \s 1 </w:instrText>
      </w:r>
      <w:r w:rsidRPr="00633ACC">
        <w:rPr>
          <w:noProof/>
        </w:rPr>
        <w:fldChar w:fldCharType="separate"/>
      </w:r>
      <w:r w:rsidRPr="00633ACC">
        <w:rPr>
          <w:noProof/>
        </w:rPr>
        <w:t>5</w:t>
      </w:r>
      <w:r w:rsidRPr="00633ACC">
        <w:rPr>
          <w:noProof/>
        </w:rPr>
        <w:fldChar w:fldCharType="end"/>
      </w:r>
      <w:r w:rsidRPr="00633ACC">
        <w:t xml:space="preserve"> Technical Inputs Solution</w:t>
      </w:r>
      <w:bookmarkEnd w:id="45"/>
    </w:p>
    <w:tbl>
      <w:tblPr>
        <w:tblStyle w:val="TableGrid"/>
        <w:tblW w:w="9600" w:type="dxa"/>
        <w:jc w:val="center"/>
        <w:tblLook w:val="04A0" w:firstRow="1" w:lastRow="0" w:firstColumn="1" w:lastColumn="0" w:noHBand="0" w:noVBand="1"/>
      </w:tblPr>
      <w:tblGrid>
        <w:gridCol w:w="2000"/>
        <w:gridCol w:w="1316"/>
        <w:gridCol w:w="1701"/>
        <w:gridCol w:w="1698"/>
        <w:gridCol w:w="1499"/>
        <w:gridCol w:w="1386"/>
      </w:tblGrid>
      <w:tr w:rsidR="00E978D4" w:rsidRPr="006330C6" w14:paraId="13C00DA5" w14:textId="77777777" w:rsidTr="00E978D4">
        <w:trPr>
          <w:trHeight w:val="591"/>
          <w:jc w:val="center"/>
        </w:trPr>
        <w:tc>
          <w:tcPr>
            <w:tcW w:w="2000" w:type="dxa"/>
            <w:shd w:val="clear" w:color="auto" w:fill="4F81BD" w:themeFill="accent1"/>
            <w:vAlign w:val="center"/>
          </w:tcPr>
          <w:p w14:paraId="348EFAF2" w14:textId="77777777" w:rsidR="00E978D4" w:rsidRPr="00633ACC" w:rsidRDefault="00E978D4" w:rsidP="00396031">
            <w:pPr>
              <w:spacing w:after="180"/>
              <w:jc w:val="center"/>
              <w:rPr>
                <w:rFonts w:eastAsia="Helvetica,Times New Roman" w:cstheme="minorHAnsi"/>
                <w:b/>
                <w:color w:val="FFFFFF" w:themeColor="background1"/>
                <w:sz w:val="20"/>
                <w:szCs w:val="20"/>
              </w:rPr>
            </w:pPr>
          </w:p>
        </w:tc>
        <w:tc>
          <w:tcPr>
            <w:tcW w:w="1316" w:type="dxa"/>
            <w:shd w:val="clear" w:color="auto" w:fill="4F81BD" w:themeFill="accent1"/>
            <w:vAlign w:val="center"/>
          </w:tcPr>
          <w:p w14:paraId="6C3DD347" w14:textId="77777777" w:rsidR="00E978D4" w:rsidRPr="00633ACC" w:rsidRDefault="00E978D4" w:rsidP="00396031">
            <w:pPr>
              <w:spacing w:after="180"/>
              <w:jc w:val="center"/>
              <w:rPr>
                <w:b/>
                <w:bCs/>
                <w:color w:val="FFFFFF" w:themeColor="background1"/>
                <w:sz w:val="20"/>
                <w:szCs w:val="20"/>
              </w:rPr>
            </w:pPr>
            <w:r w:rsidRPr="00633ACC">
              <w:rPr>
                <w:b/>
                <w:bCs/>
                <w:color w:val="FFFFFF" w:themeColor="background1"/>
                <w:sz w:val="20"/>
                <w:szCs w:val="20"/>
              </w:rPr>
              <w:t>Units</w:t>
            </w:r>
          </w:p>
        </w:tc>
        <w:tc>
          <w:tcPr>
            <w:tcW w:w="1701" w:type="dxa"/>
            <w:shd w:val="clear" w:color="auto" w:fill="4F81BD" w:themeFill="accent1"/>
            <w:vAlign w:val="center"/>
          </w:tcPr>
          <w:p w14:paraId="1ADF41EE" w14:textId="77777777" w:rsidR="00E978D4" w:rsidRPr="00633ACC" w:rsidRDefault="00E978D4" w:rsidP="00396031">
            <w:pPr>
              <w:spacing w:after="180"/>
              <w:jc w:val="center"/>
              <w:rPr>
                <w:b/>
                <w:bCs/>
                <w:color w:val="FFFFFF" w:themeColor="background1"/>
                <w:sz w:val="20"/>
                <w:szCs w:val="20"/>
              </w:rPr>
            </w:pPr>
            <w:r w:rsidRPr="00633ACC">
              <w:rPr>
                <w:b/>
                <w:bCs/>
                <w:color w:val="FFFFFF" w:themeColor="background1"/>
                <w:sz w:val="20"/>
                <w:szCs w:val="20"/>
              </w:rPr>
              <w:t>Project Drawdown Data Set Range</w:t>
            </w:r>
          </w:p>
        </w:tc>
        <w:tc>
          <w:tcPr>
            <w:tcW w:w="1698" w:type="dxa"/>
            <w:shd w:val="clear" w:color="auto" w:fill="4F81BD" w:themeFill="accent1"/>
            <w:vAlign w:val="center"/>
          </w:tcPr>
          <w:p w14:paraId="01F11A1C" w14:textId="77777777" w:rsidR="00E978D4" w:rsidRPr="00633ACC" w:rsidRDefault="00E978D4" w:rsidP="00396031">
            <w:pPr>
              <w:spacing w:after="180"/>
              <w:jc w:val="center"/>
              <w:rPr>
                <w:b/>
                <w:bCs/>
                <w:color w:val="FFFFFF" w:themeColor="background1"/>
                <w:sz w:val="20"/>
                <w:szCs w:val="20"/>
              </w:rPr>
            </w:pPr>
            <w:r w:rsidRPr="00633ACC">
              <w:rPr>
                <w:b/>
                <w:bCs/>
                <w:color w:val="FFFFFF" w:themeColor="background1"/>
                <w:sz w:val="20"/>
                <w:szCs w:val="20"/>
              </w:rPr>
              <w:t>Model Input</w:t>
            </w:r>
          </w:p>
        </w:tc>
        <w:tc>
          <w:tcPr>
            <w:tcW w:w="1499" w:type="dxa"/>
            <w:shd w:val="clear" w:color="auto" w:fill="4F81BD" w:themeFill="accent1"/>
            <w:vAlign w:val="center"/>
          </w:tcPr>
          <w:p w14:paraId="19836510" w14:textId="77777777" w:rsidR="00E978D4" w:rsidRPr="00633ACC" w:rsidRDefault="00E978D4" w:rsidP="00396031">
            <w:pPr>
              <w:spacing w:after="180"/>
              <w:jc w:val="center"/>
              <w:rPr>
                <w:b/>
                <w:bCs/>
                <w:color w:val="FFFFFF" w:themeColor="background1"/>
                <w:sz w:val="20"/>
                <w:szCs w:val="20"/>
              </w:rPr>
            </w:pPr>
            <w:r w:rsidRPr="00633ACC">
              <w:rPr>
                <w:b/>
                <w:bCs/>
                <w:color w:val="FFFFFF" w:themeColor="background1"/>
                <w:sz w:val="20"/>
                <w:szCs w:val="20"/>
              </w:rPr>
              <w:t>Data Points (#)</w:t>
            </w:r>
          </w:p>
        </w:tc>
        <w:tc>
          <w:tcPr>
            <w:tcW w:w="1386" w:type="dxa"/>
            <w:shd w:val="clear" w:color="auto" w:fill="4F81BD" w:themeFill="accent1"/>
            <w:vAlign w:val="center"/>
          </w:tcPr>
          <w:p w14:paraId="60C8D5D4" w14:textId="77777777" w:rsidR="00E978D4" w:rsidRPr="00633ACC" w:rsidRDefault="00E978D4" w:rsidP="00396031">
            <w:pPr>
              <w:spacing w:after="180"/>
              <w:jc w:val="center"/>
              <w:rPr>
                <w:b/>
                <w:bCs/>
                <w:color w:val="FFFFFF" w:themeColor="background1"/>
                <w:sz w:val="20"/>
                <w:szCs w:val="20"/>
              </w:rPr>
            </w:pPr>
            <w:r w:rsidRPr="00633ACC">
              <w:rPr>
                <w:b/>
                <w:bCs/>
                <w:color w:val="FFFFFF" w:themeColor="background1"/>
                <w:sz w:val="20"/>
                <w:szCs w:val="20"/>
              </w:rPr>
              <w:t>Sources (#)</w:t>
            </w:r>
          </w:p>
        </w:tc>
      </w:tr>
      <w:tr w:rsidR="00655907" w:rsidRPr="00E069AC" w14:paraId="2FF68BC1" w14:textId="77777777" w:rsidTr="00E978D4">
        <w:trPr>
          <w:trHeight w:val="307"/>
          <w:jc w:val="center"/>
        </w:trPr>
        <w:tc>
          <w:tcPr>
            <w:tcW w:w="2000" w:type="dxa"/>
            <w:vAlign w:val="center"/>
          </w:tcPr>
          <w:p w14:paraId="410F9358" w14:textId="467A74F2" w:rsidR="00655907" w:rsidRPr="00371F45" w:rsidRDefault="00655907" w:rsidP="00655907">
            <w:pPr>
              <w:jc w:val="center"/>
              <w:rPr>
                <w:bCs/>
                <w:sz w:val="20"/>
                <w:szCs w:val="20"/>
              </w:rPr>
            </w:pPr>
            <w:r w:rsidRPr="00371F45">
              <w:rPr>
                <w:bCs/>
                <w:sz w:val="20"/>
                <w:szCs w:val="20"/>
              </w:rPr>
              <w:t>Lifetime Capacity (Solution)</w:t>
            </w:r>
          </w:p>
        </w:tc>
        <w:tc>
          <w:tcPr>
            <w:tcW w:w="1316" w:type="dxa"/>
            <w:vAlign w:val="center"/>
          </w:tcPr>
          <w:p w14:paraId="0D946B1E" w14:textId="62E54965" w:rsidR="00655907" w:rsidRPr="00371F45" w:rsidRDefault="00655907" w:rsidP="00655907">
            <w:pPr>
              <w:spacing w:after="180"/>
              <w:jc w:val="center"/>
              <w:rPr>
                <w:bCs/>
                <w:i/>
                <w:color w:val="000000" w:themeColor="text1"/>
                <w:sz w:val="20"/>
                <w:szCs w:val="20"/>
              </w:rPr>
            </w:pPr>
            <w:r w:rsidRPr="00371F45">
              <w:rPr>
                <w:bCs/>
                <w:i/>
                <w:color w:val="000000" w:themeColor="text1"/>
                <w:sz w:val="20"/>
                <w:szCs w:val="20"/>
              </w:rPr>
              <w:t>hours</w:t>
            </w:r>
          </w:p>
        </w:tc>
        <w:tc>
          <w:tcPr>
            <w:tcW w:w="1701" w:type="dxa"/>
            <w:vAlign w:val="center"/>
          </w:tcPr>
          <w:p w14:paraId="11DE10B4" w14:textId="1A7CE67A" w:rsidR="00655907" w:rsidRPr="00372A3C" w:rsidRDefault="00655907" w:rsidP="00655907">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5</w:t>
            </w:r>
            <w:r w:rsidR="00372A3C" w:rsidRPr="00372A3C">
              <w:rPr>
                <w:rFonts w:eastAsia="Helvetica,Times New Roman" w:cstheme="minorHAnsi"/>
                <w:color w:val="000000" w:themeColor="text1"/>
                <w:sz w:val="20"/>
                <w:szCs w:val="20"/>
              </w:rPr>
              <w:t>5</w:t>
            </w:r>
            <w:r w:rsidRPr="00372A3C">
              <w:rPr>
                <w:rFonts w:eastAsia="Helvetica,Times New Roman" w:cstheme="minorHAnsi"/>
                <w:color w:val="000000" w:themeColor="text1"/>
                <w:sz w:val="20"/>
                <w:szCs w:val="20"/>
              </w:rPr>
              <w:t>,</w:t>
            </w:r>
            <w:r w:rsidR="00372A3C" w:rsidRPr="00372A3C">
              <w:rPr>
                <w:rFonts w:eastAsia="Helvetica,Times New Roman" w:cstheme="minorHAnsi"/>
                <w:color w:val="000000" w:themeColor="text1"/>
                <w:sz w:val="20"/>
                <w:szCs w:val="20"/>
              </w:rPr>
              <w:t>102</w:t>
            </w:r>
            <w:r w:rsidRPr="00372A3C">
              <w:rPr>
                <w:rFonts w:eastAsia="Helvetica,Times New Roman" w:cstheme="minorHAnsi"/>
                <w:color w:val="000000" w:themeColor="text1"/>
                <w:sz w:val="20"/>
                <w:szCs w:val="20"/>
              </w:rPr>
              <w:t xml:space="preserve"> – </w:t>
            </w:r>
            <w:r w:rsidR="00372A3C" w:rsidRPr="00372A3C">
              <w:rPr>
                <w:rFonts w:eastAsia="Helvetica,Times New Roman" w:cstheme="minorHAnsi"/>
                <w:color w:val="000000" w:themeColor="text1"/>
                <w:sz w:val="20"/>
                <w:szCs w:val="20"/>
              </w:rPr>
              <w:t>8</w:t>
            </w:r>
            <w:r w:rsidRPr="00372A3C">
              <w:rPr>
                <w:rFonts w:eastAsia="Helvetica,Times New Roman" w:cstheme="minorHAnsi"/>
                <w:color w:val="000000" w:themeColor="text1"/>
                <w:sz w:val="20"/>
                <w:szCs w:val="20"/>
              </w:rPr>
              <w:t>1,</w:t>
            </w:r>
            <w:r w:rsidR="00372A3C" w:rsidRPr="00372A3C">
              <w:rPr>
                <w:rFonts w:eastAsia="Helvetica,Times New Roman" w:cstheme="minorHAnsi"/>
                <w:color w:val="000000" w:themeColor="text1"/>
                <w:sz w:val="20"/>
                <w:szCs w:val="20"/>
              </w:rPr>
              <w:t>687</w:t>
            </w:r>
          </w:p>
        </w:tc>
        <w:tc>
          <w:tcPr>
            <w:tcW w:w="1698" w:type="dxa"/>
            <w:vAlign w:val="center"/>
          </w:tcPr>
          <w:p w14:paraId="0F3382B7" w14:textId="017AF5D3" w:rsidR="00655907" w:rsidRPr="00372A3C" w:rsidRDefault="00655907" w:rsidP="00655907">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6</w:t>
            </w:r>
            <w:r w:rsidR="00372A3C" w:rsidRPr="00372A3C">
              <w:rPr>
                <w:rFonts w:eastAsia="Helvetica,Times New Roman" w:cstheme="minorHAnsi"/>
                <w:color w:val="000000" w:themeColor="text1"/>
                <w:sz w:val="20"/>
                <w:szCs w:val="20"/>
              </w:rPr>
              <w:t>8</w:t>
            </w:r>
            <w:r w:rsidRPr="00372A3C">
              <w:rPr>
                <w:rFonts w:eastAsia="Helvetica,Times New Roman" w:cstheme="minorHAnsi"/>
                <w:color w:val="000000" w:themeColor="text1"/>
                <w:sz w:val="20"/>
                <w:szCs w:val="20"/>
              </w:rPr>
              <w:t>,</w:t>
            </w:r>
            <w:r w:rsidR="00372A3C" w:rsidRPr="00372A3C">
              <w:rPr>
                <w:rFonts w:eastAsia="Helvetica,Times New Roman" w:cstheme="minorHAnsi"/>
                <w:color w:val="000000" w:themeColor="text1"/>
                <w:sz w:val="20"/>
                <w:szCs w:val="20"/>
              </w:rPr>
              <w:t>394</w:t>
            </w:r>
          </w:p>
        </w:tc>
        <w:tc>
          <w:tcPr>
            <w:tcW w:w="1499" w:type="dxa"/>
            <w:vAlign w:val="center"/>
          </w:tcPr>
          <w:p w14:paraId="462A583C" w14:textId="20117A39" w:rsidR="00655907" w:rsidRPr="00372A3C" w:rsidRDefault="00372A3C" w:rsidP="00655907">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11</w:t>
            </w:r>
          </w:p>
        </w:tc>
        <w:tc>
          <w:tcPr>
            <w:tcW w:w="1386" w:type="dxa"/>
            <w:vAlign w:val="center"/>
          </w:tcPr>
          <w:p w14:paraId="6187C0A6" w14:textId="3708E75F" w:rsidR="00655907" w:rsidRPr="00372A3C" w:rsidRDefault="00372A3C" w:rsidP="00655907">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9</w:t>
            </w:r>
          </w:p>
        </w:tc>
      </w:tr>
      <w:tr w:rsidR="00655907" w:rsidRPr="00E069AC" w14:paraId="3FBD5A5F" w14:textId="77777777" w:rsidTr="00E978D4">
        <w:trPr>
          <w:trHeight w:val="307"/>
          <w:jc w:val="center"/>
        </w:trPr>
        <w:tc>
          <w:tcPr>
            <w:tcW w:w="2000" w:type="dxa"/>
            <w:vAlign w:val="center"/>
          </w:tcPr>
          <w:p w14:paraId="205C30B9" w14:textId="52D044C0" w:rsidR="00655907" w:rsidRPr="00371F45" w:rsidRDefault="00655907" w:rsidP="00655907">
            <w:pPr>
              <w:jc w:val="center"/>
              <w:rPr>
                <w:bCs/>
                <w:sz w:val="20"/>
                <w:szCs w:val="20"/>
              </w:rPr>
            </w:pPr>
            <w:r w:rsidRPr="00371F45">
              <w:rPr>
                <w:bCs/>
                <w:sz w:val="20"/>
                <w:szCs w:val="20"/>
              </w:rPr>
              <w:t>Average Annual Use (Solution)</w:t>
            </w:r>
          </w:p>
        </w:tc>
        <w:tc>
          <w:tcPr>
            <w:tcW w:w="1316" w:type="dxa"/>
            <w:vAlign w:val="center"/>
          </w:tcPr>
          <w:p w14:paraId="0BC5F93C" w14:textId="1AEA5FE1" w:rsidR="00655907" w:rsidRPr="00372A3C" w:rsidRDefault="00655907" w:rsidP="00655907">
            <w:pPr>
              <w:spacing w:after="180"/>
              <w:jc w:val="center"/>
              <w:rPr>
                <w:bCs/>
                <w:i/>
                <w:color w:val="000000" w:themeColor="text1"/>
                <w:sz w:val="20"/>
                <w:szCs w:val="20"/>
              </w:rPr>
            </w:pPr>
            <w:r w:rsidRPr="00372A3C">
              <w:rPr>
                <w:bCs/>
                <w:i/>
                <w:color w:val="000000" w:themeColor="text1"/>
                <w:sz w:val="20"/>
                <w:szCs w:val="20"/>
              </w:rPr>
              <w:t>hours</w:t>
            </w:r>
          </w:p>
        </w:tc>
        <w:tc>
          <w:tcPr>
            <w:tcW w:w="1701" w:type="dxa"/>
            <w:vAlign w:val="center"/>
          </w:tcPr>
          <w:p w14:paraId="44F725F9" w14:textId="116B47A4" w:rsidR="00655907" w:rsidRPr="00372A3C" w:rsidRDefault="00655907" w:rsidP="00655907">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2,</w:t>
            </w:r>
            <w:r w:rsidR="00372A3C" w:rsidRPr="00372A3C">
              <w:rPr>
                <w:rFonts w:eastAsia="Helvetica,Times New Roman" w:cstheme="minorHAnsi"/>
                <w:color w:val="000000" w:themeColor="text1"/>
                <w:sz w:val="20"/>
                <w:szCs w:val="20"/>
              </w:rPr>
              <w:t>247</w:t>
            </w:r>
            <w:r w:rsidRPr="00372A3C">
              <w:rPr>
                <w:rFonts w:eastAsia="Helvetica,Times New Roman" w:cstheme="minorHAnsi"/>
                <w:color w:val="000000" w:themeColor="text1"/>
                <w:sz w:val="20"/>
                <w:szCs w:val="20"/>
              </w:rPr>
              <w:t xml:space="preserve"> – 3,</w:t>
            </w:r>
            <w:r w:rsidR="00372A3C" w:rsidRPr="00372A3C">
              <w:rPr>
                <w:rFonts w:eastAsia="Helvetica,Times New Roman" w:cstheme="minorHAnsi"/>
                <w:color w:val="000000" w:themeColor="text1"/>
                <w:sz w:val="20"/>
                <w:szCs w:val="20"/>
              </w:rPr>
              <w:t>641</w:t>
            </w:r>
          </w:p>
        </w:tc>
        <w:tc>
          <w:tcPr>
            <w:tcW w:w="1698" w:type="dxa"/>
            <w:vAlign w:val="center"/>
          </w:tcPr>
          <w:p w14:paraId="58789D9E" w14:textId="3A0125C9" w:rsidR="00655907" w:rsidRPr="00372A3C" w:rsidRDefault="00655907" w:rsidP="00655907">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2,</w:t>
            </w:r>
            <w:r w:rsidR="00372A3C" w:rsidRPr="00372A3C">
              <w:rPr>
                <w:rFonts w:eastAsia="Helvetica,Times New Roman" w:cstheme="minorHAnsi"/>
                <w:color w:val="000000" w:themeColor="text1"/>
                <w:sz w:val="20"/>
                <w:szCs w:val="20"/>
              </w:rPr>
              <w:t>944</w:t>
            </w:r>
          </w:p>
        </w:tc>
        <w:tc>
          <w:tcPr>
            <w:tcW w:w="1499" w:type="dxa"/>
            <w:vAlign w:val="center"/>
          </w:tcPr>
          <w:p w14:paraId="2643A046" w14:textId="7B6A0FC8" w:rsidR="00655907" w:rsidRPr="00372A3C" w:rsidRDefault="00372A3C" w:rsidP="00655907">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44</w:t>
            </w:r>
          </w:p>
        </w:tc>
        <w:tc>
          <w:tcPr>
            <w:tcW w:w="1386" w:type="dxa"/>
            <w:vAlign w:val="center"/>
          </w:tcPr>
          <w:p w14:paraId="0B686A29" w14:textId="3C9FA35D" w:rsidR="00655907" w:rsidRPr="00372A3C" w:rsidRDefault="00372A3C" w:rsidP="00655907">
            <w:pPr>
              <w:spacing w:after="180"/>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8</w:t>
            </w:r>
          </w:p>
        </w:tc>
      </w:tr>
    </w:tbl>
    <w:p w14:paraId="3F927A96" w14:textId="77777777" w:rsidR="00E978D4" w:rsidRPr="00E069AC" w:rsidRDefault="00E978D4" w:rsidP="00EB247F">
      <w:pPr>
        <w:spacing w:after="0"/>
        <w:rPr>
          <w:bCs/>
        </w:rPr>
      </w:pPr>
    </w:p>
    <w:p w14:paraId="4E32D218" w14:textId="050DAA88" w:rsidR="00B144E5" w:rsidRPr="00E069AC" w:rsidRDefault="00E069AC" w:rsidP="00483FFA">
      <w:pPr>
        <w:pStyle w:val="Heading2"/>
        <w:numPr>
          <w:ilvl w:val="1"/>
          <w:numId w:val="26"/>
        </w:numPr>
      </w:pPr>
      <w:bookmarkStart w:id="46" w:name="_Toc18958327"/>
      <w:r>
        <w:t>Assumptions</w:t>
      </w:r>
      <w:bookmarkEnd w:id="46"/>
    </w:p>
    <w:p w14:paraId="052C1298" w14:textId="77777777" w:rsidR="00AF6A30" w:rsidRPr="00AB74E3" w:rsidRDefault="00AF6A30" w:rsidP="00AF6A30">
      <w:pPr>
        <w:rPr>
          <w:rFonts w:cs="Times New Roman"/>
        </w:rPr>
      </w:pPr>
      <w:r w:rsidRPr="00E069AC">
        <w:t xml:space="preserve">Six overarching assumptions have been made for Project Drawdown models to enable the development and integration of individual model solutions. These are that infrastructure required for solution is available and in-place, policies required are already in-place, no carbon price is modeled, all costs accrue at the level of </w:t>
      </w:r>
      <w:r w:rsidRPr="0066316E">
        <w:t xml:space="preserve">agency modeled, improvements in technology are not modeled, </w:t>
      </w:r>
      <w:r w:rsidRPr="0066316E">
        <w:rPr>
          <w:color w:val="000000" w:themeColor="text1"/>
        </w:rPr>
        <w:t xml:space="preserve">and that first costs may change according to learning. Full details of core assumptions and methodology are available on the Project Drawdown Reduction and Replacement Solutions (RRS) Model Framework and Guide report. Beyond these core assumptions, there are other important assumptions made for the modeling of this specific solution. These are detailed </w:t>
      </w:r>
      <w:r w:rsidRPr="0066316E">
        <w:rPr>
          <w:rFonts w:cs="Times New Roman"/>
          <w:color w:val="000000" w:themeColor="text1"/>
        </w:rPr>
        <w:t>below.</w:t>
      </w:r>
    </w:p>
    <w:p w14:paraId="5B049A06" w14:textId="3A13C906" w:rsidR="00CB000A" w:rsidRPr="00CB000A" w:rsidRDefault="00CB000A" w:rsidP="00CB000A">
      <w:pPr>
        <w:pStyle w:val="ListParagraph"/>
        <w:numPr>
          <w:ilvl w:val="0"/>
          <w:numId w:val="10"/>
        </w:numPr>
        <w:ind w:left="567" w:hanging="567"/>
        <w:rPr>
          <w:bCs/>
          <w:color w:val="000000" w:themeColor="text1"/>
        </w:rPr>
      </w:pPr>
      <w:r w:rsidRPr="00CB000A">
        <w:rPr>
          <w:bCs/>
          <w:color w:val="000000" w:themeColor="text1"/>
        </w:rPr>
        <w:t xml:space="preserve">The results from the different sources are depicted at a 5 year or 10 years’ basis and </w:t>
      </w:r>
      <w:r>
        <w:rPr>
          <w:bCs/>
          <w:color w:val="000000" w:themeColor="text1"/>
        </w:rPr>
        <w:t>it were needed</w:t>
      </w:r>
      <w:r w:rsidRPr="00CB000A">
        <w:rPr>
          <w:bCs/>
          <w:color w:val="000000" w:themeColor="text1"/>
        </w:rPr>
        <w:t xml:space="preserve"> yearly, therefore data interpolation was made using the best</w:t>
      </w:r>
      <w:r w:rsidR="003D74CE">
        <w:rPr>
          <w:bCs/>
          <w:color w:val="000000" w:themeColor="text1"/>
        </w:rPr>
        <w:t>-</w:t>
      </w:r>
      <w:r w:rsidRPr="00CB000A">
        <w:rPr>
          <w:bCs/>
          <w:color w:val="000000" w:themeColor="text1"/>
        </w:rPr>
        <w:t>fit trends (</w:t>
      </w:r>
      <w:r w:rsidRPr="00CB000A">
        <w:rPr>
          <w:bCs/>
          <w:i/>
          <w:color w:val="000000" w:themeColor="text1"/>
        </w:rPr>
        <w:t>i.e.</w:t>
      </w:r>
      <w:r w:rsidRPr="00CB000A">
        <w:rPr>
          <w:bCs/>
          <w:color w:val="000000" w:themeColor="text1"/>
        </w:rPr>
        <w:t xml:space="preserve"> generally 3</w:t>
      </w:r>
      <w:r w:rsidRPr="00CB000A">
        <w:rPr>
          <w:bCs/>
          <w:color w:val="000000" w:themeColor="text1"/>
          <w:vertAlign w:val="superscript"/>
        </w:rPr>
        <w:t>rd</w:t>
      </w:r>
      <w:r w:rsidRPr="00CB000A">
        <w:rPr>
          <w:bCs/>
          <w:color w:val="000000" w:themeColor="text1"/>
        </w:rPr>
        <w:t xml:space="preserve"> polynomial but 2</w:t>
      </w:r>
      <w:r w:rsidRPr="00CB000A">
        <w:rPr>
          <w:bCs/>
          <w:color w:val="000000" w:themeColor="text1"/>
          <w:vertAlign w:val="superscript"/>
        </w:rPr>
        <w:t>nd</w:t>
      </w:r>
      <w:r w:rsidRPr="00CB000A">
        <w:rPr>
          <w:bCs/>
          <w:color w:val="000000" w:themeColor="text1"/>
        </w:rPr>
        <w:t xml:space="preserve"> polynomial or S curve were also used). </w:t>
      </w:r>
    </w:p>
    <w:p w14:paraId="048BF196" w14:textId="704BE654" w:rsidR="00371F45" w:rsidRPr="00C30F63" w:rsidRDefault="00E5676D" w:rsidP="00371F45">
      <w:pPr>
        <w:pStyle w:val="ListParagraph"/>
        <w:numPr>
          <w:ilvl w:val="0"/>
          <w:numId w:val="10"/>
        </w:numPr>
        <w:ind w:left="567" w:hanging="567"/>
      </w:pPr>
      <w:r w:rsidRPr="00C30F63">
        <w:rPr>
          <w:rFonts w:eastAsia="Times New Roman"/>
        </w:rPr>
        <w:t xml:space="preserve">Of the sixteen (16) scenarios recorded, twelve (12) are not split between onshore and offshore. The splitting is done based on </w:t>
      </w:r>
      <w:r w:rsidR="00471A22" w:rsidRPr="00C30F63">
        <w:rPr>
          <w:rFonts w:eastAsia="Times New Roman"/>
        </w:rPr>
        <w:t xml:space="preserve">global </w:t>
      </w:r>
      <w:r w:rsidRPr="00C30F63">
        <w:rPr>
          <w:rFonts w:eastAsia="Times New Roman"/>
        </w:rPr>
        <w:t>onshore/offshore wind electricity generation share presented by the IEA Energy Technology Perspective</w:t>
      </w:r>
      <w:r w:rsidR="00215E89" w:rsidRPr="00C30F63">
        <w:rPr>
          <w:rFonts w:eastAsia="Times New Roman"/>
        </w:rPr>
        <w:t xml:space="preserve"> (2017)</w:t>
      </w:r>
      <w:r w:rsidRPr="00C30F63">
        <w:rPr>
          <w:rFonts w:eastAsia="Times New Roman"/>
        </w:rPr>
        <w:t xml:space="preserve"> for the trio of Reference Technology, 2DS, and B2DS scenarios. The IEA ETP</w:t>
      </w:r>
      <w:r w:rsidR="00215E89" w:rsidRPr="00C30F63">
        <w:rPr>
          <w:rFonts w:eastAsia="Times New Roman"/>
        </w:rPr>
        <w:t xml:space="preserve"> (2017)</w:t>
      </w:r>
      <w:r w:rsidRPr="00C30F63">
        <w:rPr>
          <w:rFonts w:eastAsia="Times New Roman"/>
        </w:rPr>
        <w:t xml:space="preserve"> </w:t>
      </w:r>
      <w:r w:rsidR="00215E89" w:rsidRPr="00C30F63">
        <w:rPr>
          <w:rFonts w:eastAsia="Times New Roman"/>
        </w:rPr>
        <w:t xml:space="preserve">wind onshore </w:t>
      </w:r>
      <w:r w:rsidRPr="00C30F63">
        <w:rPr>
          <w:rFonts w:eastAsia="Times New Roman"/>
        </w:rPr>
        <w:t>split ratio</w:t>
      </w:r>
      <w:r w:rsidR="001A6FBD" w:rsidRPr="00C30F63">
        <w:rPr>
          <w:rFonts w:eastAsia="Times New Roman"/>
        </w:rPr>
        <w:t>s</w:t>
      </w:r>
      <w:r w:rsidRPr="00C30F63">
        <w:rPr>
          <w:rFonts w:eastAsia="Times New Roman"/>
        </w:rPr>
        <w:t xml:space="preserve"> for Ref-</w:t>
      </w:r>
      <w:r w:rsidR="001A6FBD" w:rsidRPr="00C30F63">
        <w:rPr>
          <w:rFonts w:eastAsia="Times New Roman"/>
        </w:rPr>
        <w:t xml:space="preserve"> Tech, 2DS, and B2DS are</w:t>
      </w:r>
      <w:r w:rsidRPr="00C30F63">
        <w:rPr>
          <w:rFonts w:eastAsia="Times New Roman"/>
        </w:rPr>
        <w:t xml:space="preserve"> used for splitting </w:t>
      </w:r>
      <w:r w:rsidR="001A6FBD" w:rsidRPr="00C30F63">
        <w:rPr>
          <w:rFonts w:eastAsia="Times New Roman"/>
        </w:rPr>
        <w:t xml:space="preserve">adoption data under the baseline, conservative, ambitious/100% RE cases respectively. </w:t>
      </w:r>
      <w:r w:rsidRPr="00C30F63">
        <w:rPr>
          <w:rFonts w:eastAsia="Times New Roman"/>
        </w:rPr>
        <w:t xml:space="preserve"> </w:t>
      </w:r>
    </w:p>
    <w:p w14:paraId="04FBF2E3" w14:textId="274258BB" w:rsidR="009D118F" w:rsidRPr="00E069AC" w:rsidRDefault="551A77D0" w:rsidP="00371F45">
      <w:pPr>
        <w:pStyle w:val="Heading2"/>
        <w:numPr>
          <w:ilvl w:val="1"/>
          <w:numId w:val="26"/>
        </w:numPr>
      </w:pPr>
      <w:bookmarkStart w:id="47" w:name="_Toc18958328"/>
      <w:r w:rsidRPr="00E069AC">
        <w:t>I</w:t>
      </w:r>
      <w:r w:rsidR="00E069AC">
        <w:t>ntegration</w:t>
      </w:r>
      <w:bookmarkEnd w:id="47"/>
    </w:p>
    <w:p w14:paraId="40B0D509" w14:textId="748705C6" w:rsidR="00F61DCA" w:rsidRPr="00A275A4" w:rsidRDefault="00F61DCA" w:rsidP="00EB247F">
      <w:r w:rsidRPr="00943699">
        <w:t xml:space="preserve">The complete Project Drawdown integration documentation </w:t>
      </w:r>
      <w:r w:rsidR="00B6183A" w:rsidRPr="00943699">
        <w:t xml:space="preserve">with </w:t>
      </w:r>
      <w:r w:rsidR="008006D0" w:rsidRPr="00943699">
        <w:t>details on</w:t>
      </w:r>
      <w:r w:rsidRPr="00943699">
        <w:t xml:space="preserve"> how all solution models in each sector are integrated, and how sectors are integrated to form a complete system</w:t>
      </w:r>
      <w:r w:rsidR="008006D0" w:rsidRPr="00943699">
        <w:t xml:space="preserve"> will be available at </w:t>
      </w:r>
      <w:hyperlink r:id="rId24" w:history="1">
        <w:r w:rsidR="008006D0" w:rsidRPr="00943699">
          <w:rPr>
            <w:rStyle w:val="Hyperlink"/>
            <w:color w:val="auto"/>
          </w:rPr>
          <w:t>www.drawdown.org</w:t>
        </w:r>
      </w:hyperlink>
      <w:r w:rsidRPr="00943699">
        <w:t>. Those general notes</w:t>
      </w:r>
      <w:r w:rsidRPr="00A275A4">
        <w:t xml:space="preserve"> are excluded from this document but should be referenced for a complete understanding of the integration process. Only key elements of the integration process that are needed to understand how this solution fits into the entire system are described here.</w:t>
      </w:r>
    </w:p>
    <w:p w14:paraId="6E8EB265" w14:textId="15BE491C" w:rsidR="002A4E84" w:rsidRPr="00A275A4" w:rsidRDefault="00F61DCA" w:rsidP="00EB247F">
      <w:r w:rsidRPr="00A275A4">
        <w:t>Therefore, t</w:t>
      </w:r>
      <w:r w:rsidR="002A4E84" w:rsidRPr="00A275A4">
        <w:t>he data derived from individual solutions models was then inputted into sector-level integration models to generate final results for all solutions within a global system. The links between this sector and all the others is important, but major interactions occur with energy demand-side sectors like Transport and Buildings and Cities.</w:t>
      </w:r>
    </w:p>
    <w:p w14:paraId="10D2FF27" w14:textId="263D113E" w:rsidR="002A4E84" w:rsidRPr="00E069AC" w:rsidRDefault="009D118F" w:rsidP="00EB247F">
      <w:r w:rsidRPr="00E069AC">
        <w:t xml:space="preserve">Through the process of integrating </w:t>
      </w:r>
      <w:r w:rsidR="006330C6">
        <w:t xml:space="preserve">wind onshore </w:t>
      </w:r>
      <w:r w:rsidRPr="00E069AC">
        <w:t>farms with other solutions, the total addressable market for electricity generation technologies was adjusted to account for reduced demand resulting from the growth of more energy-efficient technologies (for example: LED lighting and heat pumps) as well as increased electrification from other solutions like electric vehicles and high-speed rail. Grid emissions factors were calculated based on the annual mix of different electricity generating technologies over time. Emissions factors for each technology were determined through a meta-analysis of multiple sources, accounting for direct and indirect emissions.</w:t>
      </w:r>
    </w:p>
    <w:p w14:paraId="0ED84BEA" w14:textId="53A78589" w:rsidR="009D118F" w:rsidRPr="00E069AC" w:rsidRDefault="00E069AC" w:rsidP="00483FFA">
      <w:pPr>
        <w:pStyle w:val="Heading2"/>
        <w:numPr>
          <w:ilvl w:val="1"/>
          <w:numId w:val="26"/>
        </w:numPr>
      </w:pPr>
      <w:bookmarkStart w:id="48" w:name="_Toc18958329"/>
      <w:r>
        <w:t>Limitations / Further Developments</w:t>
      </w:r>
      <w:bookmarkEnd w:id="48"/>
    </w:p>
    <w:p w14:paraId="22162937" w14:textId="09ABA6F3" w:rsidR="003A4CBC" w:rsidRPr="00D23A97" w:rsidRDefault="003A4CBC" w:rsidP="00EB247F">
      <w:r w:rsidRPr="00D23A97">
        <w:t xml:space="preserve">More research and modeling will be necessary to help policy-makers and project developers understand in detail the benefits of adoption on a more resolute scale, as </w:t>
      </w:r>
      <w:r w:rsidR="00D23A97" w:rsidRPr="00D23A97">
        <w:t>wind onshore</w:t>
      </w:r>
      <w:r w:rsidRPr="00D23A97">
        <w:t xml:space="preserve"> will not always make economic sense nor fit perfectly into any country’s future electricity generation portfolio. In particular, our model holds a number of factors constant in order to keep global-scale modeling from becoming too complex, but </w:t>
      </w:r>
      <w:r w:rsidR="00D23A97" w:rsidRPr="00D23A97">
        <w:t>it is a</w:t>
      </w:r>
      <w:r w:rsidRPr="00D23A97">
        <w:t>cknowledge</w:t>
      </w:r>
      <w:r w:rsidR="00D23A97" w:rsidRPr="00D23A97">
        <w:t>d</w:t>
      </w:r>
      <w:r w:rsidRPr="00D23A97">
        <w:t xml:space="preserve"> that many of these factors, including prices of fuel and operating costs for conventional electricity, could change considerably over the period of analysis.</w:t>
      </w:r>
    </w:p>
    <w:p w14:paraId="44AD7CDF" w14:textId="2A9379D9" w:rsidR="00F52595" w:rsidRPr="00E069AC" w:rsidRDefault="00D23A97" w:rsidP="00D23A97">
      <w:pPr>
        <w:sectPr w:rsidR="00F52595" w:rsidRPr="00E069AC">
          <w:pgSz w:w="12240" w:h="15840"/>
          <w:pgMar w:top="1440" w:right="1440" w:bottom="1440" w:left="1440" w:header="720" w:footer="720" w:gutter="0"/>
          <w:cols w:space="720"/>
        </w:sectPr>
      </w:pPr>
      <w:r w:rsidRPr="00D23A97">
        <w:t>The</w:t>
      </w:r>
      <w:r w:rsidR="003A4CBC" w:rsidRPr="00D23A97">
        <w:t xml:space="preserve"> model </w:t>
      </w:r>
      <w:r w:rsidRPr="00D23A97">
        <w:t>inputs</w:t>
      </w:r>
      <w:r w:rsidR="003A4CBC" w:rsidRPr="00D23A97">
        <w:t xml:space="preserve"> </w:t>
      </w:r>
      <w:r w:rsidRPr="00D23A97">
        <w:t>considered</w:t>
      </w:r>
      <w:r w:rsidR="003A4CBC" w:rsidRPr="00D23A97">
        <w:t xml:space="preserve"> </w:t>
      </w:r>
      <w:r w:rsidRPr="00D23A97">
        <w:t xml:space="preserve">might </w:t>
      </w:r>
      <w:r w:rsidR="003A4CBC" w:rsidRPr="00D23A97">
        <w:t xml:space="preserve">provide a rather coarse estimate of growth </w:t>
      </w:r>
      <w:r w:rsidRPr="00D23A97">
        <w:t xml:space="preserve">and technology performance and costs </w:t>
      </w:r>
      <w:r w:rsidR="003A4CBC" w:rsidRPr="00D23A97">
        <w:t xml:space="preserve">on a regional basis and could certainly be improved by the inclusion of specific datasets correlating to the country or region levels. </w:t>
      </w:r>
      <w:r w:rsidRPr="00D23A97">
        <w:t>B</w:t>
      </w:r>
      <w:r w:rsidR="003A4CBC" w:rsidRPr="00D23A97">
        <w:t xml:space="preserve">ecause of this limitation, </w:t>
      </w:r>
      <w:r w:rsidRPr="00D23A97">
        <w:t>it is selected on most cases</w:t>
      </w:r>
      <w:r w:rsidR="003A4CBC" w:rsidRPr="00D23A97">
        <w:t xml:space="preserve"> select a conservative estimate for the climate and financial inputs in </w:t>
      </w:r>
      <w:r w:rsidRPr="00D23A97">
        <w:t xml:space="preserve">the </w:t>
      </w:r>
      <w:r w:rsidR="003A4CBC" w:rsidRPr="00D23A97">
        <w:t>model in order not to overstate the potential benefits of adoption.</w:t>
      </w:r>
    </w:p>
    <w:p w14:paraId="7CAFC693" w14:textId="4A2F7BD1" w:rsidR="007C645A" w:rsidRPr="00E069AC" w:rsidRDefault="551A77D0" w:rsidP="00912CC8">
      <w:pPr>
        <w:pStyle w:val="Heading1"/>
      </w:pPr>
      <w:bookmarkStart w:id="49" w:name="_Toc18958330"/>
      <w:r w:rsidRPr="00E069AC">
        <w:t>Results</w:t>
      </w:r>
      <w:bookmarkEnd w:id="49"/>
    </w:p>
    <w:p w14:paraId="13B4CEC0" w14:textId="5F3800BF" w:rsidR="00F61DCA" w:rsidRPr="00E069AC" w:rsidRDefault="00B24F59" w:rsidP="005C77F5">
      <w:pPr>
        <w:autoSpaceDE w:val="0"/>
        <w:autoSpaceDN w:val="0"/>
        <w:adjustRightInd w:val="0"/>
        <w:spacing w:after="0"/>
      </w:pPr>
      <w:r w:rsidRPr="00E069AC">
        <w:t>In th</w:t>
      </w:r>
      <w:r w:rsidR="008006D0" w:rsidRPr="00E069AC">
        <w:t xml:space="preserve">e following </w:t>
      </w:r>
      <w:r w:rsidRPr="00E069AC">
        <w:t xml:space="preserve">section are </w:t>
      </w:r>
      <w:r w:rsidR="003A7929" w:rsidRPr="00E069AC">
        <w:t>depicted</w:t>
      </w:r>
      <w:r w:rsidRPr="00E069AC">
        <w:t xml:space="preserve"> selected</w:t>
      </w:r>
      <w:r w:rsidR="00F61DCA" w:rsidRPr="00E069AC">
        <w:t xml:space="preserve"> results derived from the </w:t>
      </w:r>
      <w:r w:rsidR="008006D0" w:rsidRPr="00E069AC">
        <w:t xml:space="preserve">RRS </w:t>
      </w:r>
      <w:r w:rsidR="00F61DCA" w:rsidRPr="00E069AC">
        <w:t>model</w:t>
      </w:r>
      <w:r w:rsidRPr="00E069AC">
        <w:t xml:space="preserve"> </w:t>
      </w:r>
      <w:r w:rsidR="008006D0" w:rsidRPr="00E069AC">
        <w:t xml:space="preserve">evaluating the impact of increased adoption of </w:t>
      </w:r>
      <w:r w:rsidR="006330C6">
        <w:t xml:space="preserve">Wind Onshore </w:t>
      </w:r>
      <w:r w:rsidR="00D23A97">
        <w:t xml:space="preserve">systems </w:t>
      </w:r>
      <w:r w:rsidR="008006D0" w:rsidRPr="00E069AC">
        <w:t>for electricity generation when compared to conventional technologies</w:t>
      </w:r>
      <w:r w:rsidR="00D23A97">
        <w:t xml:space="preserve"> of electricity generation</w:t>
      </w:r>
      <w:r w:rsidR="008006D0" w:rsidRPr="00E069AC">
        <w:t>.</w:t>
      </w:r>
    </w:p>
    <w:p w14:paraId="7E39F2AB" w14:textId="2623AFC6" w:rsidR="00B261E0" w:rsidRPr="00E069AC" w:rsidRDefault="007C645A" w:rsidP="00E069AC">
      <w:pPr>
        <w:pStyle w:val="Heading2"/>
        <w:numPr>
          <w:ilvl w:val="1"/>
          <w:numId w:val="30"/>
        </w:numPr>
      </w:pPr>
      <w:bookmarkStart w:id="50" w:name="_Toc18958331"/>
      <w:r w:rsidRPr="00E069AC">
        <w:t>Adoption</w:t>
      </w:r>
      <w:bookmarkEnd w:id="50"/>
    </w:p>
    <w:p w14:paraId="287B8BB4" w14:textId="6C269C06" w:rsidR="007C2326" w:rsidRDefault="007C645A" w:rsidP="00EB247F">
      <w:pPr>
        <w:pStyle w:val="Caption"/>
        <w:rPr>
          <w:i w:val="0"/>
          <w:iCs w:val="0"/>
          <w:color w:val="auto"/>
          <w:sz w:val="22"/>
          <w:szCs w:val="22"/>
        </w:rPr>
      </w:pPr>
      <w:r w:rsidRPr="0069372C">
        <w:rPr>
          <w:i w:val="0"/>
          <w:iCs w:val="0"/>
          <w:color w:val="auto"/>
          <w:sz w:val="22"/>
          <w:szCs w:val="22"/>
        </w:rPr>
        <w:t xml:space="preserve">Comparing the results from the three modeled scenarios </w:t>
      </w:r>
      <w:r w:rsidR="008006D0" w:rsidRPr="0069372C">
        <w:rPr>
          <w:i w:val="0"/>
          <w:iCs w:val="0"/>
          <w:color w:val="auto"/>
          <w:sz w:val="22"/>
          <w:szCs w:val="22"/>
        </w:rPr>
        <w:t>to the Reference Scenario allow</w:t>
      </w:r>
      <w:r w:rsidRPr="0069372C">
        <w:rPr>
          <w:i w:val="0"/>
          <w:iCs w:val="0"/>
          <w:color w:val="auto"/>
          <w:sz w:val="22"/>
          <w:szCs w:val="22"/>
        </w:rPr>
        <w:t xml:space="preserve"> estimat</w:t>
      </w:r>
      <w:r w:rsidR="003D74CE" w:rsidRPr="0069372C">
        <w:rPr>
          <w:i w:val="0"/>
          <w:iCs w:val="0"/>
          <w:color w:val="auto"/>
          <w:sz w:val="22"/>
          <w:szCs w:val="22"/>
        </w:rPr>
        <w:t>ing</w:t>
      </w:r>
      <w:r w:rsidRPr="0069372C">
        <w:rPr>
          <w:i w:val="0"/>
          <w:iCs w:val="0"/>
          <w:color w:val="auto"/>
          <w:sz w:val="22"/>
          <w:szCs w:val="22"/>
        </w:rPr>
        <w:t xml:space="preserve"> the climate and financial impacts of increased adoption of </w:t>
      </w:r>
      <w:r w:rsidR="007C2326" w:rsidRPr="0069372C">
        <w:rPr>
          <w:i w:val="0"/>
          <w:iCs w:val="0"/>
          <w:color w:val="auto"/>
          <w:sz w:val="22"/>
          <w:szCs w:val="22"/>
        </w:rPr>
        <w:t>wind</w:t>
      </w:r>
      <w:r w:rsidRPr="0069372C">
        <w:rPr>
          <w:i w:val="0"/>
          <w:iCs w:val="0"/>
          <w:color w:val="auto"/>
          <w:sz w:val="22"/>
          <w:szCs w:val="22"/>
        </w:rPr>
        <w:t xml:space="preserve"> systems. The Plausible Scenario</w:t>
      </w:r>
      <w:r w:rsidR="005C77F5" w:rsidRPr="0069372C">
        <w:rPr>
          <w:i w:val="0"/>
          <w:iCs w:val="0"/>
          <w:color w:val="auto"/>
          <w:sz w:val="22"/>
          <w:szCs w:val="22"/>
        </w:rPr>
        <w:t xml:space="preserve"> (PDS1)</w:t>
      </w:r>
      <w:r w:rsidRPr="0069372C">
        <w:rPr>
          <w:i w:val="0"/>
          <w:iCs w:val="0"/>
          <w:color w:val="auto"/>
          <w:sz w:val="22"/>
          <w:szCs w:val="22"/>
        </w:rPr>
        <w:t xml:space="preserve"> projects </w:t>
      </w:r>
      <w:r w:rsidR="0069372C" w:rsidRPr="0069372C">
        <w:rPr>
          <w:i w:val="0"/>
          <w:iCs w:val="0"/>
          <w:color w:val="auto"/>
          <w:sz w:val="22"/>
          <w:szCs w:val="22"/>
        </w:rPr>
        <w:t>17.8</w:t>
      </w:r>
      <w:r w:rsidRPr="0069372C">
        <w:rPr>
          <w:i w:val="0"/>
          <w:iCs w:val="0"/>
          <w:color w:val="auto"/>
          <w:sz w:val="22"/>
          <w:szCs w:val="22"/>
        </w:rPr>
        <w:t xml:space="preserve"> percent</w:t>
      </w:r>
      <w:r w:rsidR="00D23A97" w:rsidRPr="0069372C">
        <w:rPr>
          <w:i w:val="0"/>
          <w:iCs w:val="0"/>
          <w:color w:val="auto"/>
          <w:sz w:val="22"/>
          <w:szCs w:val="22"/>
        </w:rPr>
        <w:t xml:space="preserve"> </w:t>
      </w:r>
      <w:r w:rsidRPr="0069372C">
        <w:rPr>
          <w:i w:val="0"/>
          <w:iCs w:val="0"/>
          <w:color w:val="auto"/>
          <w:sz w:val="22"/>
          <w:szCs w:val="22"/>
        </w:rPr>
        <w:t xml:space="preserve">of total electricity generation worldwide coming from </w:t>
      </w:r>
      <w:r w:rsidR="00D23A97" w:rsidRPr="0069372C">
        <w:rPr>
          <w:i w:val="0"/>
          <w:iCs w:val="0"/>
          <w:color w:val="auto"/>
          <w:sz w:val="22"/>
          <w:szCs w:val="22"/>
        </w:rPr>
        <w:t>utility</w:t>
      </w:r>
      <w:r w:rsidR="003D74CE" w:rsidRPr="0069372C">
        <w:rPr>
          <w:i w:val="0"/>
          <w:iCs w:val="0"/>
          <w:color w:val="auto"/>
          <w:sz w:val="22"/>
          <w:szCs w:val="22"/>
        </w:rPr>
        <w:t>-</w:t>
      </w:r>
      <w:r w:rsidR="00D23A97" w:rsidRPr="0069372C">
        <w:rPr>
          <w:i w:val="0"/>
          <w:iCs w:val="0"/>
          <w:color w:val="auto"/>
          <w:sz w:val="22"/>
          <w:szCs w:val="22"/>
        </w:rPr>
        <w:t>scale wind onshore technologies</w:t>
      </w:r>
      <w:r w:rsidRPr="0069372C">
        <w:rPr>
          <w:i w:val="0"/>
          <w:iCs w:val="0"/>
          <w:color w:val="auto"/>
          <w:sz w:val="22"/>
          <w:szCs w:val="22"/>
        </w:rPr>
        <w:t xml:space="preserve"> by 2050. In the Drawdown </w:t>
      </w:r>
      <w:r w:rsidR="005C77F5" w:rsidRPr="0069372C">
        <w:rPr>
          <w:i w:val="0"/>
          <w:iCs w:val="0"/>
          <w:color w:val="auto"/>
          <w:sz w:val="22"/>
          <w:szCs w:val="22"/>
        </w:rPr>
        <w:t xml:space="preserve">(PDS2) </w:t>
      </w:r>
      <w:r w:rsidRPr="0069372C">
        <w:rPr>
          <w:i w:val="0"/>
          <w:iCs w:val="0"/>
          <w:color w:val="auto"/>
          <w:sz w:val="22"/>
          <w:szCs w:val="22"/>
        </w:rPr>
        <w:t>and Optimum Scenarios</w:t>
      </w:r>
      <w:r w:rsidR="005C77F5" w:rsidRPr="0069372C">
        <w:rPr>
          <w:i w:val="0"/>
          <w:iCs w:val="0"/>
          <w:color w:val="auto"/>
          <w:sz w:val="22"/>
          <w:szCs w:val="22"/>
        </w:rPr>
        <w:t xml:space="preserve"> (PDS3)</w:t>
      </w:r>
      <w:r w:rsidRPr="0069372C">
        <w:rPr>
          <w:i w:val="0"/>
          <w:iCs w:val="0"/>
          <w:color w:val="auto"/>
          <w:sz w:val="22"/>
          <w:szCs w:val="22"/>
        </w:rPr>
        <w:t>, the market sha</w:t>
      </w:r>
      <w:r w:rsidR="00D201BF" w:rsidRPr="0069372C">
        <w:rPr>
          <w:i w:val="0"/>
          <w:iCs w:val="0"/>
          <w:color w:val="auto"/>
          <w:sz w:val="22"/>
          <w:szCs w:val="22"/>
        </w:rPr>
        <w:t xml:space="preserve">re </w:t>
      </w:r>
      <w:r w:rsidR="0069372C" w:rsidRPr="0069372C">
        <w:rPr>
          <w:i w:val="0"/>
          <w:iCs w:val="0"/>
          <w:color w:val="auto"/>
          <w:sz w:val="22"/>
          <w:szCs w:val="22"/>
        </w:rPr>
        <w:t xml:space="preserve">of wind onshore </w:t>
      </w:r>
      <w:r w:rsidR="00D201BF" w:rsidRPr="0069372C">
        <w:rPr>
          <w:i w:val="0"/>
          <w:iCs w:val="0"/>
          <w:color w:val="auto"/>
          <w:sz w:val="22"/>
          <w:szCs w:val="22"/>
        </w:rPr>
        <w:t xml:space="preserve">reaches </w:t>
      </w:r>
      <w:r w:rsidR="0069372C" w:rsidRPr="0069372C">
        <w:rPr>
          <w:i w:val="0"/>
          <w:iCs w:val="0"/>
          <w:color w:val="auto"/>
          <w:sz w:val="22"/>
          <w:szCs w:val="22"/>
        </w:rPr>
        <w:t>26.</w:t>
      </w:r>
      <w:r w:rsidR="006222D3">
        <w:rPr>
          <w:i w:val="0"/>
          <w:iCs w:val="0"/>
          <w:color w:val="auto"/>
          <w:sz w:val="22"/>
          <w:szCs w:val="22"/>
        </w:rPr>
        <w:t>4</w:t>
      </w:r>
      <w:r w:rsidR="0069372C" w:rsidRPr="0069372C">
        <w:rPr>
          <w:i w:val="0"/>
          <w:iCs w:val="0"/>
          <w:color w:val="auto"/>
          <w:sz w:val="22"/>
          <w:szCs w:val="22"/>
        </w:rPr>
        <w:t>% on both</w:t>
      </w:r>
      <w:r w:rsidRPr="0069372C">
        <w:rPr>
          <w:i w:val="0"/>
          <w:iCs w:val="0"/>
          <w:color w:val="auto"/>
          <w:sz w:val="22"/>
          <w:szCs w:val="22"/>
        </w:rPr>
        <w:t>.</w:t>
      </w:r>
      <w:r w:rsidR="00B24F59" w:rsidRPr="0069372C">
        <w:rPr>
          <w:i w:val="0"/>
          <w:iCs w:val="0"/>
          <w:color w:val="auto"/>
          <w:sz w:val="22"/>
          <w:szCs w:val="22"/>
        </w:rPr>
        <w:t xml:space="preserve"> Below</w:t>
      </w:r>
      <w:r w:rsidR="00B24F59" w:rsidRPr="00D23A97">
        <w:rPr>
          <w:i w:val="0"/>
          <w:iCs w:val="0"/>
          <w:color w:val="auto"/>
          <w:sz w:val="22"/>
          <w:szCs w:val="22"/>
        </w:rPr>
        <w:t xml:space="preserve"> </w:t>
      </w:r>
      <w:r w:rsidR="00807D37" w:rsidRPr="00D23A97">
        <w:rPr>
          <w:i w:val="0"/>
          <w:iCs w:val="0"/>
          <w:color w:val="auto"/>
          <w:sz w:val="22"/>
          <w:szCs w:val="22"/>
        </w:rPr>
        <w:t>in Table 3.</w:t>
      </w:r>
      <w:r w:rsidR="005C77F5" w:rsidRPr="00D23A97">
        <w:rPr>
          <w:i w:val="0"/>
          <w:iCs w:val="0"/>
          <w:color w:val="auto"/>
          <w:sz w:val="22"/>
          <w:szCs w:val="22"/>
        </w:rPr>
        <w:t>1</w:t>
      </w:r>
      <w:r w:rsidR="00807D37" w:rsidRPr="00D23A97">
        <w:rPr>
          <w:i w:val="0"/>
          <w:iCs w:val="0"/>
          <w:color w:val="auto"/>
          <w:sz w:val="22"/>
          <w:szCs w:val="22"/>
        </w:rPr>
        <w:t xml:space="preserve"> </w:t>
      </w:r>
      <w:r w:rsidR="00B24F59" w:rsidRPr="00D23A97">
        <w:rPr>
          <w:i w:val="0"/>
          <w:iCs w:val="0"/>
          <w:color w:val="auto"/>
          <w:sz w:val="22"/>
          <w:szCs w:val="22"/>
        </w:rPr>
        <w:t xml:space="preserve">are shown the adoptions of the solution in </w:t>
      </w:r>
      <w:r w:rsidR="00807D37" w:rsidRPr="00D23A97">
        <w:rPr>
          <w:i w:val="0"/>
          <w:iCs w:val="0"/>
          <w:color w:val="auto"/>
          <w:sz w:val="22"/>
          <w:szCs w:val="22"/>
        </w:rPr>
        <w:t>2050</w:t>
      </w:r>
      <w:r w:rsidR="00B24F59" w:rsidRPr="00D23A97">
        <w:rPr>
          <w:i w:val="0"/>
          <w:iCs w:val="0"/>
          <w:color w:val="auto"/>
          <w:sz w:val="22"/>
          <w:szCs w:val="22"/>
        </w:rPr>
        <w:t xml:space="preserve"> in functional units and percent.</w:t>
      </w:r>
    </w:p>
    <w:p w14:paraId="1CA60A5B" w14:textId="5D0E7834" w:rsidR="006D6758" w:rsidRPr="00D23A97" w:rsidRDefault="007C2326" w:rsidP="007C2326">
      <w:pPr>
        <w:rPr>
          <w:bCs/>
        </w:rPr>
      </w:pPr>
      <w:r w:rsidRPr="00A46780">
        <w:rPr>
          <w:bCs/>
        </w:rPr>
        <w:t xml:space="preserve">Much of the onshore growth is </w:t>
      </w:r>
      <w:r w:rsidRPr="001474E9">
        <w:rPr>
          <w:bCs/>
        </w:rPr>
        <w:t>projected to continue to take place in OECD nations and Asia. Africa and Latin America are also projected to steadily increase their use of wind power.</w:t>
      </w:r>
      <w:r>
        <w:rPr>
          <w:bCs/>
        </w:rPr>
        <w:t xml:space="preserve"> China already outpaces the growth of Europe but in the next 10 years</w:t>
      </w:r>
      <w:r w:rsidR="003D74CE">
        <w:rPr>
          <w:bCs/>
        </w:rPr>
        <w:t xml:space="preserve">, </w:t>
      </w:r>
      <w:r>
        <w:rPr>
          <w:bCs/>
        </w:rPr>
        <w:t>the generation in the USA will also be higher than in Europe. Around 2040</w:t>
      </w:r>
      <w:r w:rsidR="00745061">
        <w:rPr>
          <w:bCs/>
        </w:rPr>
        <w:t>,</w:t>
      </w:r>
      <w:r>
        <w:rPr>
          <w:bCs/>
        </w:rPr>
        <w:t xml:space="preserve"> India will overcome EU electricity generation coming from </w:t>
      </w:r>
      <w:r w:rsidR="003D74CE">
        <w:rPr>
          <w:bCs/>
        </w:rPr>
        <w:t xml:space="preserve">onshore </w:t>
      </w:r>
      <w:r>
        <w:rPr>
          <w:bCs/>
        </w:rPr>
        <w:t>wind</w:t>
      </w:r>
      <w:r w:rsidR="003D74CE">
        <w:rPr>
          <w:bCs/>
        </w:rPr>
        <w:t>.</w:t>
      </w:r>
      <w:r>
        <w:rPr>
          <w:bCs/>
        </w:rPr>
        <w:t xml:space="preserve"> </w:t>
      </w:r>
      <w:r w:rsidRPr="007C2326">
        <w:rPr>
          <w:iCs/>
        </w:rPr>
        <w:t>Figure 3.</w:t>
      </w:r>
      <w:r w:rsidR="00912CC8" w:rsidRPr="007C2326">
        <w:rPr>
          <w:iCs/>
        </w:rPr>
        <w:t>1 depicts the long</w:t>
      </w:r>
      <w:r w:rsidR="003D74CE">
        <w:rPr>
          <w:iCs/>
        </w:rPr>
        <w:t>-</w:t>
      </w:r>
      <w:r w:rsidR="00912CC8" w:rsidRPr="007C2326">
        <w:rPr>
          <w:iCs/>
        </w:rPr>
        <w:t xml:space="preserve">term pathway trajectories for the different scenarios of </w:t>
      </w:r>
      <w:r w:rsidRPr="007C2326">
        <w:rPr>
          <w:iCs/>
        </w:rPr>
        <w:t>wind farms (i.e. onshore</w:t>
      </w:r>
      <w:r w:rsidR="00D23A97">
        <w:rPr>
          <w:iCs/>
        </w:rPr>
        <w:t>).</w:t>
      </w:r>
    </w:p>
    <w:p w14:paraId="21183A78" w14:textId="3DE82561" w:rsidR="008D1491" w:rsidRPr="00E069AC" w:rsidRDefault="008D1491" w:rsidP="00EB247F">
      <w:pPr>
        <w:pStyle w:val="Caption"/>
        <w:jc w:val="center"/>
      </w:pPr>
      <w:bookmarkStart w:id="51" w:name="_Toc17934228"/>
      <w:r w:rsidRPr="00E069AC">
        <w:t xml:space="preserve">Table </w:t>
      </w:r>
      <w:fldSimple w:instr=" STYLEREF 1 \s ">
        <w:r w:rsidR="00492F5E" w:rsidRPr="00E069AC">
          <w:t>3</w:t>
        </w:r>
      </w:fldSimple>
      <w:r w:rsidR="00492F5E" w:rsidRPr="00E069AC">
        <w:t>.</w:t>
      </w:r>
      <w:fldSimple w:instr=" SEQ Table \* ARABIC \s 1 ">
        <w:r w:rsidR="00492F5E" w:rsidRPr="00E069AC">
          <w:t>1</w:t>
        </w:r>
      </w:fldSimple>
      <w:r w:rsidRPr="00E069AC">
        <w:t xml:space="preserve"> </w:t>
      </w:r>
      <w:r w:rsidR="005C77F5" w:rsidRPr="00E069AC">
        <w:t xml:space="preserve">World </w:t>
      </w:r>
      <w:r w:rsidRPr="00E069AC">
        <w:t>Adoption</w:t>
      </w:r>
      <w:r w:rsidR="005C77F5" w:rsidRPr="00E069AC">
        <w:t xml:space="preserve"> of the Solution</w:t>
      </w:r>
      <w:bookmarkEnd w:id="51"/>
    </w:p>
    <w:tbl>
      <w:tblPr>
        <w:tblStyle w:val="TableGrid"/>
        <w:tblW w:w="9217" w:type="dxa"/>
        <w:tblLook w:val="04A0" w:firstRow="1" w:lastRow="0" w:firstColumn="1" w:lastColumn="0" w:noHBand="0" w:noVBand="1"/>
      </w:tblPr>
      <w:tblGrid>
        <w:gridCol w:w="1951"/>
        <w:gridCol w:w="1163"/>
        <w:gridCol w:w="1417"/>
        <w:gridCol w:w="1385"/>
        <w:gridCol w:w="1652"/>
        <w:gridCol w:w="1649"/>
      </w:tblGrid>
      <w:tr w:rsidR="00971BA5" w:rsidRPr="00E069AC" w14:paraId="3FFD2090" w14:textId="77777777" w:rsidTr="005C77F5">
        <w:trPr>
          <w:trHeight w:val="48"/>
        </w:trPr>
        <w:tc>
          <w:tcPr>
            <w:tcW w:w="1951" w:type="dxa"/>
            <w:vMerge w:val="restart"/>
            <w:shd w:val="clear" w:color="auto" w:fill="4F81BD" w:themeFill="accent1"/>
            <w:vAlign w:val="center"/>
          </w:tcPr>
          <w:p w14:paraId="71879AD5" w14:textId="3CA30AF5" w:rsidR="00971BA5" w:rsidRPr="00E069AC" w:rsidRDefault="00971BA5" w:rsidP="001534F5">
            <w:pPr>
              <w:spacing w:line="240" w:lineRule="auto"/>
              <w:jc w:val="center"/>
              <w:rPr>
                <w:rFonts w:cstheme="minorHAnsi"/>
                <w:b/>
                <w:bCs/>
                <w:color w:val="FFFFFF" w:themeColor="background1"/>
                <w:sz w:val="20"/>
                <w:szCs w:val="20"/>
              </w:rPr>
            </w:pPr>
            <w:r w:rsidRPr="00E069AC">
              <w:rPr>
                <w:rFonts w:cstheme="minorHAnsi"/>
                <w:b/>
                <w:bCs/>
                <w:color w:val="FFFFFF" w:themeColor="background1"/>
                <w:sz w:val="20"/>
                <w:szCs w:val="20"/>
              </w:rPr>
              <w:t>Solution</w:t>
            </w:r>
          </w:p>
        </w:tc>
        <w:tc>
          <w:tcPr>
            <w:tcW w:w="1163" w:type="dxa"/>
            <w:vMerge w:val="restart"/>
            <w:shd w:val="clear" w:color="auto" w:fill="4F81BD" w:themeFill="accent1"/>
            <w:vAlign w:val="center"/>
          </w:tcPr>
          <w:p w14:paraId="736EA4CB" w14:textId="55E81B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Units</w:t>
            </w:r>
          </w:p>
        </w:tc>
        <w:tc>
          <w:tcPr>
            <w:tcW w:w="1417" w:type="dxa"/>
            <w:vMerge w:val="restart"/>
            <w:shd w:val="clear" w:color="auto" w:fill="4F81BD" w:themeFill="accent1"/>
            <w:vAlign w:val="center"/>
          </w:tcPr>
          <w:p w14:paraId="7A4BC7EC" w14:textId="56617266" w:rsidR="00971BA5" w:rsidRPr="00E069AC" w:rsidRDefault="00971BA5" w:rsidP="001534F5">
            <w:pPr>
              <w:spacing w:line="240" w:lineRule="auto"/>
              <w:jc w:val="center"/>
              <w:rPr>
                <w:b/>
                <w:bCs/>
                <w:color w:val="FFFFFF" w:themeColor="background1"/>
                <w:sz w:val="20"/>
                <w:szCs w:val="20"/>
              </w:rPr>
            </w:pPr>
            <w:r w:rsidRPr="00E069AC">
              <w:rPr>
                <w:b/>
                <w:bCs/>
                <w:iCs/>
                <w:color w:val="FFFFFF" w:themeColor="background1"/>
                <w:sz w:val="20"/>
                <w:szCs w:val="20"/>
              </w:rPr>
              <w:t xml:space="preserve">Base Year </w:t>
            </w:r>
            <w:r w:rsidRPr="00E069AC">
              <w:rPr>
                <w:b/>
                <w:bCs/>
                <w:color w:val="FFFFFF" w:themeColor="background1"/>
                <w:sz w:val="20"/>
                <w:szCs w:val="20"/>
              </w:rPr>
              <w:t xml:space="preserve"> (2014)</w:t>
            </w:r>
          </w:p>
        </w:tc>
        <w:tc>
          <w:tcPr>
            <w:tcW w:w="4686" w:type="dxa"/>
            <w:gridSpan w:val="3"/>
            <w:shd w:val="clear" w:color="auto" w:fill="4F81BD" w:themeFill="accent1"/>
            <w:vAlign w:val="center"/>
          </w:tcPr>
          <w:p w14:paraId="1BAFBD47" w14:textId="1AD40332"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World Adoption by 2050</w:t>
            </w:r>
          </w:p>
        </w:tc>
      </w:tr>
      <w:tr w:rsidR="00971BA5" w:rsidRPr="00E069AC" w14:paraId="4801E75B" w14:textId="77777777" w:rsidTr="005C77F5">
        <w:trPr>
          <w:trHeight w:val="184"/>
        </w:trPr>
        <w:tc>
          <w:tcPr>
            <w:tcW w:w="1951" w:type="dxa"/>
            <w:vMerge/>
            <w:shd w:val="clear" w:color="auto" w:fill="4F81BD" w:themeFill="accent1"/>
            <w:vAlign w:val="center"/>
          </w:tcPr>
          <w:p w14:paraId="6CD710FF" w14:textId="77777777" w:rsidR="00971BA5" w:rsidRPr="00E069AC" w:rsidRDefault="00971BA5" w:rsidP="001534F5">
            <w:pPr>
              <w:spacing w:line="240" w:lineRule="auto"/>
              <w:jc w:val="center"/>
              <w:rPr>
                <w:rFonts w:cstheme="minorHAnsi"/>
                <w:b/>
                <w:bCs/>
                <w:i/>
                <w:color w:val="FFFFFF" w:themeColor="background1"/>
                <w:sz w:val="20"/>
                <w:szCs w:val="20"/>
              </w:rPr>
            </w:pPr>
          </w:p>
        </w:tc>
        <w:tc>
          <w:tcPr>
            <w:tcW w:w="1163" w:type="dxa"/>
            <w:vMerge/>
            <w:shd w:val="clear" w:color="auto" w:fill="4F81BD" w:themeFill="accent1"/>
            <w:vAlign w:val="center"/>
          </w:tcPr>
          <w:p w14:paraId="173F30E0" w14:textId="77777777" w:rsidR="00971BA5" w:rsidRPr="00E069AC" w:rsidRDefault="00971BA5" w:rsidP="001534F5">
            <w:pPr>
              <w:spacing w:line="240" w:lineRule="auto"/>
              <w:jc w:val="center"/>
              <w:rPr>
                <w:bCs/>
                <w:i/>
                <w:color w:val="FFFFFF" w:themeColor="background1"/>
                <w:sz w:val="20"/>
                <w:szCs w:val="20"/>
              </w:rPr>
            </w:pPr>
          </w:p>
        </w:tc>
        <w:tc>
          <w:tcPr>
            <w:tcW w:w="1417" w:type="dxa"/>
            <w:vMerge/>
            <w:shd w:val="clear" w:color="auto" w:fill="4F81BD" w:themeFill="accent1"/>
            <w:vAlign w:val="center"/>
          </w:tcPr>
          <w:p w14:paraId="74E7E210" w14:textId="29C848AE" w:rsidR="00971BA5" w:rsidRPr="00E069AC" w:rsidRDefault="00971BA5" w:rsidP="001534F5">
            <w:pPr>
              <w:spacing w:line="240" w:lineRule="auto"/>
              <w:jc w:val="center"/>
              <w:rPr>
                <w:bCs/>
                <w:i/>
                <w:color w:val="FFFFFF" w:themeColor="background1"/>
                <w:sz w:val="20"/>
                <w:szCs w:val="20"/>
              </w:rPr>
            </w:pPr>
          </w:p>
        </w:tc>
        <w:tc>
          <w:tcPr>
            <w:tcW w:w="1385" w:type="dxa"/>
            <w:shd w:val="clear" w:color="auto" w:fill="4F81BD" w:themeFill="accent1"/>
            <w:vAlign w:val="center"/>
          </w:tcPr>
          <w:p w14:paraId="3BAD7FDF"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Plausible</w:t>
            </w:r>
          </w:p>
        </w:tc>
        <w:tc>
          <w:tcPr>
            <w:tcW w:w="1652" w:type="dxa"/>
            <w:shd w:val="clear" w:color="auto" w:fill="4F81BD" w:themeFill="accent1"/>
            <w:vAlign w:val="center"/>
          </w:tcPr>
          <w:p w14:paraId="0A0F5473"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Drawdown</w:t>
            </w:r>
          </w:p>
        </w:tc>
        <w:tc>
          <w:tcPr>
            <w:tcW w:w="1649" w:type="dxa"/>
            <w:shd w:val="clear" w:color="auto" w:fill="4F81BD" w:themeFill="accent1"/>
            <w:vAlign w:val="center"/>
          </w:tcPr>
          <w:p w14:paraId="0927695E"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Optimum</w:t>
            </w:r>
          </w:p>
        </w:tc>
      </w:tr>
      <w:tr w:rsidR="0069372C" w:rsidRPr="00E069AC" w14:paraId="305C72A7" w14:textId="77777777" w:rsidTr="00396031">
        <w:trPr>
          <w:trHeight w:val="619"/>
        </w:trPr>
        <w:tc>
          <w:tcPr>
            <w:tcW w:w="1951" w:type="dxa"/>
            <w:vMerge w:val="restart"/>
            <w:vAlign w:val="center"/>
          </w:tcPr>
          <w:p w14:paraId="2B8FFE1B" w14:textId="2BF24FDD" w:rsidR="0069372C" w:rsidRPr="009B7C08" w:rsidRDefault="0069372C" w:rsidP="0069372C">
            <w:pPr>
              <w:spacing w:line="240" w:lineRule="auto"/>
              <w:jc w:val="center"/>
              <w:rPr>
                <w:sz w:val="20"/>
                <w:szCs w:val="20"/>
              </w:rPr>
            </w:pPr>
            <w:r w:rsidRPr="009B7C08">
              <w:rPr>
                <w:sz w:val="20"/>
                <w:szCs w:val="20"/>
              </w:rPr>
              <w:t xml:space="preserve">Wind Onshore </w:t>
            </w:r>
          </w:p>
        </w:tc>
        <w:tc>
          <w:tcPr>
            <w:tcW w:w="1163" w:type="dxa"/>
            <w:vAlign w:val="center"/>
          </w:tcPr>
          <w:p w14:paraId="5BDA7373" w14:textId="4437EFB5" w:rsidR="0069372C" w:rsidRPr="009B7C08" w:rsidRDefault="0069372C" w:rsidP="0069372C">
            <w:pPr>
              <w:spacing w:line="240" w:lineRule="auto"/>
              <w:jc w:val="center"/>
              <w:rPr>
                <w:rFonts w:cstheme="minorHAnsi"/>
                <w:bCs/>
                <w:color w:val="000000" w:themeColor="text1"/>
                <w:sz w:val="20"/>
                <w:szCs w:val="20"/>
              </w:rPr>
            </w:pPr>
            <w:r w:rsidRPr="009B7C08">
              <w:rPr>
                <w:bCs/>
                <w:i/>
                <w:color w:val="000000" w:themeColor="text1"/>
                <w:sz w:val="20"/>
                <w:szCs w:val="20"/>
              </w:rPr>
              <w:t>Electricity Generation (TWh)</w:t>
            </w:r>
          </w:p>
        </w:tc>
        <w:tc>
          <w:tcPr>
            <w:tcW w:w="1417" w:type="dxa"/>
            <w:vAlign w:val="center"/>
          </w:tcPr>
          <w:p w14:paraId="72C0B03E" w14:textId="76A33CDF" w:rsidR="0069372C" w:rsidRPr="009B7C08" w:rsidRDefault="0069372C" w:rsidP="0069372C">
            <w:pPr>
              <w:spacing w:line="240" w:lineRule="auto"/>
              <w:jc w:val="center"/>
              <w:rPr>
                <w:rFonts w:cstheme="minorHAnsi"/>
                <w:bCs/>
                <w:sz w:val="20"/>
                <w:szCs w:val="20"/>
              </w:rPr>
            </w:pPr>
            <w:r w:rsidRPr="009B7C08">
              <w:rPr>
                <w:rFonts w:cstheme="minorHAnsi"/>
                <w:bCs/>
                <w:sz w:val="20"/>
                <w:szCs w:val="20"/>
              </w:rPr>
              <w:t>689</w:t>
            </w:r>
          </w:p>
        </w:tc>
        <w:tc>
          <w:tcPr>
            <w:tcW w:w="1385" w:type="dxa"/>
            <w:vAlign w:val="center"/>
          </w:tcPr>
          <w:p w14:paraId="2A8FE7A2" w14:textId="68625024" w:rsidR="0069372C" w:rsidRPr="0069372C" w:rsidRDefault="0069372C" w:rsidP="0069372C">
            <w:pPr>
              <w:spacing w:line="240" w:lineRule="auto"/>
              <w:jc w:val="center"/>
              <w:rPr>
                <w:rFonts w:cstheme="minorHAnsi"/>
                <w:bCs/>
                <w:sz w:val="20"/>
                <w:szCs w:val="20"/>
              </w:rPr>
            </w:pPr>
            <w:r w:rsidRPr="0069372C">
              <w:rPr>
                <w:rFonts w:cstheme="minorHAnsi"/>
                <w:bCs/>
                <w:sz w:val="20"/>
                <w:szCs w:val="20"/>
              </w:rPr>
              <w:t>9,052</w:t>
            </w:r>
          </w:p>
        </w:tc>
        <w:tc>
          <w:tcPr>
            <w:tcW w:w="1652" w:type="dxa"/>
            <w:vAlign w:val="center"/>
          </w:tcPr>
          <w:p w14:paraId="79EE8DDC" w14:textId="5D7A9B70" w:rsidR="0069372C" w:rsidRPr="00943699" w:rsidRDefault="0069372C" w:rsidP="0069372C">
            <w:pPr>
              <w:spacing w:line="240" w:lineRule="auto"/>
              <w:jc w:val="center"/>
              <w:rPr>
                <w:rFonts w:cstheme="minorHAnsi"/>
                <w:bCs/>
                <w:sz w:val="20"/>
                <w:szCs w:val="20"/>
                <w:highlight w:val="yellow"/>
              </w:rPr>
            </w:pPr>
            <w:r w:rsidRPr="0069372C">
              <w:rPr>
                <w:rFonts w:cstheme="minorHAnsi"/>
                <w:bCs/>
                <w:sz w:val="20"/>
                <w:szCs w:val="20"/>
              </w:rPr>
              <w:t>19,092</w:t>
            </w:r>
          </w:p>
        </w:tc>
        <w:tc>
          <w:tcPr>
            <w:tcW w:w="1649" w:type="dxa"/>
            <w:vAlign w:val="center"/>
          </w:tcPr>
          <w:p w14:paraId="5B002A1D" w14:textId="491CDE89" w:rsidR="0069372C" w:rsidRPr="00943699" w:rsidRDefault="0069372C" w:rsidP="0069372C">
            <w:pPr>
              <w:spacing w:line="240" w:lineRule="auto"/>
              <w:jc w:val="center"/>
              <w:rPr>
                <w:rFonts w:cstheme="minorHAnsi"/>
                <w:bCs/>
                <w:sz w:val="20"/>
                <w:szCs w:val="20"/>
                <w:highlight w:val="yellow"/>
              </w:rPr>
            </w:pPr>
            <w:r w:rsidRPr="0069372C">
              <w:rPr>
                <w:rFonts w:cstheme="minorHAnsi"/>
                <w:bCs/>
                <w:sz w:val="20"/>
                <w:szCs w:val="20"/>
              </w:rPr>
              <w:t>19,092</w:t>
            </w:r>
          </w:p>
        </w:tc>
      </w:tr>
      <w:tr w:rsidR="0069372C" w:rsidRPr="00E069AC" w14:paraId="59E1863D" w14:textId="77777777" w:rsidTr="005C77F5">
        <w:trPr>
          <w:trHeight w:val="32"/>
        </w:trPr>
        <w:tc>
          <w:tcPr>
            <w:tcW w:w="1951" w:type="dxa"/>
            <w:vMerge/>
            <w:vAlign w:val="center"/>
          </w:tcPr>
          <w:p w14:paraId="518ED63B" w14:textId="77777777" w:rsidR="0069372C" w:rsidRPr="009B7C08" w:rsidRDefault="0069372C" w:rsidP="0069372C">
            <w:pPr>
              <w:spacing w:line="240" w:lineRule="auto"/>
              <w:jc w:val="center"/>
              <w:rPr>
                <w:sz w:val="20"/>
                <w:szCs w:val="20"/>
              </w:rPr>
            </w:pPr>
          </w:p>
        </w:tc>
        <w:tc>
          <w:tcPr>
            <w:tcW w:w="1163" w:type="dxa"/>
            <w:vAlign w:val="center"/>
          </w:tcPr>
          <w:p w14:paraId="2352B4C1" w14:textId="0398F6A2" w:rsidR="0069372C" w:rsidRPr="009B7C08" w:rsidRDefault="0069372C" w:rsidP="0069372C">
            <w:pPr>
              <w:spacing w:line="240" w:lineRule="auto"/>
              <w:jc w:val="center"/>
              <w:rPr>
                <w:rFonts w:cstheme="minorHAnsi"/>
                <w:bCs/>
                <w:color w:val="000000" w:themeColor="text1"/>
                <w:sz w:val="20"/>
                <w:szCs w:val="20"/>
              </w:rPr>
            </w:pPr>
            <w:r w:rsidRPr="009B7C08">
              <w:rPr>
                <w:bCs/>
                <w:i/>
                <w:iCs/>
                <w:color w:val="000000" w:themeColor="text1"/>
                <w:sz w:val="20"/>
                <w:szCs w:val="20"/>
              </w:rPr>
              <w:t>(% market)</w:t>
            </w:r>
          </w:p>
        </w:tc>
        <w:tc>
          <w:tcPr>
            <w:tcW w:w="1417" w:type="dxa"/>
            <w:vAlign w:val="center"/>
          </w:tcPr>
          <w:p w14:paraId="4FD03435" w14:textId="3CC63FF1" w:rsidR="0069372C" w:rsidRPr="009B7C08" w:rsidRDefault="0069372C" w:rsidP="0069372C">
            <w:pPr>
              <w:spacing w:line="240" w:lineRule="auto"/>
              <w:jc w:val="center"/>
              <w:rPr>
                <w:rFonts w:cstheme="minorHAnsi"/>
                <w:bCs/>
                <w:sz w:val="20"/>
                <w:szCs w:val="20"/>
              </w:rPr>
            </w:pPr>
            <w:r w:rsidRPr="009B7C08">
              <w:rPr>
                <w:rFonts w:cstheme="minorHAnsi"/>
                <w:bCs/>
                <w:sz w:val="20"/>
                <w:szCs w:val="20"/>
              </w:rPr>
              <w:t>3.06%</w:t>
            </w:r>
          </w:p>
        </w:tc>
        <w:tc>
          <w:tcPr>
            <w:tcW w:w="1385" w:type="dxa"/>
            <w:vAlign w:val="center"/>
          </w:tcPr>
          <w:p w14:paraId="34CAFB53" w14:textId="46E548EB" w:rsidR="0069372C" w:rsidRPr="0069372C" w:rsidRDefault="00C07DCE" w:rsidP="0069372C">
            <w:pPr>
              <w:spacing w:line="240" w:lineRule="auto"/>
              <w:jc w:val="center"/>
              <w:rPr>
                <w:rFonts w:cstheme="minorHAnsi"/>
                <w:bCs/>
                <w:sz w:val="20"/>
                <w:szCs w:val="20"/>
              </w:rPr>
            </w:pPr>
            <w:r>
              <w:rPr>
                <w:rFonts w:cstheme="minorHAnsi"/>
                <w:bCs/>
                <w:sz w:val="20"/>
                <w:szCs w:val="20"/>
              </w:rPr>
              <w:t>19.8</w:t>
            </w:r>
            <w:r w:rsidR="0069372C" w:rsidRPr="0069372C">
              <w:rPr>
                <w:rFonts w:cstheme="minorHAnsi"/>
                <w:bCs/>
                <w:sz w:val="20"/>
                <w:szCs w:val="20"/>
              </w:rPr>
              <w:t>%</w:t>
            </w:r>
          </w:p>
        </w:tc>
        <w:tc>
          <w:tcPr>
            <w:tcW w:w="1652" w:type="dxa"/>
            <w:vAlign w:val="center"/>
          </w:tcPr>
          <w:p w14:paraId="43B375D1" w14:textId="28AF3A64" w:rsidR="0069372C" w:rsidRPr="00943699" w:rsidRDefault="0069372C" w:rsidP="0069372C">
            <w:pPr>
              <w:spacing w:line="240" w:lineRule="auto"/>
              <w:jc w:val="center"/>
              <w:rPr>
                <w:rFonts w:cstheme="minorHAnsi"/>
                <w:bCs/>
                <w:sz w:val="20"/>
                <w:szCs w:val="20"/>
                <w:highlight w:val="yellow"/>
              </w:rPr>
            </w:pPr>
            <w:r w:rsidRPr="0069372C">
              <w:rPr>
                <w:rFonts w:cstheme="minorHAnsi"/>
                <w:bCs/>
                <w:sz w:val="20"/>
                <w:szCs w:val="20"/>
              </w:rPr>
              <w:t>26.</w:t>
            </w:r>
            <w:r w:rsidR="00C07DCE">
              <w:rPr>
                <w:rFonts w:cstheme="minorHAnsi"/>
                <w:bCs/>
                <w:sz w:val="20"/>
                <w:szCs w:val="20"/>
              </w:rPr>
              <w:t>9</w:t>
            </w:r>
            <w:r w:rsidRPr="0069372C">
              <w:rPr>
                <w:rFonts w:cstheme="minorHAnsi"/>
                <w:bCs/>
                <w:sz w:val="20"/>
                <w:szCs w:val="20"/>
              </w:rPr>
              <w:t>%</w:t>
            </w:r>
          </w:p>
        </w:tc>
        <w:tc>
          <w:tcPr>
            <w:tcW w:w="1649" w:type="dxa"/>
            <w:vAlign w:val="center"/>
          </w:tcPr>
          <w:p w14:paraId="7641EB01" w14:textId="53977D36" w:rsidR="0069372C" w:rsidRPr="00943699" w:rsidRDefault="0069372C" w:rsidP="0069372C">
            <w:pPr>
              <w:spacing w:line="240" w:lineRule="auto"/>
              <w:jc w:val="center"/>
              <w:rPr>
                <w:rFonts w:cstheme="minorHAnsi"/>
                <w:bCs/>
                <w:sz w:val="20"/>
                <w:szCs w:val="20"/>
                <w:highlight w:val="yellow"/>
              </w:rPr>
            </w:pPr>
            <w:r w:rsidRPr="0069372C">
              <w:rPr>
                <w:rFonts w:cstheme="minorHAnsi"/>
                <w:bCs/>
                <w:sz w:val="20"/>
                <w:szCs w:val="20"/>
              </w:rPr>
              <w:t>26.</w:t>
            </w:r>
            <w:r w:rsidR="00C07DCE">
              <w:rPr>
                <w:rFonts w:cstheme="minorHAnsi"/>
                <w:bCs/>
                <w:sz w:val="20"/>
                <w:szCs w:val="20"/>
              </w:rPr>
              <w:t>9</w:t>
            </w:r>
            <w:r w:rsidRPr="0069372C">
              <w:rPr>
                <w:rFonts w:cstheme="minorHAnsi"/>
                <w:bCs/>
                <w:sz w:val="20"/>
                <w:szCs w:val="20"/>
              </w:rPr>
              <w:t>%</w:t>
            </w:r>
          </w:p>
        </w:tc>
      </w:tr>
    </w:tbl>
    <w:p w14:paraId="2AB38D2C" w14:textId="77777777" w:rsidR="00762877" w:rsidRPr="00E069AC" w:rsidRDefault="00762877" w:rsidP="00EB247F">
      <w:pPr>
        <w:spacing w:after="0"/>
        <w:jc w:val="center"/>
        <w:rPr>
          <w:rFonts w:cstheme="minorHAnsi"/>
          <w:b/>
          <w:bCs/>
          <w:i/>
        </w:rPr>
      </w:pPr>
    </w:p>
    <w:p w14:paraId="49A61C9E" w14:textId="77777777" w:rsidR="001534F5" w:rsidRPr="00E069AC" w:rsidRDefault="001534F5" w:rsidP="00EB247F">
      <w:pPr>
        <w:pStyle w:val="Caption"/>
        <w:jc w:val="center"/>
      </w:pPr>
    </w:p>
    <w:p w14:paraId="7A2926D4" w14:textId="047E86E3" w:rsidR="003A7929" w:rsidRPr="00E069AC" w:rsidRDefault="009211F2" w:rsidP="00EB247F">
      <w:pPr>
        <w:pStyle w:val="Caption"/>
        <w:jc w:val="center"/>
      </w:pPr>
      <w:r>
        <w:rPr>
          <w:noProof/>
        </w:rPr>
        <w:drawing>
          <wp:inline distT="0" distB="0" distL="0" distR="0" wp14:anchorId="05097468" wp14:editId="0859C932">
            <wp:extent cx="5837464" cy="2800350"/>
            <wp:effectExtent l="0" t="0" r="17780" b="6350"/>
            <wp:docPr id="4" name="Chart 4">
              <a:extLst xmlns:a="http://schemas.openxmlformats.org/drawingml/2006/main">
                <a:ext uri="{FF2B5EF4-FFF2-40B4-BE49-F238E27FC236}">
                  <a16:creationId xmlns:a16="http://schemas.microsoft.com/office/drawing/2014/main" id="{FF90EB87-C6E7-48A9-81B8-448E3116FE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67E303A" w14:textId="06C2E797" w:rsidR="00762877" w:rsidRDefault="00977F6D" w:rsidP="00912CC8">
      <w:pPr>
        <w:pStyle w:val="Caption"/>
        <w:jc w:val="center"/>
      </w:pPr>
      <w:bookmarkStart w:id="52" w:name="_Toc23603802"/>
      <w:r w:rsidRPr="009211F2">
        <w:t xml:space="preserve">Figure </w:t>
      </w:r>
      <w:r w:rsidR="00D158BC" w:rsidRPr="009211F2">
        <w:rPr>
          <w:noProof/>
        </w:rPr>
        <w:fldChar w:fldCharType="begin"/>
      </w:r>
      <w:r w:rsidR="00D158BC" w:rsidRPr="009211F2">
        <w:rPr>
          <w:noProof/>
        </w:rPr>
        <w:instrText xml:space="preserve"> STYLEREF 1 \s </w:instrText>
      </w:r>
      <w:r w:rsidR="00D158BC" w:rsidRPr="009211F2">
        <w:rPr>
          <w:noProof/>
        </w:rPr>
        <w:fldChar w:fldCharType="separate"/>
      </w:r>
      <w:r w:rsidR="003B19DB">
        <w:rPr>
          <w:noProof/>
        </w:rPr>
        <w:t>3</w:t>
      </w:r>
      <w:r w:rsidR="00D158BC" w:rsidRPr="009211F2">
        <w:rPr>
          <w:noProof/>
        </w:rPr>
        <w:fldChar w:fldCharType="end"/>
      </w:r>
      <w:r w:rsidR="00912CC8" w:rsidRPr="009211F2">
        <w:t>.</w:t>
      </w:r>
      <w:r w:rsidR="00D158BC" w:rsidRPr="009211F2">
        <w:rPr>
          <w:noProof/>
        </w:rPr>
        <w:fldChar w:fldCharType="begin"/>
      </w:r>
      <w:r w:rsidR="00D158BC" w:rsidRPr="009211F2">
        <w:rPr>
          <w:noProof/>
        </w:rPr>
        <w:instrText xml:space="preserve"> SEQ Figure \* ARABIC \s 1 </w:instrText>
      </w:r>
      <w:r w:rsidR="00D158BC" w:rsidRPr="009211F2">
        <w:rPr>
          <w:noProof/>
        </w:rPr>
        <w:fldChar w:fldCharType="separate"/>
      </w:r>
      <w:r w:rsidR="003B19DB">
        <w:rPr>
          <w:noProof/>
        </w:rPr>
        <w:t>1</w:t>
      </w:r>
      <w:r w:rsidR="00D158BC" w:rsidRPr="009211F2">
        <w:rPr>
          <w:noProof/>
        </w:rPr>
        <w:fldChar w:fldCharType="end"/>
      </w:r>
      <w:r w:rsidRPr="009211F2">
        <w:t xml:space="preserve"> </w:t>
      </w:r>
      <w:r w:rsidR="00807D37" w:rsidRPr="009211F2">
        <w:t xml:space="preserve">World Annual </w:t>
      </w:r>
      <w:r w:rsidRPr="009211F2">
        <w:t>Adoption 20</w:t>
      </w:r>
      <w:r w:rsidR="00971BA5" w:rsidRPr="009211F2">
        <w:t>15-206</w:t>
      </w:r>
      <w:r w:rsidRPr="009211F2">
        <w:t>0</w:t>
      </w:r>
      <w:bookmarkEnd w:id="52"/>
    </w:p>
    <w:p w14:paraId="5F8F5B22" w14:textId="7CB51614" w:rsidR="009B7C08" w:rsidRPr="009B7C08" w:rsidRDefault="009B7C08" w:rsidP="009B7C08">
      <w:r>
        <w:t>Note: Drawdown and Optimum Scenarios have the same global adoption for this solution and therefore it is overlaid in the figure.</w:t>
      </w:r>
    </w:p>
    <w:p w14:paraId="6B6F22E7" w14:textId="19002B27" w:rsidR="003A7929" w:rsidRPr="00E069AC" w:rsidRDefault="551A77D0" w:rsidP="00483FFA">
      <w:pPr>
        <w:pStyle w:val="Heading2"/>
        <w:numPr>
          <w:ilvl w:val="1"/>
          <w:numId w:val="26"/>
        </w:numPr>
      </w:pPr>
      <w:bookmarkStart w:id="53" w:name="_Toc18958332"/>
      <w:r w:rsidRPr="00E069AC">
        <w:t>Climate Impacts</w:t>
      </w:r>
      <w:bookmarkEnd w:id="53"/>
    </w:p>
    <w:p w14:paraId="36842FAA" w14:textId="438854F9" w:rsidR="003A7929" w:rsidRPr="00E069AC" w:rsidRDefault="003A7929" w:rsidP="00EB247F">
      <w:pPr>
        <w:pStyle w:val="Caption"/>
        <w:rPr>
          <w:i w:val="0"/>
          <w:iCs w:val="0"/>
          <w:color w:val="auto"/>
          <w:sz w:val="22"/>
          <w:szCs w:val="22"/>
        </w:rPr>
      </w:pPr>
      <w:r w:rsidRPr="00E069AC">
        <w:rPr>
          <w:i w:val="0"/>
          <w:iCs w:val="0"/>
          <w:color w:val="auto"/>
          <w:sz w:val="22"/>
          <w:szCs w:val="22"/>
        </w:rPr>
        <w:t>Below are the emissions results of the analysis for each scenario which include total emissions reduction and atmospheric concentration changes. For a detailed explanation of each result, please see the glossary (Section 6).</w:t>
      </w:r>
    </w:p>
    <w:p w14:paraId="3132CA94" w14:textId="48403A91" w:rsidR="00A84B41" w:rsidRPr="00E069AC" w:rsidRDefault="007C645A" w:rsidP="001534F5">
      <w:r w:rsidRPr="001C56C2">
        <w:t xml:space="preserve">The </w:t>
      </w:r>
      <w:r w:rsidRPr="00C07DCE">
        <w:rPr>
          <w:i/>
        </w:rPr>
        <w:t xml:space="preserve">Plausible </w:t>
      </w:r>
      <w:r w:rsidRPr="001C56C2">
        <w:t>Scenari</w:t>
      </w:r>
      <w:r w:rsidR="001B3003" w:rsidRPr="001C56C2">
        <w:t xml:space="preserve">o results in the avoidance of </w:t>
      </w:r>
      <w:r w:rsidR="001C56C2" w:rsidRPr="001C56C2">
        <w:t>50.</w:t>
      </w:r>
      <w:r w:rsidR="00C07DCE">
        <w:t>9</w:t>
      </w:r>
      <w:r w:rsidRPr="001C56C2">
        <w:t xml:space="preserve"> gigatons of carbon dioxide-equivalent greenhouse gas emissio</w:t>
      </w:r>
      <w:r w:rsidR="00BB79D6" w:rsidRPr="001C56C2">
        <w:t>ns between 2020-2050</w:t>
      </w:r>
      <w:r w:rsidR="005C77F5" w:rsidRPr="001C56C2">
        <w:t xml:space="preserve">. </w:t>
      </w:r>
      <w:r w:rsidRPr="001C56C2">
        <w:t>Both the</w:t>
      </w:r>
      <w:r w:rsidRPr="00C07DCE">
        <w:rPr>
          <w:i/>
        </w:rPr>
        <w:t xml:space="preserve"> Drawdown</w:t>
      </w:r>
      <w:r w:rsidRPr="001C56C2">
        <w:t xml:space="preserve"> and </w:t>
      </w:r>
      <w:r w:rsidRPr="00C07DCE">
        <w:rPr>
          <w:i/>
        </w:rPr>
        <w:t xml:space="preserve">Optimum </w:t>
      </w:r>
      <w:r w:rsidRPr="001C56C2">
        <w:t xml:space="preserve">Scenarios are more ambitious in the growth of </w:t>
      </w:r>
      <w:r w:rsidR="00EC2E5F" w:rsidRPr="001C56C2">
        <w:t>wind onshore systems</w:t>
      </w:r>
      <w:r w:rsidRPr="001C56C2">
        <w:t xml:space="preserve">, with impacts on greenhouse gas emissions reductions over 2020-2050 of </w:t>
      </w:r>
      <w:r w:rsidR="00EC2E5F" w:rsidRPr="001C56C2">
        <w:t>15</w:t>
      </w:r>
      <w:r w:rsidR="00C07DCE">
        <w:t>2</w:t>
      </w:r>
      <w:r w:rsidR="00EC2E5F" w:rsidRPr="001C56C2">
        <w:t>.</w:t>
      </w:r>
      <w:r w:rsidR="00C07DCE">
        <w:t>2</w:t>
      </w:r>
      <w:r w:rsidR="00BB79D6" w:rsidRPr="001C56C2">
        <w:t xml:space="preserve"> </w:t>
      </w:r>
      <w:r w:rsidRPr="001C56C2">
        <w:t>gigatons of carbon dioxide-equivalent</w:t>
      </w:r>
      <w:r w:rsidR="00BB79D6" w:rsidRPr="001C56C2">
        <w:t>.</w:t>
      </w:r>
      <w:r w:rsidR="00057050" w:rsidRPr="001C56C2">
        <w:t xml:space="preserve"> Tables 3.2 and 3.3. provide additional information on the climate impacts of the solution adoption.</w:t>
      </w:r>
      <w:r w:rsidR="00EC2E5F" w:rsidRPr="001C56C2">
        <w:t xml:space="preserve"> </w:t>
      </w:r>
      <w:r w:rsidR="00A84B41" w:rsidRPr="001C56C2">
        <w:t>These reduced</w:t>
      </w:r>
      <w:r w:rsidR="00A84B41" w:rsidRPr="00EC2E5F">
        <w:t xml:space="preserve"> emissions would help to avoid costs related to climate change damages, improved public health, air quality</w:t>
      </w:r>
      <w:r w:rsidR="003D74CE">
        <w:t>,</w:t>
      </w:r>
      <w:r w:rsidR="00A84B41" w:rsidRPr="00EC2E5F">
        <w:t xml:space="preserve"> and water consumption.</w:t>
      </w:r>
    </w:p>
    <w:p w14:paraId="6B8E5C91" w14:textId="77777777" w:rsidR="00561853" w:rsidRDefault="00561853">
      <w:pPr>
        <w:spacing w:after="160" w:line="259" w:lineRule="auto"/>
        <w:jc w:val="left"/>
        <w:rPr>
          <w:i/>
          <w:iCs/>
          <w:color w:val="1F497D" w:themeColor="text2"/>
          <w:sz w:val="18"/>
          <w:szCs w:val="18"/>
        </w:rPr>
      </w:pPr>
      <w:bookmarkStart w:id="54" w:name="_Toc17934229"/>
      <w:r>
        <w:br w:type="page"/>
      </w:r>
    </w:p>
    <w:p w14:paraId="4DA2B4CB" w14:textId="40E3505A" w:rsidR="00762877" w:rsidRPr="00E069AC" w:rsidRDefault="0066753A" w:rsidP="009B7789">
      <w:pPr>
        <w:pStyle w:val="Caption"/>
        <w:jc w:val="center"/>
        <w:rPr>
          <w:rFonts w:eastAsia="Times New Roman" w:cs="Times New Roman"/>
          <w:sz w:val="24"/>
          <w:szCs w:val="24"/>
          <w:lang w:eastAsia="zh-CN"/>
        </w:rPr>
      </w:pPr>
      <w:r w:rsidRPr="00E069AC">
        <w:t xml:space="preserve">Table </w:t>
      </w:r>
      <w:fldSimple w:instr=" STYLEREF 1 \s ">
        <w:r w:rsidR="00492F5E" w:rsidRPr="00E069AC">
          <w:t>3</w:t>
        </w:r>
      </w:fldSimple>
      <w:r w:rsidR="00492F5E" w:rsidRPr="00E069AC">
        <w:t>.</w:t>
      </w:r>
      <w:fldSimple w:instr=" SEQ Table \* ARABIC \s 1 ">
        <w:r w:rsidR="00492F5E" w:rsidRPr="00E069AC">
          <w:t>2</w:t>
        </w:r>
      </w:fldSimple>
      <w:r w:rsidRPr="00E069AC">
        <w:t xml:space="preserve"> Climate Impacts</w:t>
      </w:r>
      <w:bookmarkEnd w:id="54"/>
    </w:p>
    <w:tbl>
      <w:tblPr>
        <w:tblW w:w="9376" w:type="dxa"/>
        <w:jc w:val="center"/>
        <w:tblLayout w:type="fixed"/>
        <w:tblCellMar>
          <w:top w:w="15" w:type="dxa"/>
          <w:left w:w="15" w:type="dxa"/>
          <w:bottom w:w="15" w:type="dxa"/>
          <w:right w:w="15" w:type="dxa"/>
        </w:tblCellMar>
        <w:tblLook w:val="04A0" w:firstRow="1" w:lastRow="0" w:firstColumn="1" w:lastColumn="0" w:noHBand="0" w:noVBand="1"/>
      </w:tblPr>
      <w:tblGrid>
        <w:gridCol w:w="2052"/>
        <w:gridCol w:w="2441"/>
        <w:gridCol w:w="2441"/>
        <w:gridCol w:w="2442"/>
      </w:tblGrid>
      <w:tr w:rsidR="005C77F5" w:rsidRPr="00E069AC" w14:paraId="0150056F" w14:textId="1D8EC1D7" w:rsidTr="005C77F5">
        <w:trPr>
          <w:trHeight w:val="388"/>
          <w:jc w:val="center"/>
        </w:trPr>
        <w:tc>
          <w:tcPr>
            <w:tcW w:w="2052"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03E3878"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Scenario</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E0923C5"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Maximum Annual Emissions Reduction</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FADFDAF"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Total Emissions Reduction</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8D8D42A"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Emissions Reduction in 2050</w:t>
            </w:r>
          </w:p>
        </w:tc>
      </w:tr>
      <w:tr w:rsidR="005C77F5" w:rsidRPr="00E069AC" w14:paraId="6B5C6387" w14:textId="411C48F1" w:rsidTr="005C77F5">
        <w:trPr>
          <w:trHeight w:val="306"/>
          <w:jc w:val="center"/>
        </w:trPr>
        <w:tc>
          <w:tcPr>
            <w:tcW w:w="2052"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5C77F5" w:rsidRPr="00E069AC" w:rsidRDefault="005C77F5" w:rsidP="001534F5">
            <w:pPr>
              <w:spacing w:line="240" w:lineRule="auto"/>
              <w:jc w:val="center"/>
              <w:rPr>
                <w:rFonts w:cstheme="minorHAnsi"/>
                <w:b/>
                <w:bCs/>
                <w:i/>
                <w:color w:val="FFFFFF" w:themeColor="background1"/>
                <w:sz w:val="20"/>
                <w:szCs w:val="20"/>
                <w:lang w:eastAsia="zh-CN"/>
              </w:rPr>
            </w:pP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7D6628D"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-eq/yr.)</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668F7C2F"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-eq/yr. (2020-2050)</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3E01EFE1"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-eq/year)</w:t>
            </w:r>
          </w:p>
        </w:tc>
      </w:tr>
      <w:tr w:rsidR="00EC2E5F" w:rsidRPr="00E069AC" w14:paraId="354A2249" w14:textId="7B11184C"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63153F" w14:textId="77777777" w:rsidR="00EC2E5F" w:rsidRPr="00E069AC" w:rsidRDefault="00EC2E5F" w:rsidP="00EC2E5F">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Plausible</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1D0F8579" w:rsidR="00EC2E5F" w:rsidRPr="001C56C2" w:rsidRDefault="001C56C2" w:rsidP="00EC2E5F">
            <w:pPr>
              <w:shd w:val="clear" w:color="auto" w:fill="FFFFFF"/>
              <w:spacing w:after="0" w:line="240" w:lineRule="auto"/>
              <w:jc w:val="center"/>
              <w:rPr>
                <w:rFonts w:eastAsia="Times New Roman" w:cstheme="minorHAnsi"/>
                <w:color w:val="000000" w:themeColor="text1"/>
                <w:sz w:val="20"/>
                <w:szCs w:val="20"/>
                <w:lang w:eastAsia="zh-CN"/>
              </w:rPr>
            </w:pPr>
            <w:r w:rsidRPr="001C56C2">
              <w:rPr>
                <w:rFonts w:eastAsia="Times New Roman" w:cstheme="minorHAnsi"/>
                <w:color w:val="000000" w:themeColor="text1"/>
                <w:sz w:val="20"/>
                <w:szCs w:val="20"/>
                <w:lang w:eastAsia="zh-CN"/>
              </w:rPr>
              <w:t>3.</w:t>
            </w:r>
            <w:r w:rsidR="00C07DCE">
              <w:rPr>
                <w:rFonts w:eastAsia="Times New Roman" w:cstheme="minorHAnsi"/>
                <w:color w:val="000000" w:themeColor="text1"/>
                <w:sz w:val="20"/>
                <w:szCs w:val="20"/>
                <w:lang w:eastAsia="zh-CN"/>
              </w:rPr>
              <w:t>20</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062C6D38" w:rsidR="00EC2E5F" w:rsidRPr="001C56C2" w:rsidRDefault="001C56C2" w:rsidP="00EC2E5F">
            <w:pPr>
              <w:shd w:val="clear" w:color="auto" w:fill="FFFFFF"/>
              <w:spacing w:after="0" w:line="240" w:lineRule="auto"/>
              <w:jc w:val="center"/>
              <w:rPr>
                <w:rFonts w:eastAsia="Times New Roman" w:cstheme="minorHAnsi"/>
                <w:color w:val="000000" w:themeColor="text1"/>
                <w:sz w:val="20"/>
                <w:szCs w:val="20"/>
                <w:lang w:eastAsia="zh-CN"/>
              </w:rPr>
            </w:pPr>
            <w:r w:rsidRPr="001C56C2">
              <w:t>50.</w:t>
            </w:r>
            <w:r w:rsidR="00C07DCE">
              <w:t>9</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21D0553E" w:rsidR="00EC2E5F" w:rsidRPr="001C56C2" w:rsidRDefault="001C56C2" w:rsidP="00EC2E5F">
            <w:pPr>
              <w:shd w:val="clear" w:color="auto" w:fill="FFFFFF"/>
              <w:spacing w:after="0" w:line="240" w:lineRule="auto"/>
              <w:jc w:val="center"/>
              <w:rPr>
                <w:rFonts w:eastAsia="Times New Roman" w:cstheme="minorHAnsi"/>
                <w:color w:val="000000" w:themeColor="text1"/>
                <w:sz w:val="20"/>
                <w:szCs w:val="20"/>
                <w:lang w:eastAsia="zh-CN"/>
              </w:rPr>
            </w:pPr>
            <w:r w:rsidRPr="001C56C2">
              <w:rPr>
                <w:rFonts w:eastAsia="Times New Roman" w:cstheme="minorHAnsi"/>
                <w:color w:val="000000" w:themeColor="text1"/>
                <w:sz w:val="20"/>
                <w:szCs w:val="20"/>
                <w:lang w:eastAsia="zh-CN"/>
              </w:rPr>
              <w:t>3.</w:t>
            </w:r>
            <w:r w:rsidR="00C07DCE">
              <w:rPr>
                <w:rFonts w:eastAsia="Times New Roman" w:cstheme="minorHAnsi"/>
                <w:color w:val="000000" w:themeColor="text1"/>
                <w:sz w:val="20"/>
                <w:szCs w:val="20"/>
                <w:lang w:eastAsia="zh-CN"/>
              </w:rPr>
              <w:t>20</w:t>
            </w:r>
          </w:p>
        </w:tc>
      </w:tr>
      <w:tr w:rsidR="00EC2E5F" w:rsidRPr="00E069AC" w14:paraId="7DCB0C2E" w14:textId="35D5AF3A"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122973" w14:textId="77777777" w:rsidR="00EC2E5F" w:rsidRPr="00E069AC" w:rsidRDefault="00EC2E5F" w:rsidP="00EC2E5F">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Drawdown</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0D433FFD" w:rsidR="00EC2E5F" w:rsidRPr="001C56C2" w:rsidRDefault="001C56C2" w:rsidP="00EC2E5F">
            <w:pPr>
              <w:shd w:val="clear" w:color="auto" w:fill="FFFFFF"/>
              <w:spacing w:after="0" w:line="240" w:lineRule="auto"/>
              <w:jc w:val="center"/>
              <w:rPr>
                <w:rFonts w:eastAsia="Times New Roman" w:cstheme="minorHAnsi"/>
                <w:color w:val="000000" w:themeColor="text1"/>
                <w:sz w:val="20"/>
                <w:szCs w:val="20"/>
                <w:lang w:eastAsia="zh-CN"/>
              </w:rPr>
            </w:pPr>
            <w:r w:rsidRPr="001C56C2">
              <w:rPr>
                <w:rFonts w:eastAsia="Times New Roman" w:cstheme="minorHAnsi"/>
                <w:color w:val="000000" w:themeColor="text1"/>
                <w:sz w:val="20"/>
                <w:szCs w:val="20"/>
                <w:lang w:eastAsia="zh-CN"/>
              </w:rPr>
              <w:t>8.0</w:t>
            </w:r>
            <w:r w:rsidR="00C07DCE">
              <w:rPr>
                <w:rFonts w:eastAsia="Times New Roman" w:cstheme="minorHAnsi"/>
                <w:color w:val="000000" w:themeColor="text1"/>
                <w:sz w:val="20"/>
                <w:szCs w:val="20"/>
                <w:lang w:eastAsia="zh-CN"/>
              </w:rPr>
              <w:t>6</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52682128" w:rsidR="00EC2E5F" w:rsidRPr="001C56C2" w:rsidRDefault="001C56C2" w:rsidP="00EC2E5F">
            <w:pPr>
              <w:shd w:val="clear" w:color="auto" w:fill="FFFFFF"/>
              <w:spacing w:after="0" w:line="240" w:lineRule="auto"/>
              <w:jc w:val="center"/>
              <w:rPr>
                <w:rFonts w:eastAsia="Times New Roman" w:cstheme="minorHAnsi"/>
                <w:color w:val="000000" w:themeColor="text1"/>
                <w:sz w:val="20"/>
                <w:szCs w:val="20"/>
                <w:lang w:eastAsia="zh-CN"/>
              </w:rPr>
            </w:pPr>
            <w:r w:rsidRPr="001C56C2">
              <w:t>15</w:t>
            </w:r>
            <w:r w:rsidR="00C07DCE">
              <w:t>2.2</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5802695A" w:rsidR="00EC2E5F" w:rsidRPr="001C56C2" w:rsidRDefault="001C56C2" w:rsidP="00EC2E5F">
            <w:pPr>
              <w:shd w:val="clear" w:color="auto" w:fill="FFFFFF"/>
              <w:spacing w:after="0" w:line="240" w:lineRule="auto"/>
              <w:jc w:val="center"/>
              <w:rPr>
                <w:rFonts w:eastAsia="Times New Roman" w:cstheme="minorHAnsi"/>
                <w:color w:val="000000" w:themeColor="text1"/>
                <w:sz w:val="20"/>
                <w:szCs w:val="20"/>
                <w:lang w:eastAsia="zh-CN"/>
              </w:rPr>
            </w:pPr>
            <w:r w:rsidRPr="001C56C2">
              <w:rPr>
                <w:rFonts w:eastAsia="Times New Roman" w:cstheme="minorHAnsi"/>
                <w:color w:val="000000" w:themeColor="text1"/>
                <w:sz w:val="20"/>
                <w:szCs w:val="20"/>
                <w:lang w:eastAsia="zh-CN"/>
              </w:rPr>
              <w:t>8.0</w:t>
            </w:r>
            <w:r w:rsidR="00C07DCE">
              <w:rPr>
                <w:rFonts w:eastAsia="Times New Roman" w:cstheme="minorHAnsi"/>
                <w:color w:val="000000" w:themeColor="text1"/>
                <w:sz w:val="20"/>
                <w:szCs w:val="20"/>
                <w:lang w:eastAsia="zh-CN"/>
              </w:rPr>
              <w:t>6</w:t>
            </w:r>
          </w:p>
        </w:tc>
      </w:tr>
      <w:tr w:rsidR="001C56C2" w:rsidRPr="00E069AC" w14:paraId="7CA1AA1B" w14:textId="3D7819CF"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9F4E2C" w14:textId="77777777" w:rsidR="001C56C2" w:rsidRPr="00E069AC" w:rsidRDefault="001C56C2" w:rsidP="001C56C2">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Optimum</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6A4E0441" w:rsidR="001C56C2" w:rsidRPr="00943699" w:rsidRDefault="001C56C2" w:rsidP="001C56C2">
            <w:pPr>
              <w:shd w:val="clear" w:color="auto" w:fill="FFFFFF"/>
              <w:spacing w:after="0" w:line="240" w:lineRule="auto"/>
              <w:jc w:val="center"/>
              <w:rPr>
                <w:rFonts w:eastAsia="Times New Roman" w:cstheme="minorHAnsi"/>
                <w:color w:val="000000" w:themeColor="text1"/>
                <w:sz w:val="20"/>
                <w:szCs w:val="20"/>
                <w:highlight w:val="yellow"/>
                <w:lang w:eastAsia="zh-CN"/>
              </w:rPr>
            </w:pPr>
            <w:r w:rsidRPr="001C56C2">
              <w:rPr>
                <w:rFonts w:eastAsia="Times New Roman" w:cstheme="minorHAnsi"/>
                <w:color w:val="000000" w:themeColor="text1"/>
                <w:sz w:val="20"/>
                <w:szCs w:val="20"/>
                <w:lang w:eastAsia="zh-CN"/>
              </w:rPr>
              <w:t>8.0</w:t>
            </w:r>
            <w:r w:rsidR="00C07DCE">
              <w:rPr>
                <w:rFonts w:eastAsia="Times New Roman" w:cstheme="minorHAnsi"/>
                <w:color w:val="000000" w:themeColor="text1"/>
                <w:sz w:val="20"/>
                <w:szCs w:val="20"/>
                <w:lang w:eastAsia="zh-CN"/>
              </w:rPr>
              <w:t>6</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1700E31E" w:rsidR="001C56C2" w:rsidRPr="00943699" w:rsidRDefault="001C56C2" w:rsidP="001C56C2">
            <w:pPr>
              <w:shd w:val="clear" w:color="auto" w:fill="FFFFFF"/>
              <w:spacing w:after="0" w:line="240" w:lineRule="auto"/>
              <w:jc w:val="center"/>
              <w:rPr>
                <w:rFonts w:eastAsia="Times New Roman" w:cstheme="minorHAnsi"/>
                <w:color w:val="000000" w:themeColor="text1"/>
                <w:sz w:val="20"/>
                <w:szCs w:val="20"/>
                <w:highlight w:val="yellow"/>
                <w:lang w:eastAsia="zh-CN"/>
              </w:rPr>
            </w:pPr>
            <w:r w:rsidRPr="001C56C2">
              <w:t>15</w:t>
            </w:r>
            <w:r w:rsidR="00C07DCE">
              <w:t>2.2</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166DC73E" w:rsidR="001C56C2" w:rsidRPr="00943699" w:rsidRDefault="001C56C2" w:rsidP="001C56C2">
            <w:pPr>
              <w:shd w:val="clear" w:color="auto" w:fill="FFFFFF"/>
              <w:spacing w:after="0" w:line="240" w:lineRule="auto"/>
              <w:jc w:val="center"/>
              <w:rPr>
                <w:rFonts w:eastAsia="Times New Roman" w:cstheme="minorHAnsi"/>
                <w:color w:val="000000" w:themeColor="text1"/>
                <w:sz w:val="20"/>
                <w:szCs w:val="20"/>
                <w:highlight w:val="yellow"/>
                <w:lang w:eastAsia="zh-CN"/>
              </w:rPr>
            </w:pPr>
            <w:r w:rsidRPr="001C56C2">
              <w:rPr>
                <w:rFonts w:eastAsia="Times New Roman" w:cstheme="minorHAnsi"/>
                <w:color w:val="000000" w:themeColor="text1"/>
                <w:sz w:val="20"/>
                <w:szCs w:val="20"/>
                <w:lang w:eastAsia="zh-CN"/>
              </w:rPr>
              <w:t>8.0</w:t>
            </w:r>
            <w:r w:rsidR="00C07DCE">
              <w:rPr>
                <w:rFonts w:eastAsia="Times New Roman" w:cstheme="minorHAnsi"/>
                <w:color w:val="000000" w:themeColor="text1"/>
                <w:sz w:val="20"/>
                <w:szCs w:val="20"/>
                <w:lang w:eastAsia="zh-CN"/>
              </w:rPr>
              <w:t>6</w:t>
            </w:r>
          </w:p>
        </w:tc>
      </w:tr>
    </w:tbl>
    <w:p w14:paraId="43965544" w14:textId="4E061A5D" w:rsidR="00BB79D6" w:rsidRPr="00E069AC" w:rsidRDefault="00BB79D6" w:rsidP="00EB247F">
      <w:pPr>
        <w:pStyle w:val="Caption"/>
      </w:pPr>
      <w:bookmarkStart w:id="55" w:name="_Toc524993443"/>
    </w:p>
    <w:p w14:paraId="404FACD9" w14:textId="180D7D58" w:rsidR="001534F5" w:rsidRPr="00E069AC" w:rsidRDefault="001534F5" w:rsidP="00561853">
      <w:pPr>
        <w:spacing w:after="0"/>
      </w:pPr>
      <w:r w:rsidRPr="001C56C2">
        <w:t xml:space="preserve">The solution was integrated with all other Project Drawdown solutions and may have different emissions results from the </w:t>
      </w:r>
      <w:r w:rsidR="001C56C2" w:rsidRPr="001C56C2">
        <w:t xml:space="preserve">individual </w:t>
      </w:r>
      <w:r w:rsidRPr="001C56C2">
        <w:t xml:space="preserve">models. This is due to adjustments caused by interactions among solutions that limit full adoption (such as by feedstock or demand limits) or that limit the full benefit of some solutions (such as reduced individual solution impact when technologies are combined). After integration, the impact on emission reduction for this solution is </w:t>
      </w:r>
      <w:r w:rsidR="00C07DCE">
        <w:t>48.7</w:t>
      </w:r>
      <w:r w:rsidRPr="001C56C2">
        <w:t xml:space="preserve"> gigatons of carbon dioxide-equivalent in the</w:t>
      </w:r>
      <w:r w:rsidRPr="00C07DCE">
        <w:rPr>
          <w:i/>
        </w:rPr>
        <w:t xml:space="preserve"> Plausible</w:t>
      </w:r>
      <w:r w:rsidRPr="001C56C2">
        <w:t xml:space="preserve"> scenario, </w:t>
      </w:r>
      <w:r w:rsidR="001C56C2" w:rsidRPr="001C56C2">
        <w:t>14</w:t>
      </w:r>
      <w:r w:rsidR="00C07DCE">
        <w:t>8</w:t>
      </w:r>
      <w:r w:rsidR="001C56C2" w:rsidRPr="001C56C2">
        <w:t>.</w:t>
      </w:r>
      <w:r w:rsidR="00C07DCE">
        <w:t>2</w:t>
      </w:r>
      <w:r w:rsidR="001C56C2" w:rsidRPr="001C56C2">
        <w:t xml:space="preserve"> </w:t>
      </w:r>
      <w:r w:rsidRPr="001C56C2">
        <w:t xml:space="preserve">gigatons of carbon dioxide-equivalent for the </w:t>
      </w:r>
      <w:r w:rsidRPr="00C07DCE">
        <w:rPr>
          <w:i/>
        </w:rPr>
        <w:t>Drawdown</w:t>
      </w:r>
      <w:r w:rsidRPr="001C56C2">
        <w:t xml:space="preserve"> Scenario and </w:t>
      </w:r>
      <w:r w:rsidR="001C56C2" w:rsidRPr="001C56C2">
        <w:t>14</w:t>
      </w:r>
      <w:r w:rsidR="00C07DCE">
        <w:t>7</w:t>
      </w:r>
      <w:r w:rsidR="001C56C2" w:rsidRPr="001C56C2">
        <w:t>.</w:t>
      </w:r>
      <w:r w:rsidR="00C07DCE">
        <w:t>1</w:t>
      </w:r>
      <w:r w:rsidR="001C56C2" w:rsidRPr="001C56C2">
        <w:t xml:space="preserve"> </w:t>
      </w:r>
      <w:r w:rsidRPr="001C56C2">
        <w:t xml:space="preserve">gigatons of carbon dioxide-equivalent for the </w:t>
      </w:r>
      <w:r w:rsidRPr="00C07DCE">
        <w:rPr>
          <w:i/>
        </w:rPr>
        <w:t>Optimum</w:t>
      </w:r>
      <w:r w:rsidRPr="001C56C2">
        <w:t xml:space="preserve"> Scenario.</w:t>
      </w:r>
      <w:r w:rsidR="00912CC8" w:rsidRPr="001C56C2">
        <w:t xml:space="preserve"> Figure 3.2. show the world annual emissions reduction trajectories for the different scenarios for the long term.</w:t>
      </w:r>
    </w:p>
    <w:p w14:paraId="524B77BF" w14:textId="75BBD916" w:rsidR="00762877" w:rsidRPr="00E069AC" w:rsidRDefault="003A7929" w:rsidP="00EB247F">
      <w:pPr>
        <w:pStyle w:val="Caption"/>
        <w:jc w:val="center"/>
        <w:rPr>
          <w:rFonts w:eastAsia="Times New Roman" w:cs="Times New Roman"/>
          <w:sz w:val="24"/>
          <w:szCs w:val="24"/>
          <w:lang w:eastAsia="zh-CN"/>
        </w:rPr>
      </w:pPr>
      <w:bookmarkStart w:id="56" w:name="_Toc17934230"/>
      <w:r w:rsidRPr="00E069AC">
        <w:t xml:space="preserve">Table </w:t>
      </w:r>
      <w:fldSimple w:instr=" STYLEREF 1 \s ">
        <w:r w:rsidRPr="00E069AC">
          <w:t>3</w:t>
        </w:r>
      </w:fldSimple>
      <w:r w:rsidRPr="00E069AC">
        <w:t>.</w:t>
      </w:r>
      <w:fldSimple w:instr=" SEQ Table \* ARABIC \s 1 ">
        <w:r w:rsidRPr="00E069AC">
          <w:t>3</w:t>
        </w:r>
      </w:fldSimple>
      <w:r w:rsidRPr="00E069AC">
        <w:t xml:space="preserve"> Impacts on Atmospheric Concentrations of CO</w:t>
      </w:r>
      <w:r w:rsidRPr="00E069AC">
        <w:rPr>
          <w:vertAlign w:val="subscript"/>
        </w:rPr>
        <w:t>2</w:t>
      </w:r>
      <w:r w:rsidRPr="00E069AC">
        <w:t>-eq</w:t>
      </w:r>
      <w:bookmarkEnd w:id="55"/>
      <w:bookmarkEnd w:id="56"/>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E069AC" w14:paraId="6867F03C" w14:textId="77777777" w:rsidTr="005C77F5">
        <w:trPr>
          <w:trHeight w:val="46"/>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GHG Concentration Rate of Change in 2050</w:t>
            </w:r>
          </w:p>
        </w:tc>
      </w:tr>
      <w:tr w:rsidR="003A7929" w:rsidRPr="00E069AC" w14:paraId="143693A2" w14:textId="77777777" w:rsidTr="005C77F5">
        <w:trPr>
          <w:trHeight w:val="26"/>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E069AC" w:rsidRDefault="003A7929" w:rsidP="001534F5">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E069AC" w:rsidRDefault="003A7929"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PPM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E069AC" w:rsidRDefault="003A7929"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PPM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 change from 2049-2050</w:t>
            </w:r>
          </w:p>
        </w:tc>
      </w:tr>
      <w:tr w:rsidR="003A7929" w:rsidRPr="00E069AC"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A7929" w:rsidRPr="00E069AC" w:rsidRDefault="003A7929" w:rsidP="001534F5">
            <w:pPr>
              <w:shd w:val="clear" w:color="auto" w:fill="FFFFFF" w:themeFill="background1"/>
              <w:spacing w:after="0" w:line="240" w:lineRule="auto"/>
              <w:jc w:val="center"/>
              <w:rPr>
                <w:color w:val="000000" w:themeColor="text1"/>
                <w:sz w:val="20"/>
                <w:szCs w:val="20"/>
                <w:lang w:eastAsia="zh-CN"/>
              </w:rPr>
            </w:pPr>
            <w:r w:rsidRPr="00E069AC">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09728905" w:rsidR="003A7929" w:rsidRPr="00943699" w:rsidRDefault="00561853" w:rsidP="001534F5">
            <w:pPr>
              <w:shd w:val="clear" w:color="auto" w:fill="FFFFFF"/>
              <w:spacing w:after="0" w:line="240" w:lineRule="auto"/>
              <w:jc w:val="center"/>
              <w:rPr>
                <w:rFonts w:eastAsia="Times New Roman" w:cstheme="minorHAnsi"/>
                <w:color w:val="000000" w:themeColor="text1"/>
                <w:sz w:val="20"/>
                <w:szCs w:val="20"/>
                <w:highlight w:val="yellow"/>
                <w:lang w:eastAsia="zh-CN"/>
              </w:rPr>
            </w:pPr>
            <w:r w:rsidRPr="00561853">
              <w:rPr>
                <w:rFonts w:eastAsia="Times New Roman" w:cstheme="minorHAnsi"/>
                <w:color w:val="000000" w:themeColor="text1"/>
                <w:sz w:val="20"/>
                <w:szCs w:val="20"/>
                <w:lang w:eastAsia="zh-CN"/>
              </w:rPr>
              <w:t>4.</w:t>
            </w:r>
            <w:r w:rsidR="00C07DCE">
              <w:rPr>
                <w:rFonts w:eastAsia="Times New Roman" w:cstheme="minorHAnsi"/>
                <w:color w:val="000000" w:themeColor="text1"/>
                <w:sz w:val="20"/>
                <w:szCs w:val="20"/>
                <w:lang w:eastAsia="zh-CN"/>
              </w:rPr>
              <w:t>30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32E01EC7" w:rsidR="003A7929" w:rsidRPr="00943699" w:rsidRDefault="00EC2E5F" w:rsidP="001534F5">
            <w:pPr>
              <w:shd w:val="clear" w:color="auto" w:fill="FFFFFF"/>
              <w:spacing w:after="0" w:line="240" w:lineRule="auto"/>
              <w:jc w:val="center"/>
              <w:rPr>
                <w:rFonts w:eastAsia="Times New Roman" w:cstheme="minorHAnsi"/>
                <w:color w:val="000000" w:themeColor="text1"/>
                <w:sz w:val="20"/>
                <w:szCs w:val="20"/>
                <w:highlight w:val="yellow"/>
                <w:lang w:eastAsia="zh-CN"/>
              </w:rPr>
            </w:pPr>
            <w:r w:rsidRPr="00561853">
              <w:rPr>
                <w:rFonts w:eastAsia="Times New Roman" w:cstheme="minorHAnsi"/>
                <w:color w:val="000000" w:themeColor="text1"/>
                <w:sz w:val="20"/>
                <w:szCs w:val="20"/>
                <w:lang w:eastAsia="zh-CN"/>
              </w:rPr>
              <w:t>0.</w:t>
            </w:r>
            <w:r w:rsidR="00561853" w:rsidRPr="00561853">
              <w:rPr>
                <w:rFonts w:eastAsia="Times New Roman" w:cstheme="minorHAnsi"/>
                <w:color w:val="000000" w:themeColor="text1"/>
                <w:sz w:val="20"/>
                <w:szCs w:val="20"/>
                <w:lang w:eastAsia="zh-CN"/>
              </w:rPr>
              <w:t>25</w:t>
            </w:r>
          </w:p>
        </w:tc>
      </w:tr>
      <w:tr w:rsidR="0030099E" w:rsidRPr="00E069AC"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30099E" w:rsidRPr="00E069AC" w:rsidRDefault="0030099E" w:rsidP="001534F5">
            <w:pPr>
              <w:shd w:val="clear" w:color="auto" w:fill="FFFFFF" w:themeFill="background1"/>
              <w:spacing w:after="0" w:line="240" w:lineRule="auto"/>
              <w:jc w:val="center"/>
              <w:rPr>
                <w:color w:val="000000" w:themeColor="text1"/>
                <w:sz w:val="20"/>
                <w:szCs w:val="20"/>
                <w:lang w:eastAsia="zh-CN"/>
              </w:rPr>
            </w:pPr>
            <w:r w:rsidRPr="00E069AC">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1F1F66EC" w:rsidR="0030099E" w:rsidRPr="00943699" w:rsidRDefault="00EC2E5F" w:rsidP="001534F5">
            <w:pPr>
              <w:shd w:val="clear" w:color="auto" w:fill="FFFFFF"/>
              <w:spacing w:after="0" w:line="240" w:lineRule="auto"/>
              <w:jc w:val="center"/>
              <w:rPr>
                <w:rFonts w:eastAsia="Times New Roman" w:cstheme="minorHAnsi"/>
                <w:color w:val="000000" w:themeColor="text1"/>
                <w:sz w:val="20"/>
                <w:szCs w:val="20"/>
                <w:highlight w:val="yellow"/>
                <w:lang w:eastAsia="zh-CN"/>
              </w:rPr>
            </w:pPr>
            <w:r w:rsidRPr="00561853">
              <w:rPr>
                <w:rFonts w:eastAsia="Times New Roman" w:cstheme="minorHAnsi"/>
                <w:color w:val="000000" w:themeColor="text1"/>
                <w:sz w:val="20"/>
                <w:szCs w:val="20"/>
                <w:lang w:eastAsia="zh-CN"/>
              </w:rPr>
              <w:t>12.</w:t>
            </w:r>
            <w:r w:rsidR="00561853" w:rsidRPr="00561853">
              <w:rPr>
                <w:rFonts w:eastAsia="Times New Roman" w:cstheme="minorHAnsi"/>
                <w:color w:val="000000" w:themeColor="text1"/>
                <w:sz w:val="20"/>
                <w:szCs w:val="20"/>
                <w:lang w:eastAsia="zh-CN"/>
              </w:rPr>
              <w:t>6</w:t>
            </w:r>
            <w:r w:rsidR="00C07DCE">
              <w:rPr>
                <w:rFonts w:eastAsia="Times New Roman" w:cstheme="minorHAnsi"/>
                <w:color w:val="000000" w:themeColor="text1"/>
                <w:sz w:val="20"/>
                <w:szCs w:val="20"/>
                <w:lang w:eastAsia="zh-CN"/>
              </w:rPr>
              <w:t>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16BEF090" w:rsidR="0030099E" w:rsidRPr="00943699" w:rsidRDefault="0030099E" w:rsidP="001534F5">
            <w:pPr>
              <w:shd w:val="clear" w:color="auto" w:fill="FFFFFF"/>
              <w:spacing w:after="0" w:line="240" w:lineRule="auto"/>
              <w:jc w:val="center"/>
              <w:rPr>
                <w:rFonts w:eastAsia="Times New Roman" w:cstheme="minorHAnsi"/>
                <w:color w:val="000000" w:themeColor="text1"/>
                <w:sz w:val="20"/>
                <w:szCs w:val="20"/>
                <w:highlight w:val="yellow"/>
                <w:lang w:eastAsia="zh-CN"/>
              </w:rPr>
            </w:pPr>
            <w:r w:rsidRPr="00561853">
              <w:rPr>
                <w:rFonts w:eastAsia="Times New Roman" w:cstheme="minorHAnsi"/>
                <w:color w:val="000000" w:themeColor="text1"/>
                <w:sz w:val="20"/>
                <w:szCs w:val="20"/>
                <w:lang w:eastAsia="zh-CN"/>
              </w:rPr>
              <w:t>0.</w:t>
            </w:r>
            <w:r w:rsidR="00C07DCE">
              <w:rPr>
                <w:rFonts w:eastAsia="Times New Roman" w:cstheme="minorHAnsi"/>
                <w:color w:val="000000" w:themeColor="text1"/>
                <w:sz w:val="20"/>
                <w:szCs w:val="20"/>
                <w:lang w:eastAsia="zh-CN"/>
              </w:rPr>
              <w:t>60</w:t>
            </w:r>
          </w:p>
        </w:tc>
      </w:tr>
      <w:tr w:rsidR="00EC2E5F" w:rsidRPr="00E069AC"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EC2E5F" w:rsidRPr="00E069AC" w:rsidRDefault="00EC2E5F" w:rsidP="00EC2E5F">
            <w:pPr>
              <w:shd w:val="clear" w:color="auto" w:fill="FFFFFF" w:themeFill="background1"/>
              <w:spacing w:after="0" w:line="240" w:lineRule="auto"/>
              <w:jc w:val="center"/>
              <w:rPr>
                <w:color w:val="000000" w:themeColor="text1"/>
                <w:sz w:val="20"/>
                <w:szCs w:val="20"/>
                <w:lang w:eastAsia="zh-CN"/>
              </w:rPr>
            </w:pPr>
            <w:r w:rsidRPr="00E069AC">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55F4ED10" w:rsidR="00EC2E5F" w:rsidRPr="00561853" w:rsidRDefault="00561853" w:rsidP="00EC2E5F">
            <w:pPr>
              <w:shd w:val="clear" w:color="auto" w:fill="FFFFFF"/>
              <w:spacing w:after="0" w:line="240" w:lineRule="auto"/>
              <w:jc w:val="center"/>
              <w:rPr>
                <w:rFonts w:eastAsia="Times New Roman" w:cstheme="minorHAnsi"/>
                <w:color w:val="000000" w:themeColor="text1"/>
                <w:sz w:val="20"/>
                <w:szCs w:val="20"/>
                <w:lang w:eastAsia="zh-CN"/>
              </w:rPr>
            </w:pPr>
            <w:r w:rsidRPr="00561853">
              <w:rPr>
                <w:rFonts w:eastAsia="Times New Roman" w:cstheme="minorHAnsi"/>
                <w:color w:val="000000" w:themeColor="text1"/>
                <w:sz w:val="20"/>
                <w:szCs w:val="20"/>
                <w:lang w:eastAsia="zh-CN"/>
              </w:rPr>
              <w:t>12.6</w:t>
            </w:r>
            <w:r w:rsidR="00C07DCE">
              <w:rPr>
                <w:rFonts w:eastAsia="Times New Roman" w:cstheme="minorHAnsi"/>
                <w:color w:val="000000" w:themeColor="text1"/>
                <w:sz w:val="20"/>
                <w:szCs w:val="20"/>
                <w:lang w:eastAsia="zh-CN"/>
              </w:rPr>
              <w:t>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752CD743" w:rsidR="00EC2E5F" w:rsidRPr="00561853" w:rsidRDefault="00561853" w:rsidP="00EC2E5F">
            <w:pPr>
              <w:shd w:val="clear" w:color="auto" w:fill="FFFFFF"/>
              <w:spacing w:after="0" w:line="240" w:lineRule="auto"/>
              <w:jc w:val="center"/>
              <w:rPr>
                <w:rFonts w:eastAsia="Times New Roman" w:cstheme="minorHAnsi"/>
                <w:color w:val="000000" w:themeColor="text1"/>
                <w:sz w:val="20"/>
                <w:szCs w:val="20"/>
                <w:lang w:eastAsia="zh-CN"/>
              </w:rPr>
            </w:pPr>
            <w:r w:rsidRPr="00561853">
              <w:rPr>
                <w:rFonts w:eastAsia="Times New Roman" w:cstheme="minorHAnsi"/>
                <w:color w:val="000000" w:themeColor="text1"/>
                <w:sz w:val="20"/>
                <w:szCs w:val="20"/>
                <w:lang w:eastAsia="zh-CN"/>
              </w:rPr>
              <w:t>0.</w:t>
            </w:r>
            <w:r w:rsidR="00C07DCE">
              <w:rPr>
                <w:rFonts w:eastAsia="Times New Roman" w:cstheme="minorHAnsi"/>
                <w:color w:val="000000" w:themeColor="text1"/>
                <w:sz w:val="20"/>
                <w:szCs w:val="20"/>
                <w:lang w:eastAsia="zh-CN"/>
              </w:rPr>
              <w:t>60</w:t>
            </w:r>
          </w:p>
        </w:tc>
      </w:tr>
    </w:tbl>
    <w:p w14:paraId="52077D33" w14:textId="77777777" w:rsidR="003A7FE2" w:rsidRPr="00E069AC" w:rsidRDefault="003A7FE2" w:rsidP="00EB247F">
      <w:pPr>
        <w:pStyle w:val="Caption"/>
      </w:pPr>
    </w:p>
    <w:p w14:paraId="61997373" w14:textId="7DFEAD9C" w:rsidR="003A7929" w:rsidRPr="00E069AC" w:rsidRDefault="001C56C2" w:rsidP="00EB247F">
      <w:pPr>
        <w:jc w:val="center"/>
      </w:pPr>
      <w:r>
        <w:rPr>
          <w:noProof/>
        </w:rPr>
        <w:drawing>
          <wp:inline distT="0" distB="0" distL="0" distR="0" wp14:anchorId="2E5722A6" wp14:editId="6BE5CF31">
            <wp:extent cx="5739492" cy="2881993"/>
            <wp:effectExtent l="0" t="0" r="13970" b="13970"/>
            <wp:docPr id="8" name="Chart 8">
              <a:extLst xmlns:a="http://schemas.openxmlformats.org/drawingml/2006/main">
                <a:ext uri="{FF2B5EF4-FFF2-40B4-BE49-F238E27FC236}">
                  <a16:creationId xmlns:a16="http://schemas.microsoft.com/office/drawing/2014/main" id="{04E40A61-3345-4E38-AA26-9300ACF719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DAEFCF6" w14:textId="6B270E73" w:rsidR="00762877" w:rsidRDefault="003A7929" w:rsidP="00996E91">
      <w:pPr>
        <w:pStyle w:val="Caption"/>
        <w:jc w:val="center"/>
      </w:pPr>
      <w:bookmarkStart w:id="57" w:name="_Toc524993433"/>
      <w:bookmarkStart w:id="58" w:name="_Toc23603803"/>
      <w:r w:rsidRPr="001C56C2">
        <w:t xml:space="preserve">Figure </w:t>
      </w:r>
      <w:fldSimple w:instr=" STYLEREF 1 \s ">
        <w:r w:rsidR="003B19DB">
          <w:rPr>
            <w:noProof/>
          </w:rPr>
          <w:t>3</w:t>
        </w:r>
      </w:fldSimple>
      <w:r w:rsidRPr="001C56C2">
        <w:t>.</w:t>
      </w:r>
      <w:fldSimple w:instr=" SEQ Figure \* ARABIC \s 1 ">
        <w:r w:rsidR="003B19DB">
          <w:rPr>
            <w:noProof/>
          </w:rPr>
          <w:t>2</w:t>
        </w:r>
      </w:fldSimple>
      <w:r w:rsidRPr="001C56C2">
        <w:t xml:space="preserve"> World Annual</w:t>
      </w:r>
      <w:r w:rsidRPr="001C56C2">
        <w:rPr>
          <w:vertAlign w:val="subscript"/>
        </w:rPr>
        <w:t xml:space="preserve"> </w:t>
      </w:r>
      <w:r w:rsidRPr="001C56C2">
        <w:t>Greenhouse Gas Emissions Reduction</w:t>
      </w:r>
      <w:bookmarkEnd w:id="57"/>
      <w:r w:rsidR="001C56C2" w:rsidRPr="001C56C2">
        <w:t xml:space="preserve"> 2015-2060</w:t>
      </w:r>
      <w:bookmarkEnd w:id="58"/>
    </w:p>
    <w:p w14:paraId="4F3B747B" w14:textId="18927BBA" w:rsidR="00BA7DD8" w:rsidRPr="00BA7DD8" w:rsidRDefault="00BA7DD8" w:rsidP="00BA7DD8">
      <w:r>
        <w:t>Note: Drawdown and Optimum Scenarios have the same global adoption for this solution and therefore the world annual greenhouse gas emission reduction impact it is overlaid in the figure.</w:t>
      </w:r>
    </w:p>
    <w:p w14:paraId="66EC2EBB" w14:textId="500D3397" w:rsidR="00B261E0" w:rsidRPr="00E069AC" w:rsidRDefault="551A77D0" w:rsidP="00483FFA">
      <w:pPr>
        <w:pStyle w:val="Heading2"/>
        <w:numPr>
          <w:ilvl w:val="1"/>
          <w:numId w:val="26"/>
        </w:numPr>
      </w:pPr>
      <w:bookmarkStart w:id="59" w:name="_Toc18958333"/>
      <w:r w:rsidRPr="00E069AC">
        <w:t>Financial Impacts</w:t>
      </w:r>
      <w:bookmarkEnd w:id="59"/>
    </w:p>
    <w:p w14:paraId="475E997D" w14:textId="1D0449C8" w:rsidR="00971C9D" w:rsidRPr="00561853" w:rsidRDefault="00014DE8" w:rsidP="00971C9D">
      <w:pPr>
        <w:rPr>
          <w:lang w:eastAsia="en-US"/>
        </w:rPr>
      </w:pPr>
      <w:r w:rsidRPr="00561853">
        <w:rPr>
          <w:lang w:eastAsia="en-US"/>
        </w:rPr>
        <w:t xml:space="preserve">The results of the </w:t>
      </w:r>
      <w:r w:rsidRPr="00561853">
        <w:rPr>
          <w:i/>
          <w:iCs/>
          <w:lang w:eastAsia="en-US"/>
        </w:rPr>
        <w:t xml:space="preserve">Plausible </w:t>
      </w:r>
      <w:r w:rsidRPr="00561853">
        <w:rPr>
          <w:lang w:eastAsia="en-US"/>
        </w:rPr>
        <w:t xml:space="preserve">Scenario </w:t>
      </w:r>
      <w:r w:rsidR="00561853">
        <w:rPr>
          <w:lang w:eastAsia="en-US"/>
        </w:rPr>
        <w:t xml:space="preserve">(PDS1) </w:t>
      </w:r>
      <w:r w:rsidRPr="00561853">
        <w:rPr>
          <w:lang w:eastAsia="en-US"/>
        </w:rPr>
        <w:t xml:space="preserve">show that the </w:t>
      </w:r>
      <w:r w:rsidR="00561853" w:rsidRPr="00561853">
        <w:rPr>
          <w:lang w:eastAsia="en-US"/>
        </w:rPr>
        <w:t>marginal first costs</w:t>
      </w:r>
      <w:r w:rsidRPr="00561853">
        <w:rPr>
          <w:lang w:eastAsia="en-US"/>
        </w:rPr>
        <w:t xml:space="preserve"> compared to the </w:t>
      </w:r>
      <w:r w:rsidRPr="00561853">
        <w:rPr>
          <w:i/>
          <w:iCs/>
          <w:lang w:eastAsia="en-US"/>
        </w:rPr>
        <w:t>Reference</w:t>
      </w:r>
      <w:r w:rsidRPr="00561853">
        <w:rPr>
          <w:lang w:eastAsia="en-US"/>
        </w:rPr>
        <w:t xml:space="preserve"> Scenario would be US$</w:t>
      </w:r>
      <w:r w:rsidR="00561853" w:rsidRPr="00561853">
        <w:rPr>
          <w:lang w:eastAsia="en-US"/>
        </w:rPr>
        <w:t>842.9 billion</w:t>
      </w:r>
      <w:r w:rsidRPr="00561853">
        <w:rPr>
          <w:lang w:eastAsia="en-US"/>
        </w:rPr>
        <w:t xml:space="preserve"> from 2020-50, with nearly US$</w:t>
      </w:r>
      <w:r w:rsidR="00561853" w:rsidRPr="00561853">
        <w:rPr>
          <w:lang w:eastAsia="en-US"/>
        </w:rPr>
        <w:t>2.05</w:t>
      </w:r>
      <w:r w:rsidRPr="00561853">
        <w:rPr>
          <w:lang w:eastAsia="en-US"/>
        </w:rPr>
        <w:t xml:space="preserve"> trillion in </w:t>
      </w:r>
      <w:r w:rsidR="00971C9D" w:rsidRPr="00561853">
        <w:rPr>
          <w:lang w:eastAsia="en-US"/>
        </w:rPr>
        <w:t xml:space="preserve">net operating </w:t>
      </w:r>
      <w:r w:rsidRPr="00561853">
        <w:rPr>
          <w:lang w:eastAsia="en-US"/>
        </w:rPr>
        <w:t xml:space="preserve">savings over the same period. Increasing the use of onshore wind from </w:t>
      </w:r>
      <w:r w:rsidR="00561853" w:rsidRPr="00561853">
        <w:rPr>
          <w:lang w:eastAsia="en-US"/>
        </w:rPr>
        <w:t>5</w:t>
      </w:r>
      <w:r w:rsidRPr="00561853">
        <w:rPr>
          <w:lang w:eastAsia="en-US"/>
        </w:rPr>
        <w:t>.0</w:t>
      </w:r>
      <w:r w:rsidR="00561853" w:rsidRPr="00561853">
        <w:rPr>
          <w:lang w:eastAsia="en-US"/>
        </w:rPr>
        <w:t>9</w:t>
      </w:r>
      <w:r w:rsidRPr="00561853">
        <w:rPr>
          <w:lang w:eastAsia="en-US"/>
        </w:rPr>
        <w:t xml:space="preserve"> percent in 2014 to </w:t>
      </w:r>
      <w:r w:rsidR="00561853" w:rsidRPr="00561853">
        <w:rPr>
          <w:lang w:eastAsia="en-US"/>
        </w:rPr>
        <w:t>17</w:t>
      </w:r>
      <w:r w:rsidRPr="00561853">
        <w:rPr>
          <w:lang w:eastAsia="en-US"/>
        </w:rPr>
        <w:t>.</w:t>
      </w:r>
      <w:r w:rsidR="00561853" w:rsidRPr="00561853">
        <w:rPr>
          <w:lang w:eastAsia="en-US"/>
        </w:rPr>
        <w:t>83</w:t>
      </w:r>
      <w:r w:rsidRPr="00561853">
        <w:rPr>
          <w:lang w:eastAsia="en-US"/>
        </w:rPr>
        <w:t xml:space="preserve"> percent of world electricity generation by 2050 would require an estimated US$</w:t>
      </w:r>
      <w:r w:rsidR="00561853" w:rsidRPr="00561853">
        <w:rPr>
          <w:lang w:eastAsia="en-US"/>
        </w:rPr>
        <w:t>4</w:t>
      </w:r>
      <w:r w:rsidRPr="00561853">
        <w:rPr>
          <w:lang w:eastAsia="en-US"/>
        </w:rPr>
        <w:t>.</w:t>
      </w:r>
      <w:r w:rsidR="00561853" w:rsidRPr="00561853">
        <w:rPr>
          <w:lang w:eastAsia="en-US"/>
        </w:rPr>
        <w:t>49</w:t>
      </w:r>
      <w:r w:rsidRPr="00561853">
        <w:rPr>
          <w:lang w:eastAsia="en-US"/>
        </w:rPr>
        <w:t xml:space="preserve"> trillion in cumulative first costs. </w:t>
      </w:r>
    </w:p>
    <w:p w14:paraId="4F6C2C45" w14:textId="6CF29398" w:rsidR="00E14F94" w:rsidRPr="00971C9D" w:rsidRDefault="00971C9D" w:rsidP="00971C9D">
      <w:pPr>
        <w:rPr>
          <w:iCs/>
          <w:kern w:val="2"/>
          <w:lang w:eastAsia="zh-CN"/>
        </w:rPr>
      </w:pPr>
      <w:r w:rsidRPr="00561853">
        <w:t>Both PDS2 and PDS3 have similar numbers with near US$1.</w:t>
      </w:r>
      <w:r w:rsidR="00561853" w:rsidRPr="00561853">
        <w:t>66</w:t>
      </w:r>
      <w:r w:rsidRPr="00561853">
        <w:t xml:space="preserve"> trillion of marginal first costs and over </w:t>
      </w:r>
      <w:r w:rsidR="00561853" w:rsidRPr="00561853">
        <w:t>6</w:t>
      </w:r>
      <w:r w:rsidRPr="00561853">
        <w:t xml:space="preserve"> </w:t>
      </w:r>
      <w:r w:rsidR="00A142FC" w:rsidRPr="00561853">
        <w:t>trillion</w:t>
      </w:r>
      <w:r w:rsidRPr="00561853">
        <w:t xml:space="preserve"> of net operating cost savings. </w:t>
      </w:r>
      <w:r w:rsidRPr="00561853">
        <w:rPr>
          <w:iCs/>
          <w:kern w:val="2"/>
          <w:lang w:eastAsia="zh-CN"/>
        </w:rPr>
        <w:t>Below in table 3.4 are the financial results of the analysis for each scenario. For a detailed explanation of each result, please see the glossary (Section 6).</w:t>
      </w:r>
    </w:p>
    <w:p w14:paraId="7A3B5C12" w14:textId="77777777" w:rsidR="00212F29" w:rsidRDefault="00212F29" w:rsidP="00EB247F">
      <w:pPr>
        <w:pStyle w:val="Caption"/>
        <w:jc w:val="center"/>
        <w:sectPr w:rsidR="00212F29">
          <w:pgSz w:w="12240" w:h="15840"/>
          <w:pgMar w:top="1440" w:right="1440" w:bottom="1440" w:left="1440" w:header="720" w:footer="720" w:gutter="0"/>
          <w:cols w:space="720"/>
        </w:sectPr>
      </w:pPr>
    </w:p>
    <w:p w14:paraId="09347CCA" w14:textId="44E0AC36" w:rsidR="00492F5E" w:rsidRPr="00E069AC" w:rsidRDefault="00492F5E" w:rsidP="00EB247F">
      <w:pPr>
        <w:pStyle w:val="Caption"/>
        <w:jc w:val="center"/>
        <w:rPr>
          <w:i w:val="0"/>
          <w:iCs w:val="0"/>
        </w:rPr>
      </w:pPr>
      <w:bookmarkStart w:id="60" w:name="_Toc17934231"/>
      <w:r w:rsidRPr="00E069AC">
        <w:t xml:space="preserve">Table </w:t>
      </w:r>
      <w:fldSimple w:instr=" STYLEREF 1 \s ">
        <w:r w:rsidRPr="00E069AC">
          <w:t>3</w:t>
        </w:r>
      </w:fldSimple>
      <w:r w:rsidRPr="00E069AC">
        <w:t>.</w:t>
      </w:r>
      <w:fldSimple w:instr=" SEQ Table \* ARABIC \s 1 ">
        <w:r w:rsidRPr="00E069AC">
          <w:t>4</w:t>
        </w:r>
      </w:fldSimple>
      <w:r w:rsidRPr="00E069AC">
        <w:t xml:space="preserve"> Financial Impacts</w:t>
      </w:r>
      <w:bookmarkEnd w:id="60"/>
    </w:p>
    <w:tbl>
      <w:tblPr>
        <w:tblW w:w="0" w:type="auto"/>
        <w:tblCellMar>
          <w:top w:w="15" w:type="dxa"/>
          <w:left w:w="15" w:type="dxa"/>
          <w:bottom w:w="15" w:type="dxa"/>
          <w:right w:w="15" w:type="dxa"/>
        </w:tblCellMar>
        <w:tblLook w:val="04A0" w:firstRow="1" w:lastRow="0" w:firstColumn="1" w:lastColumn="0" w:noHBand="0" w:noVBand="1"/>
      </w:tblPr>
      <w:tblGrid>
        <w:gridCol w:w="1145"/>
        <w:gridCol w:w="1858"/>
        <w:gridCol w:w="1805"/>
        <w:gridCol w:w="1851"/>
        <w:gridCol w:w="2681"/>
      </w:tblGrid>
      <w:tr w:rsidR="00E9782A" w:rsidRPr="00E069AC" w14:paraId="02CA9FB7" w14:textId="77777777" w:rsidTr="00FB649C">
        <w:trPr>
          <w:trHeight w:val="820"/>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73B5F21"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BD60AA"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Cumulative First Cost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B320DE8"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Marginal First Cost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A4C674E"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Net Operating Savings</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8ABD301"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Lifetime Cashflow Savings NPV (of All Implementation Units)</w:t>
            </w:r>
          </w:p>
        </w:tc>
      </w:tr>
      <w:tr w:rsidR="00E9782A" w:rsidRPr="00E069AC" w14:paraId="67FE449F" w14:textId="77777777" w:rsidTr="00FB649C">
        <w:trPr>
          <w:trHeight w:val="640"/>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E9782A" w:rsidRPr="00E069AC" w:rsidRDefault="00E9782A" w:rsidP="00912CC8">
            <w:pPr>
              <w:spacing w:after="0" w:line="240" w:lineRule="auto"/>
              <w:rPr>
                <w:rFonts w:eastAsia="Times New Roman" w:cstheme="minorHAnsi"/>
                <w:b/>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4ADDBA3"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2015-2050 Billion USD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CCFE258"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2015-2050 Billion USD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3E2B138C"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2020-2050 Billion USD</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CEBAAA5"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Billion USD</w:t>
            </w:r>
          </w:p>
        </w:tc>
      </w:tr>
      <w:tr w:rsidR="00E9782A" w:rsidRPr="00E069AC" w14:paraId="2CCDE781"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9B68F2" w14:textId="77777777" w:rsidR="00E9782A" w:rsidRPr="00E069AC" w:rsidRDefault="00E9782A" w:rsidP="00912CC8">
            <w:pPr>
              <w:spacing w:after="0" w:line="240" w:lineRule="auto"/>
              <w:jc w:val="center"/>
              <w:rPr>
                <w:sz w:val="20"/>
                <w:szCs w:val="20"/>
                <w:lang w:eastAsia="zh-CN"/>
              </w:rPr>
            </w:pPr>
            <w:r w:rsidRPr="00E069AC">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15D5F2" w14:textId="0D99AC4F" w:rsidR="00E9782A" w:rsidRPr="00561853" w:rsidRDefault="00971C9D" w:rsidP="00912CC8">
            <w:pPr>
              <w:spacing w:after="0" w:line="240" w:lineRule="auto"/>
              <w:jc w:val="center"/>
              <w:rPr>
                <w:rFonts w:eastAsia="Times New Roman" w:cstheme="minorHAnsi"/>
                <w:sz w:val="20"/>
                <w:szCs w:val="20"/>
                <w:lang w:eastAsia="zh-CN"/>
              </w:rPr>
            </w:pPr>
            <w:r w:rsidRPr="00561853">
              <w:rPr>
                <w:rFonts w:eastAsia="Times New Roman" w:cstheme="minorHAnsi"/>
                <w:sz w:val="20"/>
                <w:szCs w:val="20"/>
                <w:lang w:eastAsia="zh-CN"/>
              </w:rPr>
              <w:t>5,821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BD6A13" w14:textId="542F899F" w:rsidR="00E9782A" w:rsidRPr="00561853" w:rsidRDefault="00561853" w:rsidP="00912CC8">
            <w:pPr>
              <w:spacing w:after="0" w:line="240" w:lineRule="auto"/>
              <w:jc w:val="center"/>
              <w:rPr>
                <w:rFonts w:eastAsia="Times New Roman" w:cstheme="minorHAnsi"/>
                <w:sz w:val="20"/>
                <w:szCs w:val="20"/>
                <w:lang w:eastAsia="zh-CN"/>
              </w:rPr>
            </w:pPr>
            <w:r w:rsidRPr="00561853">
              <w:rPr>
                <w:rFonts w:eastAsia="Times New Roman" w:cstheme="minorHAnsi"/>
                <w:sz w:val="20"/>
                <w:szCs w:val="20"/>
                <w:lang w:eastAsia="zh-CN"/>
              </w:rPr>
              <w:t>843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B277B" w14:textId="382B6B19" w:rsidR="00E9782A" w:rsidRPr="00561853" w:rsidRDefault="00561853" w:rsidP="00912CC8">
            <w:pPr>
              <w:spacing w:after="0" w:line="240" w:lineRule="auto"/>
              <w:jc w:val="center"/>
              <w:rPr>
                <w:rFonts w:eastAsia="Times New Roman" w:cstheme="minorHAnsi"/>
                <w:sz w:val="20"/>
                <w:szCs w:val="20"/>
                <w:lang w:eastAsia="zh-CN"/>
              </w:rPr>
            </w:pPr>
            <w:r w:rsidRPr="00561853">
              <w:rPr>
                <w:rFonts w:eastAsia="Times New Roman" w:cstheme="minorHAnsi"/>
                <w:sz w:val="20"/>
                <w:szCs w:val="20"/>
                <w:lang w:eastAsia="zh-CN"/>
              </w:rPr>
              <w:t>2,051</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403F6C" w14:textId="36A6DCF4" w:rsidR="00E9782A" w:rsidRPr="00561853" w:rsidRDefault="00561853" w:rsidP="00912CC8">
            <w:pPr>
              <w:spacing w:after="0" w:line="240" w:lineRule="auto"/>
              <w:jc w:val="center"/>
              <w:rPr>
                <w:rFonts w:eastAsia="Times New Roman" w:cstheme="minorHAnsi"/>
                <w:sz w:val="20"/>
                <w:szCs w:val="20"/>
                <w:lang w:eastAsia="zh-CN"/>
              </w:rPr>
            </w:pPr>
            <w:r w:rsidRPr="00561853">
              <w:rPr>
                <w:rFonts w:eastAsia="Times New Roman" w:cstheme="minorHAnsi"/>
                <w:sz w:val="20"/>
                <w:szCs w:val="20"/>
                <w:lang w:eastAsia="zh-CN"/>
              </w:rPr>
              <w:t>137</w:t>
            </w:r>
          </w:p>
        </w:tc>
      </w:tr>
      <w:tr w:rsidR="00E9782A" w:rsidRPr="00E069AC" w14:paraId="6C3482B4"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370E76" w14:textId="77777777" w:rsidR="00E9782A" w:rsidRPr="00E069AC" w:rsidRDefault="00E9782A" w:rsidP="00912CC8">
            <w:pPr>
              <w:spacing w:after="0" w:line="240" w:lineRule="auto"/>
              <w:jc w:val="center"/>
              <w:rPr>
                <w:sz w:val="20"/>
                <w:szCs w:val="20"/>
                <w:lang w:eastAsia="zh-CN"/>
              </w:rPr>
            </w:pPr>
            <w:r w:rsidRPr="00E069AC">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32B376" w14:textId="58A28D8C" w:rsidR="00E9782A" w:rsidRPr="00943699" w:rsidRDefault="00971C9D" w:rsidP="00912CC8">
            <w:pPr>
              <w:spacing w:after="0" w:line="240" w:lineRule="auto"/>
              <w:jc w:val="center"/>
              <w:rPr>
                <w:rFonts w:eastAsia="Times New Roman" w:cstheme="minorHAnsi"/>
                <w:sz w:val="20"/>
                <w:szCs w:val="20"/>
                <w:highlight w:val="yellow"/>
                <w:lang w:eastAsia="zh-CN"/>
              </w:rPr>
            </w:pPr>
            <w:r w:rsidRPr="00561853">
              <w:rPr>
                <w:rFonts w:eastAsia="Times New Roman" w:cstheme="minorHAnsi"/>
                <w:sz w:val="20"/>
                <w:szCs w:val="20"/>
                <w:lang w:eastAsia="zh-CN"/>
              </w:rPr>
              <w:t>8,</w:t>
            </w:r>
            <w:r w:rsidR="00561853" w:rsidRPr="00561853">
              <w:rPr>
                <w:rFonts w:eastAsia="Times New Roman" w:cstheme="minorHAnsi"/>
                <w:sz w:val="20"/>
                <w:szCs w:val="20"/>
                <w:lang w:eastAsia="zh-CN"/>
              </w:rPr>
              <w:t>865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1B939A" w14:textId="0441AE6E" w:rsidR="00E9782A" w:rsidRPr="00943699" w:rsidRDefault="00561853" w:rsidP="00912CC8">
            <w:pPr>
              <w:spacing w:after="0" w:line="240" w:lineRule="auto"/>
              <w:jc w:val="center"/>
              <w:rPr>
                <w:rFonts w:eastAsia="Times New Roman" w:cstheme="minorHAnsi"/>
                <w:sz w:val="20"/>
                <w:szCs w:val="20"/>
                <w:highlight w:val="yellow"/>
                <w:lang w:eastAsia="zh-CN"/>
              </w:rPr>
            </w:pPr>
            <w:r w:rsidRPr="00561853">
              <w:rPr>
                <w:rFonts w:eastAsia="Times New Roman" w:cstheme="minorHAnsi"/>
                <w:sz w:val="20"/>
                <w:szCs w:val="20"/>
                <w:lang w:eastAsia="zh-CN"/>
              </w:rPr>
              <w:t>1,658</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A5DB3" w14:textId="79BADAC8" w:rsidR="00E9782A" w:rsidRPr="00943699" w:rsidRDefault="00561853" w:rsidP="00912CC8">
            <w:pPr>
              <w:spacing w:after="0" w:line="240" w:lineRule="auto"/>
              <w:jc w:val="center"/>
              <w:rPr>
                <w:rFonts w:eastAsia="Times New Roman" w:cstheme="minorHAnsi"/>
                <w:sz w:val="20"/>
                <w:szCs w:val="20"/>
                <w:highlight w:val="yellow"/>
                <w:lang w:eastAsia="zh-CN"/>
              </w:rPr>
            </w:pPr>
            <w:r w:rsidRPr="00561853">
              <w:rPr>
                <w:rFonts w:eastAsia="Times New Roman" w:cstheme="minorHAnsi"/>
                <w:sz w:val="20"/>
                <w:szCs w:val="20"/>
                <w:lang w:eastAsia="zh-CN"/>
              </w:rPr>
              <w:t>6,108</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7233A8" w14:textId="5FF64811" w:rsidR="00E9782A" w:rsidRPr="00943699" w:rsidRDefault="00561853" w:rsidP="00912CC8">
            <w:pPr>
              <w:spacing w:after="0" w:line="240" w:lineRule="auto"/>
              <w:jc w:val="center"/>
              <w:rPr>
                <w:rFonts w:eastAsia="Times New Roman" w:cstheme="minorHAnsi"/>
                <w:sz w:val="20"/>
                <w:szCs w:val="20"/>
                <w:highlight w:val="yellow"/>
                <w:lang w:eastAsia="zh-CN"/>
              </w:rPr>
            </w:pPr>
            <w:r w:rsidRPr="00561853">
              <w:rPr>
                <w:rFonts w:eastAsia="Times New Roman" w:cstheme="minorHAnsi"/>
                <w:sz w:val="20"/>
                <w:szCs w:val="20"/>
                <w:lang w:eastAsia="zh-CN"/>
              </w:rPr>
              <w:t>5</w:t>
            </w:r>
            <w:r>
              <w:rPr>
                <w:rFonts w:eastAsia="Times New Roman" w:cstheme="minorHAnsi"/>
                <w:sz w:val="20"/>
                <w:szCs w:val="20"/>
                <w:lang w:eastAsia="zh-CN"/>
              </w:rPr>
              <w:t>60</w:t>
            </w:r>
          </w:p>
        </w:tc>
      </w:tr>
      <w:tr w:rsidR="00971C9D" w:rsidRPr="00E069AC" w14:paraId="76A27626"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8728F4" w14:textId="77777777" w:rsidR="00971C9D" w:rsidRPr="00E069AC" w:rsidRDefault="00971C9D" w:rsidP="00971C9D">
            <w:pPr>
              <w:spacing w:after="0" w:line="240" w:lineRule="auto"/>
              <w:jc w:val="center"/>
              <w:rPr>
                <w:sz w:val="20"/>
                <w:szCs w:val="20"/>
                <w:lang w:eastAsia="zh-CN"/>
              </w:rPr>
            </w:pPr>
            <w:r w:rsidRPr="00E069AC">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3AF255" w14:textId="395A4D67" w:rsidR="00971C9D" w:rsidRPr="00943699" w:rsidRDefault="00971C9D" w:rsidP="00971C9D">
            <w:pPr>
              <w:spacing w:after="0" w:line="240" w:lineRule="auto"/>
              <w:jc w:val="center"/>
              <w:rPr>
                <w:rFonts w:eastAsia="Times New Roman" w:cstheme="minorHAnsi"/>
                <w:sz w:val="20"/>
                <w:szCs w:val="20"/>
                <w:highlight w:val="yellow"/>
                <w:lang w:eastAsia="zh-CN"/>
              </w:rPr>
            </w:pPr>
            <w:r w:rsidRPr="00561853">
              <w:rPr>
                <w:rFonts w:eastAsia="Times New Roman" w:cstheme="minorHAnsi"/>
                <w:sz w:val="20"/>
                <w:szCs w:val="20"/>
                <w:lang w:eastAsia="zh-CN"/>
              </w:rPr>
              <w:t>8,</w:t>
            </w:r>
            <w:r w:rsidR="00561853" w:rsidRPr="00561853">
              <w:rPr>
                <w:rFonts w:eastAsia="Times New Roman" w:cstheme="minorHAnsi"/>
                <w:sz w:val="20"/>
                <w:szCs w:val="20"/>
                <w:lang w:eastAsia="zh-CN"/>
              </w:rPr>
              <w:t>865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6F6A9C" w14:textId="791A8C10" w:rsidR="00971C9D" w:rsidRPr="00561853" w:rsidRDefault="00561853" w:rsidP="00971C9D">
            <w:pPr>
              <w:spacing w:after="0" w:line="240" w:lineRule="auto"/>
              <w:jc w:val="center"/>
              <w:rPr>
                <w:rFonts w:eastAsia="Times New Roman" w:cstheme="minorHAnsi"/>
                <w:sz w:val="20"/>
                <w:szCs w:val="20"/>
                <w:lang w:eastAsia="zh-CN"/>
              </w:rPr>
            </w:pPr>
            <w:r w:rsidRPr="00561853">
              <w:rPr>
                <w:rFonts w:eastAsia="Times New Roman" w:cstheme="minorHAnsi"/>
                <w:sz w:val="20"/>
                <w:szCs w:val="20"/>
                <w:lang w:eastAsia="zh-CN"/>
              </w:rPr>
              <w:t>1,658</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9EAAB" w14:textId="6490B906" w:rsidR="00971C9D" w:rsidRPr="00561853" w:rsidRDefault="00561853" w:rsidP="00971C9D">
            <w:pPr>
              <w:spacing w:after="0" w:line="240" w:lineRule="auto"/>
              <w:jc w:val="center"/>
              <w:rPr>
                <w:rFonts w:eastAsia="Times New Roman" w:cstheme="minorHAnsi"/>
                <w:sz w:val="20"/>
                <w:szCs w:val="20"/>
                <w:lang w:eastAsia="zh-CN"/>
              </w:rPr>
            </w:pPr>
            <w:r w:rsidRPr="00561853">
              <w:rPr>
                <w:rFonts w:eastAsia="Times New Roman" w:cstheme="minorHAnsi"/>
                <w:sz w:val="20"/>
                <w:szCs w:val="20"/>
                <w:lang w:eastAsia="zh-CN"/>
              </w:rPr>
              <w:t>6,116</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14A8F5" w14:textId="02AADBBE" w:rsidR="00971C9D" w:rsidRPr="00943699" w:rsidRDefault="00561853" w:rsidP="00971C9D">
            <w:pPr>
              <w:spacing w:after="0" w:line="240" w:lineRule="auto"/>
              <w:jc w:val="center"/>
              <w:rPr>
                <w:rFonts w:eastAsia="Times New Roman" w:cstheme="minorHAnsi"/>
                <w:sz w:val="20"/>
                <w:szCs w:val="20"/>
                <w:highlight w:val="yellow"/>
                <w:lang w:eastAsia="zh-CN"/>
              </w:rPr>
            </w:pPr>
            <w:r w:rsidRPr="00561853">
              <w:rPr>
                <w:rFonts w:eastAsia="Times New Roman" w:cstheme="minorHAnsi"/>
                <w:sz w:val="20"/>
                <w:szCs w:val="20"/>
                <w:lang w:eastAsia="zh-CN"/>
              </w:rPr>
              <w:t>561</w:t>
            </w:r>
          </w:p>
        </w:tc>
      </w:tr>
    </w:tbl>
    <w:p w14:paraId="0D740D1F" w14:textId="77777777" w:rsidR="00C07DCE" w:rsidRDefault="00C07DCE">
      <w:pPr>
        <w:spacing w:after="160" w:line="259" w:lineRule="auto"/>
        <w:jc w:val="left"/>
      </w:pPr>
    </w:p>
    <w:p w14:paraId="0AF5037F" w14:textId="2FC40156" w:rsidR="00C07DCE" w:rsidRDefault="00C07DCE">
      <w:pPr>
        <w:spacing w:after="160" w:line="259" w:lineRule="auto"/>
        <w:jc w:val="left"/>
      </w:pPr>
      <w:r>
        <w:rPr>
          <w:noProof/>
        </w:rPr>
        <w:drawing>
          <wp:inline distT="0" distB="0" distL="0" distR="0" wp14:anchorId="77217FD3" wp14:editId="6C9BE3C7">
            <wp:extent cx="5943600" cy="3088640"/>
            <wp:effectExtent l="0" t="0" r="12700" b="10160"/>
            <wp:docPr id="2" name="Chart 2">
              <a:extLst xmlns:a="http://schemas.openxmlformats.org/drawingml/2006/main">
                <a:ext uri="{FF2B5EF4-FFF2-40B4-BE49-F238E27FC236}">
                  <a16:creationId xmlns:a16="http://schemas.microsoft.com/office/drawing/2014/main" id="{00000000-0008-0000-04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8AC811A" w14:textId="3A2D4AED" w:rsidR="00C07DCE" w:rsidRDefault="00C07DCE" w:rsidP="00C07DCE">
      <w:pPr>
        <w:pStyle w:val="Caption"/>
        <w:jc w:val="center"/>
      </w:pPr>
      <w:r w:rsidRPr="001C56C2">
        <w:t xml:space="preserve">Figure </w:t>
      </w:r>
      <w:fldSimple w:instr=" STYLEREF 1 \s ">
        <w:r>
          <w:rPr>
            <w:noProof/>
          </w:rPr>
          <w:t>3</w:t>
        </w:r>
      </w:fldSimple>
      <w:r w:rsidRPr="001C56C2">
        <w:t>.</w:t>
      </w:r>
      <w:r>
        <w:t>3</w:t>
      </w:r>
      <w:r w:rsidRPr="001C56C2">
        <w:t xml:space="preserve"> World </w:t>
      </w:r>
      <w:r>
        <w:t>Operating Costs</w:t>
      </w:r>
      <w:r w:rsidRPr="001C56C2">
        <w:t xml:space="preserve"> Reduction 2015-2060</w:t>
      </w:r>
    </w:p>
    <w:p w14:paraId="3EF04834" w14:textId="3EC79D94" w:rsidR="00593535" w:rsidRDefault="00593535">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638C27B6" w14:textId="477A6E8F" w:rsidR="00F52595" w:rsidRPr="00E069AC" w:rsidRDefault="551A77D0" w:rsidP="00912CC8">
      <w:pPr>
        <w:pStyle w:val="Heading1"/>
      </w:pPr>
      <w:bookmarkStart w:id="61" w:name="_Toc18958334"/>
      <w:r w:rsidRPr="00E069AC">
        <w:t>Discussion</w:t>
      </w:r>
      <w:bookmarkEnd w:id="61"/>
    </w:p>
    <w:p w14:paraId="198C19D6" w14:textId="77777777" w:rsidR="00A275A4" w:rsidRPr="000B7D71" w:rsidRDefault="00A275A4" w:rsidP="000B7D71">
      <w:r w:rsidRPr="00A275A4">
        <w:t xml:space="preserve">Wind power plays a large and essential role in any long-term projections toward a low-carbon future: wind has large megawatt capability, is globally available, and the output of wind and solar is complementary in </w:t>
      </w:r>
      <w:r w:rsidRPr="000B7D71">
        <w:t>many regions of the world. As a renewable resource, wind does not require mining or drilling for fuel, and its costs are therefore not susceptible to fluctuations in fossil fuel prices.</w:t>
      </w:r>
    </w:p>
    <w:p w14:paraId="44E7DBBE" w14:textId="31B11462" w:rsidR="000B7D71" w:rsidRPr="000B7D71" w:rsidRDefault="00971C9D" w:rsidP="000B7D71">
      <w:r w:rsidRPr="000B7D71">
        <w:t>Project Drawdown</w:t>
      </w:r>
      <w:r w:rsidR="00A84B41" w:rsidRPr="000B7D71">
        <w:t xml:space="preserve"> models </w:t>
      </w:r>
      <w:r w:rsidRPr="000B7D71">
        <w:t xml:space="preserve">three scenarios, where one (i.e. Plausible), is </w:t>
      </w:r>
      <w:r w:rsidR="00A84B41" w:rsidRPr="000B7D71">
        <w:t xml:space="preserve">an optimistic but plausible scenario where wind power provides </w:t>
      </w:r>
      <w:r w:rsidRPr="000B7D71">
        <w:t>almost</w:t>
      </w:r>
      <w:r w:rsidR="00A84B41" w:rsidRPr="000B7D71">
        <w:t xml:space="preserve"> </w:t>
      </w:r>
      <w:r w:rsidRPr="000B7D71">
        <w:t>a quarter</w:t>
      </w:r>
      <w:r w:rsidR="00A84B41" w:rsidRPr="000B7D71">
        <w:t xml:space="preserve"> of world </w:t>
      </w:r>
      <w:r w:rsidRPr="000B7D71">
        <w:t>electricity generation</w:t>
      </w:r>
      <w:r w:rsidR="00A84B41" w:rsidRPr="000B7D71">
        <w:t xml:space="preserve"> by 205</w:t>
      </w:r>
      <w:r w:rsidRPr="000B7D71">
        <w:t>0</w:t>
      </w:r>
      <w:r w:rsidR="00A84B41" w:rsidRPr="000B7D71">
        <w:t xml:space="preserve">. As </w:t>
      </w:r>
      <w:r w:rsidR="000B7D71">
        <w:t>abovementioned</w:t>
      </w:r>
      <w:r w:rsidR="000B7D71" w:rsidRPr="000B7D71">
        <w:t>,</w:t>
      </w:r>
      <w:r w:rsidR="00A84B41" w:rsidRPr="000B7D71">
        <w:t xml:space="preserve"> this scenario could significantly reduce future GHG emissions and help drawdown the amount of carbon in the atmosphere by more than </w:t>
      </w:r>
      <w:r w:rsidR="000B7D71" w:rsidRPr="000B7D71">
        <w:t>7</w:t>
      </w:r>
      <w:r w:rsidR="00A84B41" w:rsidRPr="000B7D71">
        <w:t xml:space="preserve"> ppm by 205</w:t>
      </w:r>
      <w:r w:rsidR="000B7D71" w:rsidRPr="000B7D71">
        <w:t>0</w:t>
      </w:r>
      <w:r w:rsidR="00A84B41" w:rsidRPr="000B7D71">
        <w:t xml:space="preserve">. </w:t>
      </w:r>
      <w:r w:rsidR="000B7D71" w:rsidRPr="000B7D71">
        <w:t>These could be seen as conservative estimates, however. Costs are falling annually and new technological improvements are already being installed, increasing capacity to generate more electricity at the same or lower cost.</w:t>
      </w:r>
    </w:p>
    <w:p w14:paraId="2A7981FE" w14:textId="5AB42A17" w:rsidR="00A84B41" w:rsidRPr="000B7D71" w:rsidRDefault="000B7D71" w:rsidP="000B7D71">
      <w:r>
        <w:t>The other two Drawdown scenarios are more ambitious, with significantly higher emissions reduction. Though</w:t>
      </w:r>
      <w:r w:rsidR="00A84B41" w:rsidRPr="000B7D71">
        <w:t>, coupled with solar technologies, wind is probably the most shelf-ready technology available today to radically transform the global electricity generation system to one that does not emit carbon into the atmosphere.</w:t>
      </w:r>
    </w:p>
    <w:p w14:paraId="753D4DC1" w14:textId="0434B77E" w:rsidR="000B7D71" w:rsidRPr="000B7D71" w:rsidRDefault="00A84B41" w:rsidP="000B7D71">
      <w:r w:rsidRPr="000B7D71">
        <w:t xml:space="preserve">One of the most important determinants of future wind technologies use will be </w:t>
      </w:r>
      <w:r w:rsidR="003D74CE">
        <w:t xml:space="preserve">its </w:t>
      </w:r>
      <w:r w:rsidRPr="000B7D71">
        <w:t xml:space="preserve">cost. After a brief increase, the LCOE of wind has again been on the decline and competitive with new fossil fuel plants in several countries. It is also expected a sharp declining of first costs as the size of the turbines and </w:t>
      </w:r>
      <w:r w:rsidR="003D74CE">
        <w:t xml:space="preserve">the </w:t>
      </w:r>
      <w:r w:rsidRPr="000B7D71">
        <w:t>number of projects increase. Financial and regulatory</w:t>
      </w:r>
      <w:r w:rsidRPr="00251902">
        <w:t xml:space="preserve"> stability could help ensure that wind power technologies continue to come down in price</w:t>
      </w:r>
      <w:r w:rsidRPr="000B7D71">
        <w:t>, such as long-term tax credits and incentives for production and installation. The use of wind is also aided by renewable energy and portfolio standards; a price or limit on carbon emissions; and policies or regulations that limit or price the external costs of fossil fuels.</w:t>
      </w:r>
    </w:p>
    <w:p w14:paraId="438F45C4" w14:textId="6A744A7D" w:rsidR="000B7D71" w:rsidRPr="000B7D71" w:rsidRDefault="000B7D71" w:rsidP="000B7D71">
      <w:pPr>
        <w:rPr>
          <w:rFonts w:eastAsia="Times New Roman" w:cs="Times New Roman"/>
          <w:lang w:eastAsia="en-US"/>
        </w:rPr>
      </w:pPr>
      <w:r w:rsidRPr="000B7D71">
        <w:rPr>
          <w:rFonts w:eastAsia="Times New Roman" w:cs="Times New Roman"/>
          <w:lang w:eastAsia="en-US"/>
        </w:rPr>
        <w:t>Onshore wind farms have small footprints, typically using no more than 1 percent of the land they sit on, so grazing, farming, recreation, or conservation can happen simultaneously with power generation. What’s more, it takes one year or less to build a wind farm—quickly producing energy and a return on investment.</w:t>
      </w:r>
    </w:p>
    <w:p w14:paraId="4B85720F" w14:textId="4CBFA63F" w:rsidR="00A84B41" w:rsidRPr="000B7D71" w:rsidRDefault="00A84B41" w:rsidP="000B7D71">
      <w:r w:rsidRPr="000B7D71">
        <w:t xml:space="preserve">Notwithstanding its local impacts, using wind power to offset fossil generation brings potential public health and environmental benefits, especially in the form of reduced air pollution since wind power produces no direct air emissions and </w:t>
      </w:r>
      <w:r w:rsidR="00602D83" w:rsidRPr="000B7D71">
        <w:t xml:space="preserve">have </w:t>
      </w:r>
      <w:r w:rsidRPr="000B7D71">
        <w:t>very low lifecycle emissions.</w:t>
      </w:r>
    </w:p>
    <w:p w14:paraId="319DCBD8" w14:textId="4F9ACC7D" w:rsidR="006745FF" w:rsidRPr="00E069AC" w:rsidRDefault="006745FF" w:rsidP="00E069AC">
      <w:pPr>
        <w:pStyle w:val="Heading2"/>
        <w:numPr>
          <w:ilvl w:val="1"/>
          <w:numId w:val="29"/>
        </w:numPr>
      </w:pPr>
      <w:bookmarkStart w:id="62" w:name="_Toc18958335"/>
      <w:r w:rsidRPr="00E069AC">
        <w:t>Limitations</w:t>
      </w:r>
      <w:bookmarkEnd w:id="62"/>
    </w:p>
    <w:p w14:paraId="7205EB77" w14:textId="3BA3BF1A" w:rsidR="00602D83" w:rsidRPr="000B7D71" w:rsidRDefault="006745FF" w:rsidP="000B7D71">
      <w:r w:rsidRPr="00602D83">
        <w:t xml:space="preserve">The accelerated installation of new </w:t>
      </w:r>
      <w:r w:rsidR="00602D83" w:rsidRPr="00602D83">
        <w:t>wind</w:t>
      </w:r>
      <w:r w:rsidRPr="00602D83">
        <w:t xml:space="preserve"> capacity will not be without challenges, however, as traditional electricity markets and grids are in many cases not primed for a high penetration of intermittent, renewable energy. </w:t>
      </w:r>
      <w:r w:rsidR="00602D83">
        <w:t>W</w:t>
      </w:r>
      <w:r w:rsidR="00602D83" w:rsidRPr="00602D83">
        <w:t>ind speeds vary on a seasonal and hourly basis, requiring backup power or storage at certain times to meet electricity demand</w:t>
      </w:r>
      <w:r w:rsidR="00602D83">
        <w:t xml:space="preserve">. </w:t>
      </w:r>
      <w:r w:rsidR="00602D83" w:rsidRPr="00602D83">
        <w:t xml:space="preserve">The increased use of wind and solar may require investments and improvements </w:t>
      </w:r>
      <w:r w:rsidR="00602D83" w:rsidRPr="000B7D71">
        <w:t>in grid infrastructure and the flexibility of power systems. Yet studies and real-world experience suggest these costs are manageable and affordable, costing less than fossil fuels when externalities are taken into account. Further, many regions do not yet have a centralized electric system designed around fossil use, and may more easily create a more flexible or distributed system.</w:t>
      </w:r>
    </w:p>
    <w:p w14:paraId="2EF8328F" w14:textId="77777777" w:rsidR="000B7D71" w:rsidRPr="000B7D71" w:rsidRDefault="000B7D71" w:rsidP="000B7D71">
      <w:pPr>
        <w:rPr>
          <w:rFonts w:eastAsia="Times New Roman" w:cs="Times New Roman"/>
          <w:lang w:eastAsia="en-US"/>
        </w:rPr>
      </w:pPr>
      <w:r w:rsidRPr="000B7D71">
        <w:rPr>
          <w:rFonts w:eastAsia="Times New Roman" w:cs="Times New Roman"/>
          <w:lang w:eastAsia="en-US"/>
        </w:rPr>
        <w:t>The variable nature of wind means there are times when turbines are not turning. Wind energy, like other sources of energy, is part of a system. Investment in 24-7 renewables such as geothermal, energy storage, transmission infrastructure, and distributed generation is essential to its growth.</w:t>
      </w:r>
    </w:p>
    <w:p w14:paraId="3ED62CF2" w14:textId="13E70A4F" w:rsidR="00FD37A6" w:rsidRPr="00E069AC" w:rsidRDefault="006745FF" w:rsidP="00EB247F">
      <w:r w:rsidRPr="000B7D71">
        <w:t xml:space="preserve">There will be economic, policy, and social hurdles to overcome on the pathway set out in </w:t>
      </w:r>
      <w:r w:rsidR="00A84B41" w:rsidRPr="000B7D71">
        <w:t>these</w:t>
      </w:r>
      <w:r w:rsidRPr="000B7D71">
        <w:t xml:space="preserve"> scenarios, and some of these will require significant changes to the way </w:t>
      </w:r>
      <w:r w:rsidR="00A84B41" w:rsidRPr="000B7D71">
        <w:t>electricity is bought, s</w:t>
      </w:r>
      <w:r w:rsidR="00602D83" w:rsidRPr="000B7D71">
        <w:t>old</w:t>
      </w:r>
      <w:r w:rsidR="00A84B41" w:rsidRPr="000B7D71">
        <w:t xml:space="preserve"> and used. </w:t>
      </w:r>
      <w:r w:rsidRPr="000B7D71">
        <w:t xml:space="preserve"> But given the immense climate</w:t>
      </w:r>
      <w:r w:rsidRPr="00602D83">
        <w:t xml:space="preserve"> and financial impacts of global </w:t>
      </w:r>
      <w:r w:rsidR="00602D83" w:rsidRPr="00602D83">
        <w:t>wind farms</w:t>
      </w:r>
      <w:r w:rsidRPr="00602D83">
        <w:t xml:space="preserve"> adoption, it is imperative that </w:t>
      </w:r>
      <w:r w:rsidR="00602D83" w:rsidRPr="00602D83">
        <w:t xml:space="preserve">these </w:t>
      </w:r>
      <w:r w:rsidRPr="00602D83">
        <w:t xml:space="preserve">challenges </w:t>
      </w:r>
      <w:r w:rsidR="00602D83" w:rsidRPr="00602D83">
        <w:t xml:space="preserve">are taken </w:t>
      </w:r>
      <w:r w:rsidRPr="00602D83">
        <w:t>in order to realize the benefits.</w:t>
      </w:r>
    </w:p>
    <w:p w14:paraId="2139E8E7" w14:textId="767A0E25" w:rsidR="006745FF" w:rsidRPr="00E069AC" w:rsidRDefault="006745FF" w:rsidP="00483FFA">
      <w:pPr>
        <w:pStyle w:val="Heading2"/>
        <w:numPr>
          <w:ilvl w:val="1"/>
          <w:numId w:val="26"/>
        </w:numPr>
      </w:pPr>
      <w:bookmarkStart w:id="63" w:name="_Toc18958336"/>
      <w:r w:rsidRPr="00E069AC">
        <w:t>Benchmarks</w:t>
      </w:r>
      <w:bookmarkEnd w:id="63"/>
    </w:p>
    <w:p w14:paraId="16C1F10F" w14:textId="379CC49F" w:rsidR="00602D83" w:rsidRPr="00212F29" w:rsidRDefault="00BB79D6" w:rsidP="00602D83">
      <w:pPr>
        <w:rPr>
          <w:bCs/>
          <w:iCs/>
        </w:rPr>
      </w:pPr>
      <w:r w:rsidRPr="00561853">
        <w:rPr>
          <w:bCs/>
          <w:iCs/>
        </w:rPr>
        <w:t>Table 4.1 depicts a benchmark of Project Drawdown results for 2050 on the three developed scenarios to other six publicly available scenarios from IEA</w:t>
      </w:r>
      <w:r w:rsidR="00120490" w:rsidRPr="00561853">
        <w:rPr>
          <w:bCs/>
          <w:iCs/>
        </w:rPr>
        <w:t xml:space="preserve"> ETP</w:t>
      </w:r>
      <w:r w:rsidRPr="00561853">
        <w:rPr>
          <w:bCs/>
          <w:iCs/>
        </w:rPr>
        <w:t xml:space="preserve"> (201</w:t>
      </w:r>
      <w:r w:rsidR="00820BA5" w:rsidRPr="00561853">
        <w:rPr>
          <w:bCs/>
          <w:iCs/>
        </w:rPr>
        <w:t>6 and 2017</w:t>
      </w:r>
      <w:r w:rsidRPr="00561853">
        <w:rPr>
          <w:bCs/>
          <w:iCs/>
        </w:rPr>
        <w:t xml:space="preserve">) </w:t>
      </w:r>
      <w:r w:rsidR="00820BA5" w:rsidRPr="00561853">
        <w:rPr>
          <w:bCs/>
          <w:iCs/>
        </w:rPr>
        <w:t>and Greenpea</w:t>
      </w:r>
      <w:r w:rsidR="00D37ECE" w:rsidRPr="00561853">
        <w:rPr>
          <w:bCs/>
          <w:iCs/>
        </w:rPr>
        <w:t>c</w:t>
      </w:r>
      <w:r w:rsidR="00820BA5" w:rsidRPr="00561853">
        <w:rPr>
          <w:bCs/>
          <w:iCs/>
        </w:rPr>
        <w:t>e (2015</w:t>
      </w:r>
      <w:r w:rsidRPr="00561853">
        <w:rPr>
          <w:bCs/>
          <w:iCs/>
        </w:rPr>
        <w:t xml:space="preserve">). </w:t>
      </w:r>
      <w:r w:rsidR="00602D83" w:rsidRPr="00561853">
        <w:rPr>
          <w:lang w:eastAsia="en-US"/>
        </w:rPr>
        <w:t xml:space="preserve">The results of the </w:t>
      </w:r>
      <w:r w:rsidR="00602D83" w:rsidRPr="00561853">
        <w:rPr>
          <w:i/>
          <w:iCs/>
          <w:lang w:eastAsia="en-US"/>
        </w:rPr>
        <w:t xml:space="preserve">Plausible </w:t>
      </w:r>
      <w:r w:rsidR="00602D83" w:rsidRPr="00561853">
        <w:rPr>
          <w:lang w:eastAsia="en-US"/>
        </w:rPr>
        <w:t>Scenario are higher than those of the 2°C Scenario of IEA ETP (201</w:t>
      </w:r>
      <w:r w:rsidR="00120490" w:rsidRPr="00561853">
        <w:rPr>
          <w:lang w:eastAsia="en-US"/>
        </w:rPr>
        <w:t>7</w:t>
      </w:r>
      <w:r w:rsidR="00602D83" w:rsidRPr="00561853">
        <w:rPr>
          <w:lang w:eastAsia="en-US"/>
        </w:rPr>
        <w:t xml:space="preserve">), which estimates the growth of onshore wind to reach only </w:t>
      </w:r>
      <w:r w:rsidR="00795D47" w:rsidRPr="00561853">
        <w:rPr>
          <w:lang w:eastAsia="en-US"/>
        </w:rPr>
        <w:t>14.5</w:t>
      </w:r>
      <w:r w:rsidR="00602D83" w:rsidRPr="00561853">
        <w:rPr>
          <w:lang w:eastAsia="en-US"/>
        </w:rPr>
        <w:t xml:space="preserve"> percent of the market in 2050. This is, in part, a result of the significant proportion of coal and natural gas power plants with carbon capture and storage</w:t>
      </w:r>
      <w:r w:rsidR="00602D83" w:rsidRPr="000B7D71">
        <w:rPr>
          <w:lang w:eastAsia="en-US"/>
        </w:rPr>
        <w:t xml:space="preserve"> projected by the IEA, which is not considered in this analysis</w:t>
      </w:r>
      <w:r w:rsidR="00F2636B">
        <w:rPr>
          <w:lang w:eastAsia="en-US"/>
        </w:rPr>
        <w:t xml:space="preserve"> and a different level of the global electricity generation</w:t>
      </w:r>
      <w:r w:rsidR="00602D83" w:rsidRPr="000B7D71">
        <w:rPr>
          <w:lang w:eastAsia="en-US"/>
        </w:rPr>
        <w:t>. Compared to the Greenpeace Energy [R]evolution Scenario</w:t>
      </w:r>
      <w:r w:rsidR="00F27E42">
        <w:rPr>
          <w:lang w:eastAsia="en-US"/>
        </w:rPr>
        <w:t xml:space="preserve"> </w:t>
      </w:r>
      <w:r w:rsidR="00F27E42" w:rsidRPr="000B7D71">
        <w:rPr>
          <w:lang w:eastAsia="en-US"/>
        </w:rPr>
        <w:t>(Greenpeace, 2015)</w:t>
      </w:r>
      <w:r w:rsidR="00602D83" w:rsidRPr="000B7D71">
        <w:rPr>
          <w:lang w:eastAsia="en-US"/>
        </w:rPr>
        <w:t xml:space="preserve">, </w:t>
      </w:r>
      <w:r w:rsidR="00F27E42">
        <w:rPr>
          <w:lang w:eastAsia="en-US"/>
        </w:rPr>
        <w:t>the</w:t>
      </w:r>
      <w:r w:rsidR="00602D83" w:rsidRPr="000B7D71">
        <w:rPr>
          <w:lang w:eastAsia="en-US"/>
        </w:rPr>
        <w:t xml:space="preserve"> results are </w:t>
      </w:r>
      <w:r w:rsidR="00F27E42">
        <w:rPr>
          <w:lang w:eastAsia="en-US"/>
        </w:rPr>
        <w:t>higher</w:t>
      </w:r>
      <w:r w:rsidR="00602D83" w:rsidRPr="000B7D71">
        <w:rPr>
          <w:lang w:eastAsia="en-US"/>
        </w:rPr>
        <w:t xml:space="preserve"> for electricity generated </w:t>
      </w:r>
      <w:r w:rsidR="00F27E42">
        <w:rPr>
          <w:lang w:eastAsia="en-US"/>
        </w:rPr>
        <w:t>but lower</w:t>
      </w:r>
      <w:r w:rsidR="00602D83" w:rsidRPr="000B7D71">
        <w:rPr>
          <w:lang w:eastAsia="en-US"/>
        </w:rPr>
        <w:t xml:space="preserve"> </w:t>
      </w:r>
      <w:r w:rsidR="00F27E42">
        <w:rPr>
          <w:lang w:eastAsia="en-US"/>
        </w:rPr>
        <w:t xml:space="preserve">on </w:t>
      </w:r>
      <w:r w:rsidR="00602D83" w:rsidRPr="000B7D71">
        <w:rPr>
          <w:lang w:eastAsia="en-US"/>
        </w:rPr>
        <w:t xml:space="preserve">market share </w:t>
      </w:r>
      <w:r w:rsidR="000B7D71">
        <w:rPr>
          <w:lang w:eastAsia="en-US"/>
        </w:rPr>
        <w:t>(Table 4.1)</w:t>
      </w:r>
      <w:r w:rsidR="00602D83" w:rsidRPr="000B7D71">
        <w:rPr>
          <w:lang w:eastAsia="en-US"/>
        </w:rPr>
        <w:t>.</w:t>
      </w:r>
    </w:p>
    <w:p w14:paraId="58D0C085" w14:textId="77777777" w:rsidR="00831310" w:rsidRDefault="00831310" w:rsidP="00EB247F">
      <w:pPr>
        <w:pStyle w:val="Caption"/>
        <w:jc w:val="center"/>
        <w:sectPr w:rsidR="00831310">
          <w:pgSz w:w="12240" w:h="15840"/>
          <w:pgMar w:top="1440" w:right="1440" w:bottom="1440" w:left="1440" w:header="720" w:footer="720" w:gutter="0"/>
          <w:cols w:space="720"/>
        </w:sectPr>
      </w:pPr>
      <w:bookmarkStart w:id="64" w:name="_Toc524993445"/>
    </w:p>
    <w:p w14:paraId="79DB6E21" w14:textId="101D8DAC" w:rsidR="006745FF" w:rsidRPr="00E069AC" w:rsidRDefault="006745FF" w:rsidP="00EB247F">
      <w:pPr>
        <w:pStyle w:val="Caption"/>
        <w:jc w:val="center"/>
        <w:rPr>
          <w:b/>
          <w:bCs/>
        </w:rPr>
      </w:pPr>
      <w:bookmarkStart w:id="65" w:name="_Toc17934232"/>
      <w:r w:rsidRPr="00E069AC">
        <w:t xml:space="preserve">Table </w:t>
      </w:r>
      <w:fldSimple w:instr=" STYLEREF 1 \s ">
        <w:r w:rsidRPr="00E069AC">
          <w:t>4</w:t>
        </w:r>
      </w:fldSimple>
      <w:r w:rsidRPr="00E069AC">
        <w:t>.</w:t>
      </w:r>
      <w:fldSimple w:instr=" SEQ Table \* ARABIC \s 1 ">
        <w:r w:rsidRPr="00E069AC">
          <w:t>1</w:t>
        </w:r>
      </w:fldSimple>
      <w:r w:rsidRPr="00E069AC">
        <w:t xml:space="preserve"> Benchmarks</w:t>
      </w:r>
      <w:bookmarkEnd w:id="64"/>
      <w:bookmarkEnd w:id="65"/>
    </w:p>
    <w:tbl>
      <w:tblPr>
        <w:tblStyle w:val="TableGrid"/>
        <w:tblW w:w="9209" w:type="dxa"/>
        <w:tblLook w:val="04A0" w:firstRow="1" w:lastRow="0" w:firstColumn="1" w:lastColumn="0" w:noHBand="0" w:noVBand="1"/>
      </w:tblPr>
      <w:tblGrid>
        <w:gridCol w:w="4675"/>
        <w:gridCol w:w="1879"/>
        <w:gridCol w:w="2655"/>
      </w:tblGrid>
      <w:tr w:rsidR="00996E91" w:rsidRPr="00E069AC" w14:paraId="70C8E283" w14:textId="77777777" w:rsidTr="00290B59">
        <w:trPr>
          <w:trHeight w:val="316"/>
        </w:trPr>
        <w:tc>
          <w:tcPr>
            <w:tcW w:w="4675" w:type="dxa"/>
            <w:shd w:val="clear" w:color="auto" w:fill="4F81BD" w:themeFill="accent1"/>
            <w:vAlign w:val="center"/>
          </w:tcPr>
          <w:p w14:paraId="721CED95" w14:textId="594D904F" w:rsidR="00996E91" w:rsidRPr="00E069AC" w:rsidRDefault="00996E91" w:rsidP="00912CC8">
            <w:pPr>
              <w:spacing w:line="240" w:lineRule="auto"/>
              <w:jc w:val="center"/>
              <w:rPr>
                <w:b/>
                <w:bCs/>
                <w:color w:val="FFFFFF" w:themeColor="background1"/>
                <w:sz w:val="20"/>
              </w:rPr>
            </w:pPr>
            <w:r w:rsidRPr="00E069AC">
              <w:rPr>
                <w:b/>
                <w:bCs/>
                <w:color w:val="FFFFFF" w:themeColor="background1"/>
                <w:sz w:val="20"/>
              </w:rPr>
              <w:t>Source and Scenario</w:t>
            </w:r>
          </w:p>
        </w:tc>
        <w:tc>
          <w:tcPr>
            <w:tcW w:w="1879" w:type="dxa"/>
            <w:shd w:val="clear" w:color="auto" w:fill="4F81BD" w:themeFill="accent1"/>
            <w:vAlign w:val="center"/>
          </w:tcPr>
          <w:p w14:paraId="2C9D3A78" w14:textId="3930D889" w:rsidR="00996E91" w:rsidRPr="00E069AC" w:rsidRDefault="00996E91" w:rsidP="00912CC8">
            <w:pPr>
              <w:spacing w:line="240" w:lineRule="auto"/>
              <w:jc w:val="center"/>
              <w:rPr>
                <w:b/>
                <w:color w:val="FFFFFF" w:themeColor="background1"/>
                <w:sz w:val="20"/>
              </w:rPr>
            </w:pPr>
            <w:r w:rsidRPr="00E069AC">
              <w:rPr>
                <w:b/>
                <w:color w:val="FFFFFF" w:themeColor="background1"/>
                <w:sz w:val="20"/>
              </w:rPr>
              <w:t>Electricity Generation in 2050 (TWh)</w:t>
            </w:r>
          </w:p>
        </w:tc>
        <w:tc>
          <w:tcPr>
            <w:tcW w:w="2655" w:type="dxa"/>
            <w:shd w:val="clear" w:color="auto" w:fill="4F81BD" w:themeFill="accent1"/>
            <w:vAlign w:val="center"/>
          </w:tcPr>
          <w:p w14:paraId="54169280" w14:textId="7589E293" w:rsidR="00996E91" w:rsidRPr="00E069AC" w:rsidRDefault="00996E91" w:rsidP="00912CC8">
            <w:pPr>
              <w:spacing w:line="240" w:lineRule="auto"/>
              <w:jc w:val="center"/>
              <w:rPr>
                <w:b/>
                <w:color w:val="FFFFFF" w:themeColor="background1"/>
                <w:sz w:val="20"/>
              </w:rPr>
            </w:pPr>
            <w:r w:rsidRPr="00E069AC">
              <w:rPr>
                <w:b/>
                <w:color w:val="FFFFFF" w:themeColor="background1"/>
                <w:sz w:val="20"/>
              </w:rPr>
              <w:t>Market Share in 2050 (%)</w:t>
            </w:r>
          </w:p>
        </w:tc>
      </w:tr>
      <w:tr w:rsidR="00290B59" w:rsidRPr="00E069AC" w14:paraId="253E17EA" w14:textId="77777777" w:rsidTr="007E4C7C">
        <w:trPr>
          <w:trHeight w:val="415"/>
        </w:trPr>
        <w:tc>
          <w:tcPr>
            <w:tcW w:w="4675" w:type="dxa"/>
            <w:vAlign w:val="center"/>
          </w:tcPr>
          <w:p w14:paraId="1D3C75F4" w14:textId="0DAF7AEE" w:rsidR="00290B59" w:rsidRPr="00F27E42" w:rsidRDefault="00290B59" w:rsidP="00290B59">
            <w:pPr>
              <w:spacing w:line="240" w:lineRule="auto"/>
              <w:jc w:val="left"/>
              <w:rPr>
                <w:b/>
                <w:sz w:val="20"/>
              </w:rPr>
            </w:pPr>
            <w:r w:rsidRPr="00F27E42">
              <w:rPr>
                <w:b/>
                <w:sz w:val="20"/>
              </w:rPr>
              <w:t>Project Drawdown – Plausible Scenario (PDS1)</w:t>
            </w:r>
          </w:p>
        </w:tc>
        <w:tc>
          <w:tcPr>
            <w:tcW w:w="1879" w:type="dxa"/>
            <w:vAlign w:val="center"/>
          </w:tcPr>
          <w:p w14:paraId="3385E2F0" w14:textId="5CDD6D47" w:rsidR="00290B59" w:rsidRPr="00F27E42" w:rsidRDefault="00F27E42" w:rsidP="00290B59">
            <w:pPr>
              <w:spacing w:line="240" w:lineRule="auto"/>
              <w:jc w:val="center"/>
              <w:rPr>
                <w:b/>
                <w:bCs/>
                <w:sz w:val="20"/>
              </w:rPr>
            </w:pPr>
            <w:r w:rsidRPr="00F27E42">
              <w:rPr>
                <w:rFonts w:cstheme="minorHAnsi"/>
                <w:b/>
                <w:bCs/>
                <w:sz w:val="20"/>
                <w:szCs w:val="20"/>
              </w:rPr>
              <w:t>9,052</w:t>
            </w:r>
          </w:p>
        </w:tc>
        <w:tc>
          <w:tcPr>
            <w:tcW w:w="2655" w:type="dxa"/>
            <w:vAlign w:val="center"/>
          </w:tcPr>
          <w:p w14:paraId="325FEE1A" w14:textId="0B4B82A8" w:rsidR="00290B59" w:rsidRPr="00117ACA" w:rsidRDefault="00F27E42" w:rsidP="00290B59">
            <w:pPr>
              <w:spacing w:line="240" w:lineRule="auto"/>
              <w:jc w:val="center"/>
              <w:rPr>
                <w:b/>
                <w:bCs/>
                <w:sz w:val="20"/>
                <w:highlight w:val="yellow"/>
              </w:rPr>
            </w:pPr>
            <w:r w:rsidRPr="00F27E42">
              <w:rPr>
                <w:b/>
                <w:bCs/>
                <w:sz w:val="20"/>
              </w:rPr>
              <w:t>1</w:t>
            </w:r>
            <w:r w:rsidR="00C07DCE">
              <w:rPr>
                <w:b/>
                <w:bCs/>
                <w:sz w:val="20"/>
              </w:rPr>
              <w:t>9</w:t>
            </w:r>
            <w:r w:rsidRPr="00F27E42">
              <w:rPr>
                <w:b/>
                <w:bCs/>
                <w:sz w:val="20"/>
              </w:rPr>
              <w:t>.8</w:t>
            </w:r>
            <w:r w:rsidR="00290B59" w:rsidRPr="00F27E42">
              <w:rPr>
                <w:b/>
                <w:bCs/>
                <w:sz w:val="20"/>
              </w:rPr>
              <w:t>%</w:t>
            </w:r>
          </w:p>
        </w:tc>
      </w:tr>
      <w:tr w:rsidR="00290B59" w:rsidRPr="00E069AC" w14:paraId="0EE465A7" w14:textId="77777777" w:rsidTr="007E4C7C">
        <w:trPr>
          <w:trHeight w:val="415"/>
        </w:trPr>
        <w:tc>
          <w:tcPr>
            <w:tcW w:w="4675" w:type="dxa"/>
            <w:vAlign w:val="center"/>
          </w:tcPr>
          <w:p w14:paraId="5A2835E3" w14:textId="41871262" w:rsidR="00290B59" w:rsidRPr="00F27E42" w:rsidRDefault="00290B59" w:rsidP="00290B59">
            <w:pPr>
              <w:spacing w:line="240" w:lineRule="auto"/>
              <w:jc w:val="left"/>
              <w:rPr>
                <w:b/>
                <w:sz w:val="20"/>
              </w:rPr>
            </w:pPr>
            <w:r w:rsidRPr="00F27E42">
              <w:rPr>
                <w:b/>
                <w:sz w:val="20"/>
              </w:rPr>
              <w:t>Project Drawdown – Drawdown Scenario (PDS2)</w:t>
            </w:r>
          </w:p>
        </w:tc>
        <w:tc>
          <w:tcPr>
            <w:tcW w:w="1879" w:type="dxa"/>
            <w:vAlign w:val="center"/>
          </w:tcPr>
          <w:p w14:paraId="53A8230D" w14:textId="402C6B31" w:rsidR="00290B59" w:rsidRPr="00F27E42" w:rsidRDefault="00F27E42" w:rsidP="00290B59">
            <w:pPr>
              <w:spacing w:line="240" w:lineRule="auto"/>
              <w:jc w:val="center"/>
              <w:rPr>
                <w:b/>
                <w:bCs/>
                <w:sz w:val="20"/>
              </w:rPr>
            </w:pPr>
            <w:r w:rsidRPr="00F27E42">
              <w:rPr>
                <w:rFonts w:cstheme="minorHAnsi"/>
                <w:b/>
                <w:bCs/>
                <w:sz w:val="20"/>
                <w:szCs w:val="20"/>
              </w:rPr>
              <w:t>19,092</w:t>
            </w:r>
          </w:p>
        </w:tc>
        <w:tc>
          <w:tcPr>
            <w:tcW w:w="2655" w:type="dxa"/>
            <w:vAlign w:val="center"/>
          </w:tcPr>
          <w:p w14:paraId="74557E8A" w14:textId="7E7F37CF" w:rsidR="00290B59" w:rsidRPr="00F27E42" w:rsidRDefault="00F27E42" w:rsidP="00290B59">
            <w:pPr>
              <w:spacing w:line="240" w:lineRule="auto"/>
              <w:jc w:val="center"/>
              <w:rPr>
                <w:b/>
                <w:bCs/>
                <w:sz w:val="20"/>
              </w:rPr>
            </w:pPr>
            <w:r w:rsidRPr="00F27E42">
              <w:rPr>
                <w:b/>
                <w:bCs/>
                <w:sz w:val="20"/>
              </w:rPr>
              <w:t>26.</w:t>
            </w:r>
            <w:r w:rsidR="00C07DCE">
              <w:rPr>
                <w:b/>
                <w:bCs/>
                <w:sz w:val="20"/>
              </w:rPr>
              <w:t>9</w:t>
            </w:r>
            <w:r w:rsidRPr="00F27E42">
              <w:rPr>
                <w:b/>
                <w:bCs/>
                <w:sz w:val="20"/>
              </w:rPr>
              <w:t>%</w:t>
            </w:r>
          </w:p>
        </w:tc>
      </w:tr>
      <w:tr w:rsidR="00F27E42" w:rsidRPr="00E069AC" w14:paraId="69930E87" w14:textId="77777777" w:rsidTr="007E4C7C">
        <w:trPr>
          <w:trHeight w:val="415"/>
        </w:trPr>
        <w:tc>
          <w:tcPr>
            <w:tcW w:w="4675" w:type="dxa"/>
            <w:vAlign w:val="center"/>
          </w:tcPr>
          <w:p w14:paraId="6B1C7256" w14:textId="6C567EE0" w:rsidR="00F27E42" w:rsidRPr="00F27E42" w:rsidRDefault="00F27E42" w:rsidP="00F27E42">
            <w:pPr>
              <w:spacing w:line="240" w:lineRule="auto"/>
              <w:jc w:val="left"/>
              <w:rPr>
                <w:b/>
                <w:sz w:val="20"/>
              </w:rPr>
            </w:pPr>
            <w:r w:rsidRPr="00F27E42">
              <w:rPr>
                <w:b/>
                <w:sz w:val="20"/>
              </w:rPr>
              <w:t>Project Drawdown – Optimum Scenario (PDS3)</w:t>
            </w:r>
          </w:p>
        </w:tc>
        <w:tc>
          <w:tcPr>
            <w:tcW w:w="1879" w:type="dxa"/>
            <w:vAlign w:val="center"/>
          </w:tcPr>
          <w:p w14:paraId="3D5B2FB3" w14:textId="602CD0EB" w:rsidR="00F27E42" w:rsidRPr="00F27E42" w:rsidRDefault="00F27E42" w:rsidP="00F27E42">
            <w:pPr>
              <w:spacing w:line="240" w:lineRule="auto"/>
              <w:jc w:val="center"/>
              <w:rPr>
                <w:b/>
                <w:bCs/>
                <w:sz w:val="20"/>
              </w:rPr>
            </w:pPr>
            <w:r w:rsidRPr="00F27E42">
              <w:rPr>
                <w:rFonts w:cstheme="minorHAnsi"/>
                <w:b/>
                <w:bCs/>
                <w:sz w:val="20"/>
                <w:szCs w:val="20"/>
              </w:rPr>
              <w:t>19,092</w:t>
            </w:r>
          </w:p>
        </w:tc>
        <w:tc>
          <w:tcPr>
            <w:tcW w:w="2655" w:type="dxa"/>
            <w:vAlign w:val="center"/>
          </w:tcPr>
          <w:p w14:paraId="6E41B393" w14:textId="4B496AA9" w:rsidR="00F27E42" w:rsidRPr="00F27E42" w:rsidRDefault="00F27E42" w:rsidP="00F27E42">
            <w:pPr>
              <w:spacing w:line="240" w:lineRule="auto"/>
              <w:jc w:val="center"/>
              <w:rPr>
                <w:b/>
                <w:bCs/>
                <w:sz w:val="20"/>
              </w:rPr>
            </w:pPr>
            <w:r w:rsidRPr="00F27E42">
              <w:rPr>
                <w:b/>
                <w:bCs/>
                <w:sz w:val="20"/>
              </w:rPr>
              <w:t>26.</w:t>
            </w:r>
            <w:r w:rsidR="00C07DCE">
              <w:rPr>
                <w:b/>
                <w:bCs/>
                <w:sz w:val="20"/>
              </w:rPr>
              <w:t>9</w:t>
            </w:r>
            <w:r w:rsidRPr="00F27E42">
              <w:rPr>
                <w:b/>
                <w:bCs/>
                <w:sz w:val="20"/>
              </w:rPr>
              <w:t>%</w:t>
            </w:r>
          </w:p>
        </w:tc>
      </w:tr>
      <w:tr w:rsidR="00290B59" w:rsidRPr="00E069AC" w14:paraId="71743DB1" w14:textId="77777777" w:rsidTr="007E4C7C">
        <w:trPr>
          <w:trHeight w:val="415"/>
        </w:trPr>
        <w:tc>
          <w:tcPr>
            <w:tcW w:w="4675" w:type="dxa"/>
            <w:vAlign w:val="center"/>
          </w:tcPr>
          <w:p w14:paraId="7BF8EDA5" w14:textId="3EC1888B" w:rsidR="00290B59" w:rsidRPr="00450789" w:rsidRDefault="00290B59" w:rsidP="00290B59">
            <w:pPr>
              <w:spacing w:line="240" w:lineRule="auto"/>
              <w:jc w:val="left"/>
              <w:rPr>
                <w:sz w:val="20"/>
              </w:rPr>
            </w:pPr>
            <w:r w:rsidRPr="00450789">
              <w:rPr>
                <w:sz w:val="20"/>
              </w:rPr>
              <w:t xml:space="preserve">IEA Energy Technologies Perspectives (2016) – 6DS </w:t>
            </w:r>
          </w:p>
        </w:tc>
        <w:tc>
          <w:tcPr>
            <w:tcW w:w="1879" w:type="dxa"/>
            <w:vAlign w:val="center"/>
          </w:tcPr>
          <w:p w14:paraId="17C1C582" w14:textId="47484553" w:rsidR="00290B59" w:rsidRPr="00450789" w:rsidDel="00872DCA" w:rsidRDefault="00290B59" w:rsidP="00290B59">
            <w:pPr>
              <w:spacing w:line="240" w:lineRule="auto"/>
              <w:jc w:val="center"/>
              <w:rPr>
                <w:bCs/>
                <w:sz w:val="20"/>
              </w:rPr>
            </w:pPr>
            <w:r w:rsidRPr="00450789">
              <w:rPr>
                <w:bCs/>
                <w:sz w:val="20"/>
              </w:rPr>
              <w:t>3,761</w:t>
            </w:r>
          </w:p>
        </w:tc>
        <w:tc>
          <w:tcPr>
            <w:tcW w:w="2655" w:type="dxa"/>
            <w:vAlign w:val="center"/>
          </w:tcPr>
          <w:p w14:paraId="7FC2DBB9" w14:textId="3A985E24" w:rsidR="00290B59" w:rsidRPr="00450789" w:rsidDel="00120490" w:rsidRDefault="00290B59" w:rsidP="00290B59">
            <w:pPr>
              <w:spacing w:line="240" w:lineRule="auto"/>
              <w:jc w:val="center"/>
              <w:rPr>
                <w:bCs/>
                <w:sz w:val="20"/>
              </w:rPr>
            </w:pPr>
            <w:r w:rsidRPr="00450789">
              <w:rPr>
                <w:bCs/>
                <w:sz w:val="20"/>
              </w:rPr>
              <w:t>7.3%</w:t>
            </w:r>
          </w:p>
        </w:tc>
      </w:tr>
      <w:tr w:rsidR="00290B59" w:rsidRPr="00E069AC" w14:paraId="5D73C78B" w14:textId="77777777" w:rsidTr="007E4C7C">
        <w:trPr>
          <w:trHeight w:val="415"/>
        </w:trPr>
        <w:tc>
          <w:tcPr>
            <w:tcW w:w="4675" w:type="dxa"/>
            <w:vAlign w:val="center"/>
          </w:tcPr>
          <w:p w14:paraId="136FA850" w14:textId="3C69B7EB" w:rsidR="00290B59" w:rsidRPr="00450789" w:rsidRDefault="00290B59" w:rsidP="00290B59">
            <w:pPr>
              <w:spacing w:line="240" w:lineRule="auto"/>
              <w:jc w:val="left"/>
              <w:rPr>
                <w:sz w:val="20"/>
              </w:rPr>
            </w:pPr>
            <w:r w:rsidRPr="00450789">
              <w:rPr>
                <w:sz w:val="20"/>
              </w:rPr>
              <w:t xml:space="preserve">IEA Energy Technologies Perspectives (2016) – 4DS </w:t>
            </w:r>
          </w:p>
        </w:tc>
        <w:tc>
          <w:tcPr>
            <w:tcW w:w="1879" w:type="dxa"/>
            <w:vAlign w:val="center"/>
          </w:tcPr>
          <w:p w14:paraId="3D98C607" w14:textId="43B0E3B6" w:rsidR="00290B59" w:rsidRPr="00450789" w:rsidDel="00872DCA" w:rsidRDefault="00290B59" w:rsidP="00290B59">
            <w:pPr>
              <w:spacing w:line="240" w:lineRule="auto"/>
              <w:jc w:val="center"/>
              <w:rPr>
                <w:bCs/>
                <w:sz w:val="20"/>
              </w:rPr>
            </w:pPr>
            <w:r w:rsidRPr="00450789">
              <w:rPr>
                <w:bCs/>
                <w:sz w:val="20"/>
              </w:rPr>
              <w:t>4,743</w:t>
            </w:r>
          </w:p>
        </w:tc>
        <w:tc>
          <w:tcPr>
            <w:tcW w:w="2655" w:type="dxa"/>
            <w:vAlign w:val="center"/>
          </w:tcPr>
          <w:p w14:paraId="28F1C087" w14:textId="741C9B14" w:rsidR="00290B59" w:rsidRPr="00450789" w:rsidDel="00120490" w:rsidRDefault="00290B59" w:rsidP="00290B59">
            <w:pPr>
              <w:spacing w:line="240" w:lineRule="auto"/>
              <w:jc w:val="center"/>
              <w:rPr>
                <w:bCs/>
                <w:sz w:val="20"/>
              </w:rPr>
            </w:pPr>
            <w:r w:rsidRPr="00450789">
              <w:rPr>
                <w:bCs/>
                <w:sz w:val="20"/>
              </w:rPr>
              <w:t>10.1%</w:t>
            </w:r>
          </w:p>
        </w:tc>
      </w:tr>
      <w:tr w:rsidR="00290B59" w:rsidRPr="00E069AC" w14:paraId="27F64987" w14:textId="77777777" w:rsidTr="007E4C7C">
        <w:trPr>
          <w:trHeight w:val="415"/>
        </w:trPr>
        <w:tc>
          <w:tcPr>
            <w:tcW w:w="4675" w:type="dxa"/>
            <w:vAlign w:val="center"/>
          </w:tcPr>
          <w:p w14:paraId="3DBB0ACB" w14:textId="03004528" w:rsidR="00290B59" w:rsidRPr="00450789" w:rsidRDefault="00290B59" w:rsidP="00290B59">
            <w:pPr>
              <w:spacing w:line="240" w:lineRule="auto"/>
              <w:jc w:val="left"/>
              <w:rPr>
                <w:sz w:val="20"/>
              </w:rPr>
            </w:pPr>
            <w:r w:rsidRPr="00450789">
              <w:rPr>
                <w:sz w:val="20"/>
              </w:rPr>
              <w:t xml:space="preserve">IEA Energy Technologies Perspectives (2016) – 2DS </w:t>
            </w:r>
          </w:p>
        </w:tc>
        <w:tc>
          <w:tcPr>
            <w:tcW w:w="1879" w:type="dxa"/>
            <w:vAlign w:val="center"/>
          </w:tcPr>
          <w:p w14:paraId="4B99EBC8" w14:textId="3A182C85" w:rsidR="00290B59" w:rsidRPr="00450789" w:rsidDel="00872DCA" w:rsidRDefault="00290B59" w:rsidP="00290B59">
            <w:pPr>
              <w:spacing w:line="240" w:lineRule="auto"/>
              <w:jc w:val="center"/>
              <w:rPr>
                <w:bCs/>
                <w:sz w:val="20"/>
              </w:rPr>
            </w:pPr>
            <w:r w:rsidRPr="00450789">
              <w:rPr>
                <w:bCs/>
                <w:sz w:val="20"/>
              </w:rPr>
              <w:t>6,011</w:t>
            </w:r>
          </w:p>
        </w:tc>
        <w:tc>
          <w:tcPr>
            <w:tcW w:w="2655" w:type="dxa"/>
            <w:vAlign w:val="center"/>
          </w:tcPr>
          <w:p w14:paraId="6AF72FEB" w14:textId="4C70CDF8" w:rsidR="00290B59" w:rsidRPr="00450789" w:rsidDel="00120490" w:rsidRDefault="00290B59" w:rsidP="00290B59">
            <w:pPr>
              <w:spacing w:line="240" w:lineRule="auto"/>
              <w:jc w:val="center"/>
              <w:rPr>
                <w:bCs/>
                <w:sz w:val="20"/>
              </w:rPr>
            </w:pPr>
            <w:r w:rsidRPr="00450789">
              <w:rPr>
                <w:bCs/>
                <w:sz w:val="20"/>
              </w:rPr>
              <w:t>14.5%</w:t>
            </w:r>
          </w:p>
        </w:tc>
      </w:tr>
      <w:tr w:rsidR="00290B59" w:rsidRPr="00E069AC" w14:paraId="62C8DEBF" w14:textId="77777777" w:rsidTr="007E4C7C">
        <w:trPr>
          <w:trHeight w:val="415"/>
        </w:trPr>
        <w:tc>
          <w:tcPr>
            <w:tcW w:w="4675" w:type="dxa"/>
            <w:vAlign w:val="center"/>
          </w:tcPr>
          <w:p w14:paraId="2E6F7CF6" w14:textId="152A15A8" w:rsidR="00290B59" w:rsidRPr="00E069AC" w:rsidRDefault="00290B59" w:rsidP="00290B59">
            <w:pPr>
              <w:spacing w:line="240" w:lineRule="auto"/>
              <w:jc w:val="left"/>
              <w:rPr>
                <w:sz w:val="20"/>
              </w:rPr>
            </w:pPr>
            <w:r w:rsidRPr="00E069AC">
              <w:rPr>
                <w:sz w:val="20"/>
              </w:rPr>
              <w:t xml:space="preserve">Greenpeace Energy [R]evolution </w:t>
            </w:r>
            <w:r w:rsidR="00820BA5">
              <w:rPr>
                <w:sz w:val="20"/>
              </w:rPr>
              <w:t xml:space="preserve">(2015) </w:t>
            </w:r>
            <w:r w:rsidRPr="00E069AC">
              <w:rPr>
                <w:sz w:val="20"/>
              </w:rPr>
              <w:t>– Reference Scenario</w:t>
            </w:r>
          </w:p>
        </w:tc>
        <w:tc>
          <w:tcPr>
            <w:tcW w:w="1879" w:type="dxa"/>
            <w:vAlign w:val="center"/>
          </w:tcPr>
          <w:p w14:paraId="0619B6B2" w14:textId="2B1047F5" w:rsidR="00290B59" w:rsidDel="00872DCA" w:rsidRDefault="00290B59" w:rsidP="00290B59">
            <w:pPr>
              <w:spacing w:line="240" w:lineRule="auto"/>
              <w:jc w:val="center"/>
              <w:rPr>
                <w:bCs/>
                <w:sz w:val="20"/>
              </w:rPr>
            </w:pPr>
            <w:r w:rsidRPr="00F2636B">
              <w:rPr>
                <w:bCs/>
                <w:sz w:val="20"/>
              </w:rPr>
              <w:t>2,681</w:t>
            </w:r>
          </w:p>
        </w:tc>
        <w:tc>
          <w:tcPr>
            <w:tcW w:w="2655" w:type="dxa"/>
            <w:vAlign w:val="center"/>
          </w:tcPr>
          <w:p w14:paraId="23828F86" w14:textId="2AA55AF2" w:rsidR="00290B59" w:rsidRPr="00F2636B" w:rsidDel="00120490" w:rsidRDefault="00290B59" w:rsidP="00290B59">
            <w:pPr>
              <w:spacing w:line="240" w:lineRule="auto"/>
              <w:jc w:val="center"/>
              <w:rPr>
                <w:bCs/>
                <w:sz w:val="20"/>
              </w:rPr>
            </w:pPr>
            <w:r w:rsidRPr="00F2636B">
              <w:rPr>
                <w:bCs/>
                <w:sz w:val="20"/>
              </w:rPr>
              <w:t>5.4%</w:t>
            </w:r>
          </w:p>
        </w:tc>
      </w:tr>
      <w:tr w:rsidR="00290B59" w:rsidRPr="00E069AC" w14:paraId="0EF1CEA1" w14:textId="77777777" w:rsidTr="007E4C7C">
        <w:trPr>
          <w:trHeight w:val="415"/>
        </w:trPr>
        <w:tc>
          <w:tcPr>
            <w:tcW w:w="4675" w:type="dxa"/>
            <w:vAlign w:val="center"/>
          </w:tcPr>
          <w:p w14:paraId="4F1621C6" w14:textId="5524B287" w:rsidR="00290B59" w:rsidRPr="00E069AC" w:rsidRDefault="00290B59" w:rsidP="00290B59">
            <w:pPr>
              <w:spacing w:line="240" w:lineRule="auto"/>
              <w:jc w:val="left"/>
              <w:rPr>
                <w:sz w:val="20"/>
              </w:rPr>
            </w:pPr>
            <w:r w:rsidRPr="00E069AC">
              <w:rPr>
                <w:sz w:val="20"/>
              </w:rPr>
              <w:t xml:space="preserve">Greenpeace Energy [R]evolution </w:t>
            </w:r>
            <w:r w:rsidR="00820BA5">
              <w:rPr>
                <w:sz w:val="20"/>
              </w:rPr>
              <w:t xml:space="preserve">(2015) </w:t>
            </w:r>
            <w:r w:rsidRPr="00E069AC">
              <w:rPr>
                <w:sz w:val="20"/>
              </w:rPr>
              <w:t>– Energy Revolution Scenario</w:t>
            </w:r>
          </w:p>
        </w:tc>
        <w:tc>
          <w:tcPr>
            <w:tcW w:w="1879" w:type="dxa"/>
            <w:vAlign w:val="center"/>
          </w:tcPr>
          <w:p w14:paraId="1F1A8159" w14:textId="79532AC7" w:rsidR="00290B59" w:rsidDel="00872DCA" w:rsidRDefault="00290B59" w:rsidP="00290B59">
            <w:pPr>
              <w:spacing w:line="240" w:lineRule="auto"/>
              <w:jc w:val="center"/>
              <w:rPr>
                <w:bCs/>
                <w:sz w:val="20"/>
              </w:rPr>
            </w:pPr>
            <w:r w:rsidRPr="00F2636B">
              <w:rPr>
                <w:bCs/>
                <w:sz w:val="20"/>
              </w:rPr>
              <w:t>10,930</w:t>
            </w:r>
          </w:p>
        </w:tc>
        <w:tc>
          <w:tcPr>
            <w:tcW w:w="2655" w:type="dxa"/>
            <w:vAlign w:val="center"/>
          </w:tcPr>
          <w:p w14:paraId="56E0F3B2" w14:textId="069D0464" w:rsidR="00290B59" w:rsidRPr="00F2636B" w:rsidDel="00120490" w:rsidRDefault="00290B59" w:rsidP="00290B59">
            <w:pPr>
              <w:spacing w:line="240" w:lineRule="auto"/>
              <w:jc w:val="center"/>
              <w:rPr>
                <w:bCs/>
                <w:sz w:val="20"/>
              </w:rPr>
            </w:pPr>
            <w:r w:rsidRPr="00F2636B">
              <w:rPr>
                <w:bCs/>
                <w:sz w:val="20"/>
              </w:rPr>
              <w:t>21.9%</w:t>
            </w:r>
          </w:p>
        </w:tc>
      </w:tr>
      <w:tr w:rsidR="00290B59" w:rsidRPr="00E069AC" w14:paraId="09789A8E" w14:textId="77777777" w:rsidTr="007E4C7C">
        <w:trPr>
          <w:trHeight w:val="415"/>
        </w:trPr>
        <w:tc>
          <w:tcPr>
            <w:tcW w:w="4675" w:type="dxa"/>
            <w:vAlign w:val="center"/>
          </w:tcPr>
          <w:p w14:paraId="6D90BD98" w14:textId="3A9879C6" w:rsidR="00290B59" w:rsidRPr="00E069AC" w:rsidRDefault="00290B59" w:rsidP="00290B59">
            <w:pPr>
              <w:spacing w:line="240" w:lineRule="auto"/>
              <w:jc w:val="left"/>
              <w:rPr>
                <w:sz w:val="20"/>
              </w:rPr>
            </w:pPr>
            <w:r w:rsidRPr="00E069AC">
              <w:rPr>
                <w:sz w:val="20"/>
              </w:rPr>
              <w:t xml:space="preserve">Greenpeace Energy [R]evolution </w:t>
            </w:r>
            <w:r w:rsidR="00820BA5">
              <w:rPr>
                <w:sz w:val="20"/>
              </w:rPr>
              <w:t xml:space="preserve">(2015) </w:t>
            </w:r>
            <w:r w:rsidRPr="00E069AC">
              <w:rPr>
                <w:sz w:val="20"/>
              </w:rPr>
              <w:t>– Advanced Energy Revolution Scenario</w:t>
            </w:r>
          </w:p>
        </w:tc>
        <w:tc>
          <w:tcPr>
            <w:tcW w:w="1879" w:type="dxa"/>
            <w:vAlign w:val="center"/>
          </w:tcPr>
          <w:p w14:paraId="64C65884" w14:textId="27E97919" w:rsidR="00290B59" w:rsidDel="00872DCA" w:rsidRDefault="00290B59" w:rsidP="00290B59">
            <w:pPr>
              <w:spacing w:line="240" w:lineRule="auto"/>
              <w:jc w:val="center"/>
              <w:rPr>
                <w:bCs/>
                <w:sz w:val="20"/>
              </w:rPr>
            </w:pPr>
            <w:r w:rsidRPr="00F2636B">
              <w:rPr>
                <w:bCs/>
                <w:sz w:val="20"/>
              </w:rPr>
              <w:t>15,343</w:t>
            </w:r>
          </w:p>
        </w:tc>
        <w:tc>
          <w:tcPr>
            <w:tcW w:w="2655" w:type="dxa"/>
            <w:vAlign w:val="center"/>
          </w:tcPr>
          <w:p w14:paraId="283EBA2A" w14:textId="42D77E7C" w:rsidR="00290B59" w:rsidRPr="00F2636B" w:rsidDel="00120490" w:rsidRDefault="00290B59" w:rsidP="00290B59">
            <w:pPr>
              <w:spacing w:line="240" w:lineRule="auto"/>
              <w:jc w:val="center"/>
              <w:rPr>
                <w:bCs/>
                <w:sz w:val="20"/>
              </w:rPr>
            </w:pPr>
            <w:r w:rsidRPr="00F2636B">
              <w:rPr>
                <w:bCs/>
                <w:sz w:val="20"/>
              </w:rPr>
              <w:t>22.7%</w:t>
            </w:r>
          </w:p>
        </w:tc>
      </w:tr>
      <w:tr w:rsidR="00290B59" w:rsidRPr="00E069AC" w14:paraId="289707D9" w14:textId="77777777" w:rsidTr="00290B59">
        <w:trPr>
          <w:trHeight w:val="415"/>
        </w:trPr>
        <w:tc>
          <w:tcPr>
            <w:tcW w:w="4675" w:type="dxa"/>
            <w:vAlign w:val="center"/>
          </w:tcPr>
          <w:p w14:paraId="65A69EF1" w14:textId="005B55CF" w:rsidR="00290B59" w:rsidRPr="00290B59" w:rsidRDefault="00290B59" w:rsidP="00290B59">
            <w:pPr>
              <w:spacing w:line="240" w:lineRule="auto"/>
              <w:jc w:val="left"/>
              <w:rPr>
                <w:sz w:val="20"/>
              </w:rPr>
            </w:pPr>
            <w:r w:rsidRPr="00290B59">
              <w:rPr>
                <w:sz w:val="20"/>
              </w:rPr>
              <w:t xml:space="preserve">IEA Energy Technologies Perspectives (2017) – Reference Technology Scenario </w:t>
            </w:r>
          </w:p>
        </w:tc>
        <w:tc>
          <w:tcPr>
            <w:tcW w:w="1879" w:type="dxa"/>
            <w:vAlign w:val="center"/>
          </w:tcPr>
          <w:p w14:paraId="693F09FD" w14:textId="1D7CD95C" w:rsidR="00290B59" w:rsidRPr="00290B59" w:rsidRDefault="00290B59" w:rsidP="00290B59">
            <w:pPr>
              <w:spacing w:line="240" w:lineRule="auto"/>
              <w:jc w:val="center"/>
              <w:rPr>
                <w:bCs/>
                <w:sz w:val="20"/>
              </w:rPr>
            </w:pPr>
            <w:r w:rsidRPr="00290B59">
              <w:rPr>
                <w:bCs/>
                <w:sz w:val="20"/>
              </w:rPr>
              <w:t>4,678</w:t>
            </w:r>
          </w:p>
        </w:tc>
        <w:tc>
          <w:tcPr>
            <w:tcW w:w="2655" w:type="dxa"/>
            <w:vAlign w:val="center"/>
          </w:tcPr>
          <w:p w14:paraId="5718A6A0" w14:textId="6D0F0B93" w:rsidR="00290B59" w:rsidRPr="00290B59" w:rsidRDefault="00F27E42" w:rsidP="00290B59">
            <w:pPr>
              <w:spacing w:line="240" w:lineRule="auto"/>
              <w:jc w:val="center"/>
              <w:rPr>
                <w:bCs/>
                <w:sz w:val="20"/>
              </w:rPr>
            </w:pPr>
            <w:r>
              <w:rPr>
                <w:bCs/>
                <w:sz w:val="20"/>
              </w:rPr>
              <w:t>10.0</w:t>
            </w:r>
            <w:r w:rsidR="00290B59" w:rsidRPr="00290B59">
              <w:rPr>
                <w:bCs/>
                <w:sz w:val="20"/>
              </w:rPr>
              <w:t>%</w:t>
            </w:r>
          </w:p>
        </w:tc>
      </w:tr>
      <w:tr w:rsidR="00290B59" w:rsidRPr="00E069AC" w14:paraId="050ACC57" w14:textId="77777777" w:rsidTr="00290B59">
        <w:trPr>
          <w:trHeight w:val="410"/>
        </w:trPr>
        <w:tc>
          <w:tcPr>
            <w:tcW w:w="4675" w:type="dxa"/>
            <w:vAlign w:val="center"/>
          </w:tcPr>
          <w:p w14:paraId="0584602D" w14:textId="4659DC0A" w:rsidR="00290B59" w:rsidRPr="00290B59" w:rsidRDefault="00290B59" w:rsidP="00290B59">
            <w:pPr>
              <w:spacing w:line="240" w:lineRule="auto"/>
              <w:jc w:val="left"/>
              <w:rPr>
                <w:sz w:val="20"/>
              </w:rPr>
            </w:pPr>
            <w:r w:rsidRPr="00290B59">
              <w:rPr>
                <w:sz w:val="20"/>
              </w:rPr>
              <w:t xml:space="preserve">IEA Energy Technologies Perspectives (2017) – 2DS </w:t>
            </w:r>
          </w:p>
        </w:tc>
        <w:tc>
          <w:tcPr>
            <w:tcW w:w="1879" w:type="dxa"/>
            <w:vAlign w:val="center"/>
          </w:tcPr>
          <w:p w14:paraId="695ED788" w14:textId="63D3B126" w:rsidR="00290B59" w:rsidRPr="00290B59" w:rsidRDefault="00290B59" w:rsidP="00290B59">
            <w:pPr>
              <w:spacing w:line="240" w:lineRule="auto"/>
              <w:jc w:val="center"/>
              <w:rPr>
                <w:bCs/>
                <w:sz w:val="20"/>
              </w:rPr>
            </w:pPr>
            <w:r w:rsidRPr="00290B59">
              <w:rPr>
                <w:bCs/>
                <w:sz w:val="20"/>
              </w:rPr>
              <w:t>6,486</w:t>
            </w:r>
          </w:p>
        </w:tc>
        <w:tc>
          <w:tcPr>
            <w:tcW w:w="2655" w:type="dxa"/>
            <w:vAlign w:val="center"/>
          </w:tcPr>
          <w:p w14:paraId="60D7DAD1" w14:textId="2643F5A2" w:rsidR="00290B59" w:rsidRPr="00290B59" w:rsidRDefault="00290B59" w:rsidP="00290B59">
            <w:pPr>
              <w:spacing w:line="240" w:lineRule="auto"/>
              <w:jc w:val="center"/>
              <w:rPr>
                <w:bCs/>
                <w:sz w:val="20"/>
              </w:rPr>
            </w:pPr>
            <w:r w:rsidRPr="00290B59">
              <w:rPr>
                <w:bCs/>
                <w:sz w:val="20"/>
              </w:rPr>
              <w:t>15.2%</w:t>
            </w:r>
          </w:p>
        </w:tc>
      </w:tr>
      <w:tr w:rsidR="00290B59" w:rsidRPr="00E069AC" w14:paraId="78931A43" w14:textId="77777777" w:rsidTr="00290B59">
        <w:trPr>
          <w:trHeight w:val="415"/>
        </w:trPr>
        <w:tc>
          <w:tcPr>
            <w:tcW w:w="4675" w:type="dxa"/>
            <w:vAlign w:val="center"/>
          </w:tcPr>
          <w:p w14:paraId="4514D391" w14:textId="4AF7A86F" w:rsidR="00290B59" w:rsidRPr="00290B59" w:rsidRDefault="00290B59" w:rsidP="00290B59">
            <w:pPr>
              <w:spacing w:line="240" w:lineRule="auto"/>
              <w:jc w:val="left"/>
              <w:rPr>
                <w:sz w:val="20"/>
              </w:rPr>
            </w:pPr>
            <w:r w:rsidRPr="00290B59">
              <w:rPr>
                <w:sz w:val="20"/>
              </w:rPr>
              <w:t xml:space="preserve">IEA Energy Technologies Perspectives (2017) – B2DS </w:t>
            </w:r>
          </w:p>
        </w:tc>
        <w:tc>
          <w:tcPr>
            <w:tcW w:w="1879" w:type="dxa"/>
            <w:vAlign w:val="center"/>
          </w:tcPr>
          <w:p w14:paraId="109D83B9" w14:textId="334A0245" w:rsidR="00290B59" w:rsidRPr="00290B59" w:rsidRDefault="00290B59" w:rsidP="00290B59">
            <w:pPr>
              <w:spacing w:line="240" w:lineRule="auto"/>
              <w:jc w:val="center"/>
              <w:rPr>
                <w:bCs/>
                <w:sz w:val="20"/>
              </w:rPr>
            </w:pPr>
            <w:r w:rsidRPr="00290B59">
              <w:rPr>
                <w:bCs/>
                <w:sz w:val="20"/>
              </w:rPr>
              <w:t>6,851</w:t>
            </w:r>
          </w:p>
        </w:tc>
        <w:tc>
          <w:tcPr>
            <w:tcW w:w="2655" w:type="dxa"/>
            <w:vAlign w:val="center"/>
          </w:tcPr>
          <w:p w14:paraId="17DB0DA6" w14:textId="2989CB2B" w:rsidR="00290B59" w:rsidRPr="00290B59" w:rsidRDefault="00290B59" w:rsidP="00290B59">
            <w:pPr>
              <w:spacing w:line="240" w:lineRule="auto"/>
              <w:jc w:val="center"/>
              <w:rPr>
                <w:bCs/>
                <w:sz w:val="20"/>
              </w:rPr>
            </w:pPr>
            <w:r w:rsidRPr="00290B59">
              <w:rPr>
                <w:bCs/>
                <w:sz w:val="20"/>
              </w:rPr>
              <w:t>15.</w:t>
            </w:r>
            <w:r w:rsidR="00F27E42">
              <w:rPr>
                <w:bCs/>
                <w:sz w:val="20"/>
              </w:rPr>
              <w:t>5</w:t>
            </w:r>
            <w:r w:rsidRPr="00290B59">
              <w:rPr>
                <w:bCs/>
                <w:sz w:val="20"/>
              </w:rPr>
              <w:t>%</w:t>
            </w:r>
          </w:p>
        </w:tc>
      </w:tr>
    </w:tbl>
    <w:p w14:paraId="2CCA8450" w14:textId="77777777" w:rsidR="00593535" w:rsidRDefault="00593535">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7454D80C" w14:textId="13AE9D05" w:rsidR="00434F61" w:rsidRPr="00E069AC" w:rsidRDefault="551A77D0" w:rsidP="00912CC8">
      <w:pPr>
        <w:pStyle w:val="Heading1"/>
      </w:pPr>
      <w:bookmarkStart w:id="66" w:name="_Toc18958337"/>
      <w:r w:rsidRPr="00E069AC">
        <w:t>References</w:t>
      </w:r>
      <w:bookmarkEnd w:id="66"/>
    </w:p>
    <w:p w14:paraId="65D2744F" w14:textId="77777777" w:rsidR="00833716" w:rsidRPr="00A84B41" w:rsidRDefault="00833716" w:rsidP="00575828">
      <w:pPr>
        <w:rPr>
          <w:rFonts w:cs="Times New Roman"/>
        </w:rPr>
      </w:pPr>
      <w:r w:rsidRPr="00A84B41">
        <w:rPr>
          <w:rFonts w:cs="Times New Roman"/>
        </w:rPr>
        <w:t xml:space="preserve">American Wind Energy Association. (2015). </w:t>
      </w:r>
      <w:r w:rsidRPr="00A84B41">
        <w:rPr>
          <w:rFonts w:cs="Times New Roman"/>
          <w:i/>
          <w:iCs/>
        </w:rPr>
        <w:t>Wind Energy Helps Build a More Reliable and Balanced Electricity Portfolio</w:t>
      </w:r>
      <w:r w:rsidRPr="00A84B41">
        <w:rPr>
          <w:rFonts w:cs="Times New Roman"/>
        </w:rPr>
        <w:t>. Retrieved from:  http://awea.files.cms-plus.com/AWEA%20Reliability%20White%20Paper%20-%202-12-15.pdf.</w:t>
      </w:r>
    </w:p>
    <w:p w14:paraId="55C4F9ED" w14:textId="77777777" w:rsidR="00833716" w:rsidRPr="00A84B41" w:rsidRDefault="00833716" w:rsidP="00575828">
      <w:pPr>
        <w:rPr>
          <w:rFonts w:cs="Times New Roman"/>
        </w:rPr>
      </w:pPr>
      <w:r w:rsidRPr="00A84B41">
        <w:rPr>
          <w:rFonts w:cs="Times New Roman"/>
          <w:lang w:val="pt-PT"/>
        </w:rPr>
        <w:t xml:space="preserve">AMPERE. (2014). </w:t>
      </w:r>
      <w:r w:rsidRPr="00117ACA">
        <w:rPr>
          <w:rFonts w:cs="Times New Roman"/>
          <w:i/>
          <w:lang w:val="pt-PT"/>
        </w:rPr>
        <w:t>AMPERE Database,</w:t>
      </w:r>
      <w:r w:rsidRPr="00A84B41">
        <w:rPr>
          <w:rFonts w:cs="Times New Roman"/>
          <w:lang w:val="pt-PT"/>
        </w:rPr>
        <w:t xml:space="preserve"> Regions Definitions, EU FP7 AMPERE Project. </w:t>
      </w:r>
      <w:r w:rsidRPr="00A84B41">
        <w:rPr>
          <w:rFonts w:cs="Times New Roman"/>
        </w:rPr>
        <w:t>Retrieved from: https://secure.iiasa.ac.at/web-apps/ene/AMPEREDB/dsd?Action=htmlpage&amp;page=about#regiondefs</w:t>
      </w:r>
    </w:p>
    <w:p w14:paraId="00B4E346" w14:textId="77777777" w:rsidR="00833716" w:rsidRPr="00A84B41" w:rsidRDefault="00833716" w:rsidP="00575828">
      <w:pPr>
        <w:rPr>
          <w:rFonts w:cs="Times New Roman"/>
        </w:rPr>
      </w:pPr>
      <w:r w:rsidRPr="00A84B41">
        <w:rPr>
          <w:rFonts w:cs="Times New Roman"/>
        </w:rPr>
        <w:t xml:space="preserve">Arent, D., Pless, J., Mai, T., Wiser, R., Hand, M., Baldwin, S., Heath, G., Macknick, J., Bazilian, M., Schlosser, A. (2014). Implications of High Renewable Electricity Penetration in the US for Water Use, Greenhouse Gas Emissions, Land-Use, and Materials Supply. </w:t>
      </w:r>
      <w:r w:rsidRPr="00A84B41">
        <w:rPr>
          <w:rFonts w:cs="Times New Roman"/>
          <w:i/>
          <w:iCs/>
        </w:rPr>
        <w:t>Applied Energy, 123, 368–77.</w:t>
      </w:r>
    </w:p>
    <w:p w14:paraId="367FB6AB" w14:textId="77777777" w:rsidR="00833716" w:rsidRPr="008A56F8" w:rsidRDefault="00833716" w:rsidP="00290B59">
      <w:pPr>
        <w:rPr>
          <w:rFonts w:cs="Times New Roman"/>
        </w:rPr>
      </w:pPr>
      <w:r w:rsidRPr="008A56F8">
        <w:rPr>
          <w:rFonts w:cs="Times New Roman"/>
        </w:rPr>
        <w:t>Black &amp; Veatch (2012). Cost and performance data for power generation technologies. Black &amp; Veatch, National Renewable Energy Laboratory. Retrieved from: https://www.bv.com/docs/reports-studies/nrel-cost-report.pdf</w:t>
      </w:r>
    </w:p>
    <w:p w14:paraId="5C8F877A" w14:textId="77777777" w:rsidR="00833716" w:rsidRPr="00A84B41" w:rsidRDefault="00833716" w:rsidP="00575828">
      <w:pPr>
        <w:rPr>
          <w:rFonts w:cs="Times New Roman"/>
        </w:rPr>
      </w:pPr>
      <w:r w:rsidRPr="00A84B41">
        <w:rPr>
          <w:rFonts w:cs="Times New Roman"/>
        </w:rPr>
        <w:t xml:space="preserve">BNEF. (2014). </w:t>
      </w:r>
      <w:r w:rsidRPr="00A84B41">
        <w:rPr>
          <w:rFonts w:cs="Times New Roman"/>
          <w:i/>
          <w:iCs/>
        </w:rPr>
        <w:t>Sustainable Energy in America 2014 Factbook</w:t>
      </w:r>
      <w:r w:rsidRPr="00A84B41">
        <w:rPr>
          <w:rFonts w:cs="Times New Roman"/>
        </w:rPr>
        <w:t>. New York, NY: Bloomberg New Energy Finance. Retrieved from: http://about.bnef.com/white-papers/sustainable-energy-in-america-2014-factbook/</w:t>
      </w:r>
    </w:p>
    <w:p w14:paraId="094D31F5" w14:textId="77777777" w:rsidR="00833716" w:rsidRPr="008A56F8" w:rsidRDefault="00833716" w:rsidP="00290B59">
      <w:pPr>
        <w:rPr>
          <w:rFonts w:cs="Times New Roman"/>
        </w:rPr>
      </w:pPr>
      <w:r w:rsidRPr="008A56F8">
        <w:rPr>
          <w:rFonts w:cs="Times New Roman"/>
        </w:rPr>
        <w:t>BP Energy Outlook | Energy economics | BP. (n.d.). Retrieved November 29, 2018, from: https://www.bp.com/en/global/corporate/energy-economics/energy-outlook.html</w:t>
      </w:r>
    </w:p>
    <w:p w14:paraId="71824749" w14:textId="77777777" w:rsidR="00833716" w:rsidRPr="00A84B41" w:rsidRDefault="00833716" w:rsidP="00575828">
      <w:pPr>
        <w:rPr>
          <w:rFonts w:cs="Times New Roman"/>
        </w:rPr>
      </w:pPr>
      <w:r w:rsidRPr="00A84B41">
        <w:rPr>
          <w:rFonts w:cs="Times New Roman"/>
        </w:rPr>
        <w:t xml:space="preserve">BP. (2014). </w:t>
      </w:r>
      <w:r w:rsidRPr="00A84B41">
        <w:rPr>
          <w:rFonts w:cs="Times New Roman"/>
          <w:i/>
          <w:iCs/>
        </w:rPr>
        <w:t>Statistical Review of World Energy 2014</w:t>
      </w:r>
      <w:r w:rsidRPr="00A84B41">
        <w:rPr>
          <w:rFonts w:cs="Times New Roman"/>
        </w:rPr>
        <w:t>. Retrieved from: http://www.bp.com/en/global/corporate/about-bp/energy-economics/statistical-review-of-world-energy.html</w:t>
      </w:r>
    </w:p>
    <w:p w14:paraId="2DF5C012" w14:textId="77777777" w:rsidR="00833716" w:rsidRPr="008A56F8" w:rsidRDefault="00833716" w:rsidP="00290B59">
      <w:pPr>
        <w:rPr>
          <w:rFonts w:cs="Times New Roman"/>
        </w:rPr>
      </w:pPr>
      <w:r w:rsidRPr="008A56F8">
        <w:rPr>
          <w:rFonts w:cs="Times New Roman"/>
        </w:rPr>
        <w:t xml:space="preserve">BP. (2018). </w:t>
      </w:r>
      <w:r w:rsidRPr="00117ACA">
        <w:rPr>
          <w:rFonts w:cs="Times New Roman"/>
          <w:i/>
        </w:rPr>
        <w:t>Statistical Review of World Energy</w:t>
      </w:r>
      <w:r w:rsidRPr="008A56F8">
        <w:rPr>
          <w:rFonts w:cs="Times New Roman"/>
        </w:rPr>
        <w:t xml:space="preserve"> | Home | BP (No. 67th) (p. 56). British Petroleum. Retrieved from: /content/bp/business-sites/en/global/corporate/energy-economics/statistical-review-of-world-energy.html</w:t>
      </w:r>
    </w:p>
    <w:p w14:paraId="47D63274" w14:textId="77777777" w:rsidR="00833716" w:rsidRPr="00A84B41" w:rsidRDefault="00833716" w:rsidP="00575828">
      <w:pPr>
        <w:rPr>
          <w:rFonts w:cs="Times New Roman"/>
        </w:rPr>
      </w:pPr>
      <w:r w:rsidRPr="00A84B41">
        <w:rPr>
          <w:rFonts w:cs="Times New Roman"/>
        </w:rPr>
        <w:t xml:space="preserve">Budischak, CC., Sewell, D., Thomson, H., Mach, L., Veron, D.E., Kempton, W. (2013). Cost-minimized combinations of wind power, solar power and electrochemical storage, powering the grid up to 99.9% of the time. </w:t>
      </w:r>
      <w:r w:rsidRPr="00A84B41">
        <w:rPr>
          <w:rFonts w:cs="Times New Roman"/>
          <w:i/>
          <w:iCs/>
        </w:rPr>
        <w:t>Journal of Power Sources, 225, 60–74.</w:t>
      </w:r>
    </w:p>
    <w:p w14:paraId="7F5A63A7" w14:textId="77777777" w:rsidR="00833716" w:rsidRPr="008A56F8" w:rsidRDefault="00833716" w:rsidP="00290B59">
      <w:pPr>
        <w:rPr>
          <w:rFonts w:cs="Times New Roman"/>
        </w:rPr>
      </w:pPr>
      <w:r w:rsidRPr="008A56F8">
        <w:rPr>
          <w:rFonts w:cs="Times New Roman"/>
        </w:rPr>
        <w:t xml:space="preserve">Carbon Tracker &amp; Grantham Institute. (2017). </w:t>
      </w:r>
      <w:r w:rsidRPr="00117ACA">
        <w:rPr>
          <w:rFonts w:cs="Times New Roman"/>
          <w:i/>
        </w:rPr>
        <w:t xml:space="preserve">Expect the Unexpected: The Disruptive Power of Low-carbon Technology (p. 52). </w:t>
      </w:r>
      <w:r w:rsidRPr="008A56F8">
        <w:rPr>
          <w:rFonts w:cs="Times New Roman"/>
        </w:rPr>
        <w:t>A report by Carbon Tracker &amp; Grantham Institute at Imperial College London. Retrieved from: https://www.carbontracker.org/reports/expect-the-unexpected-the-disruptive-power-of-low-carbon-technology/</w:t>
      </w:r>
    </w:p>
    <w:p w14:paraId="49AE03DD" w14:textId="77777777" w:rsidR="00833716" w:rsidRPr="00A84B41" w:rsidRDefault="00833716" w:rsidP="00575828">
      <w:pPr>
        <w:rPr>
          <w:rFonts w:cs="Times New Roman"/>
        </w:rPr>
      </w:pPr>
      <w:r w:rsidRPr="00A84B41">
        <w:rPr>
          <w:rFonts w:cs="Times New Roman"/>
        </w:rPr>
        <w:t xml:space="preserve">Citi Global Perspectives and Solutions. (2015, August). </w:t>
      </w:r>
      <w:r w:rsidRPr="00A84B41">
        <w:rPr>
          <w:rFonts w:cs="Times New Roman"/>
          <w:i/>
          <w:iCs/>
        </w:rPr>
        <w:t>Energy Darwinism II. Why a Low Carbon Future Doesn’t Have to Cost the Earth.</w:t>
      </w:r>
      <w:r w:rsidRPr="00A84B41">
        <w:rPr>
          <w:rFonts w:cs="Times New Roman"/>
        </w:rPr>
        <w:t xml:space="preserve"> Retrieved from: https://www.privatebank.citibank.com/home/fresh-insight/gps-energy-darwinism.html</w:t>
      </w:r>
    </w:p>
    <w:p w14:paraId="33D71B6A" w14:textId="77777777" w:rsidR="00833716" w:rsidRDefault="00833716" w:rsidP="00575828">
      <w:pPr>
        <w:rPr>
          <w:rFonts w:cs="Times New Roman"/>
          <w:iCs/>
        </w:rPr>
      </w:pPr>
      <w:r w:rsidRPr="00A84B41">
        <w:rPr>
          <w:rFonts w:cs="Times New Roman"/>
        </w:rPr>
        <w:t xml:space="preserve">Danish Energy Agency and Energynet. (2012). </w:t>
      </w:r>
      <w:r w:rsidRPr="00A84B41">
        <w:rPr>
          <w:rFonts w:cs="Times New Roman"/>
          <w:i/>
          <w:iCs/>
        </w:rPr>
        <w:t xml:space="preserve">Technology Data for Energy Plants Generation of Electricity and District Heating, Energy Storage and Energy Carrier Generation and Conversion. Danish Energy Agency and Energinet.dk. </w:t>
      </w:r>
      <w:r w:rsidRPr="00A84B41">
        <w:rPr>
          <w:rFonts w:cs="Times New Roman"/>
          <w:iCs/>
        </w:rPr>
        <w:t xml:space="preserve">Retrieved from: </w:t>
      </w:r>
      <w:hyperlink r:id="rId28" w:history="1">
        <w:r w:rsidRPr="0047649F">
          <w:rPr>
            <w:rStyle w:val="Hyperlink"/>
            <w:rFonts w:cs="Times New Roman"/>
            <w:iCs/>
          </w:rPr>
          <w:t>https://energiatalgud.ee/img_auth.php/4/42/Energinet.dk._Technology_Data_for_Energy_Plants._2012.pdf</w:t>
        </w:r>
      </w:hyperlink>
    </w:p>
    <w:p w14:paraId="5E437B16" w14:textId="77777777" w:rsidR="00833716" w:rsidRPr="00A84B41" w:rsidRDefault="00833716" w:rsidP="00575828">
      <w:pPr>
        <w:rPr>
          <w:rFonts w:cs="Times New Roman"/>
        </w:rPr>
      </w:pPr>
      <w:r w:rsidRPr="00A84B41">
        <w:rPr>
          <w:rFonts w:cs="Times New Roman"/>
        </w:rPr>
        <w:t xml:space="preserve">Department of Energy. (2015). </w:t>
      </w:r>
      <w:r w:rsidRPr="00A84B41">
        <w:rPr>
          <w:rFonts w:cs="Times New Roman"/>
          <w:i/>
          <w:iCs/>
        </w:rPr>
        <w:t>Wind Vision: A New Era for Wind Power in the United States</w:t>
      </w:r>
      <w:r w:rsidRPr="00A84B41">
        <w:rPr>
          <w:rFonts w:cs="Times New Roman"/>
        </w:rPr>
        <w:t>. Washington DC: U.S. Department of Energy. Retrieved from:  http://energy.gov/sites/prod/files/WindVision_Report_final.pdf.</w:t>
      </w:r>
    </w:p>
    <w:p w14:paraId="5DD5E311" w14:textId="77777777" w:rsidR="00833716" w:rsidRPr="00A84B41" w:rsidRDefault="00833716" w:rsidP="00575828">
      <w:pPr>
        <w:rPr>
          <w:rFonts w:cs="Times New Roman"/>
        </w:rPr>
      </w:pPr>
      <w:r w:rsidRPr="00A84B41">
        <w:rPr>
          <w:rFonts w:cs="Times New Roman"/>
        </w:rPr>
        <w:t xml:space="preserve">Department of Energy. (2016). </w:t>
      </w:r>
      <w:r w:rsidRPr="00A84B41">
        <w:rPr>
          <w:rFonts w:cs="Times New Roman"/>
          <w:i/>
          <w:iCs/>
        </w:rPr>
        <w:t xml:space="preserve">2015 Wind Technologies Market Report. </w:t>
      </w:r>
      <w:r w:rsidRPr="00A84B41">
        <w:rPr>
          <w:rFonts w:cs="Times New Roman"/>
        </w:rPr>
        <w:t>U.S. Department of Energy. Retrieved from: http://energy.gov/eere/wind/downloads/2015-wind-technologies-market-report</w:t>
      </w:r>
    </w:p>
    <w:p w14:paraId="7174E87A" w14:textId="77777777" w:rsidR="00833716" w:rsidRPr="008A56F8" w:rsidRDefault="00833716" w:rsidP="00290B59">
      <w:pPr>
        <w:rPr>
          <w:rFonts w:cs="Times New Roman"/>
        </w:rPr>
      </w:pPr>
      <w:r w:rsidRPr="008A56F8">
        <w:rPr>
          <w:rFonts w:cs="Times New Roman"/>
        </w:rPr>
        <w:t>Department of Energy. (n.d.). Wind Manufacturing and Supply Chain | Department of Energy. Retrieved January 3, 2019, from https://www.energy.gov/eere/wind/wind-manufacturing-and-supply-chain</w:t>
      </w:r>
    </w:p>
    <w:p w14:paraId="2D078057" w14:textId="77777777" w:rsidR="00833716" w:rsidRPr="008A56F8" w:rsidRDefault="00833716" w:rsidP="00290B59">
      <w:pPr>
        <w:rPr>
          <w:rFonts w:cs="Times New Roman"/>
        </w:rPr>
      </w:pPr>
      <w:r w:rsidRPr="008A56F8">
        <w:rPr>
          <w:rFonts w:cs="Times New Roman"/>
        </w:rPr>
        <w:t>DNV GL. (2018). DNV GL Energy Transition Outlook 2018: A global and regional forecast of the energy transition to 2050. DNV GL. Retrieved from https://eto.dnvgl.com/2018/</w:t>
      </w:r>
    </w:p>
    <w:p w14:paraId="13D3525D" w14:textId="77777777" w:rsidR="00833716" w:rsidRPr="008A56F8" w:rsidRDefault="00833716" w:rsidP="00290B59">
      <w:pPr>
        <w:rPr>
          <w:rFonts w:cs="Times New Roman"/>
        </w:rPr>
      </w:pPr>
      <w:r w:rsidRPr="008A56F8">
        <w:rPr>
          <w:rFonts w:cs="Times New Roman"/>
        </w:rPr>
        <w:t>DOE. (2016). 2015 Wind Technologies Market Report | Department of Energy. US Department of Energy, Office of Energy Efficiency and Renewable Energy. Retrieved from https://www.energy.gov/eere/wind/downloads/2015-wind-technologies-market-report</w:t>
      </w:r>
    </w:p>
    <w:p w14:paraId="2D0B7B93" w14:textId="77777777" w:rsidR="00833716" w:rsidRPr="00A84B41" w:rsidRDefault="00833716" w:rsidP="00575828">
      <w:pPr>
        <w:rPr>
          <w:rFonts w:cs="Times New Roman"/>
        </w:rPr>
      </w:pPr>
      <w:r w:rsidRPr="00A84B41">
        <w:rPr>
          <w:rFonts w:cs="Times New Roman"/>
        </w:rPr>
        <w:t>Dolan, S. L., Heath, G.A. (2012). Life Cycle Greenhouse Gas Emissions of Utility</w:t>
      </w:r>
      <w:r w:rsidRPr="00A84B41">
        <w:rPr>
          <w:rFonts w:ascii="Cambria Math" w:eastAsia="Calibri" w:hAnsi="Cambria Math" w:cs="Cambria Math"/>
        </w:rPr>
        <w:t>‐</w:t>
      </w:r>
      <w:r w:rsidRPr="00A84B41">
        <w:rPr>
          <w:rFonts w:cs="Times New Roman"/>
        </w:rPr>
        <w:t xml:space="preserve">Scale Wind Power. </w:t>
      </w:r>
      <w:r w:rsidRPr="00A84B41">
        <w:rPr>
          <w:rFonts w:cs="Times New Roman"/>
          <w:i/>
          <w:iCs/>
        </w:rPr>
        <w:t>Journal of Industrial Ecology 16, no. s1, S136–54.</w:t>
      </w:r>
    </w:p>
    <w:p w14:paraId="3DFDCE99" w14:textId="77777777" w:rsidR="00833716" w:rsidRPr="008A56F8" w:rsidRDefault="00833716" w:rsidP="00290B59">
      <w:pPr>
        <w:rPr>
          <w:rFonts w:cs="Times New Roman"/>
        </w:rPr>
      </w:pPr>
      <w:r w:rsidRPr="008A56F8">
        <w:rPr>
          <w:rFonts w:cs="Times New Roman"/>
        </w:rPr>
        <w:t>Ecofys. (2018). Energy transition within 1.5°C: A disruptive approach to 100% decarbonisation of the global energy system by 2050. Ecofys - A Navigant Company. Retrieved from: https://www.ecofys.com/files/files/ecofys-a-navigant-company-2018-energy-transition-within-1.5c.pdf</w:t>
      </w:r>
    </w:p>
    <w:p w14:paraId="4CEB8CA3" w14:textId="77777777" w:rsidR="00833716" w:rsidRPr="008A56F8" w:rsidRDefault="00833716" w:rsidP="00290B59">
      <w:pPr>
        <w:rPr>
          <w:rFonts w:cs="Times New Roman"/>
        </w:rPr>
      </w:pPr>
      <w:r w:rsidRPr="008A56F8">
        <w:rPr>
          <w:rFonts w:cs="Times New Roman"/>
        </w:rPr>
        <w:t>EIA. (2013). Updated Capital Cost Estimates for Utility Scale Electricity Generating Plants. U.S. Energy Information Administration (EIA) under the U.S. Department of Energy. Retrieved from https://www.eia.gov/outlooks/capitalcost/</w:t>
      </w:r>
    </w:p>
    <w:p w14:paraId="037F26E1" w14:textId="77777777" w:rsidR="00833716" w:rsidRPr="00A84B41" w:rsidRDefault="00833716" w:rsidP="00575828">
      <w:pPr>
        <w:rPr>
          <w:rFonts w:cs="Times New Roman"/>
        </w:rPr>
      </w:pPr>
      <w:r w:rsidRPr="00A84B41">
        <w:rPr>
          <w:rFonts w:cs="Times New Roman"/>
        </w:rPr>
        <w:t xml:space="preserve">EIA. (2015). </w:t>
      </w:r>
      <w:r w:rsidRPr="00A84B41">
        <w:rPr>
          <w:rFonts w:cs="Times New Roman"/>
          <w:i/>
          <w:iCs/>
        </w:rPr>
        <w:t>Updated capital cost estimates for utility scale electricity generating plants</w:t>
      </w:r>
      <w:r w:rsidRPr="00A84B41">
        <w:rPr>
          <w:rFonts w:cs="Times New Roman"/>
        </w:rPr>
        <w:t>. Washington: U.S. Energy Information Administration Retrieved from http://www.eia.gov/forecasts/capitalcost/</w:t>
      </w:r>
      <w:r w:rsidRPr="00A84B41">
        <w:rPr>
          <w:rFonts w:cs="Times New Roman"/>
        </w:rPr>
        <w:br/>
        <w:t>pdf/updated_capcost.pdf</w:t>
      </w:r>
    </w:p>
    <w:p w14:paraId="5701814A" w14:textId="77777777" w:rsidR="00833716" w:rsidRPr="008A56F8" w:rsidRDefault="00833716" w:rsidP="00290B59">
      <w:pPr>
        <w:rPr>
          <w:rFonts w:cs="Times New Roman"/>
        </w:rPr>
      </w:pPr>
      <w:r w:rsidRPr="008A56F8">
        <w:rPr>
          <w:rFonts w:cs="Times New Roman"/>
        </w:rPr>
        <w:t>Equinor. (2018). Equinor’s Energy Perspectives 2018: A Call for Action. Equinor. Retrieved from https://www.equinor.com/en/how-and-why/sustainability/energy-perspectives.html</w:t>
      </w:r>
    </w:p>
    <w:p w14:paraId="6FC9D536" w14:textId="77777777" w:rsidR="00833716" w:rsidRPr="00A84B41" w:rsidRDefault="00833716" w:rsidP="00575828">
      <w:pPr>
        <w:rPr>
          <w:rFonts w:cs="Times New Roman"/>
          <w:i/>
          <w:iCs/>
        </w:rPr>
      </w:pPr>
      <w:r w:rsidRPr="00A84B41">
        <w:rPr>
          <w:rFonts w:cs="Times New Roman"/>
        </w:rPr>
        <w:t>European Commission</w:t>
      </w:r>
      <w:r>
        <w:rPr>
          <w:rFonts w:cs="Times New Roman"/>
        </w:rPr>
        <w:t xml:space="preserve"> (EC)</w:t>
      </w:r>
      <w:r w:rsidRPr="00A84B41">
        <w:rPr>
          <w:rFonts w:cs="Times New Roman"/>
        </w:rPr>
        <w:t xml:space="preserve">. (2014). </w:t>
      </w:r>
      <w:r w:rsidRPr="00A84B41">
        <w:rPr>
          <w:rFonts w:cs="Times New Roman"/>
          <w:i/>
          <w:iCs/>
        </w:rPr>
        <w:t>Impact Assessment accompanying the Communication from the European Commission: A policy framework for climate and energy in the period from 2020 to 2030.</w:t>
      </w:r>
      <w:r w:rsidRPr="00A84B41">
        <w:rPr>
          <w:rFonts w:cs="Times New Roman"/>
        </w:rPr>
        <w:t xml:space="preserve"> European Commission.</w:t>
      </w:r>
    </w:p>
    <w:p w14:paraId="2D0576F3" w14:textId="77777777" w:rsidR="00833716" w:rsidRPr="00A84B41" w:rsidRDefault="00833716" w:rsidP="00575828">
      <w:pPr>
        <w:rPr>
          <w:rFonts w:cs="Times New Roman"/>
          <w:i/>
          <w:iCs/>
        </w:rPr>
      </w:pPr>
      <w:r w:rsidRPr="00A84B41">
        <w:rPr>
          <w:rFonts w:cs="Times New Roman"/>
        </w:rPr>
        <w:t xml:space="preserve">Ferioli, F, Schoots, K., van der Zwaan, B.C.C. (2009). Use and limitations of learning curves for energy technology policy: a component-learning hypothesis. </w:t>
      </w:r>
      <w:r w:rsidRPr="00A84B41">
        <w:rPr>
          <w:rFonts w:cs="Times New Roman"/>
          <w:i/>
          <w:iCs/>
        </w:rPr>
        <w:t>Energy Policy 37, 2525-2535.</w:t>
      </w:r>
    </w:p>
    <w:p w14:paraId="45B10558" w14:textId="77777777" w:rsidR="00833716" w:rsidRPr="00A84B41" w:rsidRDefault="00833716" w:rsidP="00575828">
      <w:pPr>
        <w:rPr>
          <w:rFonts w:cs="Times New Roman"/>
        </w:rPr>
      </w:pPr>
      <w:r w:rsidRPr="00820BA5">
        <w:rPr>
          <w:rFonts w:cs="Times New Roman"/>
        </w:rPr>
        <w:t xml:space="preserve">Garcia Gusano, D., Iribarren, D., Martín-Gamboa, M., Dufour, J., Espegren, K., Lind, A. (2016). </w:t>
      </w:r>
      <w:r w:rsidRPr="00A84B41">
        <w:rPr>
          <w:rFonts w:cs="Times New Roman"/>
        </w:rPr>
        <w:t xml:space="preserve">Integration of life-cycle indicators into energy optimisation models: the case study of power generation in Norway. </w:t>
      </w:r>
      <w:r w:rsidRPr="00A84B41">
        <w:rPr>
          <w:rFonts w:cs="Times New Roman"/>
          <w:i/>
          <w:iCs/>
        </w:rPr>
        <w:t>Journal of Cleaner Production 112, 2693-2696.</w:t>
      </w:r>
      <w:r w:rsidRPr="00A84B41">
        <w:rPr>
          <w:rFonts w:cs="Times New Roman"/>
        </w:rPr>
        <w:t xml:space="preserve"> </w:t>
      </w:r>
    </w:p>
    <w:p w14:paraId="3326DC3C" w14:textId="77777777" w:rsidR="00833716" w:rsidRPr="00A84B41" w:rsidRDefault="00833716" w:rsidP="00575828">
      <w:pPr>
        <w:rPr>
          <w:rFonts w:cs="Times New Roman"/>
        </w:rPr>
      </w:pPr>
      <w:r w:rsidRPr="00A84B41">
        <w:rPr>
          <w:rFonts w:cs="Times New Roman"/>
        </w:rPr>
        <w:t xml:space="preserve">Greenpeace. (2014). </w:t>
      </w:r>
      <w:r w:rsidRPr="00234500">
        <w:rPr>
          <w:rFonts w:cs="Times New Roman"/>
          <w:i/>
        </w:rPr>
        <w:t>Global Wind Energy Outlook 2014.</w:t>
      </w:r>
      <w:r w:rsidRPr="00A84B41">
        <w:rPr>
          <w:rFonts w:cs="Times New Roman"/>
        </w:rPr>
        <w:t xml:space="preserve"> Retrieved from: http://www.gwec.net/wp-content/uploads/2014/10/GWEO2014_WEB.pdf</w:t>
      </w:r>
    </w:p>
    <w:p w14:paraId="74DBA669" w14:textId="77777777" w:rsidR="00833716" w:rsidRPr="00A84B41" w:rsidRDefault="00833716" w:rsidP="00575828">
      <w:pPr>
        <w:rPr>
          <w:rFonts w:cs="Times New Roman"/>
        </w:rPr>
      </w:pPr>
      <w:r w:rsidRPr="00A84B41">
        <w:rPr>
          <w:rFonts w:cs="Times New Roman"/>
        </w:rPr>
        <w:t xml:space="preserve">Greenpeace. (2015). </w:t>
      </w:r>
      <w:r w:rsidRPr="00A84B41">
        <w:rPr>
          <w:rFonts w:cs="Times New Roman"/>
          <w:i/>
          <w:iCs/>
        </w:rPr>
        <w:t>World Energy [R]evolution, a sustainable world energy outlook.</w:t>
      </w:r>
      <w:r w:rsidRPr="00A84B41">
        <w:rPr>
          <w:rFonts w:cs="Times New Roman"/>
        </w:rPr>
        <w:t xml:space="preserve"> Retrieved from: http://www.greenpeace.org/international/Global/international/publications/climate/2015/Energy-Revolution-2015-Full.pdf</w:t>
      </w:r>
    </w:p>
    <w:p w14:paraId="7C282D7E" w14:textId="77777777" w:rsidR="00833716" w:rsidRPr="00887563" w:rsidRDefault="00833716" w:rsidP="00575828">
      <w:pPr>
        <w:rPr>
          <w:rFonts w:cs="Times New Roman"/>
        </w:rPr>
      </w:pPr>
      <w:r>
        <w:rPr>
          <w:rFonts w:cs="Times New Roman"/>
        </w:rPr>
        <w:t>GWEC.</w:t>
      </w:r>
      <w:r w:rsidRPr="00887563">
        <w:rPr>
          <w:rFonts w:cs="Times New Roman"/>
        </w:rPr>
        <w:t xml:space="preserve"> </w:t>
      </w:r>
      <w:r>
        <w:rPr>
          <w:rFonts w:cs="Times New Roman"/>
        </w:rPr>
        <w:t>(</w:t>
      </w:r>
      <w:r w:rsidRPr="00887563">
        <w:rPr>
          <w:rFonts w:cs="Times New Roman"/>
        </w:rPr>
        <w:t>2017</w:t>
      </w:r>
      <w:r>
        <w:rPr>
          <w:rFonts w:cs="Times New Roman"/>
        </w:rPr>
        <w:t>).</w:t>
      </w:r>
      <w:r>
        <w:rPr>
          <w:rFonts w:cs="Times New Roman"/>
        </w:rPr>
        <w:tab/>
      </w:r>
      <w:r w:rsidRPr="00A142FC">
        <w:rPr>
          <w:rFonts w:cs="Times New Roman"/>
          <w:i/>
        </w:rPr>
        <w:t>Wind in Numbers.</w:t>
      </w:r>
      <w:r>
        <w:rPr>
          <w:rFonts w:cs="Times New Roman"/>
        </w:rPr>
        <w:t xml:space="preserve"> </w:t>
      </w:r>
      <w:r w:rsidRPr="00887563">
        <w:rPr>
          <w:rFonts w:cs="Times New Roman"/>
        </w:rPr>
        <w:t>Global Wind Energy Council. http://gwec.net/global-figures/wind-in-numbers/, accessed November 14, 2018.</w:t>
      </w:r>
    </w:p>
    <w:p w14:paraId="2C6636B5" w14:textId="77777777" w:rsidR="00833716" w:rsidRPr="00887563" w:rsidRDefault="00833716" w:rsidP="00575828">
      <w:pPr>
        <w:rPr>
          <w:rFonts w:cs="Times New Roman"/>
        </w:rPr>
      </w:pPr>
      <w:r w:rsidRPr="00887563">
        <w:rPr>
          <w:rFonts w:cs="Times New Roman"/>
        </w:rPr>
        <w:t>GWEC</w:t>
      </w:r>
      <w:r>
        <w:rPr>
          <w:rFonts w:cs="Times New Roman"/>
        </w:rPr>
        <w:t>. (</w:t>
      </w:r>
      <w:r w:rsidRPr="00887563">
        <w:rPr>
          <w:rFonts w:cs="Times New Roman"/>
        </w:rPr>
        <w:t>2018</w:t>
      </w:r>
      <w:r>
        <w:rPr>
          <w:rFonts w:cs="Times New Roman"/>
        </w:rPr>
        <w:t xml:space="preserve">). </w:t>
      </w:r>
      <w:r w:rsidRPr="00A142FC">
        <w:rPr>
          <w:rFonts w:cs="Times New Roman"/>
          <w:i/>
        </w:rPr>
        <w:t>Global Wind Statistics 2017.</w:t>
      </w:r>
      <w:r w:rsidRPr="00887563">
        <w:rPr>
          <w:rFonts w:cs="Times New Roman"/>
        </w:rPr>
        <w:t xml:space="preserve"> Global Wind Energy Council. </w:t>
      </w:r>
      <w:r>
        <w:rPr>
          <w:rFonts w:cs="Times New Roman"/>
        </w:rPr>
        <w:t xml:space="preserve">Retrieved from </w:t>
      </w:r>
      <w:r w:rsidRPr="00887563">
        <w:rPr>
          <w:rFonts w:cs="Times New Roman"/>
        </w:rPr>
        <w:t>http://gwec.net/wp-content/uploads/vip/GWEC_PRstats2017_EN-003_FINAL.pdf.</w:t>
      </w:r>
    </w:p>
    <w:p w14:paraId="684D8203" w14:textId="77777777" w:rsidR="00833716" w:rsidRPr="00A84B41" w:rsidRDefault="00833716" w:rsidP="00575828">
      <w:pPr>
        <w:rPr>
          <w:rFonts w:cs="Times New Roman"/>
        </w:rPr>
      </w:pPr>
      <w:r w:rsidRPr="00A84B41">
        <w:rPr>
          <w:rFonts w:cs="Times New Roman"/>
        </w:rPr>
        <w:t xml:space="preserve">Hansen, J., Sato, M., Kharecha, P., Beerling, D., Berner, R., Masson-Delmotte, V., Pagani, M., Raymo, M., Royer, D.L., Zachos, J.C. (2008). Target atmospheric </w:t>
      </w:r>
      <w:r>
        <w:rPr>
          <w:rFonts w:cs="Times New Roman"/>
        </w:rPr>
        <w:t>CO</w:t>
      </w:r>
      <w:r w:rsidRPr="00A84B41">
        <w:rPr>
          <w:rFonts w:cs="Times New Roman"/>
          <w:vertAlign w:val="subscript"/>
        </w:rPr>
        <w:t>2</w:t>
      </w:r>
      <w:r w:rsidRPr="00A84B41">
        <w:rPr>
          <w:rFonts w:cs="Times New Roman"/>
        </w:rPr>
        <w:t xml:space="preserve">: where should humanity aim? </w:t>
      </w:r>
      <w:r w:rsidRPr="00A84B41">
        <w:rPr>
          <w:rFonts w:cs="Times New Roman"/>
          <w:i/>
          <w:iCs/>
        </w:rPr>
        <w:t>Open Atmospheric Science Journal</w:t>
      </w:r>
      <w:r w:rsidRPr="00A84B41">
        <w:rPr>
          <w:rFonts w:cs="Times New Roman"/>
        </w:rPr>
        <w:t xml:space="preserve"> 2, 217–31.</w:t>
      </w:r>
    </w:p>
    <w:p w14:paraId="00819924" w14:textId="77777777" w:rsidR="00833716" w:rsidRPr="00A84B41" w:rsidRDefault="00833716" w:rsidP="00575828">
      <w:pPr>
        <w:rPr>
          <w:rFonts w:cs="Times New Roman"/>
        </w:rPr>
      </w:pPr>
      <w:r w:rsidRPr="00A84B41">
        <w:rPr>
          <w:rFonts w:cs="Times New Roman"/>
        </w:rPr>
        <w:t xml:space="preserve">Hart, E.K., Jacobson, M.Z. (2011). A Monte Carlo approach to generator portfolio planning and carbon emissions assessments of systems with large penetrations of variable renewables. </w:t>
      </w:r>
      <w:r w:rsidRPr="00A84B41">
        <w:rPr>
          <w:rFonts w:cs="Times New Roman"/>
          <w:i/>
          <w:iCs/>
        </w:rPr>
        <w:t>Renewable Energy 36, no. 8, 2278–86.</w:t>
      </w:r>
    </w:p>
    <w:p w14:paraId="06DCAAB6" w14:textId="77777777" w:rsidR="00833716" w:rsidRPr="008A56F8" w:rsidRDefault="00833716" w:rsidP="00290B59">
      <w:pPr>
        <w:rPr>
          <w:rFonts w:cs="Times New Roman"/>
        </w:rPr>
      </w:pPr>
      <w:r w:rsidRPr="008A56F8">
        <w:rPr>
          <w:rFonts w:cs="Times New Roman"/>
        </w:rPr>
        <w:t xml:space="preserve">Hayashi, D., Huenteler, J., &amp; Lewis, J. I. (2018). Gone with the wind: A learning curve analysis of China’s wind power industry. </w:t>
      </w:r>
      <w:r w:rsidRPr="00A142FC">
        <w:rPr>
          <w:rFonts w:cs="Times New Roman"/>
          <w:i/>
        </w:rPr>
        <w:t>Energy Policy, 120, 38–51.</w:t>
      </w:r>
      <w:r w:rsidRPr="008A56F8">
        <w:rPr>
          <w:rFonts w:cs="Times New Roman"/>
        </w:rPr>
        <w:t xml:space="preserve"> https://doi.org/10.1016/j.enpol.2018.05.012</w:t>
      </w:r>
    </w:p>
    <w:p w14:paraId="5A8DB72C" w14:textId="77777777" w:rsidR="00833716" w:rsidRPr="008A56F8" w:rsidRDefault="00833716" w:rsidP="00290B59">
      <w:pPr>
        <w:rPr>
          <w:rFonts w:cs="Times New Roman"/>
        </w:rPr>
      </w:pPr>
      <w:r w:rsidRPr="008A56F8">
        <w:rPr>
          <w:rFonts w:cs="Times New Roman"/>
        </w:rPr>
        <w:t xml:space="preserve">Hayward, J. A., &amp; Graham, P. W. (2017). </w:t>
      </w:r>
      <w:r w:rsidRPr="00A142FC">
        <w:rPr>
          <w:rFonts w:cs="Times New Roman"/>
          <w:i/>
        </w:rPr>
        <w:t xml:space="preserve">Electricity generation technology cost projections: 2017-2050. </w:t>
      </w:r>
      <w:r w:rsidRPr="008A56F8">
        <w:rPr>
          <w:rFonts w:cs="Times New Roman"/>
        </w:rPr>
        <w:t>Commonwealth Scientific and Industrial Research Organisation (CSIRO). Retrieved from https://publications.csiro.au/rpr/pub?pid=csiro:EP178771</w:t>
      </w:r>
    </w:p>
    <w:p w14:paraId="09B8FB07" w14:textId="77777777" w:rsidR="00833716" w:rsidRPr="00A84B41" w:rsidRDefault="00833716" w:rsidP="00575828">
      <w:pPr>
        <w:rPr>
          <w:rFonts w:cs="Times New Roman"/>
        </w:rPr>
      </w:pPr>
      <w:r w:rsidRPr="00A84B41">
        <w:rPr>
          <w:rFonts w:cs="Times New Roman"/>
        </w:rPr>
        <w:t xml:space="preserve">Hayward, J., Graham, P.W. (2013). A global and local endogenous experience curve model for projecting future uptake and cost of electricity generation technologies. </w:t>
      </w:r>
      <w:r w:rsidRPr="00A84B41">
        <w:rPr>
          <w:rFonts w:cs="Times New Roman"/>
          <w:i/>
        </w:rPr>
        <w:t>Energy Economics, 40, 537-548</w:t>
      </w:r>
      <w:r w:rsidRPr="00A84B41">
        <w:rPr>
          <w:rFonts w:cs="Times New Roman"/>
        </w:rPr>
        <w:t xml:space="preserve">. </w:t>
      </w:r>
      <w:hyperlink r:id="rId29" w:tgtFrame="_blank" w:tooltip="Persistent link using digital object identifier" w:history="1">
        <w:r w:rsidRPr="00A84B41">
          <w:rPr>
            <w:rFonts w:cs="Times New Roman"/>
          </w:rPr>
          <w:t>https://doi.org/10.1016/j.eneco.2013.08.010</w:t>
        </w:r>
      </w:hyperlink>
    </w:p>
    <w:p w14:paraId="1882E3DB" w14:textId="77777777" w:rsidR="00833716" w:rsidRPr="00A84B41" w:rsidRDefault="00833716" w:rsidP="00575828">
      <w:pPr>
        <w:rPr>
          <w:rFonts w:cs="Times New Roman"/>
        </w:rPr>
      </w:pPr>
      <w:r w:rsidRPr="00A84B41">
        <w:rPr>
          <w:rFonts w:cs="Times New Roman"/>
        </w:rPr>
        <w:t xml:space="preserve">Hertwich, E., Gibon, T., Bouman, E., Arvesen, A., Suh, S., Heath, G., Bergesen, J., Ramirez, A., Vega, M., Shi, L. (2015). Integrated life-cycle assessment of electricity-supply scenarios confirms global environmental benefit of low-carbon technologies. </w:t>
      </w:r>
      <w:r w:rsidRPr="00A84B41">
        <w:rPr>
          <w:rFonts w:cs="Times New Roman"/>
          <w:i/>
          <w:iCs/>
        </w:rPr>
        <w:t>Proceedings of the National Academy of Sciences of the United States of America (PNAS) vol. 112, nº20, 6277-6282.</w:t>
      </w:r>
      <w:r w:rsidRPr="00A84B41">
        <w:rPr>
          <w:rFonts w:cs="Times New Roman"/>
        </w:rPr>
        <w:t xml:space="preserve"> Retrieved from: www.pnas.org/cgi/doi/10.1073/pnas.1312753111</w:t>
      </w:r>
    </w:p>
    <w:p w14:paraId="706C17C1" w14:textId="77777777" w:rsidR="00833716" w:rsidRPr="00A84B41" w:rsidRDefault="00833716" w:rsidP="00575828">
      <w:pPr>
        <w:rPr>
          <w:rFonts w:eastAsiaTheme="minorHAnsi" w:cs="Times New Roman"/>
        </w:rPr>
      </w:pPr>
      <w:r w:rsidRPr="00A84B41">
        <w:rPr>
          <w:rFonts w:cs="Times New Roman"/>
        </w:rPr>
        <w:t xml:space="preserve">Hondo, H. (2005). </w:t>
      </w:r>
      <w:r w:rsidRPr="00A84B41">
        <w:rPr>
          <w:rFonts w:eastAsiaTheme="minorHAnsi" w:cs="Times New Roman"/>
        </w:rPr>
        <w:t>Life cycle GHG emission analysis of power</w:t>
      </w:r>
      <w:r w:rsidRPr="00A84B41">
        <w:rPr>
          <w:rFonts w:cs="Times New Roman"/>
        </w:rPr>
        <w:t xml:space="preserve"> </w:t>
      </w:r>
      <w:r w:rsidRPr="00A84B41">
        <w:rPr>
          <w:rFonts w:eastAsiaTheme="minorHAnsi" w:cs="Times New Roman"/>
        </w:rPr>
        <w:t>generation systems: Japanese case</w:t>
      </w:r>
      <w:r w:rsidRPr="00A84B41">
        <w:rPr>
          <w:rFonts w:cs="Times New Roman"/>
        </w:rPr>
        <w:t xml:space="preserve">. </w:t>
      </w:r>
      <w:r w:rsidRPr="00A84B41">
        <w:rPr>
          <w:rFonts w:eastAsiaTheme="minorHAnsi" w:cs="Times New Roman"/>
          <w:i/>
        </w:rPr>
        <w:t>E</w:t>
      </w:r>
      <w:r w:rsidRPr="00A84B41">
        <w:rPr>
          <w:rFonts w:cs="Times New Roman"/>
          <w:i/>
        </w:rPr>
        <w:t xml:space="preserve">nergy 30, </w:t>
      </w:r>
      <w:r w:rsidRPr="00A84B41">
        <w:rPr>
          <w:rFonts w:eastAsiaTheme="minorHAnsi" w:cs="Times New Roman"/>
          <w:i/>
        </w:rPr>
        <w:t xml:space="preserve">2042–2056. </w:t>
      </w:r>
      <w:r w:rsidRPr="00A84B41">
        <w:rPr>
          <w:rFonts w:cs="Times New Roman"/>
        </w:rPr>
        <w:t>Retrieved from http://www.univie.ac.at/photovoltaik/umwelt/LCA_japanstudy.pdf</w:t>
      </w:r>
    </w:p>
    <w:p w14:paraId="50E71AE0" w14:textId="77777777" w:rsidR="00833716" w:rsidRPr="00A84B41" w:rsidRDefault="00833716" w:rsidP="00575828">
      <w:pPr>
        <w:rPr>
          <w:rFonts w:cs="Times New Roman"/>
        </w:rPr>
      </w:pPr>
      <w:r w:rsidRPr="00A84B41">
        <w:rPr>
          <w:rFonts w:cs="Times New Roman"/>
        </w:rPr>
        <w:t xml:space="preserve">IEA and NEA (2010). </w:t>
      </w:r>
      <w:r w:rsidRPr="00A84B41">
        <w:rPr>
          <w:rFonts w:cs="Times New Roman"/>
          <w:i/>
        </w:rPr>
        <w:t>Projected Costs of Generating Electricity – edition 2010.</w:t>
      </w:r>
      <w:r w:rsidRPr="00A84B41">
        <w:rPr>
          <w:rFonts w:cs="Times New Roman"/>
        </w:rPr>
        <w:t xml:space="preserve"> Organisation for Economic Co-operation and Development - International Energy Agency and Nuclear Energy Agency. France. Retrieved from </w:t>
      </w:r>
      <w:hyperlink r:id="rId30" w:history="1">
        <w:r w:rsidRPr="00234500">
          <w:rPr>
            <w:rStyle w:val="Hyperlink"/>
            <w:rFonts w:cs="Times New Roman"/>
            <w:color w:val="auto"/>
            <w:u w:val="none"/>
          </w:rPr>
          <w:t>http://www.worldenergyoutlook.org/media/weowebsite/energymodel/ProjectedCostsofGeneratingElectricity2010.pdf</w:t>
        </w:r>
      </w:hyperlink>
    </w:p>
    <w:p w14:paraId="4CFED785" w14:textId="77777777" w:rsidR="00833716" w:rsidRPr="00A84B41" w:rsidRDefault="00833716" w:rsidP="00575828">
      <w:pPr>
        <w:rPr>
          <w:rFonts w:cs="Times New Roman"/>
        </w:rPr>
      </w:pPr>
      <w:r w:rsidRPr="00A84B41">
        <w:rPr>
          <w:rFonts w:cs="Times New Roman"/>
        </w:rPr>
        <w:t xml:space="preserve">IEA and NEA (2015). </w:t>
      </w:r>
      <w:r w:rsidRPr="00A84B41">
        <w:rPr>
          <w:rFonts w:cs="Times New Roman"/>
          <w:i/>
        </w:rPr>
        <w:t xml:space="preserve">Projected Costs of Generating Electricity – edition 2015. </w:t>
      </w:r>
      <w:r w:rsidRPr="00A84B41">
        <w:rPr>
          <w:rFonts w:cs="Times New Roman"/>
        </w:rPr>
        <w:t>Organisation for Economic Co-operation and Development - International Energy Agency and Nuclear Energy Agency. France. Retrieved from https://www.oecd-nea.org/ndd/pubs/2015/7057-proj-costs-electricity-2015.pdf</w:t>
      </w:r>
    </w:p>
    <w:p w14:paraId="679EE27B" w14:textId="77777777" w:rsidR="00833716" w:rsidRPr="008A56F8" w:rsidRDefault="00833716" w:rsidP="00290B59">
      <w:pPr>
        <w:rPr>
          <w:rFonts w:cs="Times New Roman"/>
        </w:rPr>
      </w:pPr>
      <w:r w:rsidRPr="008A56F8">
        <w:rPr>
          <w:rFonts w:cs="Times New Roman"/>
        </w:rPr>
        <w:t xml:space="preserve">IEA. (2010). Energy Technology System Analysis Programme (ETSAP)  - Technology Brief E02. </w:t>
      </w:r>
      <w:r w:rsidRPr="00A84B41">
        <w:rPr>
          <w:rFonts w:cs="Times New Roman"/>
        </w:rPr>
        <w:t xml:space="preserve">Paris, France. </w:t>
      </w:r>
      <w:r w:rsidRPr="008A56F8">
        <w:rPr>
          <w:rFonts w:cs="Times New Roman"/>
        </w:rPr>
        <w:t>International Energy Agency (IEA). Retrieved from https://iea-etsap.org/index.php/energy-technology-data/energy-supply-technologies-data</w:t>
      </w:r>
    </w:p>
    <w:p w14:paraId="5563685E" w14:textId="77777777" w:rsidR="00833716" w:rsidRPr="00A84B41" w:rsidRDefault="00833716" w:rsidP="00575828">
      <w:pPr>
        <w:rPr>
          <w:rFonts w:cs="Times New Roman"/>
        </w:rPr>
      </w:pPr>
      <w:r w:rsidRPr="00A84B41">
        <w:rPr>
          <w:rFonts w:cs="Times New Roman"/>
        </w:rPr>
        <w:t xml:space="preserve">IEA. (2013). </w:t>
      </w:r>
      <w:r w:rsidRPr="00A84B41">
        <w:rPr>
          <w:rFonts w:cs="Times New Roman"/>
          <w:i/>
          <w:iCs/>
        </w:rPr>
        <w:t>Technology Roadmap: Wind Energy</w:t>
      </w:r>
      <w:r w:rsidRPr="00A84B41">
        <w:rPr>
          <w:rFonts w:cs="Times New Roman"/>
        </w:rPr>
        <w:t xml:space="preserve">. Paris, France. </w:t>
      </w:r>
      <w:r w:rsidRPr="008A56F8">
        <w:rPr>
          <w:rFonts w:cs="Times New Roman"/>
        </w:rPr>
        <w:t xml:space="preserve">International Energy Agency (IEA). </w:t>
      </w:r>
      <w:r w:rsidRPr="00A84B41">
        <w:rPr>
          <w:rFonts w:cs="Times New Roman"/>
        </w:rPr>
        <w:t>Retrieved from: https://www.iea.org/publications/freepublications/publication/Wind_2013_Roadmap.pdf.</w:t>
      </w:r>
    </w:p>
    <w:p w14:paraId="61A7B643" w14:textId="77777777" w:rsidR="00833716" w:rsidRPr="00A84B41" w:rsidRDefault="00833716" w:rsidP="00575828">
      <w:pPr>
        <w:rPr>
          <w:rFonts w:cs="Times New Roman"/>
        </w:rPr>
      </w:pPr>
      <w:r w:rsidRPr="00A84B41">
        <w:rPr>
          <w:rFonts w:cs="Times New Roman"/>
        </w:rPr>
        <w:t xml:space="preserve">IEA. (2014). </w:t>
      </w:r>
      <w:r w:rsidRPr="00A84B41">
        <w:rPr>
          <w:rFonts w:cs="Times New Roman"/>
          <w:i/>
          <w:iCs/>
        </w:rPr>
        <w:t xml:space="preserve">Energy Technology Perspectives 2014 - Harnessing Electricity’s Potential. </w:t>
      </w:r>
      <w:r w:rsidRPr="00A84B41">
        <w:rPr>
          <w:rFonts w:cs="Times New Roman"/>
        </w:rPr>
        <w:t xml:space="preserve">Paris, France. </w:t>
      </w:r>
      <w:r w:rsidRPr="008A56F8">
        <w:rPr>
          <w:rFonts w:cs="Times New Roman"/>
        </w:rPr>
        <w:t xml:space="preserve">International Energy Agency (IEA). </w:t>
      </w:r>
      <w:r w:rsidRPr="00A84B41">
        <w:rPr>
          <w:rFonts w:cs="Times New Roman"/>
          <w:iCs/>
        </w:rPr>
        <w:t xml:space="preserve">Retrieved from: </w:t>
      </w:r>
      <w:r w:rsidRPr="00A84B41">
        <w:rPr>
          <w:rFonts w:cs="Times New Roman"/>
        </w:rPr>
        <w:t>http://www.iea.org/etp/etp2014/.</w:t>
      </w:r>
    </w:p>
    <w:p w14:paraId="7A08198E" w14:textId="77777777" w:rsidR="00833716" w:rsidRPr="00A84B41" w:rsidRDefault="00833716" w:rsidP="00575828">
      <w:pPr>
        <w:rPr>
          <w:rFonts w:cs="Times New Roman"/>
        </w:rPr>
      </w:pPr>
      <w:r w:rsidRPr="00A84B41">
        <w:rPr>
          <w:rFonts w:cs="Times New Roman"/>
        </w:rPr>
        <w:t xml:space="preserve">IEA. (2016a). </w:t>
      </w:r>
      <w:r w:rsidRPr="00A84B41">
        <w:rPr>
          <w:rFonts w:cs="Times New Roman"/>
          <w:i/>
          <w:iCs/>
        </w:rPr>
        <w:t>Next Generation Wind and Solar Power – From cost to value.</w:t>
      </w:r>
      <w:r w:rsidRPr="00A84B41">
        <w:rPr>
          <w:rFonts w:cs="Times New Roman"/>
        </w:rPr>
        <w:t xml:space="preserve"> International Energy Agency and Clean Energy Ministrial. OECD/IEA, Paris. Retrieved from: https://www.iea.org/publications/freepublications/publication/NextGenerationWindandSolarPower.pdf</w:t>
      </w:r>
    </w:p>
    <w:p w14:paraId="23C94809" w14:textId="77777777" w:rsidR="00833716" w:rsidRPr="00A84B41" w:rsidRDefault="00833716" w:rsidP="00575828">
      <w:pPr>
        <w:rPr>
          <w:rFonts w:cs="Times New Roman"/>
        </w:rPr>
      </w:pPr>
      <w:r w:rsidRPr="00A84B41">
        <w:rPr>
          <w:rFonts w:cs="Times New Roman"/>
        </w:rPr>
        <w:t xml:space="preserve">IEA. (2016b). </w:t>
      </w:r>
      <w:r w:rsidRPr="00A84B41">
        <w:rPr>
          <w:rFonts w:cs="Times New Roman"/>
          <w:i/>
          <w:iCs/>
        </w:rPr>
        <w:t xml:space="preserve">Energy Technology Perspectives 2016 </w:t>
      </w:r>
      <w:r w:rsidRPr="00A84B41">
        <w:rPr>
          <w:rFonts w:cs="Times New Roman"/>
          <w:bCs/>
          <w:i/>
          <w:lang w:eastAsia="en-US"/>
        </w:rPr>
        <w:t>- Towards Sustainable Urban Energy Systems</w:t>
      </w:r>
      <w:r w:rsidRPr="00A84B41">
        <w:rPr>
          <w:rFonts w:cs="Times New Roman"/>
          <w:i/>
          <w:iCs/>
        </w:rPr>
        <w:t>.</w:t>
      </w:r>
      <w:r w:rsidRPr="00A84B41">
        <w:rPr>
          <w:rFonts w:cs="Times New Roman"/>
        </w:rPr>
        <w:t xml:space="preserve"> International Energy Agency. OECD/IEA, Paris. Retrieved from: </w:t>
      </w:r>
      <w:hyperlink r:id="rId31" w:history="1">
        <w:r w:rsidRPr="00234500">
          <w:rPr>
            <w:rStyle w:val="Hyperlink"/>
            <w:rFonts w:cs="Times New Roman"/>
            <w:color w:val="auto"/>
            <w:u w:val="none"/>
          </w:rPr>
          <w:t>https://www.iea.org/publications/freepublications/publication/EnergyTechnologyPerspectives2016_ExecutiveSummary_EnglishVersion.pdf</w:t>
        </w:r>
      </w:hyperlink>
    </w:p>
    <w:p w14:paraId="631A9E28" w14:textId="77777777" w:rsidR="00833716" w:rsidRPr="00833716" w:rsidRDefault="00833716" w:rsidP="00833716">
      <w:pPr>
        <w:rPr>
          <w:rFonts w:cs="Times New Roman"/>
        </w:rPr>
      </w:pPr>
      <w:r w:rsidRPr="00833716">
        <w:rPr>
          <w:rFonts w:cs="Times New Roman"/>
        </w:rPr>
        <w:t xml:space="preserve">IEA (2017). </w:t>
      </w:r>
      <w:r w:rsidRPr="00833716">
        <w:rPr>
          <w:rFonts w:cs="Times New Roman"/>
          <w:i/>
        </w:rPr>
        <w:t>Energy Technology Perspectives 2017 - Catalysing Energy Technology Transformations.</w:t>
      </w:r>
      <w:r w:rsidRPr="00833716">
        <w:rPr>
          <w:rFonts w:cs="Times New Roman"/>
        </w:rPr>
        <w:t xml:space="preserve"> International Energy Agency (IEA). Available at: </w:t>
      </w:r>
      <w:hyperlink r:id="rId32" w:history="1">
        <w:r w:rsidRPr="00833716">
          <w:rPr>
            <w:rStyle w:val="Hyperlink"/>
            <w:rFonts w:cs="Times New Roman"/>
          </w:rPr>
          <w:t>https://www.iea.org/etp/</w:t>
        </w:r>
      </w:hyperlink>
    </w:p>
    <w:p w14:paraId="0F3260FE" w14:textId="77777777" w:rsidR="00833716" w:rsidRPr="00833716" w:rsidRDefault="00833716" w:rsidP="00833716">
      <w:pPr>
        <w:rPr>
          <w:rFonts w:cs="Times New Roman"/>
        </w:rPr>
      </w:pPr>
      <w:r w:rsidRPr="00833716">
        <w:rPr>
          <w:rFonts w:cs="Times New Roman"/>
        </w:rPr>
        <w:t xml:space="preserve">IEA (2018). </w:t>
      </w:r>
      <w:r w:rsidRPr="00833716">
        <w:rPr>
          <w:rFonts w:cs="Times New Roman"/>
          <w:i/>
        </w:rPr>
        <w:t>World Energy Outlook 2018.</w:t>
      </w:r>
      <w:r w:rsidRPr="00833716">
        <w:rPr>
          <w:rFonts w:cs="Times New Roman"/>
        </w:rPr>
        <w:t xml:space="preserve"> International Energy Agency (IEA). Available at: </w:t>
      </w:r>
      <w:hyperlink r:id="rId33" w:history="1">
        <w:r w:rsidRPr="00833716">
          <w:rPr>
            <w:rStyle w:val="Hyperlink"/>
            <w:rFonts w:cs="Times New Roman"/>
          </w:rPr>
          <w:t>https://webstore.iea.org/world-energy-outlook-2018</w:t>
        </w:r>
      </w:hyperlink>
    </w:p>
    <w:p w14:paraId="61C1828B" w14:textId="77777777" w:rsidR="00CB2B51" w:rsidRDefault="00CB2B51" w:rsidP="00CB2B51">
      <w:pPr>
        <w:rPr>
          <w:rFonts w:cs="Times New Roman"/>
        </w:rPr>
      </w:pPr>
      <w:r>
        <w:rPr>
          <w:rFonts w:cs="Times New Roman"/>
        </w:rPr>
        <w:t xml:space="preserve">IEA (2019). Energy Prices and Taxes – Quarterly Statistics – First Quarter 2019. International Energy Agency. </w:t>
      </w:r>
      <w:r w:rsidRPr="00EC195C">
        <w:rPr>
          <w:rFonts w:cs="Times New Roman"/>
        </w:rPr>
        <w:t>OECD/IEA, Paris.</w:t>
      </w:r>
    </w:p>
    <w:p w14:paraId="1711E750" w14:textId="77777777" w:rsidR="00833716" w:rsidRPr="008A56F8" w:rsidRDefault="00833716" w:rsidP="00290B59">
      <w:pPr>
        <w:rPr>
          <w:rFonts w:cs="Times New Roman"/>
        </w:rPr>
      </w:pPr>
      <w:r w:rsidRPr="008A56F8">
        <w:rPr>
          <w:rFonts w:cs="Times New Roman"/>
        </w:rPr>
        <w:t>IEEJ. (2018). IEEJ Outlook 2019 — Energy transition and a thorny path for 3E challenges. The Institute of Energy Economics, Japan (IEEJ). Retrieved from: https://eneken.ieej.or.jp/en/whatsnew/430.html</w:t>
      </w:r>
    </w:p>
    <w:p w14:paraId="24E3ACA0" w14:textId="77777777" w:rsidR="00833716" w:rsidRPr="00A84B41" w:rsidRDefault="00833716" w:rsidP="00575828">
      <w:pPr>
        <w:rPr>
          <w:rFonts w:cs="Times New Roman"/>
        </w:rPr>
      </w:pPr>
      <w:r w:rsidRPr="00A84B41">
        <w:rPr>
          <w:rFonts w:cs="Times New Roman"/>
        </w:rPr>
        <w:t xml:space="preserve">IPCC. (2014). </w:t>
      </w:r>
      <w:r w:rsidRPr="00A84B41">
        <w:rPr>
          <w:rFonts w:cs="Times New Roman"/>
          <w:i/>
          <w:iCs/>
        </w:rPr>
        <w:t>Climate Change 2014: Mitigation of Climate Change. Contribution of Working Group III to the Fifth Assessment Report of the Intergovernmental Panel on Climate Change</w:t>
      </w:r>
      <w:r w:rsidRPr="00A84B41">
        <w:rPr>
          <w:rFonts w:cs="Times New Roman"/>
        </w:rPr>
        <w:t xml:space="preserve"> [Edenhofer, O., R. Pichs-Madruga, Y. Sokona, E. Farahani, S. Kadner, K. Seyboth, A. Adler, I. Baum, S. Brunner, P. Eickemeier, B. Kriemann, J. Savolainen, S. Schlömer, C. von Stechow, T. Zwickel and J.C. Minx (</w:t>
      </w:r>
      <w:r>
        <w:rPr>
          <w:rFonts w:cs="Times New Roman"/>
        </w:rPr>
        <w:t>2014</w:t>
      </w:r>
      <w:r w:rsidRPr="00A84B41">
        <w:rPr>
          <w:rFonts w:cs="Times New Roman"/>
        </w:rPr>
        <w:t>)]. Cambridge University Press, Cambridge, United Kingdom and New York, NY, USA Retrieved from: https://www.ipcc.ch/pdf/assessment-report/ar5/wg3/ipcc_wg3_ar5_full.pdf</w:t>
      </w:r>
    </w:p>
    <w:p w14:paraId="4D623151" w14:textId="77777777" w:rsidR="00833716" w:rsidRPr="00A84B41" w:rsidRDefault="00833716" w:rsidP="00575828">
      <w:pPr>
        <w:rPr>
          <w:rFonts w:cs="Times New Roman"/>
        </w:rPr>
      </w:pPr>
      <w:r w:rsidRPr="00A84B41">
        <w:rPr>
          <w:rFonts w:cs="Times New Roman"/>
        </w:rPr>
        <w:t xml:space="preserve">IRENA. (2015). </w:t>
      </w:r>
      <w:r w:rsidRPr="00A84B41">
        <w:rPr>
          <w:rFonts w:cs="Times New Roman"/>
          <w:i/>
          <w:iCs/>
        </w:rPr>
        <w:t>Renewable Power Generation Costs in 2014</w:t>
      </w:r>
      <w:r w:rsidRPr="00A84B41">
        <w:rPr>
          <w:rFonts w:cs="Times New Roman"/>
        </w:rPr>
        <w:t>. Abu Dhabi, United Arab Emirates: International Renewable Energy Agency, 2015. Retrieved from: http://www.irena.org/DocumentDownloads/Publications/IRENA_RE_Power_Costs_2014_report.pdf.</w:t>
      </w:r>
    </w:p>
    <w:p w14:paraId="4B0ADD4C" w14:textId="77777777" w:rsidR="00833716" w:rsidRPr="00A84B41" w:rsidRDefault="00833716" w:rsidP="00575828">
      <w:pPr>
        <w:rPr>
          <w:rFonts w:cs="Times New Roman"/>
        </w:rPr>
      </w:pPr>
      <w:r w:rsidRPr="00A84B41">
        <w:rPr>
          <w:rFonts w:cs="Times New Roman"/>
        </w:rPr>
        <w:t xml:space="preserve">IRENA. (2016a). </w:t>
      </w:r>
      <w:r w:rsidRPr="00A84B41">
        <w:rPr>
          <w:rFonts w:cs="Times New Roman"/>
          <w:i/>
          <w:iCs/>
        </w:rPr>
        <w:t>The Power to Change: Solar and Wind Cost Reduction Potential to 2025.</w:t>
      </w:r>
      <w:r w:rsidRPr="00A84B41">
        <w:rPr>
          <w:rFonts w:cs="Times New Roman"/>
        </w:rPr>
        <w:t xml:space="preserve"> International Renewable Energy Agency. Retrieved from: http://www.irena.org/DocumentDownloads/Publications/IRENA_Power_to_Change_2016.pdf</w:t>
      </w:r>
    </w:p>
    <w:p w14:paraId="7AD88386" w14:textId="77777777" w:rsidR="00833716" w:rsidRPr="00A84B41" w:rsidRDefault="00833716" w:rsidP="00575828">
      <w:pPr>
        <w:rPr>
          <w:rFonts w:cs="Times New Roman"/>
        </w:rPr>
      </w:pPr>
      <w:r w:rsidRPr="00A84B41">
        <w:rPr>
          <w:rFonts w:cs="Times New Roman"/>
        </w:rPr>
        <w:t xml:space="preserve">IRENA. (2016b). </w:t>
      </w:r>
      <w:r w:rsidRPr="00290B59">
        <w:rPr>
          <w:rFonts w:cs="Times New Roman"/>
          <w:i/>
        </w:rPr>
        <w:t>Data and Statistics Dashboard.</w:t>
      </w:r>
      <w:r w:rsidRPr="00A84B41">
        <w:rPr>
          <w:rFonts w:cs="Times New Roman"/>
        </w:rPr>
        <w:t xml:space="preserve"> International Renewable Energy Agency. Retrieved from: http://resourceirena.irena.org/gateway/dashboard/?topic=4&amp;subTopic=16</w:t>
      </w:r>
    </w:p>
    <w:p w14:paraId="5F3AA07E" w14:textId="77777777" w:rsidR="00833716" w:rsidRDefault="00833716" w:rsidP="00290B59">
      <w:pPr>
        <w:rPr>
          <w:rFonts w:cs="Times New Roman"/>
        </w:rPr>
      </w:pPr>
      <w:r w:rsidRPr="008A56F8">
        <w:rPr>
          <w:rFonts w:cs="Times New Roman"/>
        </w:rPr>
        <w:t xml:space="preserve">IRENA. (2018). </w:t>
      </w:r>
      <w:r w:rsidRPr="00290B59">
        <w:rPr>
          <w:rFonts w:cs="Times New Roman"/>
          <w:i/>
        </w:rPr>
        <w:t>Renewable power generation costs in 2017</w:t>
      </w:r>
      <w:r w:rsidRPr="008A56F8">
        <w:rPr>
          <w:rFonts w:cs="Times New Roman"/>
        </w:rPr>
        <w:t xml:space="preserve"> (p. 160). International Renewable Energy Agency (IRENA). Retrieved from </w:t>
      </w:r>
      <w:r w:rsidRPr="00AD641D">
        <w:rPr>
          <w:rFonts w:cs="Times New Roman"/>
        </w:rPr>
        <w:t>https://www.irena.org/-/media/Files/IRENA/Agency/Publication/2018/Jan/IRENA_2017_Power_Costs_2018.pdf</w:t>
      </w:r>
    </w:p>
    <w:p w14:paraId="672BE281" w14:textId="77777777" w:rsidR="00833716" w:rsidRPr="00B16143" w:rsidRDefault="00833716" w:rsidP="00575828">
      <w:pPr>
        <w:rPr>
          <w:rFonts w:cs="Times New Roman"/>
        </w:rPr>
      </w:pPr>
      <w:r w:rsidRPr="00D16A5D">
        <w:rPr>
          <w:rFonts w:cs="Times New Roman"/>
        </w:rPr>
        <w:t>IRENA</w:t>
      </w:r>
      <w:r>
        <w:rPr>
          <w:rFonts w:cs="Times New Roman"/>
        </w:rPr>
        <w:t>.</w:t>
      </w:r>
      <w:r w:rsidRPr="00D16A5D">
        <w:rPr>
          <w:rFonts w:cs="Times New Roman"/>
        </w:rPr>
        <w:t xml:space="preserve"> (2018). </w:t>
      </w:r>
      <w:r w:rsidRPr="00A863CD">
        <w:rPr>
          <w:rFonts w:cs="Times New Roman"/>
          <w:i/>
        </w:rPr>
        <w:t>Statistics Time Series – Capacity and Generation</w:t>
      </w:r>
      <w:r>
        <w:rPr>
          <w:rFonts w:cs="Times New Roman"/>
        </w:rPr>
        <w:t xml:space="preserve">. International Renewable Energy Agency. </w:t>
      </w:r>
      <w:r w:rsidRPr="00A84B41">
        <w:rPr>
          <w:rFonts w:cs="Times New Roman"/>
        </w:rPr>
        <w:t>Retrieved from:</w:t>
      </w:r>
      <w:r>
        <w:rPr>
          <w:rFonts w:cs="Times New Roman"/>
        </w:rPr>
        <w:t xml:space="preserve"> </w:t>
      </w:r>
      <w:r w:rsidRPr="00B16143">
        <w:rPr>
          <w:rFonts w:cs="Times New Roman"/>
        </w:rPr>
        <w:t>http://resourceirena.irena.org/gateway/dashboard/</w:t>
      </w:r>
    </w:p>
    <w:p w14:paraId="199D5BD0" w14:textId="3AD89EEE" w:rsidR="00833716" w:rsidRPr="00B16143" w:rsidRDefault="00833716" w:rsidP="00290B59">
      <w:pPr>
        <w:rPr>
          <w:rFonts w:cs="Times New Roman"/>
        </w:rPr>
      </w:pPr>
      <w:r w:rsidRPr="00B16143">
        <w:rPr>
          <w:rFonts w:cs="Times New Roman"/>
        </w:rPr>
        <w:t>IRENA. (2019</w:t>
      </w:r>
      <w:r w:rsidR="00B16143" w:rsidRPr="00B16143">
        <w:rPr>
          <w:rFonts w:cs="Times New Roman"/>
        </w:rPr>
        <w:t>a</w:t>
      </w:r>
      <w:r w:rsidRPr="00B16143">
        <w:rPr>
          <w:rFonts w:cs="Times New Roman"/>
        </w:rPr>
        <w:t xml:space="preserve">). </w:t>
      </w:r>
      <w:r w:rsidRPr="00B16143">
        <w:rPr>
          <w:rFonts w:cs="Times New Roman"/>
          <w:i/>
          <w:iCs/>
        </w:rPr>
        <w:t xml:space="preserve">Renewable Energy Statistics 2018. </w:t>
      </w:r>
      <w:r w:rsidRPr="00B16143">
        <w:rPr>
          <w:rFonts w:cs="Times New Roman"/>
        </w:rPr>
        <w:t xml:space="preserve">International Renewable Energy Agency. Retrieved from: </w:t>
      </w:r>
      <w:hyperlink r:id="rId34" w:history="1">
        <w:r w:rsidR="00B16143" w:rsidRPr="00B16143">
          <w:rPr>
            <w:rStyle w:val="Hyperlink"/>
            <w:rFonts w:cs="Times New Roman"/>
          </w:rPr>
          <w:t>https://www.irena.org/publications/2019/Jul/Renewable-energy-statistics-2019</w:t>
        </w:r>
      </w:hyperlink>
    </w:p>
    <w:p w14:paraId="35264B96" w14:textId="2355D805" w:rsidR="00B16143" w:rsidRPr="00B16143" w:rsidRDefault="00B16143" w:rsidP="00290B59">
      <w:pPr>
        <w:rPr>
          <w:rFonts w:cs="Times New Roman"/>
        </w:rPr>
      </w:pPr>
      <w:r w:rsidRPr="00B16143">
        <w:rPr>
          <w:rFonts w:cs="Times New Roman"/>
        </w:rPr>
        <w:t>IRENA. (2019b).</w:t>
      </w:r>
      <w:r w:rsidRPr="00B16143">
        <w:rPr>
          <w:rFonts w:cs="Times New Roman"/>
          <w:i/>
        </w:rPr>
        <w:t xml:space="preserve"> Global energy transformation: </w:t>
      </w:r>
      <w:r w:rsidRPr="00B16143">
        <w:rPr>
          <w:rFonts w:cs="Times New Roman"/>
        </w:rPr>
        <w:t>The REmap transition pathway (Background report to 2019 edition), International Renewable Energy Agency, Abu Dhabi.</w:t>
      </w:r>
    </w:p>
    <w:p w14:paraId="44D7F216" w14:textId="77777777" w:rsidR="00833716" w:rsidRPr="008A56F8" w:rsidRDefault="00833716" w:rsidP="00290B59">
      <w:pPr>
        <w:rPr>
          <w:rFonts w:cs="Times New Roman"/>
        </w:rPr>
      </w:pPr>
      <w:r w:rsidRPr="00B16143">
        <w:rPr>
          <w:rFonts w:cs="Times New Roman"/>
        </w:rPr>
        <w:t xml:space="preserve">JRC. (2014). </w:t>
      </w:r>
      <w:r w:rsidRPr="00B16143">
        <w:rPr>
          <w:rFonts w:cs="Times New Roman"/>
          <w:i/>
        </w:rPr>
        <w:t>ETRI 2014 - Energy Technology Reference Indicator projections for 2010-2050</w:t>
      </w:r>
      <w:r w:rsidRPr="00B16143">
        <w:rPr>
          <w:rFonts w:cs="Times New Roman"/>
        </w:rPr>
        <w:t xml:space="preserve"> (EUR - Scientific and Technical Research Reports). Publications</w:t>
      </w:r>
      <w:r w:rsidRPr="008A56F8">
        <w:rPr>
          <w:rFonts w:cs="Times New Roman"/>
        </w:rPr>
        <w:t xml:space="preserve"> Office of the European Union. https://doi.org/10.2790/057687</w:t>
      </w:r>
    </w:p>
    <w:p w14:paraId="2B6F0053" w14:textId="77777777" w:rsidR="00833716" w:rsidRPr="008A56F8" w:rsidRDefault="00833716" w:rsidP="00290B59">
      <w:pPr>
        <w:rPr>
          <w:rFonts w:cs="Times New Roman"/>
        </w:rPr>
      </w:pPr>
      <w:r w:rsidRPr="008A56F8">
        <w:rPr>
          <w:rFonts w:cs="Times New Roman"/>
        </w:rPr>
        <w:t>Kost, C., Shammugam, S., Jülch, V., Nguyen, H.-T., &amp; Schlegl, T. (2018). Levelized Cost of Electricity- Renewable Energy Technologies (p. 42). Fraunhofer Institute for Solar Energy Systems ISE. Retrieved from https://www.ise.fraunhofer.de/content/dam/ise/en/documents/publications/studies/EN2018_Fraunhofer-ISE_LCOE_Renewable_Energy_Technologies.pdf</w:t>
      </w:r>
    </w:p>
    <w:p w14:paraId="5C6C2AD2" w14:textId="77777777" w:rsidR="00833716" w:rsidRPr="00A84B41" w:rsidRDefault="00833716" w:rsidP="00575828">
      <w:pPr>
        <w:rPr>
          <w:rFonts w:cs="Times New Roman"/>
        </w:rPr>
      </w:pPr>
      <w:r w:rsidRPr="00A84B41">
        <w:rPr>
          <w:rFonts w:cs="Times New Roman"/>
        </w:rPr>
        <w:t xml:space="preserve">Lantz, E., Wiser, R. Hand, M. (2012). </w:t>
      </w:r>
      <w:r w:rsidRPr="00A84B41">
        <w:rPr>
          <w:rFonts w:cs="Times New Roman"/>
          <w:i/>
          <w:iCs/>
        </w:rPr>
        <w:t>The Past and Future Cost of Wind Energy.</w:t>
      </w:r>
      <w:r w:rsidRPr="00A84B41">
        <w:rPr>
          <w:rFonts w:cs="Times New Roman"/>
        </w:rPr>
        <w:t xml:space="preserve"> National Renewable Energy Laboratory, Golden, CO, Report No. NREL/TP-6A20-53510. Retrieved from: http://www.nrel.gov/docs/fy12osti/54526.pdf.</w:t>
      </w:r>
    </w:p>
    <w:p w14:paraId="3CB39CBF" w14:textId="77777777" w:rsidR="00833716" w:rsidRPr="00A84B41" w:rsidRDefault="00833716" w:rsidP="00575828">
      <w:pPr>
        <w:rPr>
          <w:rFonts w:cs="Times New Roman"/>
        </w:rPr>
      </w:pPr>
      <w:r w:rsidRPr="00A84B41">
        <w:rPr>
          <w:rFonts w:cs="Times New Roman"/>
        </w:rPr>
        <w:t xml:space="preserve">Lazard. (2016). </w:t>
      </w:r>
      <w:r w:rsidRPr="00A84B41">
        <w:rPr>
          <w:rFonts w:cs="Times New Roman"/>
          <w:i/>
          <w:iCs/>
        </w:rPr>
        <w:t>Lazard’s Levelized Cost of Energy Analysis – Version 10.0</w:t>
      </w:r>
      <w:r w:rsidRPr="00A84B41">
        <w:rPr>
          <w:rFonts w:cs="Times New Roman"/>
        </w:rPr>
        <w:t xml:space="preserve">. </w:t>
      </w:r>
      <w:r w:rsidRPr="008A56F8">
        <w:rPr>
          <w:rFonts w:cs="Times New Roman"/>
        </w:rPr>
        <w:t xml:space="preserve">Lazard. </w:t>
      </w:r>
      <w:r w:rsidRPr="00A84B41">
        <w:rPr>
          <w:rFonts w:cs="Times New Roman"/>
        </w:rPr>
        <w:t>Retrieved from https://www.lazard.com/perspective/levelized-cost-of-energy-analysis-100/</w:t>
      </w:r>
    </w:p>
    <w:p w14:paraId="519118C9" w14:textId="77777777" w:rsidR="00833716" w:rsidRPr="008A56F8" w:rsidRDefault="00833716" w:rsidP="00290B59">
      <w:pPr>
        <w:rPr>
          <w:rFonts w:cs="Times New Roman"/>
        </w:rPr>
      </w:pPr>
      <w:r w:rsidRPr="008A56F8">
        <w:rPr>
          <w:rFonts w:cs="Times New Roman"/>
        </w:rPr>
        <w:t xml:space="preserve">Lazard. (2018). </w:t>
      </w:r>
      <w:r w:rsidRPr="00290B59">
        <w:rPr>
          <w:rFonts w:cs="Times New Roman"/>
          <w:i/>
        </w:rPr>
        <w:t>Levelized Cost of Energy and Levelized Cost of Storage 2018, version 12.0.</w:t>
      </w:r>
      <w:r w:rsidRPr="008A56F8">
        <w:rPr>
          <w:rFonts w:cs="Times New Roman"/>
        </w:rPr>
        <w:t xml:space="preserve"> Lazard. Retrieved from /perspective/levelized-cost-of-energy-and-levelized-cost-of-storage-2018/</w:t>
      </w:r>
    </w:p>
    <w:p w14:paraId="4670C936" w14:textId="77777777" w:rsidR="00833716" w:rsidRPr="00A84B41" w:rsidRDefault="00833716" w:rsidP="00575828">
      <w:pPr>
        <w:rPr>
          <w:rFonts w:cs="Times New Roman"/>
        </w:rPr>
      </w:pPr>
      <w:r w:rsidRPr="00A84B41">
        <w:rPr>
          <w:rFonts w:cs="Times New Roman"/>
        </w:rPr>
        <w:t xml:space="preserve">Loftus, P.J., Armond M Cohen, Jane A.M., Long, J., Jenkins, J.D. (2015). A critical review of global decarbonization scenarios: what do they tell us about feasibility? </w:t>
      </w:r>
      <w:r w:rsidRPr="00A84B41">
        <w:rPr>
          <w:rFonts w:cs="Times New Roman"/>
          <w:i/>
          <w:iCs/>
        </w:rPr>
        <w:t>Wiley Interdisciplinary Reviews: Climate Change</w:t>
      </w:r>
      <w:r w:rsidRPr="00A84B41">
        <w:rPr>
          <w:rFonts w:cs="Times New Roman"/>
        </w:rPr>
        <w:t xml:space="preserve"> 6, no. 1 (2015): 93–112.</w:t>
      </w:r>
    </w:p>
    <w:p w14:paraId="6FE3EF8F" w14:textId="77777777" w:rsidR="00833716" w:rsidRPr="00A84B41" w:rsidRDefault="00833716" w:rsidP="00575828">
      <w:pPr>
        <w:rPr>
          <w:rFonts w:cs="Times New Roman"/>
        </w:rPr>
      </w:pPr>
      <w:r w:rsidRPr="00A84B41">
        <w:rPr>
          <w:rFonts w:cs="Times New Roman"/>
        </w:rPr>
        <w:t xml:space="preserve">Masanet, E, Chag, Y., Gopal, A., Larsen, P., Morrow III, W., Sathre, R., Shehabi, A., Zhai, P. (2013). Life cycle assessment of electric power systems. </w:t>
      </w:r>
      <w:r w:rsidRPr="00A84B41">
        <w:rPr>
          <w:rFonts w:cs="Times New Roman"/>
          <w:i/>
          <w:iCs/>
        </w:rPr>
        <w:t>Annu. Rev. Environ. Resour, 38:107–36.</w:t>
      </w:r>
      <w:r w:rsidRPr="00A84B41">
        <w:rPr>
          <w:rFonts w:cs="Times New Roman"/>
        </w:rPr>
        <w:t xml:space="preserve"> Doi: 10.1146/annurev-environ-010710-100408  </w:t>
      </w:r>
    </w:p>
    <w:p w14:paraId="166A4414" w14:textId="77777777" w:rsidR="00833716" w:rsidRPr="00A84B41" w:rsidRDefault="00833716" w:rsidP="00575828">
      <w:pPr>
        <w:rPr>
          <w:rFonts w:cs="Times New Roman"/>
        </w:rPr>
      </w:pPr>
      <w:r w:rsidRPr="00820BA5">
        <w:rPr>
          <w:rFonts w:cs="Times New Roman"/>
        </w:rPr>
        <w:t xml:space="preserve">Nakata, T., Silva, D., Rodionov, M. (2011). </w:t>
      </w:r>
      <w:r w:rsidRPr="00290B59">
        <w:rPr>
          <w:rFonts w:cs="Times New Roman"/>
        </w:rPr>
        <w:t xml:space="preserve">Application of energy system models for designing a low carbon society. </w:t>
      </w:r>
      <w:r w:rsidRPr="00290B59">
        <w:rPr>
          <w:rFonts w:cs="Times New Roman"/>
          <w:i/>
          <w:iCs/>
        </w:rPr>
        <w:t>Progress in Energy and Combustion Science 37,</w:t>
      </w:r>
      <w:r w:rsidRPr="00290B59">
        <w:rPr>
          <w:rFonts w:cs="Times New Roman"/>
        </w:rPr>
        <w:t xml:space="preserve"> 462-502.</w:t>
      </w:r>
    </w:p>
    <w:p w14:paraId="05C261F3" w14:textId="77777777" w:rsidR="00833716" w:rsidRPr="00A84B41" w:rsidRDefault="00833716" w:rsidP="00575828">
      <w:pPr>
        <w:rPr>
          <w:rFonts w:cs="Times New Roman"/>
        </w:rPr>
      </w:pPr>
      <w:r w:rsidRPr="00A84B41">
        <w:rPr>
          <w:rFonts w:cs="Times New Roman"/>
        </w:rPr>
        <w:t xml:space="preserve">Navigant Research. (2015). </w:t>
      </w:r>
      <w:r w:rsidRPr="00A84B41">
        <w:rPr>
          <w:rFonts w:cs="Times New Roman"/>
          <w:i/>
          <w:iCs/>
        </w:rPr>
        <w:t>World Wind Energy Market Update 2015</w:t>
      </w:r>
      <w:r w:rsidRPr="00A84B41">
        <w:rPr>
          <w:rFonts w:cs="Times New Roman"/>
        </w:rPr>
        <w:t>. Burlington, MA. Retrieved from: http://www.navigantresearch.com/research/world-wind-energy-market-update-2015</w:t>
      </w:r>
    </w:p>
    <w:p w14:paraId="0D3460FA" w14:textId="77777777" w:rsidR="00833716" w:rsidRPr="00A84B41" w:rsidRDefault="00833716" w:rsidP="00575828">
      <w:pPr>
        <w:rPr>
          <w:rFonts w:cs="Times New Roman"/>
        </w:rPr>
      </w:pPr>
      <w:r w:rsidRPr="00A84B41">
        <w:rPr>
          <w:rFonts w:cs="Times New Roman"/>
        </w:rPr>
        <w:t xml:space="preserve">NETL (2013). </w:t>
      </w:r>
      <w:r w:rsidRPr="00A84B41">
        <w:rPr>
          <w:rFonts w:cs="Times New Roman"/>
          <w:i/>
        </w:rPr>
        <w:t>Power Generation Technology Comparison from a Life Cycle Perspective.</w:t>
      </w:r>
      <w:r w:rsidRPr="00A84B41">
        <w:rPr>
          <w:rFonts w:cs="Times New Roman"/>
        </w:rPr>
        <w:t xml:space="preserve"> National Energy Technology Laboratory. Retrieved from https://www.netl.doe.gov/File%20Library/Research/Energy%20Analysis/Life%20Cycle%20Analysis/Technology-Assessment-Compilation-Report.pdf</w:t>
      </w:r>
    </w:p>
    <w:p w14:paraId="2D79050D" w14:textId="77777777" w:rsidR="00833716" w:rsidRPr="008A56F8" w:rsidRDefault="00833716" w:rsidP="00290B59">
      <w:pPr>
        <w:rPr>
          <w:rFonts w:cs="Times New Roman"/>
        </w:rPr>
      </w:pPr>
      <w:r w:rsidRPr="008A56F8">
        <w:rPr>
          <w:rFonts w:cs="Times New Roman"/>
        </w:rPr>
        <w:t xml:space="preserve">NREL. (2018). </w:t>
      </w:r>
      <w:r w:rsidRPr="00A142FC">
        <w:rPr>
          <w:rFonts w:cs="Times New Roman"/>
          <w:i/>
        </w:rPr>
        <w:t>Annual Technology Baseline.</w:t>
      </w:r>
      <w:r w:rsidRPr="008A56F8">
        <w:rPr>
          <w:rFonts w:cs="Times New Roman"/>
        </w:rPr>
        <w:t xml:space="preserve"> </w:t>
      </w:r>
      <w:r w:rsidRPr="00A84B41">
        <w:rPr>
          <w:rFonts w:cs="Times New Roman"/>
        </w:rPr>
        <w:t xml:space="preserve">National </w:t>
      </w:r>
      <w:r>
        <w:rPr>
          <w:rFonts w:cs="Times New Roman"/>
        </w:rPr>
        <w:t xml:space="preserve">Renewable </w:t>
      </w:r>
      <w:r w:rsidRPr="00A84B41">
        <w:rPr>
          <w:rFonts w:cs="Times New Roman"/>
        </w:rPr>
        <w:t xml:space="preserve">Energy Laboratory. </w:t>
      </w:r>
      <w:r w:rsidRPr="008A56F8">
        <w:rPr>
          <w:rFonts w:cs="Times New Roman"/>
        </w:rPr>
        <w:t>Retrieved January 3, 2019, from https://atb.nrel.gov/electricity/2018/index.html?t=lw</w:t>
      </w:r>
    </w:p>
    <w:p w14:paraId="16C3A056" w14:textId="77777777" w:rsidR="00833716" w:rsidRPr="008A56F8" w:rsidRDefault="00833716" w:rsidP="00290B59">
      <w:pPr>
        <w:rPr>
          <w:rFonts w:cs="Times New Roman"/>
        </w:rPr>
      </w:pPr>
      <w:r w:rsidRPr="008A56F8">
        <w:rPr>
          <w:rFonts w:cs="Times New Roman"/>
        </w:rPr>
        <w:t xml:space="preserve">Oxera. (2012). </w:t>
      </w:r>
      <w:r w:rsidRPr="00A142FC">
        <w:rPr>
          <w:rFonts w:cs="Times New Roman"/>
          <w:i/>
        </w:rPr>
        <w:t>Outlook for onshore wind</w:t>
      </w:r>
      <w:r w:rsidRPr="008A56F8">
        <w:rPr>
          <w:rFonts w:cs="Times New Roman"/>
        </w:rPr>
        <w:t xml:space="preserve"> (p. 47). Brussels, Belgium: Prepared by Oxera for Scottish Power. Retrieved from https://www.oxera.com/wp-content/uploads/2018/03/Onshore-wind-outlook-FINAL-211212.pdf</w:t>
      </w:r>
    </w:p>
    <w:p w14:paraId="69EACA32" w14:textId="77777777" w:rsidR="00833716" w:rsidRPr="00A84B41" w:rsidRDefault="00833716" w:rsidP="00575828">
      <w:pPr>
        <w:rPr>
          <w:rFonts w:cs="Times New Roman"/>
        </w:rPr>
      </w:pPr>
      <w:r w:rsidRPr="00A84B41">
        <w:rPr>
          <w:rFonts w:cs="Times New Roman"/>
        </w:rPr>
        <w:t>Principle Power. (2015)</w:t>
      </w:r>
      <w:r w:rsidRPr="00A84B41">
        <w:rPr>
          <w:rFonts w:cs="Times New Roman"/>
          <w:i/>
          <w:iCs/>
        </w:rPr>
        <w:t>. Windfloat.</w:t>
      </w:r>
      <w:r w:rsidRPr="00A84B41">
        <w:rPr>
          <w:rFonts w:cs="Times New Roman"/>
        </w:rPr>
        <w:t xml:space="preserve"> Principle Power, Inc. Retrieved from: http://www.principlepowerinc.com/en/windfloat</w:t>
      </w:r>
    </w:p>
    <w:p w14:paraId="6F5BE0E3" w14:textId="77777777" w:rsidR="00833716" w:rsidRPr="00833716" w:rsidRDefault="00833716" w:rsidP="00833716">
      <w:pPr>
        <w:rPr>
          <w:rFonts w:cs="Times New Roman"/>
        </w:rPr>
      </w:pPr>
      <w:r w:rsidRPr="00833716">
        <w:rPr>
          <w:rFonts w:cs="Times New Roman"/>
        </w:rPr>
        <w:t xml:space="preserve">Ram M., Bogdanov D., Aghahosseini A., Gulagi A., Oyewo A.S., Child M., Caldera U., Sadovskaia K., Farfan J., Barbosa LSNS., Fasihi M., Khalili S., Dalheimer B.,Gruber G., Traber T., De Caluwe F., Fell H.-J., Breyer C. (2019). </w:t>
      </w:r>
      <w:r w:rsidRPr="00833716">
        <w:rPr>
          <w:rFonts w:cs="Times New Roman"/>
          <w:i/>
        </w:rPr>
        <w:t xml:space="preserve">Global Energy System based on 100% Renewable Energy –Power, Heat, Transport and Desalination Sectors. </w:t>
      </w:r>
      <w:r w:rsidRPr="00833716">
        <w:rPr>
          <w:rFonts w:cs="Times New Roman"/>
        </w:rPr>
        <w:t xml:space="preserve">Study by Lappeenranta University of Technology and Energy Watch Group, Lappeenranta, Berlin, March 2019. Available at: </w:t>
      </w:r>
      <w:hyperlink r:id="rId35" w:history="1">
        <w:r w:rsidRPr="00833716">
          <w:rPr>
            <w:rStyle w:val="Hyperlink"/>
            <w:rFonts w:cs="Times New Roman"/>
          </w:rPr>
          <w:t>http://energywatchgroup.org/wp-content/uploads/EWG_LUT_100RE_All_Sectors_Global_Report_2019.pdf</w:t>
        </w:r>
      </w:hyperlink>
    </w:p>
    <w:p w14:paraId="59AC01FD" w14:textId="77777777" w:rsidR="00833716" w:rsidRPr="00A84B41" w:rsidRDefault="00833716" w:rsidP="00575828">
      <w:pPr>
        <w:rPr>
          <w:rFonts w:cs="Times New Roman"/>
        </w:rPr>
      </w:pPr>
      <w:r w:rsidRPr="00A84B41">
        <w:rPr>
          <w:rFonts w:cs="Times New Roman"/>
        </w:rPr>
        <w:t xml:space="preserve">REN21. (2016). </w:t>
      </w:r>
      <w:r w:rsidRPr="00A84B41">
        <w:rPr>
          <w:rFonts w:cs="Times New Roman"/>
          <w:i/>
          <w:iCs/>
        </w:rPr>
        <w:t>Renewables 2016 – Global Status Report.</w:t>
      </w:r>
      <w:r w:rsidRPr="00A84B41">
        <w:rPr>
          <w:rFonts w:cs="Times New Roman"/>
        </w:rPr>
        <w:t xml:space="preserve"> REN 21 – Renewable Energy Policy Network for the 21st Century. Retrieved from: http://www.ren21.net/wp-content/uploads/2016/06/GSR_2016_Full_Report_REN21.pdf</w:t>
      </w:r>
    </w:p>
    <w:p w14:paraId="36D51EBA" w14:textId="77777777" w:rsidR="00833716" w:rsidRPr="00A84B41" w:rsidRDefault="00833716" w:rsidP="00575828">
      <w:pPr>
        <w:rPr>
          <w:rFonts w:cs="Times New Roman"/>
        </w:rPr>
      </w:pPr>
      <w:r w:rsidRPr="00A84B41">
        <w:rPr>
          <w:rFonts w:cs="Times New Roman"/>
        </w:rPr>
        <w:t xml:space="preserve">Rubin, E.S., Azevedo, I.M.L., Jaramillo, P., Yeh, S. (2015). A review of learning rates for electricity supply technologies. </w:t>
      </w:r>
      <w:r w:rsidRPr="00A84B41">
        <w:rPr>
          <w:rFonts w:cs="Times New Roman"/>
          <w:i/>
          <w:iCs/>
        </w:rPr>
        <w:t>Energy Policy 86, 198-218.</w:t>
      </w:r>
    </w:p>
    <w:p w14:paraId="29089AEA" w14:textId="77777777" w:rsidR="00833716" w:rsidRPr="00A84B41" w:rsidRDefault="00833716" w:rsidP="00575828">
      <w:pPr>
        <w:rPr>
          <w:rFonts w:eastAsia="Times New Roman" w:cs="Times New Roman"/>
        </w:rPr>
      </w:pPr>
      <w:r w:rsidRPr="00A84B41">
        <w:rPr>
          <w:rFonts w:cs="Times New Roman"/>
        </w:rPr>
        <w:t xml:space="preserve">Rule, B.M., Worth, Z.J., Boyle, C.A. (2009). Comparison of Life Cycle Carbon Dioxide Emissions and Embodied Energy in Four Renewable Electricity Generation Technologies in New Zealand. </w:t>
      </w:r>
      <w:hyperlink r:id="rId36" w:tooltip="Environmental science &amp; technology." w:history="1">
        <w:r w:rsidRPr="00A84B41">
          <w:rPr>
            <w:rFonts w:eastAsiaTheme="minorHAnsi" w:cs="Times New Roman"/>
            <w:i/>
          </w:rPr>
          <w:t>Environ Sci Technol.</w:t>
        </w:r>
      </w:hyperlink>
      <w:r w:rsidRPr="00A84B41">
        <w:rPr>
          <w:rFonts w:eastAsiaTheme="minorHAnsi" w:cs="Times New Roman"/>
          <w:i/>
        </w:rPr>
        <w:t xml:space="preserve"> 15;43(16):6406-13.</w:t>
      </w:r>
      <w:r w:rsidRPr="00A84B41">
        <w:rPr>
          <w:rFonts w:eastAsia="Times New Roman" w:cs="Times New Roman"/>
        </w:rPr>
        <w:t xml:space="preserve"> </w:t>
      </w:r>
      <w:r w:rsidRPr="00A84B41">
        <w:rPr>
          <w:rFonts w:cs="Times New Roman"/>
        </w:rPr>
        <w:t>Retrieved from https://www.ncbi.nlm.nih.gov/pubmed/19746744</w:t>
      </w:r>
    </w:p>
    <w:p w14:paraId="4A2BD893" w14:textId="77777777" w:rsidR="00833716" w:rsidRPr="00A84B41" w:rsidRDefault="00833716" w:rsidP="00575828">
      <w:pPr>
        <w:rPr>
          <w:rFonts w:cs="Times New Roman"/>
        </w:rPr>
      </w:pPr>
      <w:r w:rsidRPr="00A84B41">
        <w:rPr>
          <w:rFonts w:cs="Times New Roman"/>
        </w:rPr>
        <w:t xml:space="preserve">Schmidt T.  S., R.  Born, and M.  Schneider (2012). Assessing the costs of photovoltaic and wind power in six developing countries. </w:t>
      </w:r>
      <w:r w:rsidRPr="00A84B41">
        <w:rPr>
          <w:rFonts w:cs="Times New Roman"/>
          <w:i/>
        </w:rPr>
        <w:t>Nature Climate Change 2, 548 – 553.</w:t>
      </w:r>
      <w:r w:rsidRPr="00A84B41">
        <w:rPr>
          <w:rFonts w:cs="Times New Roman"/>
        </w:rPr>
        <w:t xml:space="preserve">  </w:t>
      </w:r>
    </w:p>
    <w:p w14:paraId="0F2069E1" w14:textId="77777777" w:rsidR="00833716" w:rsidRPr="00EC195C" w:rsidRDefault="00833716" w:rsidP="00BF67FA">
      <w:pPr>
        <w:rPr>
          <w:rFonts w:cs="Times New Roman"/>
        </w:rPr>
      </w:pPr>
      <w:r w:rsidRPr="00EC195C">
        <w:rPr>
          <w:rFonts w:cs="Times New Roman"/>
        </w:rPr>
        <w:t xml:space="preserve">Shell International B.V. (2018). </w:t>
      </w:r>
      <w:r w:rsidRPr="00714542">
        <w:rPr>
          <w:rFonts w:cs="Times New Roman"/>
          <w:i/>
        </w:rPr>
        <w:t xml:space="preserve">Sky Scenario. </w:t>
      </w:r>
      <w:r w:rsidRPr="00EC195C">
        <w:rPr>
          <w:rFonts w:cs="Times New Roman"/>
        </w:rPr>
        <w:t>Shell International</w:t>
      </w:r>
      <w:r>
        <w:rPr>
          <w:rFonts w:cs="Times New Roman"/>
        </w:rPr>
        <w:t xml:space="preserve">. </w:t>
      </w:r>
      <w:r w:rsidRPr="00EC195C">
        <w:rPr>
          <w:rFonts w:cs="Times New Roman"/>
        </w:rPr>
        <w:t>Retrieved from: https://www.shell.com/energy-and-innovation/the-energy-future/scenarios/shell-scenario-sky.html</w:t>
      </w:r>
    </w:p>
    <w:p w14:paraId="698A947C" w14:textId="77777777" w:rsidR="00833716" w:rsidRPr="00A84B41" w:rsidRDefault="00833716" w:rsidP="00575828">
      <w:pPr>
        <w:rPr>
          <w:rFonts w:cs="Times New Roman"/>
          <w:i/>
          <w:iCs/>
        </w:rPr>
      </w:pPr>
      <w:r w:rsidRPr="00A84B41">
        <w:rPr>
          <w:rFonts w:cs="Times New Roman"/>
        </w:rPr>
        <w:t xml:space="preserve">Sieros, G., Chaviaropolous, F., Sorensen, J., Bulder, B, Jamieson, F. (2010). Upscaling wind turbines: theoretical and practical aspect and the impact on the cost of energy. </w:t>
      </w:r>
      <w:r w:rsidRPr="00A84B41">
        <w:rPr>
          <w:rFonts w:cs="Times New Roman"/>
          <w:i/>
          <w:iCs/>
        </w:rPr>
        <w:t>Wind Energy 15, 3-17.</w:t>
      </w:r>
    </w:p>
    <w:p w14:paraId="046F3849" w14:textId="77777777" w:rsidR="00833716" w:rsidRPr="008A56F8" w:rsidRDefault="00833716" w:rsidP="00290B59">
      <w:pPr>
        <w:rPr>
          <w:rFonts w:cs="Times New Roman"/>
        </w:rPr>
      </w:pPr>
      <w:r w:rsidRPr="008A56F8">
        <w:rPr>
          <w:rFonts w:cs="Times New Roman"/>
        </w:rPr>
        <w:t xml:space="preserve">Staffell, I., &amp; Green, R. (2014). How does wind farm performance decline with age? </w:t>
      </w:r>
      <w:r w:rsidRPr="00BF67FA">
        <w:rPr>
          <w:rFonts w:cs="Times New Roman"/>
          <w:i/>
        </w:rPr>
        <w:t xml:space="preserve">Renewable Energy, 66, 775–786. </w:t>
      </w:r>
      <w:r w:rsidRPr="008A56F8">
        <w:rPr>
          <w:rFonts w:cs="Times New Roman"/>
        </w:rPr>
        <w:t>https://doi.org/10.1016/j.renene.2013.10.041</w:t>
      </w:r>
    </w:p>
    <w:p w14:paraId="39CEF6D3" w14:textId="77777777" w:rsidR="00833716" w:rsidRPr="008A56F8" w:rsidRDefault="00833716" w:rsidP="00290B59">
      <w:pPr>
        <w:rPr>
          <w:rFonts w:cs="Times New Roman"/>
        </w:rPr>
      </w:pPr>
      <w:r w:rsidRPr="008A56F8">
        <w:rPr>
          <w:rFonts w:cs="Times New Roman"/>
        </w:rPr>
        <w:t xml:space="preserve">Stehly, T. J., Beiter, P. C., Heimiller, D. M., &amp; Scott, G. N. (2018). </w:t>
      </w:r>
      <w:r w:rsidRPr="00BF67FA">
        <w:rPr>
          <w:rFonts w:cs="Times New Roman"/>
          <w:i/>
        </w:rPr>
        <w:t>2017 Cost of Wind Energy Review</w:t>
      </w:r>
      <w:r w:rsidRPr="008A56F8">
        <w:rPr>
          <w:rFonts w:cs="Times New Roman"/>
        </w:rPr>
        <w:t xml:space="preserve"> (No. NREL/TP-6A20-72167). National Renewable Energy Lab. (NREL), Golden, CO (United States). https://doi.org/10.2172/1475534</w:t>
      </w:r>
    </w:p>
    <w:p w14:paraId="53DFE03B" w14:textId="77777777" w:rsidR="00833716" w:rsidRPr="00887563" w:rsidRDefault="00833716" w:rsidP="00575828">
      <w:pPr>
        <w:rPr>
          <w:rFonts w:cs="Times New Roman"/>
        </w:rPr>
      </w:pPr>
      <w:r w:rsidRPr="00AC32A1">
        <w:rPr>
          <w:rFonts w:cs="Times New Roman"/>
        </w:rPr>
        <w:t xml:space="preserve">Thomson, R </w:t>
      </w:r>
      <w:r>
        <w:rPr>
          <w:rFonts w:cs="Times New Roman"/>
        </w:rPr>
        <w:t xml:space="preserve">Camilla, and Gareth P Harrison </w:t>
      </w:r>
      <w:r w:rsidRPr="00887563">
        <w:rPr>
          <w:rFonts w:cs="Times New Roman"/>
        </w:rPr>
        <w:t>(2015</w:t>
      </w:r>
      <w:r>
        <w:rPr>
          <w:rFonts w:cs="Times New Roman"/>
        </w:rPr>
        <w:t xml:space="preserve">). </w:t>
      </w:r>
      <w:r w:rsidRPr="004F4C85">
        <w:rPr>
          <w:rFonts w:cs="Times New Roman"/>
          <w:i/>
        </w:rPr>
        <w:t xml:space="preserve">Life Cycle Costs and Carbon Emissions of Onshore Wind Power. </w:t>
      </w:r>
      <w:r>
        <w:rPr>
          <w:rFonts w:cs="Times New Roman"/>
        </w:rPr>
        <w:t xml:space="preserve">Retrieved from: </w:t>
      </w:r>
      <w:r w:rsidRPr="00887563">
        <w:rPr>
          <w:rFonts w:cs="Times New Roman"/>
        </w:rPr>
        <w:t>https://www.climatexchange.</w:t>
      </w:r>
      <w:r>
        <w:rPr>
          <w:rFonts w:cs="Times New Roman"/>
        </w:rPr>
        <w:t>org.uk/media/1463/main_report-</w:t>
      </w:r>
      <w:r w:rsidRPr="00887563">
        <w:rPr>
          <w:rFonts w:cs="Times New Roman"/>
        </w:rPr>
        <w:t>life_cycle_costs_and_carbon_emissions_of_onshore_wind_power.pdf.</w:t>
      </w:r>
    </w:p>
    <w:p w14:paraId="4EAA20A2" w14:textId="77777777" w:rsidR="00833716" w:rsidRDefault="00833716" w:rsidP="00290B59">
      <w:pPr>
        <w:rPr>
          <w:rFonts w:cs="Times New Roman"/>
        </w:rPr>
      </w:pPr>
      <w:r w:rsidRPr="00290B59">
        <w:rPr>
          <w:rFonts w:cs="Times New Roman"/>
          <w:lang w:val="pt-PT"/>
        </w:rPr>
        <w:t xml:space="preserve">Tsiropoulos, I., Tarvydas, D., &amp; Zucker, A. (2018). </w:t>
      </w:r>
      <w:r w:rsidRPr="008A56F8">
        <w:rPr>
          <w:rFonts w:cs="Times New Roman"/>
        </w:rPr>
        <w:t xml:space="preserve">Cost development of low carbon energy technologies: Scenario-based cost trajectories to 2050, 2017 edition - EU Science Hub - European Commission. Retrieved December 11, 2018, from: </w:t>
      </w:r>
      <w:hyperlink r:id="rId37" w:history="1">
        <w:r w:rsidRPr="00F07697">
          <w:rPr>
            <w:rStyle w:val="Hyperlink"/>
            <w:rFonts w:cs="Times New Roman"/>
          </w:rPr>
          <w:t>https://ec.europa.eu/jrc/en/publication/cost-development-low-carbon-energy-technologies-scenario-based-cost-trajectories-2050-2017-edition</w:t>
        </w:r>
      </w:hyperlink>
    </w:p>
    <w:p w14:paraId="6FB2C196" w14:textId="77777777" w:rsidR="00833716" w:rsidRDefault="00833716" w:rsidP="00835064">
      <w:pPr>
        <w:rPr>
          <w:rFonts w:eastAsia="Times New Roman" w:cs="Times New Roman"/>
          <w:lang w:eastAsia="en-US"/>
        </w:rPr>
      </w:pPr>
      <w:r w:rsidRPr="00835064">
        <w:rPr>
          <w:rFonts w:cs="Times New Roman"/>
        </w:rPr>
        <w:t>Turkenburg, W. C., D. J. Arent, R. Bertani, A. Faaij, M. Hand, W. Krewitt, E. D. Larson, J. Lund, M. Mehos, T. Merrigan, C. Mitchell, J. R. Moreira, W. Sinke, V. Sonntag-O’Brien, B. Thresher, W. van Sark, E. Usher and E. Usher</w:t>
      </w:r>
      <w:r>
        <w:rPr>
          <w:rFonts w:cs="Times New Roman"/>
        </w:rPr>
        <w:t>. (</w:t>
      </w:r>
      <w:r w:rsidRPr="00835064">
        <w:rPr>
          <w:rFonts w:cs="Times New Roman"/>
        </w:rPr>
        <w:t>2012</w:t>
      </w:r>
      <w:r>
        <w:rPr>
          <w:rFonts w:cs="Times New Roman"/>
        </w:rPr>
        <w:t>).</w:t>
      </w:r>
      <w:r w:rsidRPr="00835064">
        <w:rPr>
          <w:rFonts w:cs="Times New Roman"/>
        </w:rPr>
        <w:t xml:space="preserve"> Chapter 11 - Renewable Energy. In Global Energy Assessment - Toward a Sustainable Future, Cambridge University Press, Cambridge, UK and New York, NY, USA and the International Institute for Applied Systems Analysis, Laxenburg, Austria, pp. 761-900.</w:t>
      </w:r>
    </w:p>
    <w:p w14:paraId="37B9966C" w14:textId="77777777" w:rsidR="00833716" w:rsidRPr="00835064" w:rsidRDefault="00833716" w:rsidP="00835064">
      <w:pPr>
        <w:rPr>
          <w:rFonts w:eastAsia="Times New Roman" w:cs="Times New Roman"/>
          <w:lang w:eastAsia="en-US"/>
        </w:rPr>
      </w:pPr>
      <w:r>
        <w:rPr>
          <w:rFonts w:cs="Times New Roman"/>
        </w:rPr>
        <w:t xml:space="preserve">U.S. D.O.E (2015). </w:t>
      </w:r>
      <w:r w:rsidRPr="00234500">
        <w:rPr>
          <w:rFonts w:cs="Times New Roman"/>
          <w:i/>
        </w:rPr>
        <w:t>2015 Wind Technologies Market Report.</w:t>
      </w:r>
      <w:r>
        <w:rPr>
          <w:rFonts w:cs="Times New Roman"/>
        </w:rPr>
        <w:t xml:space="preserve"> U.S. Department of Energy. </w:t>
      </w:r>
      <w:r w:rsidRPr="00A84B41">
        <w:rPr>
          <w:rFonts w:cs="Times New Roman"/>
        </w:rPr>
        <w:t xml:space="preserve">Retrieved from: </w:t>
      </w:r>
      <w:r w:rsidRPr="00234500">
        <w:t>http://energy.gov/sites/prod/files/2016/08/f33/2015­Wind­Technologies­Market­Report­08162016.pdf</w:t>
      </w:r>
      <w:r>
        <w:rPr>
          <w:rFonts w:ascii="Verdana" w:hAnsi="Verdana" w:cs="Verdana"/>
          <w:color w:val="0000E9"/>
          <w:lang w:val="en-GB"/>
        </w:rPr>
        <w:t xml:space="preserve"> </w:t>
      </w:r>
    </w:p>
    <w:p w14:paraId="65CC7BAF" w14:textId="77777777" w:rsidR="00833716" w:rsidRPr="00A84B41" w:rsidRDefault="00833716" w:rsidP="00835064">
      <w:pPr>
        <w:rPr>
          <w:rFonts w:cs="Times New Roman"/>
        </w:rPr>
      </w:pPr>
      <w:r w:rsidRPr="00A84B41">
        <w:rPr>
          <w:rFonts w:cs="Times New Roman"/>
        </w:rPr>
        <w:t xml:space="preserve">UNDESA. (2015). </w:t>
      </w:r>
      <w:r w:rsidRPr="00A84B41">
        <w:rPr>
          <w:rFonts w:cs="Times New Roman"/>
          <w:i/>
          <w:iCs/>
        </w:rPr>
        <w:t>World Population Prospects: The 2015 Revision</w:t>
      </w:r>
      <w:r w:rsidRPr="00A84B41">
        <w:rPr>
          <w:rFonts w:cs="Times New Roman"/>
        </w:rPr>
        <w:t>. United Nations Department of Economic and Social A</w:t>
      </w:r>
      <w:r w:rsidRPr="00A84B41">
        <w:rPr>
          <w:rFonts w:ascii="Cambria Math" w:eastAsia="Calibri" w:hAnsi="Cambria Math" w:cs="Cambria Math"/>
        </w:rPr>
        <w:t>ﬀ</w:t>
      </w:r>
      <w:r w:rsidRPr="00A84B41">
        <w:rPr>
          <w:rFonts w:cs="Times New Roman"/>
        </w:rPr>
        <w:t>airs, Population Division, United Nations, New York. Retrieved from: https://esa.un.org/unpd/wpp/</w:t>
      </w:r>
    </w:p>
    <w:p w14:paraId="70B1C93B" w14:textId="77777777" w:rsidR="00833716" w:rsidRDefault="00833716" w:rsidP="00575828">
      <w:pPr>
        <w:rPr>
          <w:rFonts w:cs="Times New Roman"/>
        </w:rPr>
      </w:pPr>
      <w:r>
        <w:rPr>
          <w:rFonts w:cs="Times New Roman"/>
        </w:rPr>
        <w:t xml:space="preserve">Wang, J., Sii, H.S., Yang, J., Pillay, A., Yu, D., Liu, J., Maistralis, E., Saajedi, A. (2004). Use of Advances in Technology for Maritime Risk Assessment. </w:t>
      </w:r>
      <w:r w:rsidRPr="00A64D82">
        <w:rPr>
          <w:rFonts w:cs="Times New Roman"/>
          <w:i/>
        </w:rPr>
        <w:t>Risk Analysis (24), Issue 4, 1041-1063.</w:t>
      </w:r>
    </w:p>
    <w:p w14:paraId="6F81C269" w14:textId="77777777" w:rsidR="00833716" w:rsidRPr="00A84B41" w:rsidRDefault="00833716" w:rsidP="00575828">
      <w:pPr>
        <w:rPr>
          <w:rFonts w:cs="Times New Roman"/>
        </w:rPr>
      </w:pPr>
      <w:r w:rsidRPr="00A84B41">
        <w:rPr>
          <w:rFonts w:cs="Times New Roman"/>
        </w:rPr>
        <w:t xml:space="preserve">WEC. (2013). </w:t>
      </w:r>
      <w:r w:rsidRPr="00A84B41">
        <w:rPr>
          <w:rFonts w:cs="Times New Roman"/>
          <w:i/>
          <w:iCs/>
        </w:rPr>
        <w:t>World Energy Perspective: Cost of Energy Technologies</w:t>
      </w:r>
      <w:r w:rsidRPr="00A84B41">
        <w:rPr>
          <w:rFonts w:cs="Times New Roman"/>
        </w:rPr>
        <w:t>. New York, NY: Bloomberg New Energy Finance. Retrieved from: http://www.worldenergy.org/wp-content/uploads/2013/09/WEC_J1143_CostofTECHNOLOGIES_021013_WEB_Final.pdf</w:t>
      </w:r>
    </w:p>
    <w:p w14:paraId="600C1839" w14:textId="77777777" w:rsidR="00833716" w:rsidRPr="00A84B41" w:rsidRDefault="00833716" w:rsidP="00575828">
      <w:pPr>
        <w:rPr>
          <w:rFonts w:cs="Times New Roman"/>
        </w:rPr>
      </w:pPr>
      <w:r w:rsidRPr="00A84B41">
        <w:rPr>
          <w:rFonts w:cs="Times New Roman"/>
        </w:rPr>
        <w:t xml:space="preserve">Wiser, R. Bollinger, M. (2014). 2013 </w:t>
      </w:r>
      <w:r w:rsidRPr="00A84B41">
        <w:rPr>
          <w:rFonts w:cs="Times New Roman"/>
          <w:i/>
          <w:iCs/>
        </w:rPr>
        <w:t>Wind Technologies Market Report</w:t>
      </w:r>
      <w:r w:rsidRPr="00A84B41">
        <w:rPr>
          <w:rFonts w:cs="Times New Roman"/>
        </w:rPr>
        <w:t xml:space="preserve">. Oak Ridge, TN: Lawrence Berkeley National Laboratory. Retrieved from: </w:t>
      </w:r>
      <w:hyperlink r:id="rId38" w:history="1">
        <w:r w:rsidRPr="0074039B">
          <w:rPr>
            <w:rStyle w:val="Hyperlink"/>
            <w:rFonts w:cs="Times New Roman"/>
          </w:rPr>
          <w:t>http://emp.lbl.gov/sites/all/files/2013_Wind_Technologies_Market_Report_Final3.pdf</w:t>
        </w:r>
      </w:hyperlink>
    </w:p>
    <w:p w14:paraId="4B0A3A11" w14:textId="77777777" w:rsidR="00833716" w:rsidRPr="00A84B41" w:rsidRDefault="00833716" w:rsidP="00575828">
      <w:pPr>
        <w:rPr>
          <w:rFonts w:cs="Times New Roman"/>
        </w:rPr>
      </w:pPr>
      <w:r w:rsidRPr="00A84B41">
        <w:rPr>
          <w:rFonts w:cs="Times New Roman"/>
        </w:rPr>
        <w:t xml:space="preserve">Wiser, R., Jenni, K., Seel, J., Baker, E., Hand, M., Lantz, E., &amp; Smith, A. (2016). Expert elicitation survey on future wind energy costs. </w:t>
      </w:r>
      <w:r w:rsidRPr="00234500">
        <w:rPr>
          <w:rFonts w:cs="Times New Roman"/>
          <w:i/>
        </w:rPr>
        <w:t>Nature Energy, 1, 16135.</w:t>
      </w:r>
      <w:r w:rsidRPr="00A84B41">
        <w:rPr>
          <w:rFonts w:cs="Times New Roman"/>
        </w:rPr>
        <w:t xml:space="preserve"> doi: http://dx.doi.org/10.1038/nenergy.2016.135</w:t>
      </w:r>
    </w:p>
    <w:p w14:paraId="62628593" w14:textId="77777777" w:rsidR="00833716" w:rsidRDefault="00833716" w:rsidP="00575828">
      <w:pPr>
        <w:rPr>
          <w:rFonts w:eastAsia="Times New Roman" w:cs="Times New Roman"/>
        </w:rPr>
      </w:pPr>
      <w:r w:rsidRPr="00A84B41">
        <w:rPr>
          <w:rFonts w:eastAsia="Times New Roman" w:cs="Times New Roman"/>
        </w:rPr>
        <w:t xml:space="preserve">Wiser, R., Yang, Z. (2011). Chapter 7: Wind Energy. In </w:t>
      </w:r>
      <w:r w:rsidRPr="00A84B41">
        <w:rPr>
          <w:rFonts w:eastAsia="Times New Roman" w:cs="Times New Roman"/>
          <w:i/>
          <w:iCs/>
        </w:rPr>
        <w:t>IPCC Special Report on Renewable Energy Sources and Climate Change Mitigation</w:t>
      </w:r>
      <w:r w:rsidRPr="00A84B41">
        <w:rPr>
          <w:rFonts w:eastAsia="Times New Roman" w:cs="Times New Roman"/>
        </w:rPr>
        <w:t xml:space="preserve">. Cambridge, UK: Cambridge University Press. Retrieved from: </w:t>
      </w:r>
      <w:hyperlink r:id="rId39" w:history="1">
        <w:r w:rsidRPr="00EE756E">
          <w:rPr>
            <w:rStyle w:val="Hyperlink"/>
            <w:rFonts w:eastAsia="Times New Roman" w:cs="Times New Roman"/>
          </w:rPr>
          <w:t>http://srren.ipcc-wg3.de/report/IPCC_SRREN_Ch07.pdf</w:t>
        </w:r>
      </w:hyperlink>
    </w:p>
    <w:p w14:paraId="78AB4BB7" w14:textId="77777777" w:rsidR="00833716" w:rsidRPr="008A56F8" w:rsidRDefault="00833716" w:rsidP="00290B59">
      <w:pPr>
        <w:rPr>
          <w:rFonts w:cs="Times New Roman"/>
        </w:rPr>
      </w:pPr>
      <w:r w:rsidRPr="008A56F8">
        <w:rPr>
          <w:rFonts w:cs="Times New Roman"/>
        </w:rPr>
        <w:t>Wiser, Ryan, Karen Jenni, Joachim Seel, et al. (2016</w:t>
      </w:r>
      <w:r w:rsidRPr="00C83A29">
        <w:rPr>
          <w:rFonts w:cs="Times New Roman"/>
          <w:i/>
        </w:rPr>
        <w:t>). Forecasting Wind Energy Costs and Cost Drivers</w:t>
      </w:r>
      <w:r w:rsidRPr="008A56F8">
        <w:rPr>
          <w:rFonts w:cs="Times New Roman"/>
        </w:rPr>
        <w:t>. Paper presented at the IEA Wind Task 26, IEA Wind Survey of 163 of the World’s Foremost Wind Experts, Focused on Cost and Technology Trends, June. Retrieved from: https://ieawind.connectedcommunity.org/HigherLogic/System/DownloadDocumentFile.ashx?DocumentFileKey=69fcfe90-27ef-34af-3bbb-5fc84233975b&amp;forceDialog=0.</w:t>
      </w:r>
    </w:p>
    <w:p w14:paraId="5E849A39" w14:textId="77777777" w:rsidR="00833716" w:rsidRDefault="00833716" w:rsidP="00575828">
      <w:pPr>
        <w:rPr>
          <w:rFonts w:cs="Times New Roman"/>
        </w:rPr>
      </w:pPr>
      <w:r w:rsidRPr="00290B59">
        <w:rPr>
          <w:rFonts w:cs="Times New Roman"/>
          <w:lang w:val="pt-PT"/>
        </w:rPr>
        <w:t xml:space="preserve">Yao, X., Liu, Y., &amp; Qu, S. (2015). </w:t>
      </w:r>
      <w:r w:rsidRPr="008A56F8">
        <w:rPr>
          <w:rFonts w:cs="Times New Roman"/>
        </w:rPr>
        <w:t xml:space="preserve">When will wind energy achieve grid parity in China? – Connecting technological learning and climate finance. </w:t>
      </w:r>
      <w:r w:rsidRPr="00C83A29">
        <w:rPr>
          <w:rFonts w:cs="Times New Roman"/>
          <w:i/>
        </w:rPr>
        <w:t>Applied Energy, 160, 697–704.</w:t>
      </w:r>
      <w:r w:rsidRPr="008A56F8">
        <w:rPr>
          <w:rFonts w:cs="Times New Roman"/>
        </w:rPr>
        <w:t xml:space="preserve"> https://doi.org/10.1016/j.apenergy.2015.04.094</w:t>
      </w:r>
    </w:p>
    <w:p w14:paraId="0A5F9859" w14:textId="77777777" w:rsidR="00833716" w:rsidRPr="004B7561" w:rsidRDefault="00833716" w:rsidP="00575828">
      <w:pPr>
        <w:rPr>
          <w:rFonts w:cs="Times New Roman"/>
        </w:rPr>
      </w:pPr>
    </w:p>
    <w:p w14:paraId="02EABFF3" w14:textId="40A66302" w:rsidR="006745FF" w:rsidRPr="00A84B41" w:rsidRDefault="006745FF" w:rsidP="00A84B41">
      <w:pPr>
        <w:pStyle w:val="Heading1"/>
      </w:pPr>
      <w:bookmarkStart w:id="67" w:name="_Toc18958338"/>
      <w:r w:rsidRPr="00E069AC">
        <w:t>Glossary</w:t>
      </w:r>
      <w:bookmarkEnd w:id="67"/>
    </w:p>
    <w:p w14:paraId="3C2A7379" w14:textId="77777777" w:rsidR="00593535" w:rsidRPr="00E069AC" w:rsidRDefault="00593535" w:rsidP="00593535">
      <w:r w:rsidRPr="00E069AC">
        <w:rPr>
          <w:b/>
        </w:rPr>
        <w:t>Adoption Scenario</w:t>
      </w:r>
      <w:r w:rsidRPr="00E069AC">
        <w:t xml:space="preserve"> – the predicted annual adoption over the period 2015 to 2060, which is usually measured in </w:t>
      </w:r>
      <w:r w:rsidRPr="00E069AC">
        <w:rPr>
          <w:b/>
        </w:rPr>
        <w:t>Functional Units</w:t>
      </w:r>
      <w:r w:rsidRPr="00E069AC">
        <w:t>. A range of scenarios is programmed in the model, but the user may enter her own. Note that the assumption behind most scenarios is one of growth. If for instance</w:t>
      </w:r>
      <w:r>
        <w:t>,</w:t>
      </w:r>
      <w:r w:rsidRPr="00E069AC">
        <w:t xml:space="preserve"> a solution is one of reduced heating energy usage due to better insulation, then the solution adoption is translated into an increase in </w:t>
      </w:r>
      <w:r>
        <w:t xml:space="preserve">the </w:t>
      </w:r>
      <w:r w:rsidRPr="00E069AC">
        <w:t xml:space="preserve">use of insulation. There are two types of adoption scenarios in use: </w:t>
      </w:r>
      <w:r w:rsidRPr="00E069AC">
        <w:rPr>
          <w:b/>
        </w:rPr>
        <w:t>Reference (REF)</w:t>
      </w:r>
      <w:r w:rsidRPr="00E069AC">
        <w:t xml:space="preserve"> where global adoption remains mostly constant, and </w:t>
      </w:r>
      <w:r w:rsidRPr="00E069AC">
        <w:rPr>
          <w:b/>
        </w:rPr>
        <w:t>Project Drawdown Scenarios (PDS)</w:t>
      </w:r>
      <w:r w:rsidRPr="00E069AC">
        <w:t xml:space="preserve"> which illustrate </w:t>
      </w:r>
      <w:r>
        <w:t xml:space="preserve">the </w:t>
      </w:r>
      <w:r w:rsidRPr="00E069AC">
        <w:t>high growth of the solution.</w:t>
      </w:r>
    </w:p>
    <w:p w14:paraId="439CB5FC" w14:textId="77777777" w:rsidR="00593535" w:rsidRPr="00E069AC" w:rsidRDefault="00593535" w:rsidP="00593535">
      <w:r w:rsidRPr="00E069AC">
        <w:rPr>
          <w:b/>
        </w:rPr>
        <w:t>Approximate PPM Equivalent</w:t>
      </w:r>
      <w:r w:rsidRPr="00E069AC">
        <w:t xml:space="preserve"> – the reduction in </w:t>
      </w:r>
      <w:r>
        <w:t xml:space="preserve">the </w:t>
      </w:r>
      <w:r w:rsidRPr="00E069AC">
        <w:t>atmospheric concentration of CO</w:t>
      </w:r>
      <w:r w:rsidRPr="00E069AC">
        <w:rPr>
          <w:vertAlign w:val="subscript"/>
        </w:rPr>
        <w:t>2</w:t>
      </w:r>
      <w:r w:rsidRPr="00E069AC">
        <w:t xml:space="preserve"> (in </w:t>
      </w:r>
      <w:r w:rsidRPr="00E069AC">
        <w:rPr>
          <w:b/>
        </w:rPr>
        <w:t>PPM</w:t>
      </w:r>
      <w:r w:rsidRPr="00E069AC">
        <w:t xml:space="preserve">) that is expected to result if the </w:t>
      </w:r>
      <w:r w:rsidRPr="00E069AC">
        <w:rPr>
          <w:b/>
        </w:rPr>
        <w:t>PDS Scenario</w:t>
      </w:r>
      <w:r w:rsidRPr="00E069AC">
        <w:t xml:space="preserve"> occurs. This assumes a discrete avoided pulse model based on the Bern Carbon Cycle model.</w:t>
      </w:r>
    </w:p>
    <w:p w14:paraId="6DFE53E5" w14:textId="77777777" w:rsidR="00593535" w:rsidRPr="00E069AC" w:rsidRDefault="00593535" w:rsidP="00593535">
      <w:r w:rsidRPr="00E069AC">
        <w:rPr>
          <w:b/>
        </w:rPr>
        <w:t>Average Abatement Cost</w:t>
      </w:r>
      <w:r w:rsidRPr="00E069AC">
        <w:t xml:space="preserve"> – the ratio of the present value of the solution (</w:t>
      </w:r>
      <w:r w:rsidRPr="00E069AC">
        <w:rPr>
          <w:b/>
        </w:rPr>
        <w:t>Net</w:t>
      </w:r>
      <w:r w:rsidRPr="00E069AC">
        <w:t xml:space="preserve"> </w:t>
      </w:r>
      <w:r w:rsidRPr="00E069AC">
        <w:rPr>
          <w:b/>
        </w:rPr>
        <w:t xml:space="preserve">Operating Savings </w:t>
      </w:r>
      <w:r w:rsidRPr="00E069AC">
        <w:t>minus</w:t>
      </w:r>
      <w:r w:rsidRPr="00E069AC">
        <w:rPr>
          <w:b/>
        </w:rPr>
        <w:t xml:space="preserve"> Marginal First Costs</w:t>
      </w:r>
      <w:r w:rsidRPr="00E069AC">
        <w:t xml:space="preserve">) and the </w:t>
      </w:r>
      <w:r w:rsidRPr="00E069AC">
        <w:rPr>
          <w:b/>
        </w:rPr>
        <w:t>Total Emissions Reduction</w:t>
      </w:r>
      <w:r w:rsidRPr="00E069AC">
        <w:t xml:space="preserve">. This is a single value for each solution for each </w:t>
      </w:r>
      <w:r w:rsidRPr="00E069AC">
        <w:rPr>
          <w:b/>
        </w:rPr>
        <w:t>PDS Scenario</w:t>
      </w:r>
      <w:r w:rsidRPr="00E069AC">
        <w:t xml:space="preserve"> and is used to build the characteristic “</w:t>
      </w:r>
      <w:r w:rsidRPr="00E069AC">
        <w:rPr>
          <w:i/>
        </w:rPr>
        <w:t>Marginal Abatement Cost</w:t>
      </w:r>
      <w:r w:rsidRPr="00E069AC">
        <w:t>” curves when Average Abatement Cost values for each solution are ordered and graphed.</w:t>
      </w:r>
    </w:p>
    <w:p w14:paraId="50E55FBE" w14:textId="77777777" w:rsidR="00593535" w:rsidRPr="00E069AC" w:rsidRDefault="00593535" w:rsidP="00593535">
      <w:r w:rsidRPr="00E069AC">
        <w:rPr>
          <w:b/>
        </w:rPr>
        <w:t>Average Annual Use</w:t>
      </w:r>
      <w:r w:rsidRPr="00E069AC">
        <w:t xml:space="preserve"> – the average number of functional units that a single implementation unit typically provides in one year. This is usually a weighted average for all users according to the data available. For instance, </w:t>
      </w:r>
      <w:r>
        <w:t xml:space="preserve">the </w:t>
      </w:r>
      <w:r w:rsidRPr="00E069AC">
        <w:t xml:space="preserve">total number of passenger-km driven by a hybrid vehicle in a year depends on </w:t>
      </w:r>
      <w:r>
        <w:t xml:space="preserve">the </w:t>
      </w:r>
      <w:r w:rsidRPr="00E069AC">
        <w:t xml:space="preserve">country and </w:t>
      </w:r>
      <w:r>
        <w:t xml:space="preserve">the </w:t>
      </w:r>
      <w:r w:rsidRPr="00E069AC">
        <w:t xml:space="preserve">typical number of occupants. We take global weighted averages for this input. This is used to estimate the </w:t>
      </w:r>
      <w:r w:rsidRPr="00E069AC">
        <w:rPr>
          <w:b/>
        </w:rPr>
        <w:t>Replacement Time</w:t>
      </w:r>
      <w:r w:rsidRPr="00E069AC">
        <w:t>.</w:t>
      </w:r>
    </w:p>
    <w:p w14:paraId="0A96D711" w14:textId="77777777" w:rsidR="00593535" w:rsidRPr="00E069AC" w:rsidRDefault="00593535" w:rsidP="00593535">
      <w:r w:rsidRPr="00E069AC">
        <w:rPr>
          <w:b/>
        </w:rPr>
        <w:t>Cumulative First Cost</w:t>
      </w:r>
      <w:r w:rsidRPr="00E069AC">
        <w:t xml:space="preserve"> – the total </w:t>
      </w:r>
      <w:r w:rsidRPr="00E069AC">
        <w:rPr>
          <w:b/>
        </w:rPr>
        <w:t>First Cost</w:t>
      </w:r>
      <w:r w:rsidRPr="00E069AC">
        <w:t xml:space="preserve"> of solution </w:t>
      </w:r>
      <w:r w:rsidRPr="00E069AC">
        <w:rPr>
          <w:b/>
        </w:rPr>
        <w:t>Implementation Units</w:t>
      </w:r>
      <w:r w:rsidRPr="00E069AC">
        <w:t xml:space="preserve"> purchased in the </w:t>
      </w:r>
      <w:r w:rsidRPr="00E069AC">
        <w:rPr>
          <w:b/>
        </w:rPr>
        <w:t>PDS Scenario</w:t>
      </w:r>
      <w:r w:rsidRPr="00E069AC">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7C54EE3" w14:textId="77777777" w:rsidR="00593535" w:rsidRPr="00E069AC" w:rsidRDefault="00593535" w:rsidP="00593535">
      <w:r w:rsidRPr="00E069AC">
        <w:rPr>
          <w:b/>
        </w:rPr>
        <w:t>Direct Emissions</w:t>
      </w:r>
      <w:r w:rsidRPr="00E069AC">
        <w:t xml:space="preserve"> – emissions caused by the operation of the solution, which are typically caused </w:t>
      </w:r>
      <w:r>
        <w:t>by</w:t>
      </w:r>
      <w:r w:rsidRPr="00E069AC">
        <w:t xml:space="preserve"> the lifetime </w:t>
      </w:r>
      <w:r>
        <w:t xml:space="preserve">use </w:t>
      </w:r>
      <w:r w:rsidRPr="00E069AC">
        <w:t>of the solution. They should be entered into the model normalized per functional unit.</w:t>
      </w:r>
    </w:p>
    <w:p w14:paraId="47703EA5" w14:textId="661746A1" w:rsidR="00593535" w:rsidRPr="00E069AC" w:rsidRDefault="00593535" w:rsidP="00593535">
      <w:r w:rsidRPr="00E069AC">
        <w:rPr>
          <w:b/>
        </w:rPr>
        <w:t>Discount Rate</w:t>
      </w:r>
      <w:r w:rsidRPr="00E069AC">
        <w:t xml:space="preserve">- the interest rate used in discounted cash flow (DCF) analysis to determine the present value of future cash flows. The discount rate in DCF analysis </w:t>
      </w:r>
      <w:r w:rsidR="00A142FC" w:rsidRPr="00E069AC">
        <w:t>considers</w:t>
      </w:r>
      <w:r>
        <w:t>,</w:t>
      </w:r>
      <w:r w:rsidRPr="00E069AC">
        <w:t xml:space="preserve"> not just the time value of money, but also the risk or uncertainty of future cash flows; the greater the uncertainty of future cash flows, the </w:t>
      </w:r>
      <w:r>
        <w:t>higher the discount rate.</w:t>
      </w:r>
      <w:r w:rsidRPr="00E069AC">
        <w:t xml:space="preserve"> Most importantly, the greater the discount rate, the more the future savings are devalued (which impacts the financial but not the climate impacts of the solution).  </w:t>
      </w:r>
    </w:p>
    <w:p w14:paraId="38201429" w14:textId="77777777" w:rsidR="00593535" w:rsidRPr="00E069AC" w:rsidRDefault="00593535" w:rsidP="00593535">
      <w:r w:rsidRPr="00E069AC">
        <w:rPr>
          <w:b/>
        </w:rPr>
        <w:t>Emissions</w:t>
      </w:r>
      <w:r w:rsidRPr="00E069AC">
        <w:t xml:space="preserve"> </w:t>
      </w:r>
      <w:r w:rsidRPr="00E069AC">
        <w:rPr>
          <w:b/>
        </w:rPr>
        <w:t>Factor</w:t>
      </w:r>
      <w:r w:rsidRPr="00E069AC">
        <w:t>– the average normalized emissions resulting from consumption of a unit of electricity across the global grid. Typical units are kg CO</w:t>
      </w:r>
      <w:r w:rsidRPr="00E069AC">
        <w:rPr>
          <w:vertAlign w:val="subscript"/>
        </w:rPr>
        <w:t>2</w:t>
      </w:r>
      <w:r w:rsidRPr="00E069AC">
        <w:t>e/kWh.</w:t>
      </w:r>
    </w:p>
    <w:p w14:paraId="41B24907" w14:textId="77777777" w:rsidR="00593535" w:rsidRPr="00E069AC" w:rsidRDefault="00593535" w:rsidP="00593535">
      <w:r w:rsidRPr="00E069AC">
        <w:rPr>
          <w:b/>
        </w:rPr>
        <w:t>First Cost</w:t>
      </w:r>
      <w:r w:rsidRPr="00E069AC">
        <w:t xml:space="preserve">- the investment cost per </w:t>
      </w:r>
      <w:r w:rsidRPr="00E069AC">
        <w:rPr>
          <w:b/>
        </w:rPr>
        <w:t>Implementation Unit</w:t>
      </w:r>
      <w:r w:rsidRPr="00E069AC">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6FA86D1A" w14:textId="77777777" w:rsidR="00593535" w:rsidRPr="00E069AC" w:rsidRDefault="00593535" w:rsidP="00593535">
      <w:r w:rsidRPr="00E069AC">
        <w:rPr>
          <w:b/>
        </w:rPr>
        <w:t>Functional Unit</w:t>
      </w:r>
      <w:r w:rsidRPr="00E069AC">
        <w:t xml:space="preserve"> – a measurement unit that represents the value, provided to the world, of the function that the solution performs. This depends on the solution. Therefore, LED Lighting provides petalumen-hours of light, Biomass provides tera-watt-hours of electricity and</w:t>
      </w:r>
      <w:r>
        <w:t xml:space="preserve"> high-</w:t>
      </w:r>
      <w:r w:rsidRPr="00E069AC">
        <w:t>speed rail provides billions of passenger-km of mobility.</w:t>
      </w:r>
    </w:p>
    <w:p w14:paraId="2B6E7D4D" w14:textId="77777777" w:rsidR="00593535" w:rsidRPr="00E069AC" w:rsidRDefault="00593535" w:rsidP="00593535">
      <w:r w:rsidRPr="00E069AC">
        <w:rPr>
          <w:b/>
        </w:rPr>
        <w:t>Grid Emissions</w:t>
      </w:r>
      <w:r w:rsidRPr="00E069AC">
        <w:t xml:space="preserve"> – emissions caused by </w:t>
      </w:r>
      <w:r>
        <w:t xml:space="preserve">the </w:t>
      </w:r>
      <w:r w:rsidRPr="00E069AC">
        <w:t>use of the electricity grid in supplying power to any operation associated with a solution. They should be in the units described below each variable entry cell. Drawdown models assume that the global electric grid, even in a Reference Sce</w:t>
      </w:r>
      <w:r>
        <w:t>nario, is slowly getting cleaner</w:t>
      </w:r>
      <w:r w:rsidRPr="00E069AC">
        <w:t xml:space="preserve"> and that emissions factors fall over time resulting in lower grid emissions for the same electricity demand.</w:t>
      </w:r>
    </w:p>
    <w:p w14:paraId="48C9BA61" w14:textId="77777777" w:rsidR="00593535" w:rsidRPr="00E069AC" w:rsidRDefault="00593535" w:rsidP="00593535">
      <w:r w:rsidRPr="00E069AC">
        <w:rPr>
          <w:b/>
        </w:rPr>
        <w:t>Implementation Unit</w:t>
      </w:r>
      <w:r w:rsidRPr="00E069AC">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7DFFF90C" w14:textId="77777777" w:rsidR="00593535" w:rsidRPr="00E069AC" w:rsidRDefault="00593535" w:rsidP="00593535">
      <w:r w:rsidRPr="00E069AC">
        <w:rPr>
          <w:b/>
        </w:rPr>
        <w:t>Indirect Emissions</w:t>
      </w:r>
      <w:r w:rsidRPr="00E069AC">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60022B15" w14:textId="1C428660" w:rsidR="00593535" w:rsidRPr="00E069AC" w:rsidRDefault="00593535" w:rsidP="00593535">
      <w:r w:rsidRPr="00E069AC">
        <w:rPr>
          <w:b/>
        </w:rPr>
        <w:t>Learning Rate/Learning Curve</w:t>
      </w:r>
      <w:r w:rsidRPr="00E069AC">
        <w:t xml:space="preserve"> - Learning curves (sometimes called experience curves) are used to analyze a well-known and easily observed phenomenon: humans become increasingly efficient with experience. The first time a product is manufactured, or a service </w:t>
      </w:r>
      <w:r>
        <w:t xml:space="preserve">is </w:t>
      </w:r>
      <w:r w:rsidRPr="00E069AC">
        <w:t xml:space="preserve">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00A142FC" w:rsidRPr="00A84924">
        <w:t>good</w:t>
      </w:r>
      <w:r w:rsidR="00A142FC" w:rsidRPr="00E069AC">
        <w:t xml:space="preserve"> drop</w:t>
      </w:r>
      <w:r w:rsidRPr="00E069AC">
        <w:t xml:space="preserve"> by 2% every time total production doubles.</w:t>
      </w:r>
    </w:p>
    <w:p w14:paraId="4E3BA9DB" w14:textId="77777777" w:rsidR="00593535" w:rsidRPr="00E069AC" w:rsidRDefault="00593535" w:rsidP="00593535">
      <w:r w:rsidRPr="00E069AC">
        <w:rPr>
          <w:b/>
        </w:rPr>
        <w:t>Lifetime Capacity</w:t>
      </w:r>
      <w:r w:rsidRPr="00E069AC">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E069AC">
        <w:rPr>
          <w:b/>
        </w:rPr>
        <w:t>Replacement Time</w:t>
      </w:r>
      <w:r w:rsidRPr="00E069AC">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1F01F9B" w14:textId="77777777" w:rsidR="00593535" w:rsidRPr="00E069AC" w:rsidRDefault="00593535" w:rsidP="00593535">
      <w:r w:rsidRPr="00E069AC">
        <w:rPr>
          <w:b/>
        </w:rPr>
        <w:t>Lifetime Operating Savings</w:t>
      </w:r>
      <w:r w:rsidRPr="00E069AC">
        <w:t>–the operating cost in the PDS versus the REF scenarios over the lifetime of the implementation units purchased during the model period regardless of when their useful life ends.</w:t>
      </w:r>
    </w:p>
    <w:p w14:paraId="53F97079" w14:textId="77777777" w:rsidR="00593535" w:rsidRPr="00E069AC" w:rsidRDefault="00593535" w:rsidP="00593535">
      <w:r w:rsidRPr="00E069AC">
        <w:rPr>
          <w:b/>
        </w:rPr>
        <w:t>Lifetime Cashflow NPV</w:t>
      </w:r>
      <w:r w:rsidRPr="00E069AC">
        <w:t xml:space="preserve">-the present value (PV) of the net cash flows (PDS versus REF) in each year of the model period (2015-2060). The net cash flows include net operating costs and first costs. There are two results in the model: Lifetime Cashflow NPV for a Single </w:t>
      </w:r>
      <w:r w:rsidRPr="00E069AC">
        <w:rPr>
          <w:b/>
        </w:rPr>
        <w:t>Implementation Unit</w:t>
      </w:r>
      <w:r w:rsidRPr="00E069AC">
        <w:t xml:space="preserve">, which refers to the installation of one </w:t>
      </w:r>
      <w:r w:rsidRPr="00E069AC">
        <w:rPr>
          <w:b/>
        </w:rPr>
        <w:t>Implementation Unit</w:t>
      </w:r>
      <w:r w:rsidRPr="00E069AC">
        <w:t xml:space="preserve">, and Lifetime Cashflow NPV of All Units, which refers to all </w:t>
      </w:r>
      <w:r w:rsidRPr="00E069AC">
        <w:rPr>
          <w:b/>
        </w:rPr>
        <w:t>Implementation Units</w:t>
      </w:r>
      <w:r w:rsidRPr="00E069AC">
        <w:t xml:space="preserve"> installed in a particular scenario. These calculations are also available using profit inputs instead of operating costs.</w:t>
      </w:r>
    </w:p>
    <w:p w14:paraId="235CB2C4" w14:textId="77777777" w:rsidR="00593535" w:rsidRPr="00E069AC" w:rsidRDefault="00593535" w:rsidP="00593535">
      <w:r w:rsidRPr="00E069AC">
        <w:rPr>
          <w:b/>
        </w:rPr>
        <w:t>Marginal First Cost</w:t>
      </w:r>
      <w:r w:rsidRPr="00E069AC">
        <w:t xml:space="preserve"> – the difference between the </w:t>
      </w:r>
      <w:r w:rsidRPr="00E069AC">
        <w:rPr>
          <w:b/>
        </w:rPr>
        <w:t>First Cost</w:t>
      </w:r>
      <w:r w:rsidRPr="00E069AC">
        <w:t xml:space="preserve"> of all units (solution and conventional) installed in the </w:t>
      </w:r>
      <w:r w:rsidRPr="00E069AC">
        <w:rPr>
          <w:b/>
        </w:rPr>
        <w:t>PDS Scenario</w:t>
      </w:r>
      <w:r w:rsidRPr="00E069AC">
        <w:t xml:space="preserve"> and the </w:t>
      </w:r>
      <w:r w:rsidRPr="00E069AC">
        <w:rPr>
          <w:b/>
        </w:rPr>
        <w:t>First Cost</w:t>
      </w:r>
      <w:r w:rsidRPr="00E069AC">
        <w:t xml:space="preserve"> of all units installed in the </w:t>
      </w:r>
      <w:r w:rsidRPr="00E069AC">
        <w:rPr>
          <w:b/>
        </w:rPr>
        <w:t>REF Scenario</w:t>
      </w:r>
      <w:r w:rsidRPr="00E069AC">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3642D6C1" w14:textId="77777777" w:rsidR="00593535" w:rsidRPr="00E069AC" w:rsidRDefault="00593535" w:rsidP="00593535">
      <w:r w:rsidRPr="00E069AC">
        <w:rPr>
          <w:b/>
        </w:rPr>
        <w:t>Net Annual Functional Units (NAFU)</w:t>
      </w:r>
      <w:r w:rsidRPr="00E069AC">
        <w:t xml:space="preserve"> – the adoption in the PDS minus the adoption in the REF in each year of analysis. In the model, this represents the additional annual functional demand captured either by the solution in the </w:t>
      </w:r>
      <w:r w:rsidRPr="00E069AC">
        <w:rPr>
          <w:b/>
        </w:rPr>
        <w:t>PDS Scenario</w:t>
      </w:r>
      <w:r w:rsidRPr="00E069AC">
        <w:t xml:space="preserve"> or the conventional in the </w:t>
      </w:r>
      <w:r w:rsidRPr="00E069AC">
        <w:rPr>
          <w:b/>
        </w:rPr>
        <w:t>REF Scenario</w:t>
      </w:r>
      <w:r w:rsidRPr="00E069AC">
        <w:t>.</w:t>
      </w:r>
    </w:p>
    <w:p w14:paraId="3D3583E1" w14:textId="77777777" w:rsidR="00593535" w:rsidRPr="00E069AC" w:rsidRDefault="00593535" w:rsidP="00593535">
      <w:r w:rsidRPr="00E069AC">
        <w:rPr>
          <w:b/>
        </w:rPr>
        <w:t>Net Annual Implementation Units (NAIU)</w:t>
      </w:r>
      <w:r w:rsidRPr="00E069AC">
        <w:t xml:space="preserve"> – the number of </w:t>
      </w:r>
      <w:r w:rsidRPr="00E069AC">
        <w:rPr>
          <w:b/>
        </w:rPr>
        <w:t>Implementation Units</w:t>
      </w:r>
      <w:r w:rsidRPr="00E069AC">
        <w:t xml:space="preserve"> of the solution that are needed in the PDS to supply the </w:t>
      </w:r>
      <w:r w:rsidRPr="00E069AC">
        <w:rPr>
          <w:b/>
        </w:rPr>
        <w:t>Net Annual Functional Units (NAFU).</w:t>
      </w:r>
      <w:r w:rsidRPr="00E069AC">
        <w:t xml:space="preserve"> This equals the adoption in the PDS minus the adoption in the REF in each year of analysis divided by the average annual use.</w:t>
      </w:r>
    </w:p>
    <w:p w14:paraId="49111971" w14:textId="77777777" w:rsidR="00593535" w:rsidRPr="00E069AC" w:rsidRDefault="00593535" w:rsidP="00593535">
      <w:r w:rsidRPr="00E069AC">
        <w:rPr>
          <w:b/>
        </w:rPr>
        <w:t>Net Operating Savings</w:t>
      </w:r>
      <w:r w:rsidRPr="00E069AC">
        <w:t xml:space="preserve"> – The undiscounted difference between the operating cost of all units (solution and conventional) in the </w:t>
      </w:r>
      <w:r w:rsidRPr="00E069AC">
        <w:rPr>
          <w:b/>
        </w:rPr>
        <w:t>PDS Scenario</w:t>
      </w:r>
      <w:r w:rsidRPr="00E069AC">
        <w:t xml:space="preserve"> minus that of all units in the </w:t>
      </w:r>
      <w:r w:rsidRPr="00E069AC">
        <w:rPr>
          <w:b/>
        </w:rPr>
        <w:t>REF Scenario</w:t>
      </w:r>
      <w:r w:rsidRPr="00E069AC">
        <w:t>.</w:t>
      </w:r>
    </w:p>
    <w:p w14:paraId="3009E190" w14:textId="77777777" w:rsidR="00593535" w:rsidRPr="00E069AC" w:rsidRDefault="00593535" w:rsidP="00593535">
      <w:r w:rsidRPr="00E069AC">
        <w:rPr>
          <w:b/>
        </w:rPr>
        <w:t xml:space="preserve">Operating Costs </w:t>
      </w:r>
      <w:r w:rsidRPr="00E069AC">
        <w:t xml:space="preserve">– the average cost to ensure </w:t>
      </w:r>
      <w:r>
        <w:t xml:space="preserve">the </w:t>
      </w:r>
      <w:r w:rsidRPr="00E069AC">
        <w:t>operation of an activity (conventional or solution) which is measured in 2014$US/</w:t>
      </w:r>
      <w:r w:rsidRPr="00E069AC">
        <w:rPr>
          <w:b/>
        </w:rPr>
        <w:t>Functional Unit</w:t>
      </w:r>
      <w:r w:rsidRPr="00E069AC">
        <w:t xml:space="preserve">.  This is needed to estimate how much it would cost to achieve the adoption projected when compared to the </w:t>
      </w:r>
      <w:r w:rsidRPr="00E069AC">
        <w:rPr>
          <w:b/>
        </w:rPr>
        <w:t>REF Case</w:t>
      </w:r>
      <w:r w:rsidRPr="00E069AC">
        <w:t xml:space="preserve">. Note that this excludes </w:t>
      </w:r>
      <w:r w:rsidRPr="00E069AC">
        <w:rPr>
          <w:b/>
        </w:rPr>
        <w:t>First Costs</w:t>
      </w:r>
      <w:r w:rsidRPr="00E069AC">
        <w:t xml:space="preserve"> for implementing the solution.</w:t>
      </w:r>
    </w:p>
    <w:p w14:paraId="061F1F2B" w14:textId="77777777" w:rsidR="00593535" w:rsidRPr="00E069AC" w:rsidRDefault="00593535" w:rsidP="00593535">
      <w:r w:rsidRPr="00E069AC">
        <w:rPr>
          <w:b/>
        </w:rPr>
        <w:t>Payback Period</w:t>
      </w:r>
      <w:r w:rsidRPr="00E069AC">
        <w:t xml:space="preserve"> – the number of years required to pay all the </w:t>
      </w:r>
      <w:r w:rsidRPr="00E069AC">
        <w:rPr>
          <w:b/>
        </w:rPr>
        <w:t>First Costs</w:t>
      </w:r>
      <w:r w:rsidRPr="00E069AC">
        <w:t xml:space="preserve"> of the solution using </w:t>
      </w:r>
      <w:r w:rsidRPr="00E069AC">
        <w:rPr>
          <w:b/>
        </w:rPr>
        <w:t>Net Operating Savings</w:t>
      </w:r>
      <w:r w:rsidRPr="00E069AC">
        <w:t xml:space="preserve">. There are four specific metrics each with one of </w:t>
      </w:r>
      <w:r w:rsidRPr="00E069AC">
        <w:rPr>
          <w:b/>
        </w:rPr>
        <w:t>Marginal First Costs</w:t>
      </w:r>
      <w:r w:rsidRPr="00E069AC">
        <w:t xml:space="preserve"> or </w:t>
      </w:r>
      <w:r w:rsidRPr="00E069AC">
        <w:rPr>
          <w:b/>
        </w:rPr>
        <w:t>First Costs</w:t>
      </w:r>
      <w:r w:rsidRPr="00E069AC">
        <w:t xml:space="preserve"> of the solution only combined with either discounted or non-discounted values. All four are in the model. Additionally, the four outputs are calculated using the increased profit estimation instead of </w:t>
      </w:r>
      <w:r w:rsidRPr="00E069AC">
        <w:rPr>
          <w:b/>
        </w:rPr>
        <w:t>Net Operating Savings</w:t>
      </w:r>
      <w:r w:rsidRPr="00E069AC">
        <w:t>.</w:t>
      </w:r>
    </w:p>
    <w:p w14:paraId="72FB5D87" w14:textId="77777777" w:rsidR="00593535" w:rsidRPr="00E069AC" w:rsidRDefault="00593535" w:rsidP="00593535">
      <w:r w:rsidRPr="00E069AC">
        <w:rPr>
          <w:b/>
        </w:rPr>
        <w:t>PDS/ Project Drawdown Scenario</w:t>
      </w:r>
      <w:r w:rsidRPr="00E069AC">
        <w:t xml:space="preserve"> – this is the high growth scenario for </w:t>
      </w:r>
      <w:r>
        <w:t xml:space="preserve">the </w:t>
      </w:r>
      <w:r w:rsidRPr="00E069AC">
        <w:t>adoption of the solution</w:t>
      </w:r>
      <w:r>
        <w:t>.</w:t>
      </w:r>
    </w:p>
    <w:p w14:paraId="30400AFD" w14:textId="77777777" w:rsidR="00593535" w:rsidRPr="00E069AC" w:rsidRDefault="00593535" w:rsidP="00593535">
      <w:r w:rsidRPr="00E069AC">
        <w:rPr>
          <w:b/>
        </w:rPr>
        <w:t>PPB/ Parts per Billion</w:t>
      </w:r>
      <w:r w:rsidRPr="00E069AC">
        <w:t xml:space="preserve"> – a measure of concentration for atmospheric gases. 10 million PPB = 1%.</w:t>
      </w:r>
    </w:p>
    <w:p w14:paraId="23F26AFF" w14:textId="77777777" w:rsidR="00593535" w:rsidRPr="00E069AC" w:rsidRDefault="00593535" w:rsidP="00593535">
      <w:r w:rsidRPr="00E069AC">
        <w:rPr>
          <w:b/>
        </w:rPr>
        <w:t>PPM/ Parts per Million</w:t>
      </w:r>
      <w:r w:rsidRPr="00E069AC">
        <w:t xml:space="preserve"> – a measure of concentration for atmospheric gases. 10 thousand PPM = 1%.</w:t>
      </w:r>
    </w:p>
    <w:p w14:paraId="25FF7F5F" w14:textId="77777777" w:rsidR="00593535" w:rsidRPr="00E069AC" w:rsidRDefault="00593535" w:rsidP="00593535">
      <w:r w:rsidRPr="00E069AC">
        <w:rPr>
          <w:b/>
        </w:rPr>
        <w:t>REF/ Reference Scenario</w:t>
      </w:r>
      <w:r w:rsidRPr="00E069AC">
        <w:t xml:space="preserve"> – this is the low growth scenario for </w:t>
      </w:r>
      <w:r>
        <w:t xml:space="preserve">the </w:t>
      </w:r>
      <w:r w:rsidRPr="00E069AC">
        <w:t xml:space="preserve">adoption of the solution against which all </w:t>
      </w:r>
      <w:r w:rsidRPr="00E069AC">
        <w:rPr>
          <w:b/>
        </w:rPr>
        <w:t>PDS scenarios</w:t>
      </w:r>
      <w:r w:rsidRPr="00E069AC">
        <w:t xml:space="preserve"> are compared.</w:t>
      </w:r>
    </w:p>
    <w:p w14:paraId="2D85268C" w14:textId="77777777" w:rsidR="00593535" w:rsidRPr="00E069AC" w:rsidRDefault="00593535" w:rsidP="00593535">
      <w:r w:rsidRPr="00E069AC">
        <w:rPr>
          <w:b/>
        </w:rPr>
        <w:t>Replacement Time</w:t>
      </w:r>
      <w:r w:rsidRPr="00E069AC">
        <w:t xml:space="preserve">- the length of time in years, from installation/acquisition/setup of the solution through usage until a new installation/acquisition/setup is required to replace the earlier one.  This is calculated as the ratio of </w:t>
      </w:r>
      <w:r w:rsidRPr="00E069AC">
        <w:rPr>
          <w:b/>
        </w:rPr>
        <w:t>Lifetime Capacity</w:t>
      </w:r>
      <w:r w:rsidRPr="00E069AC">
        <w:t xml:space="preserve"> and the </w:t>
      </w:r>
      <w:r w:rsidRPr="00E069AC">
        <w:rPr>
          <w:b/>
        </w:rPr>
        <w:t>Average Annual Use</w:t>
      </w:r>
      <w:r w:rsidRPr="00E069AC">
        <w:t>.</w:t>
      </w:r>
    </w:p>
    <w:p w14:paraId="68248446" w14:textId="77777777" w:rsidR="00593535" w:rsidRPr="00E069AC" w:rsidRDefault="00593535" w:rsidP="00593535">
      <w:r w:rsidRPr="00E069AC">
        <w:rPr>
          <w:b/>
        </w:rPr>
        <w:t xml:space="preserve">TAM/ Total Addressable Market </w:t>
      </w:r>
      <w:r w:rsidRPr="00E069AC">
        <w:t xml:space="preserve">– represents the total potential market of functional demand provided by the technologies and practices under investigation, adjusting for estimated economic and population growth. For this solutions sector, it represents </w:t>
      </w:r>
      <w:r>
        <w:t xml:space="preserve">the </w:t>
      </w:r>
      <w:r w:rsidRPr="00E069AC">
        <w:t>world and regional total addressable markets for electricity generation technologies in which the solutions are considered.</w:t>
      </w:r>
    </w:p>
    <w:p w14:paraId="5BF37334" w14:textId="77777777" w:rsidR="00593535" w:rsidRPr="00E069AC" w:rsidRDefault="00593535" w:rsidP="00593535">
      <w:r w:rsidRPr="00E069AC">
        <w:rPr>
          <w:b/>
        </w:rPr>
        <w:t>Total Emissions Reduction</w:t>
      </w:r>
      <w:r w:rsidRPr="00E069AC">
        <w:t xml:space="preserve"> – the sum of </w:t>
      </w:r>
      <w:r>
        <w:t xml:space="preserve">the </w:t>
      </w:r>
      <w:r w:rsidRPr="00E069AC">
        <w:t xml:space="preserve">grid, fuel, indirect, and other direct emissions reductions over the analysis period. The emissions reduction of each of these is the difference between the emissions that would have resulted in the </w:t>
      </w:r>
      <w:r w:rsidRPr="00E069AC">
        <w:rPr>
          <w:b/>
        </w:rPr>
        <w:t>REF Scenario</w:t>
      </w:r>
      <w:r w:rsidRPr="00E069AC">
        <w:t xml:space="preserve"> (from both solution and conventional) and the emissions that would result in the </w:t>
      </w:r>
      <w:r w:rsidRPr="00E069AC">
        <w:rPr>
          <w:b/>
        </w:rPr>
        <w:t>PDS Scenario</w:t>
      </w:r>
      <w:r w:rsidRPr="00E069AC">
        <w:t>. These may also be considered as “emissions avoided” as they may have occurred in the REF Scenario, but not in the PDS Scenario.</w:t>
      </w:r>
    </w:p>
    <w:p w14:paraId="259782CF" w14:textId="77777777" w:rsidR="00593535" w:rsidRPr="00E069AC" w:rsidRDefault="00593535" w:rsidP="00593535">
      <w:pPr>
        <w:rPr>
          <w:rFonts w:cstheme="minorHAnsi"/>
        </w:rPr>
      </w:pPr>
      <w:r w:rsidRPr="00E069AC">
        <w:rPr>
          <w:rFonts w:cstheme="minorHAnsi"/>
          <w:b/>
        </w:rPr>
        <w:t>Transition solutions</w:t>
      </w:r>
      <w:r w:rsidRPr="00E069AC">
        <w:rPr>
          <w:rFonts w:cstheme="minorHAnsi"/>
        </w:rPr>
        <w:t xml:space="preserve"> </w:t>
      </w:r>
      <w:r>
        <w:rPr>
          <w:rFonts w:cstheme="minorHAnsi"/>
        </w:rPr>
        <w:t xml:space="preserve">- </w:t>
      </w:r>
      <w:r w:rsidRPr="00E069AC">
        <w:rPr>
          <w:rFonts w:cstheme="minorHAnsi"/>
        </w:rPr>
        <w:t>are considered till better technologies a</w:t>
      </w:r>
      <w:r>
        <w:rPr>
          <w:rFonts w:cstheme="minorHAnsi"/>
        </w:rPr>
        <w:t>nd less impactful are more cost-</w:t>
      </w:r>
      <w:r w:rsidRPr="00E069AC">
        <w:rPr>
          <w:rFonts w:cstheme="minorHAnsi"/>
        </w:rPr>
        <w:t xml:space="preserve">effective and mature. </w:t>
      </w:r>
    </w:p>
    <w:p w14:paraId="57B3845F" w14:textId="386DD18E" w:rsidR="006745FF" w:rsidRPr="00996E91" w:rsidRDefault="00593535" w:rsidP="00593535">
      <w:r w:rsidRPr="00E069AC">
        <w:rPr>
          <w:b/>
        </w:rPr>
        <w:t>TWh/ Terawatt-hour</w:t>
      </w:r>
      <w:r w:rsidRPr="00E069AC">
        <w:t xml:space="preserve"> – A unit of energy equal to 1 billion kilowatt-hours</w:t>
      </w:r>
      <w:r>
        <w:t>.</w:t>
      </w:r>
    </w:p>
    <w:sectPr w:rsidR="006745FF" w:rsidRPr="00996E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E13F3" w14:textId="77777777" w:rsidR="00AC243D" w:rsidRDefault="00AC243D" w:rsidP="00D26F59">
      <w:pPr>
        <w:spacing w:after="0"/>
      </w:pPr>
      <w:r>
        <w:separator/>
      </w:r>
    </w:p>
  </w:endnote>
  <w:endnote w:type="continuationSeparator" w:id="0">
    <w:p w14:paraId="31D8CEAC" w14:textId="77777777" w:rsidR="00AC243D" w:rsidRDefault="00AC243D"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Times New Roman">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B6F4" w14:textId="77777777" w:rsidR="004F6B71" w:rsidRDefault="004F6B71"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468BC7" w14:textId="77777777" w:rsidR="004F6B71" w:rsidRDefault="004F6B71"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7B7A3" w14:textId="77777777" w:rsidR="004F6B71" w:rsidRDefault="004F6B71">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9ACC6EC" w14:textId="77777777" w:rsidR="004F6B71" w:rsidRDefault="004F6B71" w:rsidP="00EB247F">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409" w14:textId="77777777" w:rsidR="004F6B71" w:rsidRDefault="004F6B71"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4F6B71" w:rsidRDefault="004F6B71" w:rsidP="00F5259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D1670" w14:textId="77777777" w:rsidR="004F6B71" w:rsidRDefault="004F6B71">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CAE7D4" w14:textId="77777777" w:rsidR="004F6B71" w:rsidRDefault="004F6B71" w:rsidP="00EB247F">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47659" w14:textId="77777777" w:rsidR="00AC243D" w:rsidRDefault="00AC243D" w:rsidP="00D26F59">
      <w:pPr>
        <w:spacing w:after="0"/>
      </w:pPr>
      <w:r>
        <w:separator/>
      </w:r>
    </w:p>
  </w:footnote>
  <w:footnote w:type="continuationSeparator" w:id="0">
    <w:p w14:paraId="4195F5E2" w14:textId="77777777" w:rsidR="00AC243D" w:rsidRDefault="00AC243D" w:rsidP="00D26F59">
      <w:pPr>
        <w:spacing w:after="0"/>
      </w:pPr>
      <w:r>
        <w:continuationSeparator/>
      </w:r>
    </w:p>
  </w:footnote>
  <w:footnote w:id="1">
    <w:p w14:paraId="23312108" w14:textId="77777777" w:rsidR="004F6B71" w:rsidRDefault="004F6B71" w:rsidP="005C2BC8">
      <w:pPr>
        <w:pStyle w:val="FootnoteText"/>
      </w:pPr>
      <w:r w:rsidRPr="005B2173">
        <w:rPr>
          <w:rStyle w:val="FootnoteReference"/>
          <w:color w:val="000000" w:themeColor="text1"/>
        </w:rPr>
        <w:footnoteRef/>
      </w:r>
      <w:r w:rsidRPr="005B2173">
        <w:rPr>
          <w:color w:val="000000" w:themeColor="text1"/>
        </w:rPr>
        <w:t xml:space="preserve"> </w:t>
      </w:r>
      <w:r w:rsidRPr="005B2173">
        <w:rPr>
          <w:rFonts w:asciiTheme="majorHAnsi" w:hAnsiTheme="majorHAnsi"/>
          <w:color w:val="000000" w:themeColor="text1"/>
        </w:rPr>
        <w:t xml:space="preserve">Only Arent </w:t>
      </w:r>
      <w:r w:rsidRPr="005B2173">
        <w:rPr>
          <w:rFonts w:asciiTheme="majorHAnsi" w:hAnsiTheme="majorHAnsi"/>
          <w:i/>
          <w:color w:val="000000" w:themeColor="text1"/>
        </w:rPr>
        <w:t>et al.</w:t>
      </w:r>
      <w:r w:rsidRPr="005B2173">
        <w:rPr>
          <w:rFonts w:asciiTheme="majorHAnsi" w:hAnsiTheme="majorHAnsi"/>
          <w:color w:val="000000" w:themeColor="text1"/>
        </w:rPr>
        <w:t xml:space="preserve"> include biomass as renewable energy.</w:t>
      </w:r>
      <w:r w:rsidRPr="005B2173">
        <w:rPr>
          <w:color w:val="000000" w:themeColor="text1"/>
        </w:rPr>
        <w:t xml:space="preserve"> </w:t>
      </w:r>
    </w:p>
  </w:footnote>
  <w:footnote w:id="2">
    <w:p w14:paraId="73480CD1" w14:textId="1A7889E3" w:rsidR="004F6B71" w:rsidRPr="00053730" w:rsidRDefault="004F6B71" w:rsidP="00053730">
      <w:pPr>
        <w:spacing w:after="0" w:line="240" w:lineRule="auto"/>
        <w:jc w:val="left"/>
        <w:rPr>
          <w:rFonts w:eastAsia="Times New Roman" w:cs="Times New Roman"/>
          <w:sz w:val="18"/>
          <w:szCs w:val="18"/>
          <w:lang w:eastAsia="en-US"/>
        </w:rPr>
      </w:pPr>
      <w:r>
        <w:rPr>
          <w:rStyle w:val="FootnoteReference"/>
        </w:rPr>
        <w:footnoteRef/>
      </w:r>
      <w:r>
        <w:t xml:space="preserve"> </w:t>
      </w:r>
      <w:r w:rsidRPr="002971A6">
        <w:rPr>
          <w:rFonts w:eastAsia="Times New Roman" w:cs="Times New Roman"/>
          <w:sz w:val="18"/>
          <w:szCs w:val="18"/>
          <w:lang w:eastAsia="en-US"/>
        </w:rPr>
        <w:t>Current adoption is defined as the amount of functional demand supplied by the solution in 2018. This study uses 2014 as the base year due to the availability of global adoption data for all Project Drawdown solutions evaluated</w:t>
      </w:r>
      <w:r>
        <w:rPr>
          <w:rFonts w:eastAsia="Times New Roman" w:cs="Times New Roman"/>
          <w:sz w:val="18"/>
          <w:szCs w:val="18"/>
          <w:lang w:eastAsia="en-US"/>
        </w:rPr>
        <w:t>.</w:t>
      </w:r>
    </w:p>
  </w:footnote>
  <w:footnote w:id="3">
    <w:p w14:paraId="7183C9BF" w14:textId="77777777" w:rsidR="004F6B71" w:rsidRDefault="004F6B71" w:rsidP="00A04734">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383AFB"/>
    <w:multiLevelType w:val="multilevel"/>
    <w:tmpl w:val="E38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656F"/>
    <w:multiLevelType w:val="hybridMultilevel"/>
    <w:tmpl w:val="649ABCF8"/>
    <w:lvl w:ilvl="0" w:tplc="EC38CDF8">
      <w:start w:val="1"/>
      <w:numFmt w:val="bullet"/>
      <w:lvlText w:val=""/>
      <w:lvlJc w:val="left"/>
      <w:pPr>
        <w:ind w:left="720" w:hanging="360"/>
      </w:pPr>
      <w:rPr>
        <w:rFonts w:ascii="Symbol" w:hAnsi="Symbol" w:hint="default"/>
      </w:rPr>
    </w:lvl>
    <w:lvl w:ilvl="1" w:tplc="4404C376">
      <w:start w:val="1"/>
      <w:numFmt w:val="bullet"/>
      <w:lvlText w:val="o"/>
      <w:lvlJc w:val="left"/>
      <w:pPr>
        <w:ind w:left="1440" w:hanging="360"/>
      </w:pPr>
      <w:rPr>
        <w:rFonts w:ascii="Courier New" w:hAnsi="Courier New" w:hint="default"/>
      </w:rPr>
    </w:lvl>
    <w:lvl w:ilvl="2" w:tplc="13863B7E">
      <w:start w:val="1"/>
      <w:numFmt w:val="bullet"/>
      <w:lvlText w:val=""/>
      <w:lvlJc w:val="left"/>
      <w:pPr>
        <w:ind w:left="2160" w:hanging="360"/>
      </w:pPr>
      <w:rPr>
        <w:rFonts w:ascii="Wingdings" w:hAnsi="Wingdings" w:hint="default"/>
      </w:rPr>
    </w:lvl>
    <w:lvl w:ilvl="3" w:tplc="A6B29914">
      <w:start w:val="1"/>
      <w:numFmt w:val="bullet"/>
      <w:lvlText w:val=""/>
      <w:lvlJc w:val="left"/>
      <w:pPr>
        <w:ind w:left="2880" w:hanging="360"/>
      </w:pPr>
      <w:rPr>
        <w:rFonts w:ascii="Symbol" w:hAnsi="Symbol" w:hint="default"/>
      </w:rPr>
    </w:lvl>
    <w:lvl w:ilvl="4" w:tplc="2D208322">
      <w:start w:val="1"/>
      <w:numFmt w:val="bullet"/>
      <w:lvlText w:val="o"/>
      <w:lvlJc w:val="left"/>
      <w:pPr>
        <w:ind w:left="3600" w:hanging="360"/>
      </w:pPr>
      <w:rPr>
        <w:rFonts w:ascii="Courier New" w:hAnsi="Courier New" w:hint="default"/>
      </w:rPr>
    </w:lvl>
    <w:lvl w:ilvl="5" w:tplc="3D72CD8C">
      <w:start w:val="1"/>
      <w:numFmt w:val="bullet"/>
      <w:lvlText w:val=""/>
      <w:lvlJc w:val="left"/>
      <w:pPr>
        <w:ind w:left="4320" w:hanging="360"/>
      </w:pPr>
      <w:rPr>
        <w:rFonts w:ascii="Wingdings" w:hAnsi="Wingdings" w:hint="default"/>
      </w:rPr>
    </w:lvl>
    <w:lvl w:ilvl="6" w:tplc="07EC2CC2">
      <w:start w:val="1"/>
      <w:numFmt w:val="bullet"/>
      <w:lvlText w:val=""/>
      <w:lvlJc w:val="left"/>
      <w:pPr>
        <w:ind w:left="5040" w:hanging="360"/>
      </w:pPr>
      <w:rPr>
        <w:rFonts w:ascii="Symbol" w:hAnsi="Symbol" w:hint="default"/>
      </w:rPr>
    </w:lvl>
    <w:lvl w:ilvl="7" w:tplc="9198F974">
      <w:start w:val="1"/>
      <w:numFmt w:val="bullet"/>
      <w:lvlText w:val="o"/>
      <w:lvlJc w:val="left"/>
      <w:pPr>
        <w:ind w:left="5760" w:hanging="360"/>
      </w:pPr>
      <w:rPr>
        <w:rFonts w:ascii="Courier New" w:hAnsi="Courier New" w:hint="default"/>
      </w:rPr>
    </w:lvl>
    <w:lvl w:ilvl="8" w:tplc="A46EA470">
      <w:start w:val="1"/>
      <w:numFmt w:val="bullet"/>
      <w:lvlText w:val=""/>
      <w:lvlJc w:val="left"/>
      <w:pPr>
        <w:ind w:left="6480" w:hanging="360"/>
      </w:pPr>
      <w:rPr>
        <w:rFonts w:ascii="Wingdings" w:hAnsi="Wingdings" w:hint="default"/>
      </w:rPr>
    </w:lvl>
  </w:abstractNum>
  <w:abstractNum w:abstractNumId="4" w15:restartNumberingAfterBreak="0">
    <w:nsid w:val="111E58CC"/>
    <w:multiLevelType w:val="hybridMultilevel"/>
    <w:tmpl w:val="5C8844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14D6788"/>
    <w:multiLevelType w:val="hybridMultilevel"/>
    <w:tmpl w:val="39F242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50A5B4D"/>
    <w:multiLevelType w:val="hybridMultilevel"/>
    <w:tmpl w:val="D902A3D2"/>
    <w:lvl w:ilvl="0" w:tplc="311C8422">
      <w:start w:val="1"/>
      <w:numFmt w:val="bullet"/>
      <w:lvlText w:val=""/>
      <w:lvlJc w:val="left"/>
      <w:pPr>
        <w:ind w:left="720" w:hanging="360"/>
      </w:pPr>
      <w:rPr>
        <w:rFonts w:ascii="Symbol" w:hAnsi="Symbol" w:hint="default"/>
      </w:rPr>
    </w:lvl>
    <w:lvl w:ilvl="1" w:tplc="B4EC684E">
      <w:start w:val="1"/>
      <w:numFmt w:val="bullet"/>
      <w:lvlText w:val="o"/>
      <w:lvlJc w:val="left"/>
      <w:pPr>
        <w:ind w:left="1440" w:hanging="360"/>
      </w:pPr>
      <w:rPr>
        <w:rFonts w:ascii="Courier New" w:hAnsi="Courier New" w:hint="default"/>
      </w:rPr>
    </w:lvl>
    <w:lvl w:ilvl="2" w:tplc="D8945778">
      <w:start w:val="1"/>
      <w:numFmt w:val="bullet"/>
      <w:lvlText w:val=""/>
      <w:lvlJc w:val="left"/>
      <w:pPr>
        <w:ind w:left="2160" w:hanging="360"/>
      </w:pPr>
      <w:rPr>
        <w:rFonts w:ascii="Wingdings" w:hAnsi="Wingdings" w:hint="default"/>
      </w:rPr>
    </w:lvl>
    <w:lvl w:ilvl="3" w:tplc="31782504">
      <w:start w:val="1"/>
      <w:numFmt w:val="bullet"/>
      <w:lvlText w:val=""/>
      <w:lvlJc w:val="left"/>
      <w:pPr>
        <w:ind w:left="2880" w:hanging="360"/>
      </w:pPr>
      <w:rPr>
        <w:rFonts w:ascii="Symbol" w:hAnsi="Symbol" w:hint="default"/>
      </w:rPr>
    </w:lvl>
    <w:lvl w:ilvl="4" w:tplc="97CAB7C8">
      <w:start w:val="1"/>
      <w:numFmt w:val="bullet"/>
      <w:lvlText w:val="o"/>
      <w:lvlJc w:val="left"/>
      <w:pPr>
        <w:ind w:left="3600" w:hanging="360"/>
      </w:pPr>
      <w:rPr>
        <w:rFonts w:ascii="Courier New" w:hAnsi="Courier New" w:hint="default"/>
      </w:rPr>
    </w:lvl>
    <w:lvl w:ilvl="5" w:tplc="2CF881D2">
      <w:start w:val="1"/>
      <w:numFmt w:val="bullet"/>
      <w:lvlText w:val=""/>
      <w:lvlJc w:val="left"/>
      <w:pPr>
        <w:ind w:left="4320" w:hanging="360"/>
      </w:pPr>
      <w:rPr>
        <w:rFonts w:ascii="Wingdings" w:hAnsi="Wingdings" w:hint="default"/>
      </w:rPr>
    </w:lvl>
    <w:lvl w:ilvl="6" w:tplc="E5882D82">
      <w:start w:val="1"/>
      <w:numFmt w:val="bullet"/>
      <w:lvlText w:val=""/>
      <w:lvlJc w:val="left"/>
      <w:pPr>
        <w:ind w:left="5040" w:hanging="360"/>
      </w:pPr>
      <w:rPr>
        <w:rFonts w:ascii="Symbol" w:hAnsi="Symbol" w:hint="default"/>
      </w:rPr>
    </w:lvl>
    <w:lvl w:ilvl="7" w:tplc="5B66DA9C">
      <w:start w:val="1"/>
      <w:numFmt w:val="bullet"/>
      <w:lvlText w:val="o"/>
      <w:lvlJc w:val="left"/>
      <w:pPr>
        <w:ind w:left="5760" w:hanging="360"/>
      </w:pPr>
      <w:rPr>
        <w:rFonts w:ascii="Courier New" w:hAnsi="Courier New" w:hint="default"/>
      </w:rPr>
    </w:lvl>
    <w:lvl w:ilvl="8" w:tplc="27DECCC0">
      <w:start w:val="1"/>
      <w:numFmt w:val="bullet"/>
      <w:lvlText w:val=""/>
      <w:lvlJc w:val="left"/>
      <w:pPr>
        <w:ind w:left="6480" w:hanging="360"/>
      </w:pPr>
      <w:rPr>
        <w:rFonts w:ascii="Wingdings" w:hAnsi="Wingdings" w:hint="default"/>
      </w:rPr>
    </w:lvl>
  </w:abstractNum>
  <w:abstractNum w:abstractNumId="9"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344B1"/>
    <w:multiLevelType w:val="multilevel"/>
    <w:tmpl w:val="E38C1FA4"/>
    <w:lvl w:ilvl="0">
      <w:start w:val="1"/>
      <w:numFmt w:val="decimal"/>
      <w:lvlText w:val="%1."/>
      <w:lvlJc w:val="left"/>
      <w:pPr>
        <w:ind w:left="440" w:hanging="4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12" w15:restartNumberingAfterBreak="0">
    <w:nsid w:val="24C01383"/>
    <w:multiLevelType w:val="hybridMultilevel"/>
    <w:tmpl w:val="6848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F4F1E"/>
    <w:multiLevelType w:val="hybridMultilevel"/>
    <w:tmpl w:val="15C6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9B08B2"/>
    <w:multiLevelType w:val="hybridMultilevel"/>
    <w:tmpl w:val="7C3C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5E4AB3"/>
    <w:multiLevelType w:val="multilevel"/>
    <w:tmpl w:val="97CAB30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E94073E"/>
    <w:multiLevelType w:val="multilevel"/>
    <w:tmpl w:val="845A0176"/>
    <w:lvl w:ilvl="0">
      <w:start w:val="1"/>
      <w:numFmt w:val="decimal"/>
      <w:pStyle w:val="Heading1"/>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44DB4723"/>
    <w:multiLevelType w:val="hybridMultilevel"/>
    <w:tmpl w:val="A7948BF0"/>
    <w:lvl w:ilvl="0" w:tplc="FA5A0CCA">
      <w:start w:val="1"/>
      <w:numFmt w:val="bullet"/>
      <w:lvlText w:val=""/>
      <w:lvlJc w:val="left"/>
      <w:pPr>
        <w:ind w:left="720" w:hanging="360"/>
      </w:pPr>
      <w:rPr>
        <w:rFonts w:ascii="Symbol" w:hAnsi="Symbol" w:hint="default"/>
      </w:rPr>
    </w:lvl>
    <w:lvl w:ilvl="1" w:tplc="1D2C922C">
      <w:start w:val="1"/>
      <w:numFmt w:val="bullet"/>
      <w:lvlText w:val="o"/>
      <w:lvlJc w:val="left"/>
      <w:pPr>
        <w:ind w:left="1440" w:hanging="360"/>
      </w:pPr>
      <w:rPr>
        <w:rFonts w:ascii="Courier New" w:hAnsi="Courier New" w:hint="default"/>
      </w:rPr>
    </w:lvl>
    <w:lvl w:ilvl="2" w:tplc="43E659CE">
      <w:start w:val="1"/>
      <w:numFmt w:val="bullet"/>
      <w:lvlText w:val=""/>
      <w:lvlJc w:val="left"/>
      <w:pPr>
        <w:ind w:left="2160" w:hanging="360"/>
      </w:pPr>
      <w:rPr>
        <w:rFonts w:ascii="Wingdings" w:hAnsi="Wingdings" w:hint="default"/>
      </w:rPr>
    </w:lvl>
    <w:lvl w:ilvl="3" w:tplc="A08EF4D8">
      <w:start w:val="1"/>
      <w:numFmt w:val="bullet"/>
      <w:lvlText w:val=""/>
      <w:lvlJc w:val="left"/>
      <w:pPr>
        <w:ind w:left="2880" w:hanging="360"/>
      </w:pPr>
      <w:rPr>
        <w:rFonts w:ascii="Symbol" w:hAnsi="Symbol" w:hint="default"/>
      </w:rPr>
    </w:lvl>
    <w:lvl w:ilvl="4" w:tplc="BC6E7656">
      <w:start w:val="1"/>
      <w:numFmt w:val="bullet"/>
      <w:lvlText w:val="o"/>
      <w:lvlJc w:val="left"/>
      <w:pPr>
        <w:ind w:left="3600" w:hanging="360"/>
      </w:pPr>
      <w:rPr>
        <w:rFonts w:ascii="Courier New" w:hAnsi="Courier New" w:hint="default"/>
      </w:rPr>
    </w:lvl>
    <w:lvl w:ilvl="5" w:tplc="3560EEA6">
      <w:start w:val="1"/>
      <w:numFmt w:val="bullet"/>
      <w:lvlText w:val=""/>
      <w:lvlJc w:val="left"/>
      <w:pPr>
        <w:ind w:left="4320" w:hanging="360"/>
      </w:pPr>
      <w:rPr>
        <w:rFonts w:ascii="Wingdings" w:hAnsi="Wingdings" w:hint="default"/>
      </w:rPr>
    </w:lvl>
    <w:lvl w:ilvl="6" w:tplc="E252F5AC">
      <w:start w:val="1"/>
      <w:numFmt w:val="bullet"/>
      <w:lvlText w:val=""/>
      <w:lvlJc w:val="left"/>
      <w:pPr>
        <w:ind w:left="5040" w:hanging="360"/>
      </w:pPr>
      <w:rPr>
        <w:rFonts w:ascii="Symbol" w:hAnsi="Symbol" w:hint="default"/>
      </w:rPr>
    </w:lvl>
    <w:lvl w:ilvl="7" w:tplc="8F960A12">
      <w:start w:val="1"/>
      <w:numFmt w:val="bullet"/>
      <w:lvlText w:val="o"/>
      <w:lvlJc w:val="left"/>
      <w:pPr>
        <w:ind w:left="5760" w:hanging="360"/>
      </w:pPr>
      <w:rPr>
        <w:rFonts w:ascii="Courier New" w:hAnsi="Courier New" w:hint="default"/>
      </w:rPr>
    </w:lvl>
    <w:lvl w:ilvl="8" w:tplc="A9E414E4">
      <w:start w:val="1"/>
      <w:numFmt w:val="bullet"/>
      <w:lvlText w:val=""/>
      <w:lvlJc w:val="left"/>
      <w:pPr>
        <w:ind w:left="6480" w:hanging="360"/>
      </w:pPr>
      <w:rPr>
        <w:rFonts w:ascii="Wingdings" w:hAnsi="Wingdings" w:hint="default"/>
      </w:rPr>
    </w:lvl>
  </w:abstractNum>
  <w:abstractNum w:abstractNumId="22" w15:restartNumberingAfterBreak="0">
    <w:nsid w:val="460A2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E8646B"/>
    <w:multiLevelType w:val="hybridMultilevel"/>
    <w:tmpl w:val="5EC6659C"/>
    <w:lvl w:ilvl="0" w:tplc="92960416">
      <w:start w:val="1"/>
      <w:numFmt w:val="bullet"/>
      <w:lvlText w:val=""/>
      <w:lvlJc w:val="left"/>
      <w:pPr>
        <w:ind w:left="720" w:hanging="360"/>
      </w:pPr>
      <w:rPr>
        <w:rFonts w:ascii="Symbol" w:hAnsi="Symbol" w:hint="default"/>
      </w:rPr>
    </w:lvl>
    <w:lvl w:ilvl="1" w:tplc="18E2D71E">
      <w:start w:val="1"/>
      <w:numFmt w:val="bullet"/>
      <w:lvlText w:val="o"/>
      <w:lvlJc w:val="left"/>
      <w:pPr>
        <w:ind w:left="1440" w:hanging="360"/>
      </w:pPr>
      <w:rPr>
        <w:rFonts w:ascii="Courier New" w:hAnsi="Courier New" w:hint="default"/>
      </w:rPr>
    </w:lvl>
    <w:lvl w:ilvl="2" w:tplc="13E804A4">
      <w:start w:val="1"/>
      <w:numFmt w:val="bullet"/>
      <w:lvlText w:val=""/>
      <w:lvlJc w:val="left"/>
      <w:pPr>
        <w:ind w:left="2160" w:hanging="360"/>
      </w:pPr>
      <w:rPr>
        <w:rFonts w:ascii="Wingdings" w:hAnsi="Wingdings" w:hint="default"/>
      </w:rPr>
    </w:lvl>
    <w:lvl w:ilvl="3" w:tplc="7F9643DA">
      <w:start w:val="1"/>
      <w:numFmt w:val="bullet"/>
      <w:lvlText w:val=""/>
      <w:lvlJc w:val="left"/>
      <w:pPr>
        <w:ind w:left="2880" w:hanging="360"/>
      </w:pPr>
      <w:rPr>
        <w:rFonts w:ascii="Symbol" w:hAnsi="Symbol" w:hint="default"/>
      </w:rPr>
    </w:lvl>
    <w:lvl w:ilvl="4" w:tplc="82683C44">
      <w:start w:val="1"/>
      <w:numFmt w:val="bullet"/>
      <w:lvlText w:val="o"/>
      <w:lvlJc w:val="left"/>
      <w:pPr>
        <w:ind w:left="3600" w:hanging="360"/>
      </w:pPr>
      <w:rPr>
        <w:rFonts w:ascii="Courier New" w:hAnsi="Courier New" w:hint="default"/>
      </w:rPr>
    </w:lvl>
    <w:lvl w:ilvl="5" w:tplc="4D7E4930">
      <w:start w:val="1"/>
      <w:numFmt w:val="bullet"/>
      <w:lvlText w:val=""/>
      <w:lvlJc w:val="left"/>
      <w:pPr>
        <w:ind w:left="4320" w:hanging="360"/>
      </w:pPr>
      <w:rPr>
        <w:rFonts w:ascii="Wingdings" w:hAnsi="Wingdings" w:hint="default"/>
      </w:rPr>
    </w:lvl>
    <w:lvl w:ilvl="6" w:tplc="2D72BBCC">
      <w:start w:val="1"/>
      <w:numFmt w:val="bullet"/>
      <w:lvlText w:val=""/>
      <w:lvlJc w:val="left"/>
      <w:pPr>
        <w:ind w:left="5040" w:hanging="360"/>
      </w:pPr>
      <w:rPr>
        <w:rFonts w:ascii="Symbol" w:hAnsi="Symbol" w:hint="default"/>
      </w:rPr>
    </w:lvl>
    <w:lvl w:ilvl="7" w:tplc="F2461F6C">
      <w:start w:val="1"/>
      <w:numFmt w:val="bullet"/>
      <w:lvlText w:val="o"/>
      <w:lvlJc w:val="left"/>
      <w:pPr>
        <w:ind w:left="5760" w:hanging="360"/>
      </w:pPr>
      <w:rPr>
        <w:rFonts w:ascii="Courier New" w:hAnsi="Courier New" w:hint="default"/>
      </w:rPr>
    </w:lvl>
    <w:lvl w:ilvl="8" w:tplc="B516BA42">
      <w:start w:val="1"/>
      <w:numFmt w:val="bullet"/>
      <w:lvlText w:val=""/>
      <w:lvlJc w:val="left"/>
      <w:pPr>
        <w:ind w:left="6480" w:hanging="360"/>
      </w:pPr>
      <w:rPr>
        <w:rFonts w:ascii="Wingdings" w:hAnsi="Wingdings" w:hint="default"/>
      </w:rPr>
    </w:lvl>
  </w:abstractNum>
  <w:abstractNum w:abstractNumId="24" w15:restartNumberingAfterBreak="0">
    <w:nsid w:val="5222233E"/>
    <w:multiLevelType w:val="multilevel"/>
    <w:tmpl w:val="974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E31603"/>
    <w:multiLevelType w:val="hybridMultilevel"/>
    <w:tmpl w:val="49860896"/>
    <w:lvl w:ilvl="0" w:tplc="BFD4BF68">
      <w:start w:val="1"/>
      <w:numFmt w:val="bullet"/>
      <w:lvlText w:val=""/>
      <w:lvlJc w:val="left"/>
      <w:pPr>
        <w:ind w:left="720" w:hanging="360"/>
      </w:pPr>
      <w:rPr>
        <w:rFonts w:ascii="Symbol" w:hAnsi="Symbol" w:hint="default"/>
      </w:rPr>
    </w:lvl>
    <w:lvl w:ilvl="1" w:tplc="968052C6">
      <w:start w:val="1"/>
      <w:numFmt w:val="bullet"/>
      <w:lvlText w:val="o"/>
      <w:lvlJc w:val="left"/>
      <w:pPr>
        <w:ind w:left="1440" w:hanging="360"/>
      </w:pPr>
      <w:rPr>
        <w:rFonts w:ascii="Courier New" w:hAnsi="Courier New" w:hint="default"/>
      </w:rPr>
    </w:lvl>
    <w:lvl w:ilvl="2" w:tplc="EC5C0DFE">
      <w:start w:val="1"/>
      <w:numFmt w:val="bullet"/>
      <w:lvlText w:val=""/>
      <w:lvlJc w:val="left"/>
      <w:pPr>
        <w:ind w:left="2160" w:hanging="360"/>
      </w:pPr>
      <w:rPr>
        <w:rFonts w:ascii="Wingdings" w:hAnsi="Wingdings" w:hint="default"/>
      </w:rPr>
    </w:lvl>
    <w:lvl w:ilvl="3" w:tplc="1568BA6E">
      <w:start w:val="1"/>
      <w:numFmt w:val="bullet"/>
      <w:lvlText w:val=""/>
      <w:lvlJc w:val="left"/>
      <w:pPr>
        <w:ind w:left="2880" w:hanging="360"/>
      </w:pPr>
      <w:rPr>
        <w:rFonts w:ascii="Symbol" w:hAnsi="Symbol" w:hint="default"/>
      </w:rPr>
    </w:lvl>
    <w:lvl w:ilvl="4" w:tplc="BBDA3512">
      <w:start w:val="1"/>
      <w:numFmt w:val="bullet"/>
      <w:lvlText w:val="o"/>
      <w:lvlJc w:val="left"/>
      <w:pPr>
        <w:ind w:left="3600" w:hanging="360"/>
      </w:pPr>
      <w:rPr>
        <w:rFonts w:ascii="Courier New" w:hAnsi="Courier New" w:hint="default"/>
      </w:rPr>
    </w:lvl>
    <w:lvl w:ilvl="5" w:tplc="4912A0D2">
      <w:start w:val="1"/>
      <w:numFmt w:val="bullet"/>
      <w:lvlText w:val=""/>
      <w:lvlJc w:val="left"/>
      <w:pPr>
        <w:ind w:left="4320" w:hanging="360"/>
      </w:pPr>
      <w:rPr>
        <w:rFonts w:ascii="Wingdings" w:hAnsi="Wingdings" w:hint="default"/>
      </w:rPr>
    </w:lvl>
    <w:lvl w:ilvl="6" w:tplc="30C42DEE">
      <w:start w:val="1"/>
      <w:numFmt w:val="bullet"/>
      <w:lvlText w:val=""/>
      <w:lvlJc w:val="left"/>
      <w:pPr>
        <w:ind w:left="5040" w:hanging="360"/>
      </w:pPr>
      <w:rPr>
        <w:rFonts w:ascii="Symbol" w:hAnsi="Symbol" w:hint="default"/>
      </w:rPr>
    </w:lvl>
    <w:lvl w:ilvl="7" w:tplc="4A202BCE">
      <w:start w:val="1"/>
      <w:numFmt w:val="bullet"/>
      <w:lvlText w:val="o"/>
      <w:lvlJc w:val="left"/>
      <w:pPr>
        <w:ind w:left="5760" w:hanging="360"/>
      </w:pPr>
      <w:rPr>
        <w:rFonts w:ascii="Courier New" w:hAnsi="Courier New" w:hint="default"/>
      </w:rPr>
    </w:lvl>
    <w:lvl w:ilvl="8" w:tplc="F78A2072">
      <w:start w:val="1"/>
      <w:numFmt w:val="bullet"/>
      <w:lvlText w:val=""/>
      <w:lvlJc w:val="left"/>
      <w:pPr>
        <w:ind w:left="6480" w:hanging="360"/>
      </w:pPr>
      <w:rPr>
        <w:rFonts w:ascii="Wingdings" w:hAnsi="Wingdings" w:hint="default"/>
      </w:rPr>
    </w:lvl>
  </w:abstractNum>
  <w:abstractNum w:abstractNumId="27" w15:restartNumberingAfterBreak="0">
    <w:nsid w:val="66FA5A01"/>
    <w:multiLevelType w:val="hybridMultilevel"/>
    <w:tmpl w:val="1D5C9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293284"/>
    <w:multiLevelType w:val="hybridMultilevel"/>
    <w:tmpl w:val="635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687883"/>
    <w:multiLevelType w:val="multilevel"/>
    <w:tmpl w:val="0E00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DA7597"/>
    <w:multiLevelType w:val="hybridMultilevel"/>
    <w:tmpl w:val="E724025A"/>
    <w:lvl w:ilvl="0" w:tplc="7F508DF0">
      <w:start w:val="1"/>
      <w:numFmt w:val="bullet"/>
      <w:lvlText w:val=""/>
      <w:lvlJc w:val="left"/>
      <w:pPr>
        <w:ind w:left="720" w:hanging="360"/>
      </w:pPr>
      <w:rPr>
        <w:rFonts w:ascii="Symbol" w:hAnsi="Symbol" w:hint="default"/>
      </w:rPr>
    </w:lvl>
    <w:lvl w:ilvl="1" w:tplc="9FC4AD62">
      <w:start w:val="1"/>
      <w:numFmt w:val="bullet"/>
      <w:lvlText w:val="o"/>
      <w:lvlJc w:val="left"/>
      <w:pPr>
        <w:ind w:left="1440" w:hanging="360"/>
      </w:pPr>
      <w:rPr>
        <w:rFonts w:ascii="Courier New" w:hAnsi="Courier New" w:hint="default"/>
      </w:rPr>
    </w:lvl>
    <w:lvl w:ilvl="2" w:tplc="18F4916E">
      <w:start w:val="1"/>
      <w:numFmt w:val="bullet"/>
      <w:lvlText w:val=""/>
      <w:lvlJc w:val="left"/>
      <w:pPr>
        <w:ind w:left="2160" w:hanging="360"/>
      </w:pPr>
      <w:rPr>
        <w:rFonts w:ascii="Wingdings" w:hAnsi="Wingdings" w:hint="default"/>
      </w:rPr>
    </w:lvl>
    <w:lvl w:ilvl="3" w:tplc="A1C46170">
      <w:start w:val="1"/>
      <w:numFmt w:val="bullet"/>
      <w:lvlText w:val=""/>
      <w:lvlJc w:val="left"/>
      <w:pPr>
        <w:ind w:left="2880" w:hanging="360"/>
      </w:pPr>
      <w:rPr>
        <w:rFonts w:ascii="Symbol" w:hAnsi="Symbol" w:hint="default"/>
      </w:rPr>
    </w:lvl>
    <w:lvl w:ilvl="4" w:tplc="5B38D394">
      <w:start w:val="1"/>
      <w:numFmt w:val="bullet"/>
      <w:lvlText w:val="o"/>
      <w:lvlJc w:val="left"/>
      <w:pPr>
        <w:ind w:left="3600" w:hanging="360"/>
      </w:pPr>
      <w:rPr>
        <w:rFonts w:ascii="Courier New" w:hAnsi="Courier New" w:hint="default"/>
      </w:rPr>
    </w:lvl>
    <w:lvl w:ilvl="5" w:tplc="4CE8D666">
      <w:start w:val="1"/>
      <w:numFmt w:val="bullet"/>
      <w:lvlText w:val=""/>
      <w:lvlJc w:val="left"/>
      <w:pPr>
        <w:ind w:left="4320" w:hanging="360"/>
      </w:pPr>
      <w:rPr>
        <w:rFonts w:ascii="Wingdings" w:hAnsi="Wingdings" w:hint="default"/>
      </w:rPr>
    </w:lvl>
    <w:lvl w:ilvl="6" w:tplc="86C0EF04">
      <w:start w:val="1"/>
      <w:numFmt w:val="bullet"/>
      <w:lvlText w:val=""/>
      <w:lvlJc w:val="left"/>
      <w:pPr>
        <w:ind w:left="5040" w:hanging="360"/>
      </w:pPr>
      <w:rPr>
        <w:rFonts w:ascii="Symbol" w:hAnsi="Symbol" w:hint="default"/>
      </w:rPr>
    </w:lvl>
    <w:lvl w:ilvl="7" w:tplc="19EE0436">
      <w:start w:val="1"/>
      <w:numFmt w:val="bullet"/>
      <w:lvlText w:val="o"/>
      <w:lvlJc w:val="left"/>
      <w:pPr>
        <w:ind w:left="5760" w:hanging="360"/>
      </w:pPr>
      <w:rPr>
        <w:rFonts w:ascii="Courier New" w:hAnsi="Courier New" w:hint="default"/>
      </w:rPr>
    </w:lvl>
    <w:lvl w:ilvl="8" w:tplc="D1180A82">
      <w:start w:val="1"/>
      <w:numFmt w:val="bullet"/>
      <w:lvlText w:val=""/>
      <w:lvlJc w:val="left"/>
      <w:pPr>
        <w:ind w:left="6480" w:hanging="360"/>
      </w:pPr>
      <w:rPr>
        <w:rFonts w:ascii="Wingdings" w:hAnsi="Wingdings" w:hint="default"/>
      </w:rPr>
    </w:lvl>
  </w:abstractNum>
  <w:abstractNum w:abstractNumId="32" w15:restartNumberingAfterBreak="0">
    <w:nsid w:val="7FEF4E3F"/>
    <w:multiLevelType w:val="hybridMultilevel"/>
    <w:tmpl w:val="18446CE6"/>
    <w:lvl w:ilvl="0" w:tplc="1BE0E7B4">
      <w:start w:val="1"/>
      <w:numFmt w:val="bullet"/>
      <w:lvlText w:val=""/>
      <w:lvlJc w:val="left"/>
      <w:pPr>
        <w:ind w:left="720" w:hanging="360"/>
      </w:pPr>
      <w:rPr>
        <w:rFonts w:ascii="Symbol" w:hAnsi="Symbol" w:hint="default"/>
      </w:rPr>
    </w:lvl>
    <w:lvl w:ilvl="1" w:tplc="A7760E0A">
      <w:start w:val="1"/>
      <w:numFmt w:val="bullet"/>
      <w:lvlText w:val="o"/>
      <w:lvlJc w:val="left"/>
      <w:pPr>
        <w:ind w:left="1440" w:hanging="360"/>
      </w:pPr>
      <w:rPr>
        <w:rFonts w:ascii="Courier New" w:hAnsi="Courier New" w:hint="default"/>
      </w:rPr>
    </w:lvl>
    <w:lvl w:ilvl="2" w:tplc="EBC467D2">
      <w:start w:val="1"/>
      <w:numFmt w:val="bullet"/>
      <w:lvlText w:val=""/>
      <w:lvlJc w:val="left"/>
      <w:pPr>
        <w:ind w:left="2160" w:hanging="360"/>
      </w:pPr>
      <w:rPr>
        <w:rFonts w:ascii="Wingdings" w:hAnsi="Wingdings" w:hint="default"/>
      </w:rPr>
    </w:lvl>
    <w:lvl w:ilvl="3" w:tplc="6A967CFE">
      <w:start w:val="1"/>
      <w:numFmt w:val="bullet"/>
      <w:lvlText w:val=""/>
      <w:lvlJc w:val="left"/>
      <w:pPr>
        <w:ind w:left="2880" w:hanging="360"/>
      </w:pPr>
      <w:rPr>
        <w:rFonts w:ascii="Symbol" w:hAnsi="Symbol" w:hint="default"/>
      </w:rPr>
    </w:lvl>
    <w:lvl w:ilvl="4" w:tplc="98F0C4F4">
      <w:start w:val="1"/>
      <w:numFmt w:val="bullet"/>
      <w:lvlText w:val="o"/>
      <w:lvlJc w:val="left"/>
      <w:pPr>
        <w:ind w:left="3600" w:hanging="360"/>
      </w:pPr>
      <w:rPr>
        <w:rFonts w:ascii="Courier New" w:hAnsi="Courier New" w:hint="default"/>
      </w:rPr>
    </w:lvl>
    <w:lvl w:ilvl="5" w:tplc="5C4097D6">
      <w:start w:val="1"/>
      <w:numFmt w:val="bullet"/>
      <w:lvlText w:val=""/>
      <w:lvlJc w:val="left"/>
      <w:pPr>
        <w:ind w:left="4320" w:hanging="360"/>
      </w:pPr>
      <w:rPr>
        <w:rFonts w:ascii="Wingdings" w:hAnsi="Wingdings" w:hint="default"/>
      </w:rPr>
    </w:lvl>
    <w:lvl w:ilvl="6" w:tplc="76727014">
      <w:start w:val="1"/>
      <w:numFmt w:val="bullet"/>
      <w:lvlText w:val=""/>
      <w:lvlJc w:val="left"/>
      <w:pPr>
        <w:ind w:left="5040" w:hanging="360"/>
      </w:pPr>
      <w:rPr>
        <w:rFonts w:ascii="Symbol" w:hAnsi="Symbol" w:hint="default"/>
      </w:rPr>
    </w:lvl>
    <w:lvl w:ilvl="7" w:tplc="17347CC0">
      <w:start w:val="1"/>
      <w:numFmt w:val="bullet"/>
      <w:lvlText w:val="o"/>
      <w:lvlJc w:val="left"/>
      <w:pPr>
        <w:ind w:left="5760" w:hanging="360"/>
      </w:pPr>
      <w:rPr>
        <w:rFonts w:ascii="Courier New" w:hAnsi="Courier New" w:hint="default"/>
      </w:rPr>
    </w:lvl>
    <w:lvl w:ilvl="8" w:tplc="54B4E62A">
      <w:start w:val="1"/>
      <w:numFmt w:val="bullet"/>
      <w:lvlText w:val=""/>
      <w:lvlJc w:val="left"/>
      <w:pPr>
        <w:ind w:left="6480" w:hanging="360"/>
      </w:pPr>
      <w:rPr>
        <w:rFonts w:ascii="Wingdings" w:hAnsi="Wingdings" w:hint="default"/>
      </w:rPr>
    </w:lvl>
  </w:abstractNum>
  <w:num w:numId="1">
    <w:abstractNumId w:val="8"/>
  </w:num>
  <w:num w:numId="2">
    <w:abstractNumId w:val="32"/>
  </w:num>
  <w:num w:numId="3">
    <w:abstractNumId w:val="23"/>
  </w:num>
  <w:num w:numId="4">
    <w:abstractNumId w:val="6"/>
  </w:num>
  <w:num w:numId="5">
    <w:abstractNumId w:val="31"/>
  </w:num>
  <w:num w:numId="6">
    <w:abstractNumId w:val="21"/>
  </w:num>
  <w:num w:numId="7">
    <w:abstractNumId w:val="26"/>
  </w:num>
  <w:num w:numId="8">
    <w:abstractNumId w:val="3"/>
  </w:num>
  <w:num w:numId="9">
    <w:abstractNumId w:val="7"/>
  </w:num>
  <w:num w:numId="10">
    <w:abstractNumId w:val="20"/>
  </w:num>
  <w:num w:numId="11">
    <w:abstractNumId w:val="17"/>
  </w:num>
  <w:num w:numId="12">
    <w:abstractNumId w:val="25"/>
  </w:num>
  <w:num w:numId="13">
    <w:abstractNumId w:val="9"/>
  </w:num>
  <w:num w:numId="14">
    <w:abstractNumId w:val="14"/>
  </w:num>
  <w:num w:numId="15">
    <w:abstractNumId w:val="2"/>
  </w:num>
  <w:num w:numId="16">
    <w:abstractNumId w:val="5"/>
  </w:num>
  <w:num w:numId="17">
    <w:abstractNumId w:val="27"/>
  </w:num>
  <w:num w:numId="18">
    <w:abstractNumId w:val="30"/>
  </w:num>
  <w:num w:numId="19">
    <w:abstractNumId w:val="28"/>
  </w:num>
  <w:num w:numId="20">
    <w:abstractNumId w:val="16"/>
  </w:num>
  <w:num w:numId="21">
    <w:abstractNumId w:val="7"/>
  </w:num>
  <w:num w:numId="22">
    <w:abstractNumId w:val="7"/>
  </w:num>
  <w:num w:numId="23">
    <w:abstractNumId w:val="11"/>
  </w:num>
  <w:num w:numId="24">
    <w:abstractNumId w:val="18"/>
  </w:num>
  <w:num w:numId="25">
    <w:abstractNumId w:val="22"/>
  </w:num>
  <w:num w:numId="26">
    <w:abstractNumId w:val="19"/>
  </w:num>
  <w:num w:numId="27">
    <w:abstractNumId w:val="19"/>
  </w:num>
  <w:num w:numId="28">
    <w:abstractNumId w:val="19"/>
    <w:lvlOverride w:ilvl="0">
      <w:startOverride w:val="2"/>
    </w:lvlOverride>
    <w:lvlOverride w:ilvl="1">
      <w:startOverride w:val="1"/>
    </w:lvlOverride>
  </w:num>
  <w:num w:numId="29">
    <w:abstractNumId w:val="19"/>
    <w:lvlOverride w:ilvl="0">
      <w:startOverride w:val="4"/>
    </w:lvlOverride>
    <w:lvlOverride w:ilvl="1">
      <w:startOverride w:val="1"/>
    </w:lvlOverride>
  </w:num>
  <w:num w:numId="30">
    <w:abstractNumId w:val="19"/>
    <w:lvlOverride w:ilvl="0">
      <w:startOverride w:val="3"/>
    </w:lvlOverride>
    <w:lvlOverride w:ilvl="1">
      <w:startOverride w:val="1"/>
    </w:lvlOverride>
  </w:num>
  <w:num w:numId="31">
    <w:abstractNumId w:val="4"/>
  </w:num>
  <w:num w:numId="32">
    <w:abstractNumId w:val="24"/>
  </w:num>
  <w:num w:numId="33">
    <w:abstractNumId w:val="29"/>
  </w:num>
  <w:num w:numId="34">
    <w:abstractNumId w:val="13"/>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18"/>
  </w:num>
  <w:num w:numId="40">
    <w:abstractNumId w:val="18"/>
  </w:num>
  <w:num w:numId="41">
    <w:abstractNumId w:val="15"/>
  </w:num>
  <w:num w:numId="42">
    <w:abstractNumId w:val="19"/>
  </w:num>
  <w:num w:numId="43">
    <w:abstractNumId w:val="19"/>
  </w:num>
  <w:num w:numId="44">
    <w:abstractNumId w:val="10"/>
  </w:num>
  <w:num w:numId="4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0C08"/>
    <w:rsid w:val="0000143C"/>
    <w:rsid w:val="00014CE5"/>
    <w:rsid w:val="00014DE8"/>
    <w:rsid w:val="000178CE"/>
    <w:rsid w:val="000218E4"/>
    <w:rsid w:val="00024653"/>
    <w:rsid w:val="00024F11"/>
    <w:rsid w:val="00027B88"/>
    <w:rsid w:val="00030AE3"/>
    <w:rsid w:val="00031A48"/>
    <w:rsid w:val="000330C6"/>
    <w:rsid w:val="000362F8"/>
    <w:rsid w:val="00045B70"/>
    <w:rsid w:val="000510F9"/>
    <w:rsid w:val="00053730"/>
    <w:rsid w:val="00054158"/>
    <w:rsid w:val="00056308"/>
    <w:rsid w:val="00056ED1"/>
    <w:rsid w:val="00057050"/>
    <w:rsid w:val="00067C5D"/>
    <w:rsid w:val="00075F31"/>
    <w:rsid w:val="000828F9"/>
    <w:rsid w:val="000829DC"/>
    <w:rsid w:val="000856B7"/>
    <w:rsid w:val="00086958"/>
    <w:rsid w:val="000875B5"/>
    <w:rsid w:val="0009232E"/>
    <w:rsid w:val="0009271D"/>
    <w:rsid w:val="0009541F"/>
    <w:rsid w:val="000962DD"/>
    <w:rsid w:val="000A21AE"/>
    <w:rsid w:val="000A2D57"/>
    <w:rsid w:val="000A6F40"/>
    <w:rsid w:val="000B1609"/>
    <w:rsid w:val="000B1918"/>
    <w:rsid w:val="000B2504"/>
    <w:rsid w:val="000B3EE3"/>
    <w:rsid w:val="000B41F8"/>
    <w:rsid w:val="000B4D30"/>
    <w:rsid w:val="000B7D71"/>
    <w:rsid w:val="000C04D3"/>
    <w:rsid w:val="000C3205"/>
    <w:rsid w:val="000C3F49"/>
    <w:rsid w:val="000C519E"/>
    <w:rsid w:val="000C5747"/>
    <w:rsid w:val="000C7A55"/>
    <w:rsid w:val="000C7DFA"/>
    <w:rsid w:val="000D27B5"/>
    <w:rsid w:val="000D30DE"/>
    <w:rsid w:val="000D3855"/>
    <w:rsid w:val="000D5E86"/>
    <w:rsid w:val="000D7BC5"/>
    <w:rsid w:val="000E594F"/>
    <w:rsid w:val="000E717A"/>
    <w:rsid w:val="000F131E"/>
    <w:rsid w:val="000F5142"/>
    <w:rsid w:val="000F775B"/>
    <w:rsid w:val="00101408"/>
    <w:rsid w:val="001052ED"/>
    <w:rsid w:val="001073C8"/>
    <w:rsid w:val="00110137"/>
    <w:rsid w:val="00112479"/>
    <w:rsid w:val="00117ACA"/>
    <w:rsid w:val="00120405"/>
    <w:rsid w:val="00120490"/>
    <w:rsid w:val="00123A28"/>
    <w:rsid w:val="00124262"/>
    <w:rsid w:val="00124C49"/>
    <w:rsid w:val="00125B80"/>
    <w:rsid w:val="00136093"/>
    <w:rsid w:val="00140F1E"/>
    <w:rsid w:val="00152E5D"/>
    <w:rsid w:val="001534F5"/>
    <w:rsid w:val="001575FF"/>
    <w:rsid w:val="00160C7C"/>
    <w:rsid w:val="00170EB6"/>
    <w:rsid w:val="001759D2"/>
    <w:rsid w:val="00176B3E"/>
    <w:rsid w:val="0018298D"/>
    <w:rsid w:val="001912DB"/>
    <w:rsid w:val="00192574"/>
    <w:rsid w:val="00197122"/>
    <w:rsid w:val="001A1A8F"/>
    <w:rsid w:val="001A1AB8"/>
    <w:rsid w:val="001A2987"/>
    <w:rsid w:val="001A42FD"/>
    <w:rsid w:val="001A6EB0"/>
    <w:rsid w:val="001A6FBD"/>
    <w:rsid w:val="001B1300"/>
    <w:rsid w:val="001B27B9"/>
    <w:rsid w:val="001B2D16"/>
    <w:rsid w:val="001B3003"/>
    <w:rsid w:val="001B45A3"/>
    <w:rsid w:val="001B48E7"/>
    <w:rsid w:val="001B58F5"/>
    <w:rsid w:val="001B6745"/>
    <w:rsid w:val="001C020F"/>
    <w:rsid w:val="001C2B6F"/>
    <w:rsid w:val="001C3DC0"/>
    <w:rsid w:val="001C49CB"/>
    <w:rsid w:val="001C56C2"/>
    <w:rsid w:val="001C5872"/>
    <w:rsid w:val="001C7EBF"/>
    <w:rsid w:val="001D17E8"/>
    <w:rsid w:val="001D274A"/>
    <w:rsid w:val="001D31D6"/>
    <w:rsid w:val="001D53F3"/>
    <w:rsid w:val="001D622B"/>
    <w:rsid w:val="001E0F26"/>
    <w:rsid w:val="001E0FF2"/>
    <w:rsid w:val="001F2996"/>
    <w:rsid w:val="001F2EFC"/>
    <w:rsid w:val="001F6FB0"/>
    <w:rsid w:val="00202788"/>
    <w:rsid w:val="002054FC"/>
    <w:rsid w:val="0021082B"/>
    <w:rsid w:val="00212F29"/>
    <w:rsid w:val="00214A79"/>
    <w:rsid w:val="00215E89"/>
    <w:rsid w:val="00215F04"/>
    <w:rsid w:val="00216B08"/>
    <w:rsid w:val="00221954"/>
    <w:rsid w:val="0022631D"/>
    <w:rsid w:val="0023178B"/>
    <w:rsid w:val="00232AAA"/>
    <w:rsid w:val="00233C0E"/>
    <w:rsid w:val="00234500"/>
    <w:rsid w:val="00244EF3"/>
    <w:rsid w:val="002476A8"/>
    <w:rsid w:val="00255662"/>
    <w:rsid w:val="00255D19"/>
    <w:rsid w:val="00260326"/>
    <w:rsid w:val="002603E9"/>
    <w:rsid w:val="00261FC5"/>
    <w:rsid w:val="00262D72"/>
    <w:rsid w:val="0026327C"/>
    <w:rsid w:val="0026340F"/>
    <w:rsid w:val="00264D1A"/>
    <w:rsid w:val="00266635"/>
    <w:rsid w:val="00270442"/>
    <w:rsid w:val="00272912"/>
    <w:rsid w:val="00273E57"/>
    <w:rsid w:val="00274B56"/>
    <w:rsid w:val="0027545E"/>
    <w:rsid w:val="00276E19"/>
    <w:rsid w:val="00280BF9"/>
    <w:rsid w:val="002811D8"/>
    <w:rsid w:val="002836FE"/>
    <w:rsid w:val="0028490E"/>
    <w:rsid w:val="00286BF6"/>
    <w:rsid w:val="00290B59"/>
    <w:rsid w:val="00290D71"/>
    <w:rsid w:val="00291D3C"/>
    <w:rsid w:val="00292559"/>
    <w:rsid w:val="002945C8"/>
    <w:rsid w:val="00294799"/>
    <w:rsid w:val="002A4E84"/>
    <w:rsid w:val="002A6247"/>
    <w:rsid w:val="002A62C7"/>
    <w:rsid w:val="002B2BAB"/>
    <w:rsid w:val="002B4E23"/>
    <w:rsid w:val="002C0282"/>
    <w:rsid w:val="002C6ABC"/>
    <w:rsid w:val="002D402C"/>
    <w:rsid w:val="002D462E"/>
    <w:rsid w:val="002D4B9E"/>
    <w:rsid w:val="002D5C14"/>
    <w:rsid w:val="002D6588"/>
    <w:rsid w:val="002E2ED6"/>
    <w:rsid w:val="002E49AA"/>
    <w:rsid w:val="002E69FF"/>
    <w:rsid w:val="0030099E"/>
    <w:rsid w:val="00300CEE"/>
    <w:rsid w:val="00301EF7"/>
    <w:rsid w:val="00303670"/>
    <w:rsid w:val="00304335"/>
    <w:rsid w:val="003053A6"/>
    <w:rsid w:val="003069EE"/>
    <w:rsid w:val="00312D2D"/>
    <w:rsid w:val="00315AB7"/>
    <w:rsid w:val="003237BE"/>
    <w:rsid w:val="00325AF7"/>
    <w:rsid w:val="003260E9"/>
    <w:rsid w:val="00327B08"/>
    <w:rsid w:val="00330B67"/>
    <w:rsid w:val="00333492"/>
    <w:rsid w:val="00333748"/>
    <w:rsid w:val="00344262"/>
    <w:rsid w:val="0034746E"/>
    <w:rsid w:val="003516A9"/>
    <w:rsid w:val="00357717"/>
    <w:rsid w:val="00367144"/>
    <w:rsid w:val="00367667"/>
    <w:rsid w:val="003677E8"/>
    <w:rsid w:val="00367EE3"/>
    <w:rsid w:val="0037089C"/>
    <w:rsid w:val="00371F45"/>
    <w:rsid w:val="003727F8"/>
    <w:rsid w:val="00372A3C"/>
    <w:rsid w:val="003736CE"/>
    <w:rsid w:val="00374564"/>
    <w:rsid w:val="00375AEA"/>
    <w:rsid w:val="0038334F"/>
    <w:rsid w:val="00385839"/>
    <w:rsid w:val="003922A1"/>
    <w:rsid w:val="00395868"/>
    <w:rsid w:val="00396031"/>
    <w:rsid w:val="003A2697"/>
    <w:rsid w:val="003A484B"/>
    <w:rsid w:val="003A4CBC"/>
    <w:rsid w:val="003A6213"/>
    <w:rsid w:val="003A7929"/>
    <w:rsid w:val="003A7FE2"/>
    <w:rsid w:val="003B19DB"/>
    <w:rsid w:val="003B2BDF"/>
    <w:rsid w:val="003B4C27"/>
    <w:rsid w:val="003B7CDD"/>
    <w:rsid w:val="003C025A"/>
    <w:rsid w:val="003C04AF"/>
    <w:rsid w:val="003C3271"/>
    <w:rsid w:val="003C69B0"/>
    <w:rsid w:val="003D74CE"/>
    <w:rsid w:val="003E0AE3"/>
    <w:rsid w:val="003E2725"/>
    <w:rsid w:val="003E2EAC"/>
    <w:rsid w:val="003E2FAF"/>
    <w:rsid w:val="004057C8"/>
    <w:rsid w:val="0040594C"/>
    <w:rsid w:val="00415D21"/>
    <w:rsid w:val="00416A4B"/>
    <w:rsid w:val="004233F8"/>
    <w:rsid w:val="00431AD7"/>
    <w:rsid w:val="00433358"/>
    <w:rsid w:val="00434F61"/>
    <w:rsid w:val="0044137C"/>
    <w:rsid w:val="00442F4B"/>
    <w:rsid w:val="00450789"/>
    <w:rsid w:val="004563E3"/>
    <w:rsid w:val="0045676A"/>
    <w:rsid w:val="0045705C"/>
    <w:rsid w:val="004575C6"/>
    <w:rsid w:val="00471A22"/>
    <w:rsid w:val="00480ECD"/>
    <w:rsid w:val="00481F8C"/>
    <w:rsid w:val="00483FFA"/>
    <w:rsid w:val="00484B19"/>
    <w:rsid w:val="0048529F"/>
    <w:rsid w:val="004858E0"/>
    <w:rsid w:val="00486C75"/>
    <w:rsid w:val="00487017"/>
    <w:rsid w:val="00490F36"/>
    <w:rsid w:val="00492F5E"/>
    <w:rsid w:val="00496526"/>
    <w:rsid w:val="004A0129"/>
    <w:rsid w:val="004A1205"/>
    <w:rsid w:val="004A4DD8"/>
    <w:rsid w:val="004A4DFA"/>
    <w:rsid w:val="004A6074"/>
    <w:rsid w:val="004B1A07"/>
    <w:rsid w:val="004B1A0B"/>
    <w:rsid w:val="004B45D0"/>
    <w:rsid w:val="004B4859"/>
    <w:rsid w:val="004B4939"/>
    <w:rsid w:val="004B51C8"/>
    <w:rsid w:val="004B7561"/>
    <w:rsid w:val="004B75B7"/>
    <w:rsid w:val="004C1461"/>
    <w:rsid w:val="004D2944"/>
    <w:rsid w:val="004D345F"/>
    <w:rsid w:val="004D5520"/>
    <w:rsid w:val="004D6BD2"/>
    <w:rsid w:val="004E31CB"/>
    <w:rsid w:val="004E37EC"/>
    <w:rsid w:val="004E4047"/>
    <w:rsid w:val="004E4194"/>
    <w:rsid w:val="004F1696"/>
    <w:rsid w:val="004F4C85"/>
    <w:rsid w:val="004F5425"/>
    <w:rsid w:val="004F6B71"/>
    <w:rsid w:val="004F73F6"/>
    <w:rsid w:val="0050102F"/>
    <w:rsid w:val="00502A30"/>
    <w:rsid w:val="00503C47"/>
    <w:rsid w:val="00503F11"/>
    <w:rsid w:val="00504415"/>
    <w:rsid w:val="00504D47"/>
    <w:rsid w:val="005251A9"/>
    <w:rsid w:val="0053240D"/>
    <w:rsid w:val="0053289D"/>
    <w:rsid w:val="005340D0"/>
    <w:rsid w:val="005341AC"/>
    <w:rsid w:val="005352E4"/>
    <w:rsid w:val="00535AC0"/>
    <w:rsid w:val="00540434"/>
    <w:rsid w:val="00540530"/>
    <w:rsid w:val="00541D39"/>
    <w:rsid w:val="00543A31"/>
    <w:rsid w:val="00550108"/>
    <w:rsid w:val="00557737"/>
    <w:rsid w:val="00557A3B"/>
    <w:rsid w:val="00561650"/>
    <w:rsid w:val="00561853"/>
    <w:rsid w:val="00564C96"/>
    <w:rsid w:val="00566488"/>
    <w:rsid w:val="005669BE"/>
    <w:rsid w:val="00570C51"/>
    <w:rsid w:val="00571C64"/>
    <w:rsid w:val="00571F6E"/>
    <w:rsid w:val="00575828"/>
    <w:rsid w:val="00577D54"/>
    <w:rsid w:val="00584CBD"/>
    <w:rsid w:val="00584ECC"/>
    <w:rsid w:val="00586AA5"/>
    <w:rsid w:val="00587AF6"/>
    <w:rsid w:val="005928D2"/>
    <w:rsid w:val="00592C39"/>
    <w:rsid w:val="00592D80"/>
    <w:rsid w:val="00593535"/>
    <w:rsid w:val="005A40BA"/>
    <w:rsid w:val="005A6986"/>
    <w:rsid w:val="005B462A"/>
    <w:rsid w:val="005B7A11"/>
    <w:rsid w:val="005C2BC8"/>
    <w:rsid w:val="005C6EC2"/>
    <w:rsid w:val="005C77F5"/>
    <w:rsid w:val="005D026A"/>
    <w:rsid w:val="005D0451"/>
    <w:rsid w:val="005D17F5"/>
    <w:rsid w:val="005D2C9C"/>
    <w:rsid w:val="005D49A8"/>
    <w:rsid w:val="005D4EB4"/>
    <w:rsid w:val="005E3CD6"/>
    <w:rsid w:val="005E40E9"/>
    <w:rsid w:val="005E754F"/>
    <w:rsid w:val="005F1E2F"/>
    <w:rsid w:val="005F38E3"/>
    <w:rsid w:val="005F6F5D"/>
    <w:rsid w:val="00601D77"/>
    <w:rsid w:val="00602D83"/>
    <w:rsid w:val="00602DF7"/>
    <w:rsid w:val="006035E9"/>
    <w:rsid w:val="0060672D"/>
    <w:rsid w:val="00610418"/>
    <w:rsid w:val="006106F7"/>
    <w:rsid w:val="00614911"/>
    <w:rsid w:val="00614B0E"/>
    <w:rsid w:val="00620654"/>
    <w:rsid w:val="006222D3"/>
    <w:rsid w:val="00625AC2"/>
    <w:rsid w:val="0062613C"/>
    <w:rsid w:val="006279ED"/>
    <w:rsid w:val="00630CD1"/>
    <w:rsid w:val="00631D39"/>
    <w:rsid w:val="006330C6"/>
    <w:rsid w:val="00633ACC"/>
    <w:rsid w:val="00635618"/>
    <w:rsid w:val="00640665"/>
    <w:rsid w:val="00652B00"/>
    <w:rsid w:val="00653F88"/>
    <w:rsid w:val="00654D87"/>
    <w:rsid w:val="0065579A"/>
    <w:rsid w:val="00655907"/>
    <w:rsid w:val="00662EF5"/>
    <w:rsid w:val="00666AAB"/>
    <w:rsid w:val="0066753A"/>
    <w:rsid w:val="0066787A"/>
    <w:rsid w:val="00670542"/>
    <w:rsid w:val="006745FF"/>
    <w:rsid w:val="00683100"/>
    <w:rsid w:val="00685152"/>
    <w:rsid w:val="0068752C"/>
    <w:rsid w:val="00691D0A"/>
    <w:rsid w:val="0069370D"/>
    <w:rsid w:val="0069372C"/>
    <w:rsid w:val="00695682"/>
    <w:rsid w:val="00695E13"/>
    <w:rsid w:val="006A106E"/>
    <w:rsid w:val="006A4A08"/>
    <w:rsid w:val="006A7503"/>
    <w:rsid w:val="006B267A"/>
    <w:rsid w:val="006C23DB"/>
    <w:rsid w:val="006C273F"/>
    <w:rsid w:val="006C3249"/>
    <w:rsid w:val="006D1D6C"/>
    <w:rsid w:val="006D6012"/>
    <w:rsid w:val="006D6758"/>
    <w:rsid w:val="006E32FC"/>
    <w:rsid w:val="006E6C65"/>
    <w:rsid w:val="006F186C"/>
    <w:rsid w:val="006F2600"/>
    <w:rsid w:val="006F2714"/>
    <w:rsid w:val="006F505C"/>
    <w:rsid w:val="006F6334"/>
    <w:rsid w:val="007102BE"/>
    <w:rsid w:val="0071094F"/>
    <w:rsid w:val="00717861"/>
    <w:rsid w:val="00720F3A"/>
    <w:rsid w:val="0072606A"/>
    <w:rsid w:val="00736F66"/>
    <w:rsid w:val="00740504"/>
    <w:rsid w:val="00745061"/>
    <w:rsid w:val="007500D3"/>
    <w:rsid w:val="00753191"/>
    <w:rsid w:val="0075321F"/>
    <w:rsid w:val="00753F11"/>
    <w:rsid w:val="007546AE"/>
    <w:rsid w:val="007546C9"/>
    <w:rsid w:val="007576C6"/>
    <w:rsid w:val="00761959"/>
    <w:rsid w:val="00762877"/>
    <w:rsid w:val="00763931"/>
    <w:rsid w:val="00767D2A"/>
    <w:rsid w:val="00767F96"/>
    <w:rsid w:val="0078345A"/>
    <w:rsid w:val="007864AB"/>
    <w:rsid w:val="00791571"/>
    <w:rsid w:val="0079350D"/>
    <w:rsid w:val="00793A7E"/>
    <w:rsid w:val="00795D47"/>
    <w:rsid w:val="007A259D"/>
    <w:rsid w:val="007A58F9"/>
    <w:rsid w:val="007A6C9F"/>
    <w:rsid w:val="007A72EC"/>
    <w:rsid w:val="007B1B74"/>
    <w:rsid w:val="007B6462"/>
    <w:rsid w:val="007B6E51"/>
    <w:rsid w:val="007C2326"/>
    <w:rsid w:val="007C28E3"/>
    <w:rsid w:val="007C645A"/>
    <w:rsid w:val="007D1608"/>
    <w:rsid w:val="007D2C50"/>
    <w:rsid w:val="007D2C6A"/>
    <w:rsid w:val="007D3A5C"/>
    <w:rsid w:val="007D4BF1"/>
    <w:rsid w:val="007D4C43"/>
    <w:rsid w:val="007D6B13"/>
    <w:rsid w:val="007E0ECB"/>
    <w:rsid w:val="007E3C27"/>
    <w:rsid w:val="007E4C7C"/>
    <w:rsid w:val="007F1A54"/>
    <w:rsid w:val="007F218C"/>
    <w:rsid w:val="008006D0"/>
    <w:rsid w:val="00801004"/>
    <w:rsid w:val="00804167"/>
    <w:rsid w:val="00807D37"/>
    <w:rsid w:val="008113FA"/>
    <w:rsid w:val="0081201E"/>
    <w:rsid w:val="00814EF4"/>
    <w:rsid w:val="0081688B"/>
    <w:rsid w:val="00820392"/>
    <w:rsid w:val="008203FB"/>
    <w:rsid w:val="00820BA5"/>
    <w:rsid w:val="00825F5E"/>
    <w:rsid w:val="00826C41"/>
    <w:rsid w:val="008274C2"/>
    <w:rsid w:val="00830D4A"/>
    <w:rsid w:val="00831310"/>
    <w:rsid w:val="008332CA"/>
    <w:rsid w:val="00833716"/>
    <w:rsid w:val="00835064"/>
    <w:rsid w:val="0083647A"/>
    <w:rsid w:val="008368CA"/>
    <w:rsid w:val="00837784"/>
    <w:rsid w:val="0083793B"/>
    <w:rsid w:val="00843F48"/>
    <w:rsid w:val="0084641A"/>
    <w:rsid w:val="00847D79"/>
    <w:rsid w:val="0085286D"/>
    <w:rsid w:val="008627CC"/>
    <w:rsid w:val="00866B27"/>
    <w:rsid w:val="00872DCA"/>
    <w:rsid w:val="00873CCD"/>
    <w:rsid w:val="0087457C"/>
    <w:rsid w:val="00876E08"/>
    <w:rsid w:val="008806DE"/>
    <w:rsid w:val="00884541"/>
    <w:rsid w:val="008865E4"/>
    <w:rsid w:val="00887563"/>
    <w:rsid w:val="008942FE"/>
    <w:rsid w:val="008C33F2"/>
    <w:rsid w:val="008C59ED"/>
    <w:rsid w:val="008C6AEB"/>
    <w:rsid w:val="008D1491"/>
    <w:rsid w:val="008D6D1A"/>
    <w:rsid w:val="008D6FF5"/>
    <w:rsid w:val="008E182D"/>
    <w:rsid w:val="008E6B1D"/>
    <w:rsid w:val="008E6F9D"/>
    <w:rsid w:val="008F2ACC"/>
    <w:rsid w:val="008F6694"/>
    <w:rsid w:val="00904427"/>
    <w:rsid w:val="00904DCE"/>
    <w:rsid w:val="00905FBB"/>
    <w:rsid w:val="00907B1B"/>
    <w:rsid w:val="00910DE0"/>
    <w:rsid w:val="00912CC8"/>
    <w:rsid w:val="0091496E"/>
    <w:rsid w:val="009211F2"/>
    <w:rsid w:val="009217CF"/>
    <w:rsid w:val="00923F5D"/>
    <w:rsid w:val="009247D3"/>
    <w:rsid w:val="0093067B"/>
    <w:rsid w:val="00930DE7"/>
    <w:rsid w:val="009323F1"/>
    <w:rsid w:val="00933195"/>
    <w:rsid w:val="00933FD7"/>
    <w:rsid w:val="00936B09"/>
    <w:rsid w:val="00937CEB"/>
    <w:rsid w:val="0094006B"/>
    <w:rsid w:val="00941CE1"/>
    <w:rsid w:val="0094349E"/>
    <w:rsid w:val="00943699"/>
    <w:rsid w:val="009470AC"/>
    <w:rsid w:val="00951B63"/>
    <w:rsid w:val="00954872"/>
    <w:rsid w:val="00954CF1"/>
    <w:rsid w:val="0096211B"/>
    <w:rsid w:val="00962201"/>
    <w:rsid w:val="00966563"/>
    <w:rsid w:val="0096714D"/>
    <w:rsid w:val="00967E71"/>
    <w:rsid w:val="009708B1"/>
    <w:rsid w:val="009715E2"/>
    <w:rsid w:val="00971BA5"/>
    <w:rsid w:val="00971C9D"/>
    <w:rsid w:val="00972080"/>
    <w:rsid w:val="00972F68"/>
    <w:rsid w:val="00975091"/>
    <w:rsid w:val="0097661D"/>
    <w:rsid w:val="009777E1"/>
    <w:rsid w:val="00977F6D"/>
    <w:rsid w:val="00981A95"/>
    <w:rsid w:val="009822BE"/>
    <w:rsid w:val="00982379"/>
    <w:rsid w:val="009833FD"/>
    <w:rsid w:val="00983E39"/>
    <w:rsid w:val="00985C4D"/>
    <w:rsid w:val="00992B8D"/>
    <w:rsid w:val="00996E91"/>
    <w:rsid w:val="009A25BC"/>
    <w:rsid w:val="009A4537"/>
    <w:rsid w:val="009B7789"/>
    <w:rsid w:val="009B7C08"/>
    <w:rsid w:val="009B7C4C"/>
    <w:rsid w:val="009C0F77"/>
    <w:rsid w:val="009C30D4"/>
    <w:rsid w:val="009C57FB"/>
    <w:rsid w:val="009D118F"/>
    <w:rsid w:val="009D3B78"/>
    <w:rsid w:val="009E149F"/>
    <w:rsid w:val="009E6074"/>
    <w:rsid w:val="009E6E89"/>
    <w:rsid w:val="009F306A"/>
    <w:rsid w:val="009F4361"/>
    <w:rsid w:val="009F5599"/>
    <w:rsid w:val="009F7D2C"/>
    <w:rsid w:val="00A0321D"/>
    <w:rsid w:val="00A0399A"/>
    <w:rsid w:val="00A04734"/>
    <w:rsid w:val="00A07B5E"/>
    <w:rsid w:val="00A12BE7"/>
    <w:rsid w:val="00A142FC"/>
    <w:rsid w:val="00A15761"/>
    <w:rsid w:val="00A179D9"/>
    <w:rsid w:val="00A2204D"/>
    <w:rsid w:val="00A275A4"/>
    <w:rsid w:val="00A30010"/>
    <w:rsid w:val="00A34C76"/>
    <w:rsid w:val="00A35BB5"/>
    <w:rsid w:val="00A439FA"/>
    <w:rsid w:val="00A44819"/>
    <w:rsid w:val="00A52E22"/>
    <w:rsid w:val="00A53CDF"/>
    <w:rsid w:val="00A5758D"/>
    <w:rsid w:val="00A6072B"/>
    <w:rsid w:val="00A63C99"/>
    <w:rsid w:val="00A64D82"/>
    <w:rsid w:val="00A65656"/>
    <w:rsid w:val="00A67518"/>
    <w:rsid w:val="00A7030F"/>
    <w:rsid w:val="00A70D18"/>
    <w:rsid w:val="00A84B41"/>
    <w:rsid w:val="00A8560C"/>
    <w:rsid w:val="00A863CD"/>
    <w:rsid w:val="00A87030"/>
    <w:rsid w:val="00A87D0F"/>
    <w:rsid w:val="00A90172"/>
    <w:rsid w:val="00A95567"/>
    <w:rsid w:val="00A957B7"/>
    <w:rsid w:val="00AA228F"/>
    <w:rsid w:val="00AA7FE1"/>
    <w:rsid w:val="00AB01A1"/>
    <w:rsid w:val="00AB18F9"/>
    <w:rsid w:val="00AB71E0"/>
    <w:rsid w:val="00AC07CF"/>
    <w:rsid w:val="00AC243D"/>
    <w:rsid w:val="00AC32A1"/>
    <w:rsid w:val="00AC493E"/>
    <w:rsid w:val="00AC5DB9"/>
    <w:rsid w:val="00AD3ABE"/>
    <w:rsid w:val="00AD5E9C"/>
    <w:rsid w:val="00AD641D"/>
    <w:rsid w:val="00AD7105"/>
    <w:rsid w:val="00AE1768"/>
    <w:rsid w:val="00AE1C1F"/>
    <w:rsid w:val="00AE3F8B"/>
    <w:rsid w:val="00AE749D"/>
    <w:rsid w:val="00AE7A86"/>
    <w:rsid w:val="00AF0AA6"/>
    <w:rsid w:val="00AF1049"/>
    <w:rsid w:val="00AF6A30"/>
    <w:rsid w:val="00AF78D3"/>
    <w:rsid w:val="00AF7DA5"/>
    <w:rsid w:val="00B02801"/>
    <w:rsid w:val="00B03A23"/>
    <w:rsid w:val="00B0519A"/>
    <w:rsid w:val="00B144E5"/>
    <w:rsid w:val="00B16143"/>
    <w:rsid w:val="00B177F8"/>
    <w:rsid w:val="00B234EE"/>
    <w:rsid w:val="00B249A6"/>
    <w:rsid w:val="00B24F59"/>
    <w:rsid w:val="00B261E0"/>
    <w:rsid w:val="00B27AA9"/>
    <w:rsid w:val="00B36063"/>
    <w:rsid w:val="00B404A4"/>
    <w:rsid w:val="00B43EF7"/>
    <w:rsid w:val="00B45DA8"/>
    <w:rsid w:val="00B502A3"/>
    <w:rsid w:val="00B51ACB"/>
    <w:rsid w:val="00B5320C"/>
    <w:rsid w:val="00B6183A"/>
    <w:rsid w:val="00B65A3B"/>
    <w:rsid w:val="00B7202B"/>
    <w:rsid w:val="00B73FEA"/>
    <w:rsid w:val="00B76D3C"/>
    <w:rsid w:val="00B826D7"/>
    <w:rsid w:val="00B87E06"/>
    <w:rsid w:val="00B90893"/>
    <w:rsid w:val="00B945AD"/>
    <w:rsid w:val="00B94F2A"/>
    <w:rsid w:val="00B952BF"/>
    <w:rsid w:val="00B96AE0"/>
    <w:rsid w:val="00BA484B"/>
    <w:rsid w:val="00BA7DD8"/>
    <w:rsid w:val="00BB1A6F"/>
    <w:rsid w:val="00BB1B93"/>
    <w:rsid w:val="00BB79D6"/>
    <w:rsid w:val="00BD136D"/>
    <w:rsid w:val="00BD18FE"/>
    <w:rsid w:val="00BD4917"/>
    <w:rsid w:val="00BD4BF3"/>
    <w:rsid w:val="00BD5090"/>
    <w:rsid w:val="00BD662B"/>
    <w:rsid w:val="00BE2EE4"/>
    <w:rsid w:val="00BE78C3"/>
    <w:rsid w:val="00BF0722"/>
    <w:rsid w:val="00BF67FA"/>
    <w:rsid w:val="00C002D1"/>
    <w:rsid w:val="00C04313"/>
    <w:rsid w:val="00C04501"/>
    <w:rsid w:val="00C057BF"/>
    <w:rsid w:val="00C07DCE"/>
    <w:rsid w:val="00C110B5"/>
    <w:rsid w:val="00C15067"/>
    <w:rsid w:val="00C172F6"/>
    <w:rsid w:val="00C23CAC"/>
    <w:rsid w:val="00C30F63"/>
    <w:rsid w:val="00C3402E"/>
    <w:rsid w:val="00C53A13"/>
    <w:rsid w:val="00C57FAA"/>
    <w:rsid w:val="00C60BC9"/>
    <w:rsid w:val="00C70809"/>
    <w:rsid w:val="00C70C49"/>
    <w:rsid w:val="00C71B80"/>
    <w:rsid w:val="00C773D7"/>
    <w:rsid w:val="00C80A0C"/>
    <w:rsid w:val="00C81D94"/>
    <w:rsid w:val="00C83A29"/>
    <w:rsid w:val="00C86763"/>
    <w:rsid w:val="00C904CD"/>
    <w:rsid w:val="00C9273C"/>
    <w:rsid w:val="00C92E2B"/>
    <w:rsid w:val="00C92F26"/>
    <w:rsid w:val="00CA1DD8"/>
    <w:rsid w:val="00CA2EB1"/>
    <w:rsid w:val="00CA352C"/>
    <w:rsid w:val="00CA669D"/>
    <w:rsid w:val="00CA6D6A"/>
    <w:rsid w:val="00CB000A"/>
    <w:rsid w:val="00CB062C"/>
    <w:rsid w:val="00CB2B51"/>
    <w:rsid w:val="00CB603A"/>
    <w:rsid w:val="00CC3B2F"/>
    <w:rsid w:val="00CD1975"/>
    <w:rsid w:val="00CE2FEA"/>
    <w:rsid w:val="00CE38A3"/>
    <w:rsid w:val="00CF6B3C"/>
    <w:rsid w:val="00D1007B"/>
    <w:rsid w:val="00D12249"/>
    <w:rsid w:val="00D136C8"/>
    <w:rsid w:val="00D14B14"/>
    <w:rsid w:val="00D1508C"/>
    <w:rsid w:val="00D158BC"/>
    <w:rsid w:val="00D16A5D"/>
    <w:rsid w:val="00D201BF"/>
    <w:rsid w:val="00D203BF"/>
    <w:rsid w:val="00D2050B"/>
    <w:rsid w:val="00D23A97"/>
    <w:rsid w:val="00D256B7"/>
    <w:rsid w:val="00D25FC7"/>
    <w:rsid w:val="00D26F59"/>
    <w:rsid w:val="00D27C35"/>
    <w:rsid w:val="00D30E16"/>
    <w:rsid w:val="00D333CE"/>
    <w:rsid w:val="00D34DF6"/>
    <w:rsid w:val="00D35569"/>
    <w:rsid w:val="00D37ECE"/>
    <w:rsid w:val="00D4455A"/>
    <w:rsid w:val="00D44679"/>
    <w:rsid w:val="00D4582D"/>
    <w:rsid w:val="00D541B8"/>
    <w:rsid w:val="00D56B93"/>
    <w:rsid w:val="00D6471D"/>
    <w:rsid w:val="00D752FF"/>
    <w:rsid w:val="00D76A95"/>
    <w:rsid w:val="00D81B0F"/>
    <w:rsid w:val="00D85366"/>
    <w:rsid w:val="00D9073E"/>
    <w:rsid w:val="00D93BC3"/>
    <w:rsid w:val="00DA06FE"/>
    <w:rsid w:val="00DA1392"/>
    <w:rsid w:val="00DA3F8A"/>
    <w:rsid w:val="00DA44EB"/>
    <w:rsid w:val="00DA5E41"/>
    <w:rsid w:val="00DB14C9"/>
    <w:rsid w:val="00DC1888"/>
    <w:rsid w:val="00DD2BFC"/>
    <w:rsid w:val="00DD34C2"/>
    <w:rsid w:val="00DD43B9"/>
    <w:rsid w:val="00DE3956"/>
    <w:rsid w:val="00DE7D12"/>
    <w:rsid w:val="00DF1056"/>
    <w:rsid w:val="00DF3FAC"/>
    <w:rsid w:val="00DF4904"/>
    <w:rsid w:val="00E00A37"/>
    <w:rsid w:val="00E04BA4"/>
    <w:rsid w:val="00E069AC"/>
    <w:rsid w:val="00E116B4"/>
    <w:rsid w:val="00E11CD2"/>
    <w:rsid w:val="00E131B4"/>
    <w:rsid w:val="00E14F94"/>
    <w:rsid w:val="00E161A7"/>
    <w:rsid w:val="00E207F9"/>
    <w:rsid w:val="00E23241"/>
    <w:rsid w:val="00E2663F"/>
    <w:rsid w:val="00E2775F"/>
    <w:rsid w:val="00E30692"/>
    <w:rsid w:val="00E33621"/>
    <w:rsid w:val="00E36AAB"/>
    <w:rsid w:val="00E4164C"/>
    <w:rsid w:val="00E439FB"/>
    <w:rsid w:val="00E43DEA"/>
    <w:rsid w:val="00E46095"/>
    <w:rsid w:val="00E54229"/>
    <w:rsid w:val="00E556F7"/>
    <w:rsid w:val="00E5676D"/>
    <w:rsid w:val="00E60FA6"/>
    <w:rsid w:val="00E62D9D"/>
    <w:rsid w:val="00E70885"/>
    <w:rsid w:val="00E733CD"/>
    <w:rsid w:val="00E74BD5"/>
    <w:rsid w:val="00E805A1"/>
    <w:rsid w:val="00E815C8"/>
    <w:rsid w:val="00E82D62"/>
    <w:rsid w:val="00E8320F"/>
    <w:rsid w:val="00E844EA"/>
    <w:rsid w:val="00E86630"/>
    <w:rsid w:val="00E94FA4"/>
    <w:rsid w:val="00E95B7C"/>
    <w:rsid w:val="00E9782A"/>
    <w:rsid w:val="00E978D4"/>
    <w:rsid w:val="00E97B6E"/>
    <w:rsid w:val="00EA13F5"/>
    <w:rsid w:val="00EA34EF"/>
    <w:rsid w:val="00EA75AE"/>
    <w:rsid w:val="00EB0AA6"/>
    <w:rsid w:val="00EB247F"/>
    <w:rsid w:val="00EC2E5F"/>
    <w:rsid w:val="00EC57B8"/>
    <w:rsid w:val="00EC69E8"/>
    <w:rsid w:val="00EC78A1"/>
    <w:rsid w:val="00ED7489"/>
    <w:rsid w:val="00EE0272"/>
    <w:rsid w:val="00EE274A"/>
    <w:rsid w:val="00EE6504"/>
    <w:rsid w:val="00EF21F4"/>
    <w:rsid w:val="00EF2247"/>
    <w:rsid w:val="00F05491"/>
    <w:rsid w:val="00F0595F"/>
    <w:rsid w:val="00F0598F"/>
    <w:rsid w:val="00F061D2"/>
    <w:rsid w:val="00F06F88"/>
    <w:rsid w:val="00F1580D"/>
    <w:rsid w:val="00F15AEE"/>
    <w:rsid w:val="00F2636B"/>
    <w:rsid w:val="00F27E42"/>
    <w:rsid w:val="00F31D36"/>
    <w:rsid w:val="00F33BB5"/>
    <w:rsid w:val="00F346F2"/>
    <w:rsid w:val="00F3570C"/>
    <w:rsid w:val="00F36457"/>
    <w:rsid w:val="00F4459E"/>
    <w:rsid w:val="00F46737"/>
    <w:rsid w:val="00F52595"/>
    <w:rsid w:val="00F53092"/>
    <w:rsid w:val="00F530FC"/>
    <w:rsid w:val="00F5311F"/>
    <w:rsid w:val="00F61DCA"/>
    <w:rsid w:val="00F66D25"/>
    <w:rsid w:val="00F73235"/>
    <w:rsid w:val="00F74517"/>
    <w:rsid w:val="00F84DB6"/>
    <w:rsid w:val="00F85FFB"/>
    <w:rsid w:val="00F87278"/>
    <w:rsid w:val="00F90D56"/>
    <w:rsid w:val="00F93271"/>
    <w:rsid w:val="00F97F7C"/>
    <w:rsid w:val="00FA2194"/>
    <w:rsid w:val="00FA5114"/>
    <w:rsid w:val="00FA6897"/>
    <w:rsid w:val="00FA7C26"/>
    <w:rsid w:val="00FB1C28"/>
    <w:rsid w:val="00FB2DC0"/>
    <w:rsid w:val="00FB3AB3"/>
    <w:rsid w:val="00FB649C"/>
    <w:rsid w:val="00FC2C8B"/>
    <w:rsid w:val="00FD03F8"/>
    <w:rsid w:val="00FD1718"/>
    <w:rsid w:val="00FD2788"/>
    <w:rsid w:val="00FD37A6"/>
    <w:rsid w:val="00FD77AF"/>
    <w:rsid w:val="00FE53D4"/>
    <w:rsid w:val="00FF038A"/>
    <w:rsid w:val="00FF3A1A"/>
    <w:rsid w:val="00FF45B7"/>
    <w:rsid w:val="00FF47F5"/>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73B8090B-810B-4BD3-846C-33FDF2DD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8B1"/>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912CC8"/>
    <w:pPr>
      <w:keepNext/>
      <w:keepLines/>
      <w:numPr>
        <w:numId w:val="26"/>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26"/>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unhideWhenUsed/>
    <w:qFormat/>
    <w:pPr>
      <w:keepNext/>
      <w:keepLines/>
      <w:numPr>
        <w:ilvl w:val="4"/>
        <w:numId w:val="9"/>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9"/>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912CC8"/>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933195"/>
    <w:pPr>
      <w:spacing w:after="0" w:line="240" w:lineRule="auto"/>
    </w:pPr>
  </w:style>
  <w:style w:type="table" w:styleId="ListTable6Colorful">
    <w:name w:val="List Table 6 Colorful"/>
    <w:basedOn w:val="TableNormal"/>
    <w:uiPriority w:val="51"/>
    <w:rsid w:val="00F97F7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9611">
      <w:bodyDiv w:val="1"/>
      <w:marLeft w:val="0"/>
      <w:marRight w:val="0"/>
      <w:marTop w:val="0"/>
      <w:marBottom w:val="0"/>
      <w:divBdr>
        <w:top w:val="none" w:sz="0" w:space="0" w:color="auto"/>
        <w:left w:val="none" w:sz="0" w:space="0" w:color="auto"/>
        <w:bottom w:val="none" w:sz="0" w:space="0" w:color="auto"/>
        <w:right w:val="none" w:sz="0" w:space="0" w:color="auto"/>
      </w:divBdr>
    </w:div>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82384789">
      <w:bodyDiv w:val="1"/>
      <w:marLeft w:val="0"/>
      <w:marRight w:val="0"/>
      <w:marTop w:val="0"/>
      <w:marBottom w:val="0"/>
      <w:divBdr>
        <w:top w:val="none" w:sz="0" w:space="0" w:color="auto"/>
        <w:left w:val="none" w:sz="0" w:space="0" w:color="auto"/>
        <w:bottom w:val="none" w:sz="0" w:space="0" w:color="auto"/>
        <w:right w:val="none" w:sz="0" w:space="0" w:color="auto"/>
      </w:divBdr>
    </w:div>
    <w:div w:id="95102697">
      <w:bodyDiv w:val="1"/>
      <w:marLeft w:val="0"/>
      <w:marRight w:val="0"/>
      <w:marTop w:val="0"/>
      <w:marBottom w:val="0"/>
      <w:divBdr>
        <w:top w:val="none" w:sz="0" w:space="0" w:color="auto"/>
        <w:left w:val="none" w:sz="0" w:space="0" w:color="auto"/>
        <w:bottom w:val="none" w:sz="0" w:space="0" w:color="auto"/>
        <w:right w:val="none" w:sz="0" w:space="0" w:color="auto"/>
      </w:divBdr>
    </w:div>
    <w:div w:id="101731848">
      <w:bodyDiv w:val="1"/>
      <w:marLeft w:val="0"/>
      <w:marRight w:val="0"/>
      <w:marTop w:val="0"/>
      <w:marBottom w:val="0"/>
      <w:divBdr>
        <w:top w:val="none" w:sz="0" w:space="0" w:color="auto"/>
        <w:left w:val="none" w:sz="0" w:space="0" w:color="auto"/>
        <w:bottom w:val="none" w:sz="0" w:space="0" w:color="auto"/>
        <w:right w:val="none" w:sz="0" w:space="0" w:color="auto"/>
      </w:divBdr>
      <w:divsChild>
        <w:div w:id="429817171">
          <w:marLeft w:val="0"/>
          <w:marRight w:val="0"/>
          <w:marTop w:val="0"/>
          <w:marBottom w:val="0"/>
          <w:divBdr>
            <w:top w:val="single" w:sz="6" w:space="2" w:color="AAAAAA"/>
            <w:left w:val="single" w:sz="6" w:space="2" w:color="AAAAAA"/>
            <w:bottom w:val="single" w:sz="6" w:space="2" w:color="AAAAAA"/>
            <w:right w:val="single" w:sz="6" w:space="2" w:color="AAAAAA"/>
          </w:divBdr>
          <w:divsChild>
            <w:div w:id="1189217831">
              <w:marLeft w:val="0"/>
              <w:marRight w:val="0"/>
              <w:marTop w:val="0"/>
              <w:marBottom w:val="0"/>
              <w:divBdr>
                <w:top w:val="none" w:sz="0" w:space="0" w:color="auto"/>
                <w:left w:val="none" w:sz="0" w:space="0" w:color="auto"/>
                <w:bottom w:val="none" w:sz="0" w:space="0" w:color="auto"/>
                <w:right w:val="none" w:sz="0" w:space="0" w:color="auto"/>
              </w:divBdr>
              <w:divsChild>
                <w:div w:id="725838494">
                  <w:marLeft w:val="0"/>
                  <w:marRight w:val="0"/>
                  <w:marTop w:val="0"/>
                  <w:marBottom w:val="0"/>
                  <w:divBdr>
                    <w:top w:val="none" w:sz="0" w:space="0" w:color="auto"/>
                    <w:left w:val="none" w:sz="0" w:space="0" w:color="auto"/>
                    <w:bottom w:val="none" w:sz="0" w:space="0" w:color="auto"/>
                    <w:right w:val="none" w:sz="0" w:space="0" w:color="auto"/>
                  </w:divBdr>
                  <w:divsChild>
                    <w:div w:id="1638485966">
                      <w:marLeft w:val="75"/>
                      <w:marRight w:val="75"/>
                      <w:marTop w:val="75"/>
                      <w:marBottom w:val="75"/>
                      <w:divBdr>
                        <w:top w:val="single" w:sz="6" w:space="2" w:color="D5D5D5"/>
                        <w:left w:val="single" w:sz="6" w:space="2" w:color="D5D5D5"/>
                        <w:bottom w:val="single" w:sz="6" w:space="2" w:color="D5D5D5"/>
                        <w:right w:val="single" w:sz="6" w:space="2" w:color="D5D5D5"/>
                      </w:divBdr>
                      <w:divsChild>
                        <w:div w:id="1644845825">
                          <w:marLeft w:val="0"/>
                          <w:marRight w:val="0"/>
                          <w:marTop w:val="0"/>
                          <w:marBottom w:val="0"/>
                          <w:divBdr>
                            <w:top w:val="none" w:sz="0" w:space="0" w:color="auto"/>
                            <w:left w:val="none" w:sz="0" w:space="0" w:color="auto"/>
                            <w:bottom w:val="none" w:sz="0" w:space="0" w:color="auto"/>
                            <w:right w:val="none" w:sz="0" w:space="0" w:color="auto"/>
                          </w:divBdr>
                          <w:divsChild>
                            <w:div w:id="9706754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55880">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42089926">
      <w:bodyDiv w:val="1"/>
      <w:marLeft w:val="0"/>
      <w:marRight w:val="0"/>
      <w:marTop w:val="0"/>
      <w:marBottom w:val="0"/>
      <w:divBdr>
        <w:top w:val="none" w:sz="0" w:space="0" w:color="auto"/>
        <w:left w:val="none" w:sz="0" w:space="0" w:color="auto"/>
        <w:bottom w:val="none" w:sz="0" w:space="0" w:color="auto"/>
        <w:right w:val="none" w:sz="0" w:space="0" w:color="auto"/>
      </w:divBdr>
      <w:divsChild>
        <w:div w:id="1516337331">
          <w:marLeft w:val="480"/>
          <w:marRight w:val="0"/>
          <w:marTop w:val="0"/>
          <w:marBottom w:val="0"/>
          <w:divBdr>
            <w:top w:val="none" w:sz="0" w:space="0" w:color="auto"/>
            <w:left w:val="none" w:sz="0" w:space="0" w:color="auto"/>
            <w:bottom w:val="none" w:sz="0" w:space="0" w:color="auto"/>
            <w:right w:val="none" w:sz="0" w:space="0" w:color="auto"/>
          </w:divBdr>
          <w:divsChild>
            <w:div w:id="21065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129">
      <w:bodyDiv w:val="1"/>
      <w:marLeft w:val="0"/>
      <w:marRight w:val="0"/>
      <w:marTop w:val="0"/>
      <w:marBottom w:val="0"/>
      <w:divBdr>
        <w:top w:val="none" w:sz="0" w:space="0" w:color="auto"/>
        <w:left w:val="none" w:sz="0" w:space="0" w:color="auto"/>
        <w:bottom w:val="none" w:sz="0" w:space="0" w:color="auto"/>
        <w:right w:val="none" w:sz="0" w:space="0" w:color="auto"/>
      </w:divBdr>
      <w:divsChild>
        <w:div w:id="1638998208">
          <w:marLeft w:val="0"/>
          <w:marRight w:val="0"/>
          <w:marTop w:val="0"/>
          <w:marBottom w:val="0"/>
          <w:divBdr>
            <w:top w:val="single" w:sz="6" w:space="2" w:color="AAAAAA"/>
            <w:left w:val="single" w:sz="6" w:space="2" w:color="AAAAAA"/>
            <w:bottom w:val="single" w:sz="6" w:space="2" w:color="AAAAAA"/>
            <w:right w:val="single" w:sz="6" w:space="2" w:color="AAAAAA"/>
          </w:divBdr>
          <w:divsChild>
            <w:div w:id="112478743">
              <w:marLeft w:val="0"/>
              <w:marRight w:val="0"/>
              <w:marTop w:val="0"/>
              <w:marBottom w:val="0"/>
              <w:divBdr>
                <w:top w:val="none" w:sz="0" w:space="0" w:color="auto"/>
                <w:left w:val="none" w:sz="0" w:space="0" w:color="auto"/>
                <w:bottom w:val="none" w:sz="0" w:space="0" w:color="auto"/>
                <w:right w:val="none" w:sz="0" w:space="0" w:color="auto"/>
              </w:divBdr>
              <w:divsChild>
                <w:div w:id="1515455432">
                  <w:marLeft w:val="0"/>
                  <w:marRight w:val="0"/>
                  <w:marTop w:val="0"/>
                  <w:marBottom w:val="0"/>
                  <w:divBdr>
                    <w:top w:val="none" w:sz="0" w:space="0" w:color="auto"/>
                    <w:left w:val="none" w:sz="0" w:space="0" w:color="auto"/>
                    <w:bottom w:val="none" w:sz="0" w:space="0" w:color="auto"/>
                    <w:right w:val="none" w:sz="0" w:space="0" w:color="auto"/>
                  </w:divBdr>
                  <w:divsChild>
                    <w:div w:id="1256667055">
                      <w:marLeft w:val="75"/>
                      <w:marRight w:val="75"/>
                      <w:marTop w:val="75"/>
                      <w:marBottom w:val="75"/>
                      <w:divBdr>
                        <w:top w:val="single" w:sz="6" w:space="2" w:color="D5D5D5"/>
                        <w:left w:val="single" w:sz="6" w:space="2" w:color="D5D5D5"/>
                        <w:bottom w:val="single" w:sz="6" w:space="2" w:color="D5D5D5"/>
                        <w:right w:val="single" w:sz="6" w:space="2" w:color="D5D5D5"/>
                      </w:divBdr>
                      <w:divsChild>
                        <w:div w:id="1856074562">
                          <w:marLeft w:val="0"/>
                          <w:marRight w:val="0"/>
                          <w:marTop w:val="0"/>
                          <w:marBottom w:val="0"/>
                          <w:divBdr>
                            <w:top w:val="none" w:sz="0" w:space="0" w:color="auto"/>
                            <w:left w:val="none" w:sz="0" w:space="0" w:color="auto"/>
                            <w:bottom w:val="none" w:sz="0" w:space="0" w:color="auto"/>
                            <w:right w:val="none" w:sz="0" w:space="0" w:color="auto"/>
                          </w:divBdr>
                          <w:divsChild>
                            <w:div w:id="12347026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32029">
      <w:bodyDiv w:val="1"/>
      <w:marLeft w:val="0"/>
      <w:marRight w:val="0"/>
      <w:marTop w:val="0"/>
      <w:marBottom w:val="0"/>
      <w:divBdr>
        <w:top w:val="none" w:sz="0" w:space="0" w:color="auto"/>
        <w:left w:val="none" w:sz="0" w:space="0" w:color="auto"/>
        <w:bottom w:val="none" w:sz="0" w:space="0" w:color="auto"/>
        <w:right w:val="none" w:sz="0" w:space="0" w:color="auto"/>
      </w:divBdr>
      <w:divsChild>
        <w:div w:id="1402874843">
          <w:marLeft w:val="0"/>
          <w:marRight w:val="0"/>
          <w:marTop w:val="0"/>
          <w:marBottom w:val="0"/>
          <w:divBdr>
            <w:top w:val="single" w:sz="6" w:space="2" w:color="AAAAAA"/>
            <w:left w:val="single" w:sz="6" w:space="2" w:color="AAAAAA"/>
            <w:bottom w:val="single" w:sz="6" w:space="2" w:color="AAAAAA"/>
            <w:right w:val="single" w:sz="6" w:space="2" w:color="AAAAAA"/>
          </w:divBdr>
          <w:divsChild>
            <w:div w:id="355811615">
              <w:marLeft w:val="0"/>
              <w:marRight w:val="0"/>
              <w:marTop w:val="0"/>
              <w:marBottom w:val="0"/>
              <w:divBdr>
                <w:top w:val="none" w:sz="0" w:space="0" w:color="auto"/>
                <w:left w:val="none" w:sz="0" w:space="0" w:color="auto"/>
                <w:bottom w:val="none" w:sz="0" w:space="0" w:color="auto"/>
                <w:right w:val="none" w:sz="0" w:space="0" w:color="auto"/>
              </w:divBdr>
              <w:divsChild>
                <w:div w:id="548763590">
                  <w:marLeft w:val="0"/>
                  <w:marRight w:val="0"/>
                  <w:marTop w:val="0"/>
                  <w:marBottom w:val="0"/>
                  <w:divBdr>
                    <w:top w:val="none" w:sz="0" w:space="0" w:color="auto"/>
                    <w:left w:val="none" w:sz="0" w:space="0" w:color="auto"/>
                    <w:bottom w:val="none" w:sz="0" w:space="0" w:color="auto"/>
                    <w:right w:val="none" w:sz="0" w:space="0" w:color="auto"/>
                  </w:divBdr>
                  <w:divsChild>
                    <w:div w:id="825247923">
                      <w:marLeft w:val="75"/>
                      <w:marRight w:val="75"/>
                      <w:marTop w:val="75"/>
                      <w:marBottom w:val="75"/>
                      <w:divBdr>
                        <w:top w:val="single" w:sz="6" w:space="2" w:color="D5D5D5"/>
                        <w:left w:val="single" w:sz="6" w:space="2" w:color="D5D5D5"/>
                        <w:bottom w:val="single" w:sz="6" w:space="2" w:color="D5D5D5"/>
                        <w:right w:val="single" w:sz="6" w:space="2" w:color="D5D5D5"/>
                      </w:divBdr>
                      <w:divsChild>
                        <w:div w:id="173303029">
                          <w:marLeft w:val="0"/>
                          <w:marRight w:val="0"/>
                          <w:marTop w:val="0"/>
                          <w:marBottom w:val="0"/>
                          <w:divBdr>
                            <w:top w:val="none" w:sz="0" w:space="0" w:color="auto"/>
                            <w:left w:val="none" w:sz="0" w:space="0" w:color="auto"/>
                            <w:bottom w:val="none" w:sz="0" w:space="0" w:color="auto"/>
                            <w:right w:val="none" w:sz="0" w:space="0" w:color="auto"/>
                          </w:divBdr>
                          <w:divsChild>
                            <w:div w:id="3571963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54020602">
      <w:bodyDiv w:val="1"/>
      <w:marLeft w:val="0"/>
      <w:marRight w:val="0"/>
      <w:marTop w:val="0"/>
      <w:marBottom w:val="0"/>
      <w:divBdr>
        <w:top w:val="none" w:sz="0" w:space="0" w:color="auto"/>
        <w:left w:val="none" w:sz="0" w:space="0" w:color="auto"/>
        <w:bottom w:val="none" w:sz="0" w:space="0" w:color="auto"/>
        <w:right w:val="none" w:sz="0" w:space="0" w:color="auto"/>
      </w:divBdr>
      <w:divsChild>
        <w:div w:id="1400009102">
          <w:marLeft w:val="480"/>
          <w:marRight w:val="0"/>
          <w:marTop w:val="0"/>
          <w:marBottom w:val="0"/>
          <w:divBdr>
            <w:top w:val="none" w:sz="0" w:space="0" w:color="auto"/>
            <w:left w:val="none" w:sz="0" w:space="0" w:color="auto"/>
            <w:bottom w:val="none" w:sz="0" w:space="0" w:color="auto"/>
            <w:right w:val="none" w:sz="0" w:space="0" w:color="auto"/>
          </w:divBdr>
          <w:divsChild>
            <w:div w:id="13980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07444137">
      <w:bodyDiv w:val="1"/>
      <w:marLeft w:val="0"/>
      <w:marRight w:val="0"/>
      <w:marTop w:val="0"/>
      <w:marBottom w:val="0"/>
      <w:divBdr>
        <w:top w:val="none" w:sz="0" w:space="0" w:color="auto"/>
        <w:left w:val="none" w:sz="0" w:space="0" w:color="auto"/>
        <w:bottom w:val="none" w:sz="0" w:space="0" w:color="auto"/>
        <w:right w:val="none" w:sz="0" w:space="0" w:color="auto"/>
      </w:divBdr>
      <w:divsChild>
        <w:div w:id="569660132">
          <w:marLeft w:val="480"/>
          <w:marRight w:val="0"/>
          <w:marTop w:val="0"/>
          <w:marBottom w:val="0"/>
          <w:divBdr>
            <w:top w:val="none" w:sz="0" w:space="0" w:color="auto"/>
            <w:left w:val="none" w:sz="0" w:space="0" w:color="auto"/>
            <w:bottom w:val="none" w:sz="0" w:space="0" w:color="auto"/>
            <w:right w:val="none" w:sz="0" w:space="0" w:color="auto"/>
          </w:divBdr>
          <w:divsChild>
            <w:div w:id="16217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6234">
      <w:bodyDiv w:val="1"/>
      <w:marLeft w:val="0"/>
      <w:marRight w:val="0"/>
      <w:marTop w:val="0"/>
      <w:marBottom w:val="0"/>
      <w:divBdr>
        <w:top w:val="none" w:sz="0" w:space="0" w:color="auto"/>
        <w:left w:val="none" w:sz="0" w:space="0" w:color="auto"/>
        <w:bottom w:val="none" w:sz="0" w:space="0" w:color="auto"/>
        <w:right w:val="none" w:sz="0" w:space="0" w:color="auto"/>
      </w:divBdr>
      <w:divsChild>
        <w:div w:id="1879005768">
          <w:marLeft w:val="480"/>
          <w:marRight w:val="0"/>
          <w:marTop w:val="0"/>
          <w:marBottom w:val="0"/>
          <w:divBdr>
            <w:top w:val="none" w:sz="0" w:space="0" w:color="auto"/>
            <w:left w:val="none" w:sz="0" w:space="0" w:color="auto"/>
            <w:bottom w:val="none" w:sz="0" w:space="0" w:color="auto"/>
            <w:right w:val="none" w:sz="0" w:space="0" w:color="auto"/>
          </w:divBdr>
          <w:divsChild>
            <w:div w:id="685061760">
              <w:marLeft w:val="0"/>
              <w:marRight w:val="0"/>
              <w:marTop w:val="0"/>
              <w:marBottom w:val="0"/>
              <w:divBdr>
                <w:top w:val="none" w:sz="0" w:space="0" w:color="auto"/>
                <w:left w:val="none" w:sz="0" w:space="0" w:color="auto"/>
                <w:bottom w:val="none" w:sz="0" w:space="0" w:color="auto"/>
                <w:right w:val="none" w:sz="0" w:space="0" w:color="auto"/>
              </w:divBdr>
            </w:div>
            <w:div w:id="1655910699">
              <w:marLeft w:val="0"/>
              <w:marRight w:val="0"/>
              <w:marTop w:val="0"/>
              <w:marBottom w:val="0"/>
              <w:divBdr>
                <w:top w:val="none" w:sz="0" w:space="0" w:color="auto"/>
                <w:left w:val="none" w:sz="0" w:space="0" w:color="auto"/>
                <w:bottom w:val="none" w:sz="0" w:space="0" w:color="auto"/>
                <w:right w:val="none" w:sz="0" w:space="0" w:color="auto"/>
              </w:divBdr>
            </w:div>
            <w:div w:id="1231188043">
              <w:marLeft w:val="0"/>
              <w:marRight w:val="0"/>
              <w:marTop w:val="0"/>
              <w:marBottom w:val="0"/>
              <w:divBdr>
                <w:top w:val="none" w:sz="0" w:space="0" w:color="auto"/>
                <w:left w:val="none" w:sz="0" w:space="0" w:color="auto"/>
                <w:bottom w:val="none" w:sz="0" w:space="0" w:color="auto"/>
                <w:right w:val="none" w:sz="0" w:space="0" w:color="auto"/>
              </w:divBdr>
            </w:div>
            <w:div w:id="409349682">
              <w:marLeft w:val="0"/>
              <w:marRight w:val="0"/>
              <w:marTop w:val="0"/>
              <w:marBottom w:val="0"/>
              <w:divBdr>
                <w:top w:val="none" w:sz="0" w:space="0" w:color="auto"/>
                <w:left w:val="none" w:sz="0" w:space="0" w:color="auto"/>
                <w:bottom w:val="none" w:sz="0" w:space="0" w:color="auto"/>
                <w:right w:val="none" w:sz="0" w:space="0" w:color="auto"/>
              </w:divBdr>
            </w:div>
            <w:div w:id="12464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0398">
      <w:bodyDiv w:val="1"/>
      <w:marLeft w:val="0"/>
      <w:marRight w:val="0"/>
      <w:marTop w:val="0"/>
      <w:marBottom w:val="0"/>
      <w:divBdr>
        <w:top w:val="none" w:sz="0" w:space="0" w:color="auto"/>
        <w:left w:val="none" w:sz="0" w:space="0" w:color="auto"/>
        <w:bottom w:val="none" w:sz="0" w:space="0" w:color="auto"/>
        <w:right w:val="none" w:sz="0" w:space="0" w:color="auto"/>
      </w:divBdr>
      <w:divsChild>
        <w:div w:id="216596680">
          <w:marLeft w:val="480"/>
          <w:marRight w:val="0"/>
          <w:marTop w:val="0"/>
          <w:marBottom w:val="0"/>
          <w:divBdr>
            <w:top w:val="none" w:sz="0" w:space="0" w:color="auto"/>
            <w:left w:val="none" w:sz="0" w:space="0" w:color="auto"/>
            <w:bottom w:val="none" w:sz="0" w:space="0" w:color="auto"/>
            <w:right w:val="none" w:sz="0" w:space="0" w:color="auto"/>
          </w:divBdr>
          <w:divsChild>
            <w:div w:id="20575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81373349">
      <w:bodyDiv w:val="1"/>
      <w:marLeft w:val="0"/>
      <w:marRight w:val="0"/>
      <w:marTop w:val="0"/>
      <w:marBottom w:val="0"/>
      <w:divBdr>
        <w:top w:val="none" w:sz="0" w:space="0" w:color="auto"/>
        <w:left w:val="none" w:sz="0" w:space="0" w:color="auto"/>
        <w:bottom w:val="none" w:sz="0" w:space="0" w:color="auto"/>
        <w:right w:val="none" w:sz="0" w:space="0" w:color="auto"/>
      </w:divBdr>
    </w:div>
    <w:div w:id="383214239">
      <w:bodyDiv w:val="1"/>
      <w:marLeft w:val="0"/>
      <w:marRight w:val="0"/>
      <w:marTop w:val="0"/>
      <w:marBottom w:val="0"/>
      <w:divBdr>
        <w:top w:val="none" w:sz="0" w:space="0" w:color="auto"/>
        <w:left w:val="none" w:sz="0" w:space="0" w:color="auto"/>
        <w:bottom w:val="none" w:sz="0" w:space="0" w:color="auto"/>
        <w:right w:val="none" w:sz="0" w:space="0" w:color="auto"/>
      </w:divBdr>
      <w:divsChild>
        <w:div w:id="1925069515">
          <w:marLeft w:val="480"/>
          <w:marRight w:val="0"/>
          <w:marTop w:val="0"/>
          <w:marBottom w:val="0"/>
          <w:divBdr>
            <w:top w:val="none" w:sz="0" w:space="0" w:color="auto"/>
            <w:left w:val="none" w:sz="0" w:space="0" w:color="auto"/>
            <w:bottom w:val="none" w:sz="0" w:space="0" w:color="auto"/>
            <w:right w:val="none" w:sz="0" w:space="0" w:color="auto"/>
          </w:divBdr>
          <w:divsChild>
            <w:div w:id="11016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8678">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24804875">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469514329">
      <w:bodyDiv w:val="1"/>
      <w:marLeft w:val="0"/>
      <w:marRight w:val="0"/>
      <w:marTop w:val="0"/>
      <w:marBottom w:val="0"/>
      <w:divBdr>
        <w:top w:val="none" w:sz="0" w:space="0" w:color="auto"/>
        <w:left w:val="none" w:sz="0" w:space="0" w:color="auto"/>
        <w:bottom w:val="none" w:sz="0" w:space="0" w:color="auto"/>
        <w:right w:val="none" w:sz="0" w:space="0" w:color="auto"/>
      </w:divBdr>
      <w:divsChild>
        <w:div w:id="179900114">
          <w:marLeft w:val="480"/>
          <w:marRight w:val="0"/>
          <w:marTop w:val="0"/>
          <w:marBottom w:val="0"/>
          <w:divBdr>
            <w:top w:val="none" w:sz="0" w:space="0" w:color="auto"/>
            <w:left w:val="none" w:sz="0" w:space="0" w:color="auto"/>
            <w:bottom w:val="none" w:sz="0" w:space="0" w:color="auto"/>
            <w:right w:val="none" w:sz="0" w:space="0" w:color="auto"/>
          </w:divBdr>
          <w:divsChild>
            <w:div w:id="10177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7112">
      <w:bodyDiv w:val="1"/>
      <w:marLeft w:val="0"/>
      <w:marRight w:val="0"/>
      <w:marTop w:val="0"/>
      <w:marBottom w:val="0"/>
      <w:divBdr>
        <w:top w:val="none" w:sz="0" w:space="0" w:color="auto"/>
        <w:left w:val="none" w:sz="0" w:space="0" w:color="auto"/>
        <w:bottom w:val="none" w:sz="0" w:space="0" w:color="auto"/>
        <w:right w:val="none" w:sz="0" w:space="0" w:color="auto"/>
      </w:divBdr>
      <w:divsChild>
        <w:div w:id="1814059886">
          <w:marLeft w:val="480"/>
          <w:marRight w:val="0"/>
          <w:marTop w:val="0"/>
          <w:marBottom w:val="0"/>
          <w:divBdr>
            <w:top w:val="none" w:sz="0" w:space="0" w:color="auto"/>
            <w:left w:val="none" w:sz="0" w:space="0" w:color="auto"/>
            <w:bottom w:val="none" w:sz="0" w:space="0" w:color="auto"/>
            <w:right w:val="none" w:sz="0" w:space="0" w:color="auto"/>
          </w:divBdr>
          <w:divsChild>
            <w:div w:id="1531340317">
              <w:marLeft w:val="0"/>
              <w:marRight w:val="0"/>
              <w:marTop w:val="0"/>
              <w:marBottom w:val="0"/>
              <w:divBdr>
                <w:top w:val="none" w:sz="0" w:space="0" w:color="auto"/>
                <w:left w:val="none" w:sz="0" w:space="0" w:color="auto"/>
                <w:bottom w:val="none" w:sz="0" w:space="0" w:color="auto"/>
                <w:right w:val="none" w:sz="0" w:space="0" w:color="auto"/>
              </w:divBdr>
            </w:div>
            <w:div w:id="468668591">
              <w:marLeft w:val="0"/>
              <w:marRight w:val="0"/>
              <w:marTop w:val="0"/>
              <w:marBottom w:val="0"/>
              <w:divBdr>
                <w:top w:val="none" w:sz="0" w:space="0" w:color="auto"/>
                <w:left w:val="none" w:sz="0" w:space="0" w:color="auto"/>
                <w:bottom w:val="none" w:sz="0" w:space="0" w:color="auto"/>
                <w:right w:val="none" w:sz="0" w:space="0" w:color="auto"/>
              </w:divBdr>
            </w:div>
            <w:div w:id="1796411386">
              <w:marLeft w:val="0"/>
              <w:marRight w:val="0"/>
              <w:marTop w:val="0"/>
              <w:marBottom w:val="0"/>
              <w:divBdr>
                <w:top w:val="none" w:sz="0" w:space="0" w:color="auto"/>
                <w:left w:val="none" w:sz="0" w:space="0" w:color="auto"/>
                <w:bottom w:val="none" w:sz="0" w:space="0" w:color="auto"/>
                <w:right w:val="none" w:sz="0" w:space="0" w:color="auto"/>
              </w:divBdr>
            </w:div>
            <w:div w:id="1826358883">
              <w:marLeft w:val="0"/>
              <w:marRight w:val="0"/>
              <w:marTop w:val="0"/>
              <w:marBottom w:val="0"/>
              <w:divBdr>
                <w:top w:val="none" w:sz="0" w:space="0" w:color="auto"/>
                <w:left w:val="none" w:sz="0" w:space="0" w:color="auto"/>
                <w:bottom w:val="none" w:sz="0" w:space="0" w:color="auto"/>
                <w:right w:val="none" w:sz="0" w:space="0" w:color="auto"/>
              </w:divBdr>
            </w:div>
            <w:div w:id="239101423">
              <w:marLeft w:val="0"/>
              <w:marRight w:val="0"/>
              <w:marTop w:val="0"/>
              <w:marBottom w:val="0"/>
              <w:divBdr>
                <w:top w:val="none" w:sz="0" w:space="0" w:color="auto"/>
                <w:left w:val="none" w:sz="0" w:space="0" w:color="auto"/>
                <w:bottom w:val="none" w:sz="0" w:space="0" w:color="auto"/>
                <w:right w:val="none" w:sz="0" w:space="0" w:color="auto"/>
              </w:divBdr>
            </w:div>
            <w:div w:id="968051454">
              <w:marLeft w:val="0"/>
              <w:marRight w:val="0"/>
              <w:marTop w:val="0"/>
              <w:marBottom w:val="0"/>
              <w:divBdr>
                <w:top w:val="none" w:sz="0" w:space="0" w:color="auto"/>
                <w:left w:val="none" w:sz="0" w:space="0" w:color="auto"/>
                <w:bottom w:val="none" w:sz="0" w:space="0" w:color="auto"/>
                <w:right w:val="none" w:sz="0" w:space="0" w:color="auto"/>
              </w:divBdr>
            </w:div>
            <w:div w:id="189877046">
              <w:marLeft w:val="0"/>
              <w:marRight w:val="0"/>
              <w:marTop w:val="0"/>
              <w:marBottom w:val="0"/>
              <w:divBdr>
                <w:top w:val="none" w:sz="0" w:space="0" w:color="auto"/>
                <w:left w:val="none" w:sz="0" w:space="0" w:color="auto"/>
                <w:bottom w:val="none" w:sz="0" w:space="0" w:color="auto"/>
                <w:right w:val="none" w:sz="0" w:space="0" w:color="auto"/>
              </w:divBdr>
            </w:div>
            <w:div w:id="2007706281">
              <w:marLeft w:val="0"/>
              <w:marRight w:val="0"/>
              <w:marTop w:val="0"/>
              <w:marBottom w:val="0"/>
              <w:divBdr>
                <w:top w:val="none" w:sz="0" w:space="0" w:color="auto"/>
                <w:left w:val="none" w:sz="0" w:space="0" w:color="auto"/>
                <w:bottom w:val="none" w:sz="0" w:space="0" w:color="auto"/>
                <w:right w:val="none" w:sz="0" w:space="0" w:color="auto"/>
              </w:divBdr>
            </w:div>
            <w:div w:id="7307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0620">
      <w:bodyDiv w:val="1"/>
      <w:marLeft w:val="0"/>
      <w:marRight w:val="0"/>
      <w:marTop w:val="0"/>
      <w:marBottom w:val="0"/>
      <w:divBdr>
        <w:top w:val="none" w:sz="0" w:space="0" w:color="auto"/>
        <w:left w:val="none" w:sz="0" w:space="0" w:color="auto"/>
        <w:bottom w:val="none" w:sz="0" w:space="0" w:color="auto"/>
        <w:right w:val="none" w:sz="0" w:space="0" w:color="auto"/>
      </w:divBdr>
      <w:divsChild>
        <w:div w:id="214390664">
          <w:marLeft w:val="0"/>
          <w:marRight w:val="0"/>
          <w:marTop w:val="0"/>
          <w:marBottom w:val="0"/>
          <w:divBdr>
            <w:top w:val="single" w:sz="6" w:space="2" w:color="AAAAAA"/>
            <w:left w:val="single" w:sz="6" w:space="2" w:color="AAAAAA"/>
            <w:bottom w:val="single" w:sz="6" w:space="2" w:color="AAAAAA"/>
            <w:right w:val="single" w:sz="6" w:space="2" w:color="AAAAAA"/>
          </w:divBdr>
          <w:divsChild>
            <w:div w:id="1920822040">
              <w:marLeft w:val="0"/>
              <w:marRight w:val="0"/>
              <w:marTop w:val="0"/>
              <w:marBottom w:val="0"/>
              <w:divBdr>
                <w:top w:val="none" w:sz="0" w:space="0" w:color="auto"/>
                <w:left w:val="none" w:sz="0" w:space="0" w:color="auto"/>
                <w:bottom w:val="none" w:sz="0" w:space="0" w:color="auto"/>
                <w:right w:val="none" w:sz="0" w:space="0" w:color="auto"/>
              </w:divBdr>
              <w:divsChild>
                <w:div w:id="939071102">
                  <w:marLeft w:val="0"/>
                  <w:marRight w:val="0"/>
                  <w:marTop w:val="0"/>
                  <w:marBottom w:val="0"/>
                  <w:divBdr>
                    <w:top w:val="none" w:sz="0" w:space="0" w:color="auto"/>
                    <w:left w:val="none" w:sz="0" w:space="0" w:color="auto"/>
                    <w:bottom w:val="none" w:sz="0" w:space="0" w:color="auto"/>
                    <w:right w:val="none" w:sz="0" w:space="0" w:color="auto"/>
                  </w:divBdr>
                  <w:divsChild>
                    <w:div w:id="1760709692">
                      <w:marLeft w:val="75"/>
                      <w:marRight w:val="75"/>
                      <w:marTop w:val="75"/>
                      <w:marBottom w:val="75"/>
                      <w:divBdr>
                        <w:top w:val="single" w:sz="6" w:space="2" w:color="D5D5D5"/>
                        <w:left w:val="single" w:sz="6" w:space="2" w:color="D5D5D5"/>
                        <w:bottom w:val="single" w:sz="6" w:space="2" w:color="D5D5D5"/>
                        <w:right w:val="single" w:sz="6" w:space="2" w:color="D5D5D5"/>
                      </w:divBdr>
                      <w:divsChild>
                        <w:div w:id="281957648">
                          <w:marLeft w:val="0"/>
                          <w:marRight w:val="0"/>
                          <w:marTop w:val="0"/>
                          <w:marBottom w:val="0"/>
                          <w:divBdr>
                            <w:top w:val="none" w:sz="0" w:space="0" w:color="auto"/>
                            <w:left w:val="none" w:sz="0" w:space="0" w:color="auto"/>
                            <w:bottom w:val="none" w:sz="0" w:space="0" w:color="auto"/>
                            <w:right w:val="none" w:sz="0" w:space="0" w:color="auto"/>
                          </w:divBdr>
                          <w:divsChild>
                            <w:div w:id="6901116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767767">
      <w:bodyDiv w:val="1"/>
      <w:marLeft w:val="0"/>
      <w:marRight w:val="0"/>
      <w:marTop w:val="0"/>
      <w:marBottom w:val="0"/>
      <w:divBdr>
        <w:top w:val="none" w:sz="0" w:space="0" w:color="auto"/>
        <w:left w:val="none" w:sz="0" w:space="0" w:color="auto"/>
        <w:bottom w:val="none" w:sz="0" w:space="0" w:color="auto"/>
        <w:right w:val="none" w:sz="0" w:space="0" w:color="auto"/>
      </w:divBdr>
    </w:div>
    <w:div w:id="519390449">
      <w:bodyDiv w:val="1"/>
      <w:marLeft w:val="0"/>
      <w:marRight w:val="0"/>
      <w:marTop w:val="0"/>
      <w:marBottom w:val="0"/>
      <w:divBdr>
        <w:top w:val="none" w:sz="0" w:space="0" w:color="auto"/>
        <w:left w:val="none" w:sz="0" w:space="0" w:color="auto"/>
        <w:bottom w:val="none" w:sz="0" w:space="0" w:color="auto"/>
        <w:right w:val="none" w:sz="0" w:space="0" w:color="auto"/>
      </w:divBdr>
      <w:divsChild>
        <w:div w:id="1672944846">
          <w:marLeft w:val="480"/>
          <w:marRight w:val="0"/>
          <w:marTop w:val="0"/>
          <w:marBottom w:val="0"/>
          <w:divBdr>
            <w:top w:val="none" w:sz="0" w:space="0" w:color="auto"/>
            <w:left w:val="none" w:sz="0" w:space="0" w:color="auto"/>
            <w:bottom w:val="none" w:sz="0" w:space="0" w:color="auto"/>
            <w:right w:val="none" w:sz="0" w:space="0" w:color="auto"/>
          </w:divBdr>
          <w:divsChild>
            <w:div w:id="1413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5159">
      <w:bodyDiv w:val="1"/>
      <w:marLeft w:val="0"/>
      <w:marRight w:val="0"/>
      <w:marTop w:val="0"/>
      <w:marBottom w:val="0"/>
      <w:divBdr>
        <w:top w:val="none" w:sz="0" w:space="0" w:color="auto"/>
        <w:left w:val="none" w:sz="0" w:space="0" w:color="auto"/>
        <w:bottom w:val="none" w:sz="0" w:space="0" w:color="auto"/>
        <w:right w:val="none" w:sz="0" w:space="0" w:color="auto"/>
      </w:divBdr>
      <w:divsChild>
        <w:div w:id="1013189870">
          <w:marLeft w:val="480"/>
          <w:marRight w:val="0"/>
          <w:marTop w:val="0"/>
          <w:marBottom w:val="0"/>
          <w:divBdr>
            <w:top w:val="none" w:sz="0" w:space="0" w:color="auto"/>
            <w:left w:val="none" w:sz="0" w:space="0" w:color="auto"/>
            <w:bottom w:val="none" w:sz="0" w:space="0" w:color="auto"/>
            <w:right w:val="none" w:sz="0" w:space="0" w:color="auto"/>
          </w:divBdr>
          <w:divsChild>
            <w:div w:id="5317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7678">
      <w:bodyDiv w:val="1"/>
      <w:marLeft w:val="0"/>
      <w:marRight w:val="0"/>
      <w:marTop w:val="0"/>
      <w:marBottom w:val="0"/>
      <w:divBdr>
        <w:top w:val="none" w:sz="0" w:space="0" w:color="auto"/>
        <w:left w:val="none" w:sz="0" w:space="0" w:color="auto"/>
        <w:bottom w:val="none" w:sz="0" w:space="0" w:color="auto"/>
        <w:right w:val="none" w:sz="0" w:space="0" w:color="auto"/>
      </w:divBdr>
    </w:div>
    <w:div w:id="557282506">
      <w:bodyDiv w:val="1"/>
      <w:marLeft w:val="0"/>
      <w:marRight w:val="0"/>
      <w:marTop w:val="0"/>
      <w:marBottom w:val="0"/>
      <w:divBdr>
        <w:top w:val="none" w:sz="0" w:space="0" w:color="auto"/>
        <w:left w:val="none" w:sz="0" w:space="0" w:color="auto"/>
        <w:bottom w:val="none" w:sz="0" w:space="0" w:color="auto"/>
        <w:right w:val="none" w:sz="0" w:space="0" w:color="auto"/>
      </w:divBdr>
      <w:divsChild>
        <w:div w:id="510487670">
          <w:marLeft w:val="480"/>
          <w:marRight w:val="0"/>
          <w:marTop w:val="0"/>
          <w:marBottom w:val="0"/>
          <w:divBdr>
            <w:top w:val="none" w:sz="0" w:space="0" w:color="auto"/>
            <w:left w:val="none" w:sz="0" w:space="0" w:color="auto"/>
            <w:bottom w:val="none" w:sz="0" w:space="0" w:color="auto"/>
            <w:right w:val="none" w:sz="0" w:space="0" w:color="auto"/>
          </w:divBdr>
          <w:divsChild>
            <w:div w:id="1909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3052">
      <w:bodyDiv w:val="1"/>
      <w:marLeft w:val="0"/>
      <w:marRight w:val="0"/>
      <w:marTop w:val="0"/>
      <w:marBottom w:val="0"/>
      <w:divBdr>
        <w:top w:val="none" w:sz="0" w:space="0" w:color="auto"/>
        <w:left w:val="none" w:sz="0" w:space="0" w:color="auto"/>
        <w:bottom w:val="none" w:sz="0" w:space="0" w:color="auto"/>
        <w:right w:val="none" w:sz="0" w:space="0" w:color="auto"/>
      </w:divBdr>
    </w:div>
    <w:div w:id="591594774">
      <w:bodyDiv w:val="1"/>
      <w:marLeft w:val="0"/>
      <w:marRight w:val="0"/>
      <w:marTop w:val="0"/>
      <w:marBottom w:val="0"/>
      <w:divBdr>
        <w:top w:val="none" w:sz="0" w:space="0" w:color="auto"/>
        <w:left w:val="none" w:sz="0" w:space="0" w:color="auto"/>
        <w:bottom w:val="none" w:sz="0" w:space="0" w:color="auto"/>
        <w:right w:val="none" w:sz="0" w:space="0" w:color="auto"/>
      </w:divBdr>
      <w:divsChild>
        <w:div w:id="964197329">
          <w:marLeft w:val="0"/>
          <w:marRight w:val="0"/>
          <w:marTop w:val="0"/>
          <w:marBottom w:val="0"/>
          <w:divBdr>
            <w:top w:val="single" w:sz="6" w:space="2" w:color="AAAAAA"/>
            <w:left w:val="single" w:sz="6" w:space="2" w:color="AAAAAA"/>
            <w:bottom w:val="single" w:sz="6" w:space="2" w:color="AAAAAA"/>
            <w:right w:val="single" w:sz="6" w:space="2" w:color="AAAAAA"/>
          </w:divBdr>
          <w:divsChild>
            <w:div w:id="228350393">
              <w:marLeft w:val="0"/>
              <w:marRight w:val="0"/>
              <w:marTop w:val="0"/>
              <w:marBottom w:val="0"/>
              <w:divBdr>
                <w:top w:val="none" w:sz="0" w:space="0" w:color="auto"/>
                <w:left w:val="none" w:sz="0" w:space="0" w:color="auto"/>
                <w:bottom w:val="none" w:sz="0" w:space="0" w:color="auto"/>
                <w:right w:val="none" w:sz="0" w:space="0" w:color="auto"/>
              </w:divBdr>
              <w:divsChild>
                <w:div w:id="1716654568">
                  <w:marLeft w:val="0"/>
                  <w:marRight w:val="0"/>
                  <w:marTop w:val="0"/>
                  <w:marBottom w:val="0"/>
                  <w:divBdr>
                    <w:top w:val="none" w:sz="0" w:space="0" w:color="auto"/>
                    <w:left w:val="none" w:sz="0" w:space="0" w:color="auto"/>
                    <w:bottom w:val="none" w:sz="0" w:space="0" w:color="auto"/>
                    <w:right w:val="none" w:sz="0" w:space="0" w:color="auto"/>
                  </w:divBdr>
                  <w:divsChild>
                    <w:div w:id="227764511">
                      <w:marLeft w:val="75"/>
                      <w:marRight w:val="75"/>
                      <w:marTop w:val="75"/>
                      <w:marBottom w:val="75"/>
                      <w:divBdr>
                        <w:top w:val="single" w:sz="6" w:space="2" w:color="D5D5D5"/>
                        <w:left w:val="single" w:sz="6" w:space="2" w:color="D5D5D5"/>
                        <w:bottom w:val="single" w:sz="6" w:space="2" w:color="D5D5D5"/>
                        <w:right w:val="single" w:sz="6" w:space="2" w:color="D5D5D5"/>
                      </w:divBdr>
                      <w:divsChild>
                        <w:div w:id="575436338">
                          <w:marLeft w:val="0"/>
                          <w:marRight w:val="0"/>
                          <w:marTop w:val="0"/>
                          <w:marBottom w:val="0"/>
                          <w:divBdr>
                            <w:top w:val="none" w:sz="0" w:space="0" w:color="auto"/>
                            <w:left w:val="none" w:sz="0" w:space="0" w:color="auto"/>
                            <w:bottom w:val="none" w:sz="0" w:space="0" w:color="auto"/>
                            <w:right w:val="none" w:sz="0" w:space="0" w:color="auto"/>
                          </w:divBdr>
                          <w:divsChild>
                            <w:div w:id="7816122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902584">
      <w:bodyDiv w:val="1"/>
      <w:marLeft w:val="0"/>
      <w:marRight w:val="0"/>
      <w:marTop w:val="0"/>
      <w:marBottom w:val="0"/>
      <w:divBdr>
        <w:top w:val="none" w:sz="0" w:space="0" w:color="auto"/>
        <w:left w:val="none" w:sz="0" w:space="0" w:color="auto"/>
        <w:bottom w:val="none" w:sz="0" w:space="0" w:color="auto"/>
        <w:right w:val="none" w:sz="0" w:space="0" w:color="auto"/>
      </w:divBdr>
      <w:divsChild>
        <w:div w:id="321616318">
          <w:marLeft w:val="480"/>
          <w:marRight w:val="0"/>
          <w:marTop w:val="0"/>
          <w:marBottom w:val="0"/>
          <w:divBdr>
            <w:top w:val="none" w:sz="0" w:space="0" w:color="auto"/>
            <w:left w:val="none" w:sz="0" w:space="0" w:color="auto"/>
            <w:bottom w:val="none" w:sz="0" w:space="0" w:color="auto"/>
            <w:right w:val="none" w:sz="0" w:space="0" w:color="auto"/>
          </w:divBdr>
          <w:divsChild>
            <w:div w:id="5917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7037">
      <w:bodyDiv w:val="1"/>
      <w:marLeft w:val="0"/>
      <w:marRight w:val="0"/>
      <w:marTop w:val="0"/>
      <w:marBottom w:val="0"/>
      <w:divBdr>
        <w:top w:val="none" w:sz="0" w:space="0" w:color="auto"/>
        <w:left w:val="none" w:sz="0" w:space="0" w:color="auto"/>
        <w:bottom w:val="none" w:sz="0" w:space="0" w:color="auto"/>
        <w:right w:val="none" w:sz="0" w:space="0" w:color="auto"/>
      </w:divBdr>
      <w:divsChild>
        <w:div w:id="963195662">
          <w:marLeft w:val="480"/>
          <w:marRight w:val="0"/>
          <w:marTop w:val="0"/>
          <w:marBottom w:val="0"/>
          <w:divBdr>
            <w:top w:val="none" w:sz="0" w:space="0" w:color="auto"/>
            <w:left w:val="none" w:sz="0" w:space="0" w:color="auto"/>
            <w:bottom w:val="none" w:sz="0" w:space="0" w:color="auto"/>
            <w:right w:val="none" w:sz="0" w:space="0" w:color="auto"/>
          </w:divBdr>
          <w:divsChild>
            <w:div w:id="8882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026">
      <w:bodyDiv w:val="1"/>
      <w:marLeft w:val="0"/>
      <w:marRight w:val="0"/>
      <w:marTop w:val="0"/>
      <w:marBottom w:val="0"/>
      <w:divBdr>
        <w:top w:val="none" w:sz="0" w:space="0" w:color="auto"/>
        <w:left w:val="none" w:sz="0" w:space="0" w:color="auto"/>
        <w:bottom w:val="none" w:sz="0" w:space="0" w:color="auto"/>
        <w:right w:val="none" w:sz="0" w:space="0" w:color="auto"/>
      </w:divBdr>
      <w:divsChild>
        <w:div w:id="1034310606">
          <w:marLeft w:val="480"/>
          <w:marRight w:val="0"/>
          <w:marTop w:val="0"/>
          <w:marBottom w:val="0"/>
          <w:divBdr>
            <w:top w:val="none" w:sz="0" w:space="0" w:color="auto"/>
            <w:left w:val="none" w:sz="0" w:space="0" w:color="auto"/>
            <w:bottom w:val="none" w:sz="0" w:space="0" w:color="auto"/>
            <w:right w:val="none" w:sz="0" w:space="0" w:color="auto"/>
          </w:divBdr>
          <w:divsChild>
            <w:div w:id="18794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70254233">
      <w:bodyDiv w:val="1"/>
      <w:marLeft w:val="0"/>
      <w:marRight w:val="0"/>
      <w:marTop w:val="0"/>
      <w:marBottom w:val="0"/>
      <w:divBdr>
        <w:top w:val="none" w:sz="0" w:space="0" w:color="auto"/>
        <w:left w:val="none" w:sz="0" w:space="0" w:color="auto"/>
        <w:bottom w:val="none" w:sz="0" w:space="0" w:color="auto"/>
        <w:right w:val="none" w:sz="0" w:space="0" w:color="auto"/>
      </w:divBdr>
    </w:div>
    <w:div w:id="675766545">
      <w:bodyDiv w:val="1"/>
      <w:marLeft w:val="0"/>
      <w:marRight w:val="0"/>
      <w:marTop w:val="0"/>
      <w:marBottom w:val="0"/>
      <w:divBdr>
        <w:top w:val="none" w:sz="0" w:space="0" w:color="auto"/>
        <w:left w:val="none" w:sz="0" w:space="0" w:color="auto"/>
        <w:bottom w:val="none" w:sz="0" w:space="0" w:color="auto"/>
        <w:right w:val="none" w:sz="0" w:space="0" w:color="auto"/>
      </w:divBdr>
      <w:divsChild>
        <w:div w:id="557596119">
          <w:marLeft w:val="0"/>
          <w:marRight w:val="0"/>
          <w:marTop w:val="0"/>
          <w:marBottom w:val="0"/>
          <w:divBdr>
            <w:top w:val="none" w:sz="0" w:space="0" w:color="auto"/>
            <w:left w:val="none" w:sz="0" w:space="0" w:color="auto"/>
            <w:bottom w:val="none" w:sz="0" w:space="0" w:color="auto"/>
            <w:right w:val="none" w:sz="0" w:space="0" w:color="auto"/>
          </w:divBdr>
        </w:div>
        <w:div w:id="775708578">
          <w:marLeft w:val="0"/>
          <w:marRight w:val="0"/>
          <w:marTop w:val="0"/>
          <w:marBottom w:val="0"/>
          <w:divBdr>
            <w:top w:val="none" w:sz="0" w:space="0" w:color="auto"/>
            <w:left w:val="none" w:sz="0" w:space="0" w:color="auto"/>
            <w:bottom w:val="none" w:sz="0" w:space="0" w:color="auto"/>
            <w:right w:val="none" w:sz="0" w:space="0" w:color="auto"/>
          </w:divBdr>
        </w:div>
        <w:div w:id="1776822085">
          <w:marLeft w:val="0"/>
          <w:marRight w:val="0"/>
          <w:marTop w:val="0"/>
          <w:marBottom w:val="0"/>
          <w:divBdr>
            <w:top w:val="none" w:sz="0" w:space="0" w:color="auto"/>
            <w:left w:val="none" w:sz="0" w:space="0" w:color="auto"/>
            <w:bottom w:val="none" w:sz="0" w:space="0" w:color="auto"/>
            <w:right w:val="none" w:sz="0" w:space="0" w:color="auto"/>
          </w:divBdr>
        </w:div>
        <w:div w:id="2125729664">
          <w:marLeft w:val="0"/>
          <w:marRight w:val="0"/>
          <w:marTop w:val="0"/>
          <w:marBottom w:val="0"/>
          <w:divBdr>
            <w:top w:val="none" w:sz="0" w:space="0" w:color="auto"/>
            <w:left w:val="none" w:sz="0" w:space="0" w:color="auto"/>
            <w:bottom w:val="none" w:sz="0" w:space="0" w:color="auto"/>
            <w:right w:val="none" w:sz="0" w:space="0" w:color="auto"/>
          </w:divBdr>
        </w:div>
      </w:divsChild>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37485326">
      <w:bodyDiv w:val="1"/>
      <w:marLeft w:val="0"/>
      <w:marRight w:val="0"/>
      <w:marTop w:val="0"/>
      <w:marBottom w:val="0"/>
      <w:divBdr>
        <w:top w:val="none" w:sz="0" w:space="0" w:color="auto"/>
        <w:left w:val="none" w:sz="0" w:space="0" w:color="auto"/>
        <w:bottom w:val="none" w:sz="0" w:space="0" w:color="auto"/>
        <w:right w:val="none" w:sz="0" w:space="0" w:color="auto"/>
      </w:divBdr>
      <w:divsChild>
        <w:div w:id="1358696140">
          <w:marLeft w:val="480"/>
          <w:marRight w:val="0"/>
          <w:marTop w:val="0"/>
          <w:marBottom w:val="0"/>
          <w:divBdr>
            <w:top w:val="none" w:sz="0" w:space="0" w:color="auto"/>
            <w:left w:val="none" w:sz="0" w:space="0" w:color="auto"/>
            <w:bottom w:val="none" w:sz="0" w:space="0" w:color="auto"/>
            <w:right w:val="none" w:sz="0" w:space="0" w:color="auto"/>
          </w:divBdr>
          <w:divsChild>
            <w:div w:id="9471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534">
      <w:bodyDiv w:val="1"/>
      <w:marLeft w:val="0"/>
      <w:marRight w:val="0"/>
      <w:marTop w:val="0"/>
      <w:marBottom w:val="0"/>
      <w:divBdr>
        <w:top w:val="none" w:sz="0" w:space="0" w:color="auto"/>
        <w:left w:val="none" w:sz="0" w:space="0" w:color="auto"/>
        <w:bottom w:val="none" w:sz="0" w:space="0" w:color="auto"/>
        <w:right w:val="none" w:sz="0" w:space="0" w:color="auto"/>
      </w:divBdr>
    </w:div>
    <w:div w:id="79194076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811941096">
      <w:bodyDiv w:val="1"/>
      <w:marLeft w:val="0"/>
      <w:marRight w:val="0"/>
      <w:marTop w:val="0"/>
      <w:marBottom w:val="0"/>
      <w:divBdr>
        <w:top w:val="none" w:sz="0" w:space="0" w:color="auto"/>
        <w:left w:val="none" w:sz="0" w:space="0" w:color="auto"/>
        <w:bottom w:val="none" w:sz="0" w:space="0" w:color="auto"/>
        <w:right w:val="none" w:sz="0" w:space="0" w:color="auto"/>
      </w:divBdr>
      <w:divsChild>
        <w:div w:id="158036170">
          <w:marLeft w:val="0"/>
          <w:marRight w:val="0"/>
          <w:marTop w:val="0"/>
          <w:marBottom w:val="0"/>
          <w:divBdr>
            <w:top w:val="single" w:sz="6" w:space="2" w:color="AAAAAA"/>
            <w:left w:val="single" w:sz="6" w:space="2" w:color="AAAAAA"/>
            <w:bottom w:val="single" w:sz="6" w:space="2" w:color="AAAAAA"/>
            <w:right w:val="single" w:sz="6" w:space="2" w:color="AAAAAA"/>
          </w:divBdr>
          <w:divsChild>
            <w:div w:id="2099057489">
              <w:marLeft w:val="0"/>
              <w:marRight w:val="0"/>
              <w:marTop w:val="0"/>
              <w:marBottom w:val="0"/>
              <w:divBdr>
                <w:top w:val="none" w:sz="0" w:space="0" w:color="auto"/>
                <w:left w:val="none" w:sz="0" w:space="0" w:color="auto"/>
                <w:bottom w:val="none" w:sz="0" w:space="0" w:color="auto"/>
                <w:right w:val="none" w:sz="0" w:space="0" w:color="auto"/>
              </w:divBdr>
              <w:divsChild>
                <w:div w:id="1638953438">
                  <w:marLeft w:val="0"/>
                  <w:marRight w:val="0"/>
                  <w:marTop w:val="0"/>
                  <w:marBottom w:val="0"/>
                  <w:divBdr>
                    <w:top w:val="none" w:sz="0" w:space="0" w:color="auto"/>
                    <w:left w:val="none" w:sz="0" w:space="0" w:color="auto"/>
                    <w:bottom w:val="none" w:sz="0" w:space="0" w:color="auto"/>
                    <w:right w:val="none" w:sz="0" w:space="0" w:color="auto"/>
                  </w:divBdr>
                  <w:divsChild>
                    <w:div w:id="1717896091">
                      <w:marLeft w:val="75"/>
                      <w:marRight w:val="75"/>
                      <w:marTop w:val="75"/>
                      <w:marBottom w:val="75"/>
                      <w:divBdr>
                        <w:top w:val="single" w:sz="6" w:space="2" w:color="D5D5D5"/>
                        <w:left w:val="single" w:sz="6" w:space="2" w:color="D5D5D5"/>
                        <w:bottom w:val="single" w:sz="6" w:space="2" w:color="D5D5D5"/>
                        <w:right w:val="single" w:sz="6" w:space="2" w:color="D5D5D5"/>
                      </w:divBdr>
                      <w:divsChild>
                        <w:div w:id="1969239386">
                          <w:marLeft w:val="0"/>
                          <w:marRight w:val="0"/>
                          <w:marTop w:val="0"/>
                          <w:marBottom w:val="0"/>
                          <w:divBdr>
                            <w:top w:val="none" w:sz="0" w:space="0" w:color="auto"/>
                            <w:left w:val="none" w:sz="0" w:space="0" w:color="auto"/>
                            <w:bottom w:val="none" w:sz="0" w:space="0" w:color="auto"/>
                            <w:right w:val="none" w:sz="0" w:space="0" w:color="auto"/>
                          </w:divBdr>
                          <w:divsChild>
                            <w:div w:id="1217619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399219">
      <w:bodyDiv w:val="1"/>
      <w:marLeft w:val="0"/>
      <w:marRight w:val="0"/>
      <w:marTop w:val="0"/>
      <w:marBottom w:val="0"/>
      <w:divBdr>
        <w:top w:val="none" w:sz="0" w:space="0" w:color="auto"/>
        <w:left w:val="none" w:sz="0" w:space="0" w:color="auto"/>
        <w:bottom w:val="none" w:sz="0" w:space="0" w:color="auto"/>
        <w:right w:val="none" w:sz="0" w:space="0" w:color="auto"/>
      </w:divBdr>
      <w:divsChild>
        <w:div w:id="263345649">
          <w:marLeft w:val="480"/>
          <w:marRight w:val="0"/>
          <w:marTop w:val="0"/>
          <w:marBottom w:val="0"/>
          <w:divBdr>
            <w:top w:val="none" w:sz="0" w:space="0" w:color="auto"/>
            <w:left w:val="none" w:sz="0" w:space="0" w:color="auto"/>
            <w:bottom w:val="none" w:sz="0" w:space="0" w:color="auto"/>
            <w:right w:val="none" w:sz="0" w:space="0" w:color="auto"/>
          </w:divBdr>
          <w:divsChild>
            <w:div w:id="19508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69024">
      <w:bodyDiv w:val="1"/>
      <w:marLeft w:val="0"/>
      <w:marRight w:val="0"/>
      <w:marTop w:val="0"/>
      <w:marBottom w:val="0"/>
      <w:divBdr>
        <w:top w:val="none" w:sz="0" w:space="0" w:color="auto"/>
        <w:left w:val="none" w:sz="0" w:space="0" w:color="auto"/>
        <w:bottom w:val="none" w:sz="0" w:space="0" w:color="auto"/>
        <w:right w:val="none" w:sz="0" w:space="0" w:color="auto"/>
      </w:divBdr>
    </w:div>
    <w:div w:id="901523290">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956333606">
      <w:bodyDiv w:val="1"/>
      <w:marLeft w:val="0"/>
      <w:marRight w:val="0"/>
      <w:marTop w:val="0"/>
      <w:marBottom w:val="0"/>
      <w:divBdr>
        <w:top w:val="none" w:sz="0" w:space="0" w:color="auto"/>
        <w:left w:val="none" w:sz="0" w:space="0" w:color="auto"/>
        <w:bottom w:val="none" w:sz="0" w:space="0" w:color="auto"/>
        <w:right w:val="none" w:sz="0" w:space="0" w:color="auto"/>
      </w:divBdr>
    </w:div>
    <w:div w:id="999117705">
      <w:bodyDiv w:val="1"/>
      <w:marLeft w:val="0"/>
      <w:marRight w:val="0"/>
      <w:marTop w:val="0"/>
      <w:marBottom w:val="0"/>
      <w:divBdr>
        <w:top w:val="none" w:sz="0" w:space="0" w:color="auto"/>
        <w:left w:val="none" w:sz="0" w:space="0" w:color="auto"/>
        <w:bottom w:val="none" w:sz="0" w:space="0" w:color="auto"/>
        <w:right w:val="none" w:sz="0" w:space="0" w:color="auto"/>
      </w:divBdr>
    </w:div>
    <w:div w:id="1063797822">
      <w:bodyDiv w:val="1"/>
      <w:marLeft w:val="0"/>
      <w:marRight w:val="0"/>
      <w:marTop w:val="0"/>
      <w:marBottom w:val="0"/>
      <w:divBdr>
        <w:top w:val="none" w:sz="0" w:space="0" w:color="auto"/>
        <w:left w:val="none" w:sz="0" w:space="0" w:color="auto"/>
        <w:bottom w:val="none" w:sz="0" w:space="0" w:color="auto"/>
        <w:right w:val="none" w:sz="0" w:space="0" w:color="auto"/>
      </w:divBdr>
    </w:div>
    <w:div w:id="1084453642">
      <w:bodyDiv w:val="1"/>
      <w:marLeft w:val="0"/>
      <w:marRight w:val="0"/>
      <w:marTop w:val="0"/>
      <w:marBottom w:val="0"/>
      <w:divBdr>
        <w:top w:val="none" w:sz="0" w:space="0" w:color="auto"/>
        <w:left w:val="none" w:sz="0" w:space="0" w:color="auto"/>
        <w:bottom w:val="none" w:sz="0" w:space="0" w:color="auto"/>
        <w:right w:val="none" w:sz="0" w:space="0" w:color="auto"/>
      </w:divBdr>
      <w:divsChild>
        <w:div w:id="455683233">
          <w:marLeft w:val="0"/>
          <w:marRight w:val="0"/>
          <w:marTop w:val="0"/>
          <w:marBottom w:val="0"/>
          <w:divBdr>
            <w:top w:val="none" w:sz="0" w:space="0" w:color="auto"/>
            <w:left w:val="none" w:sz="0" w:space="0" w:color="auto"/>
            <w:bottom w:val="none" w:sz="0" w:space="0" w:color="auto"/>
            <w:right w:val="none" w:sz="0" w:space="0" w:color="auto"/>
          </w:divBdr>
        </w:div>
        <w:div w:id="959145106">
          <w:marLeft w:val="0"/>
          <w:marRight w:val="0"/>
          <w:marTop w:val="0"/>
          <w:marBottom w:val="0"/>
          <w:divBdr>
            <w:top w:val="none" w:sz="0" w:space="0" w:color="auto"/>
            <w:left w:val="none" w:sz="0" w:space="0" w:color="auto"/>
            <w:bottom w:val="none" w:sz="0" w:space="0" w:color="auto"/>
            <w:right w:val="none" w:sz="0" w:space="0" w:color="auto"/>
          </w:divBdr>
        </w:div>
        <w:div w:id="1337489701">
          <w:marLeft w:val="0"/>
          <w:marRight w:val="0"/>
          <w:marTop w:val="0"/>
          <w:marBottom w:val="0"/>
          <w:divBdr>
            <w:top w:val="none" w:sz="0" w:space="0" w:color="auto"/>
            <w:left w:val="none" w:sz="0" w:space="0" w:color="auto"/>
            <w:bottom w:val="none" w:sz="0" w:space="0" w:color="auto"/>
            <w:right w:val="none" w:sz="0" w:space="0" w:color="auto"/>
          </w:divBdr>
        </w:div>
      </w:divsChild>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196233172">
      <w:bodyDiv w:val="1"/>
      <w:marLeft w:val="0"/>
      <w:marRight w:val="0"/>
      <w:marTop w:val="0"/>
      <w:marBottom w:val="0"/>
      <w:divBdr>
        <w:top w:val="none" w:sz="0" w:space="0" w:color="auto"/>
        <w:left w:val="none" w:sz="0" w:space="0" w:color="auto"/>
        <w:bottom w:val="none" w:sz="0" w:space="0" w:color="auto"/>
        <w:right w:val="none" w:sz="0" w:space="0" w:color="auto"/>
      </w:divBdr>
      <w:divsChild>
        <w:div w:id="411120879">
          <w:marLeft w:val="0"/>
          <w:marRight w:val="0"/>
          <w:marTop w:val="0"/>
          <w:marBottom w:val="0"/>
          <w:divBdr>
            <w:top w:val="single" w:sz="6" w:space="2" w:color="AAAAAA"/>
            <w:left w:val="single" w:sz="6" w:space="2" w:color="AAAAAA"/>
            <w:bottom w:val="single" w:sz="6" w:space="2" w:color="AAAAAA"/>
            <w:right w:val="single" w:sz="6" w:space="2" w:color="AAAAAA"/>
          </w:divBdr>
          <w:divsChild>
            <w:div w:id="935602920">
              <w:marLeft w:val="0"/>
              <w:marRight w:val="0"/>
              <w:marTop w:val="0"/>
              <w:marBottom w:val="0"/>
              <w:divBdr>
                <w:top w:val="none" w:sz="0" w:space="0" w:color="auto"/>
                <w:left w:val="none" w:sz="0" w:space="0" w:color="auto"/>
                <w:bottom w:val="none" w:sz="0" w:space="0" w:color="auto"/>
                <w:right w:val="none" w:sz="0" w:space="0" w:color="auto"/>
              </w:divBdr>
              <w:divsChild>
                <w:div w:id="1491099726">
                  <w:marLeft w:val="0"/>
                  <w:marRight w:val="0"/>
                  <w:marTop w:val="0"/>
                  <w:marBottom w:val="0"/>
                  <w:divBdr>
                    <w:top w:val="none" w:sz="0" w:space="0" w:color="auto"/>
                    <w:left w:val="none" w:sz="0" w:space="0" w:color="auto"/>
                    <w:bottom w:val="none" w:sz="0" w:space="0" w:color="auto"/>
                    <w:right w:val="none" w:sz="0" w:space="0" w:color="auto"/>
                  </w:divBdr>
                  <w:divsChild>
                    <w:div w:id="1461726704">
                      <w:marLeft w:val="75"/>
                      <w:marRight w:val="75"/>
                      <w:marTop w:val="75"/>
                      <w:marBottom w:val="75"/>
                      <w:divBdr>
                        <w:top w:val="single" w:sz="6" w:space="2" w:color="D5D5D5"/>
                        <w:left w:val="single" w:sz="6" w:space="2" w:color="D5D5D5"/>
                        <w:bottom w:val="single" w:sz="6" w:space="2" w:color="D5D5D5"/>
                        <w:right w:val="single" w:sz="6" w:space="2" w:color="D5D5D5"/>
                      </w:divBdr>
                      <w:divsChild>
                        <w:div w:id="215434347">
                          <w:marLeft w:val="0"/>
                          <w:marRight w:val="0"/>
                          <w:marTop w:val="0"/>
                          <w:marBottom w:val="0"/>
                          <w:divBdr>
                            <w:top w:val="none" w:sz="0" w:space="0" w:color="auto"/>
                            <w:left w:val="none" w:sz="0" w:space="0" w:color="auto"/>
                            <w:bottom w:val="none" w:sz="0" w:space="0" w:color="auto"/>
                            <w:right w:val="none" w:sz="0" w:space="0" w:color="auto"/>
                          </w:divBdr>
                          <w:divsChild>
                            <w:div w:id="148119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372768">
      <w:bodyDiv w:val="1"/>
      <w:marLeft w:val="0"/>
      <w:marRight w:val="0"/>
      <w:marTop w:val="0"/>
      <w:marBottom w:val="0"/>
      <w:divBdr>
        <w:top w:val="none" w:sz="0" w:space="0" w:color="auto"/>
        <w:left w:val="none" w:sz="0" w:space="0" w:color="auto"/>
        <w:bottom w:val="none" w:sz="0" w:space="0" w:color="auto"/>
        <w:right w:val="none" w:sz="0" w:space="0" w:color="auto"/>
      </w:divBdr>
    </w:div>
    <w:div w:id="1300647394">
      <w:bodyDiv w:val="1"/>
      <w:marLeft w:val="0"/>
      <w:marRight w:val="0"/>
      <w:marTop w:val="0"/>
      <w:marBottom w:val="0"/>
      <w:divBdr>
        <w:top w:val="none" w:sz="0" w:space="0" w:color="auto"/>
        <w:left w:val="none" w:sz="0" w:space="0" w:color="auto"/>
        <w:bottom w:val="none" w:sz="0" w:space="0" w:color="auto"/>
        <w:right w:val="none" w:sz="0" w:space="0" w:color="auto"/>
      </w:divBdr>
      <w:divsChild>
        <w:div w:id="966617674">
          <w:marLeft w:val="480"/>
          <w:marRight w:val="0"/>
          <w:marTop w:val="0"/>
          <w:marBottom w:val="0"/>
          <w:divBdr>
            <w:top w:val="none" w:sz="0" w:space="0" w:color="auto"/>
            <w:left w:val="none" w:sz="0" w:space="0" w:color="auto"/>
            <w:bottom w:val="none" w:sz="0" w:space="0" w:color="auto"/>
            <w:right w:val="none" w:sz="0" w:space="0" w:color="auto"/>
          </w:divBdr>
          <w:divsChild>
            <w:div w:id="18128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3176">
      <w:bodyDiv w:val="1"/>
      <w:marLeft w:val="0"/>
      <w:marRight w:val="0"/>
      <w:marTop w:val="0"/>
      <w:marBottom w:val="0"/>
      <w:divBdr>
        <w:top w:val="none" w:sz="0" w:space="0" w:color="auto"/>
        <w:left w:val="none" w:sz="0" w:space="0" w:color="auto"/>
        <w:bottom w:val="none" w:sz="0" w:space="0" w:color="auto"/>
        <w:right w:val="none" w:sz="0" w:space="0" w:color="auto"/>
      </w:divBdr>
      <w:divsChild>
        <w:div w:id="2116706336">
          <w:marLeft w:val="480"/>
          <w:marRight w:val="0"/>
          <w:marTop w:val="0"/>
          <w:marBottom w:val="0"/>
          <w:divBdr>
            <w:top w:val="none" w:sz="0" w:space="0" w:color="auto"/>
            <w:left w:val="none" w:sz="0" w:space="0" w:color="auto"/>
            <w:bottom w:val="none" w:sz="0" w:space="0" w:color="auto"/>
            <w:right w:val="none" w:sz="0" w:space="0" w:color="auto"/>
          </w:divBdr>
          <w:divsChild>
            <w:div w:id="7853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361936062">
      <w:bodyDiv w:val="1"/>
      <w:marLeft w:val="0"/>
      <w:marRight w:val="0"/>
      <w:marTop w:val="0"/>
      <w:marBottom w:val="0"/>
      <w:divBdr>
        <w:top w:val="none" w:sz="0" w:space="0" w:color="auto"/>
        <w:left w:val="none" w:sz="0" w:space="0" w:color="auto"/>
        <w:bottom w:val="none" w:sz="0" w:space="0" w:color="auto"/>
        <w:right w:val="none" w:sz="0" w:space="0" w:color="auto"/>
      </w:divBdr>
    </w:div>
    <w:div w:id="1393892005">
      <w:bodyDiv w:val="1"/>
      <w:marLeft w:val="0"/>
      <w:marRight w:val="0"/>
      <w:marTop w:val="0"/>
      <w:marBottom w:val="0"/>
      <w:divBdr>
        <w:top w:val="none" w:sz="0" w:space="0" w:color="auto"/>
        <w:left w:val="none" w:sz="0" w:space="0" w:color="auto"/>
        <w:bottom w:val="none" w:sz="0" w:space="0" w:color="auto"/>
        <w:right w:val="none" w:sz="0" w:space="0" w:color="auto"/>
      </w:divBdr>
      <w:divsChild>
        <w:div w:id="456337776">
          <w:marLeft w:val="480"/>
          <w:marRight w:val="0"/>
          <w:marTop w:val="0"/>
          <w:marBottom w:val="0"/>
          <w:divBdr>
            <w:top w:val="none" w:sz="0" w:space="0" w:color="auto"/>
            <w:left w:val="none" w:sz="0" w:space="0" w:color="auto"/>
            <w:bottom w:val="none" w:sz="0" w:space="0" w:color="auto"/>
            <w:right w:val="none" w:sz="0" w:space="0" w:color="auto"/>
          </w:divBdr>
          <w:divsChild>
            <w:div w:id="178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1653">
      <w:bodyDiv w:val="1"/>
      <w:marLeft w:val="0"/>
      <w:marRight w:val="0"/>
      <w:marTop w:val="0"/>
      <w:marBottom w:val="0"/>
      <w:divBdr>
        <w:top w:val="none" w:sz="0" w:space="0" w:color="auto"/>
        <w:left w:val="none" w:sz="0" w:space="0" w:color="auto"/>
        <w:bottom w:val="none" w:sz="0" w:space="0" w:color="auto"/>
        <w:right w:val="none" w:sz="0" w:space="0" w:color="auto"/>
      </w:divBdr>
      <w:divsChild>
        <w:div w:id="1980381147">
          <w:marLeft w:val="0"/>
          <w:marRight w:val="0"/>
          <w:marTop w:val="0"/>
          <w:marBottom w:val="0"/>
          <w:divBdr>
            <w:top w:val="single" w:sz="6" w:space="2" w:color="AAAAAA"/>
            <w:left w:val="single" w:sz="6" w:space="2" w:color="AAAAAA"/>
            <w:bottom w:val="single" w:sz="6" w:space="2" w:color="AAAAAA"/>
            <w:right w:val="single" w:sz="6" w:space="2" w:color="AAAAAA"/>
          </w:divBdr>
          <w:divsChild>
            <w:div w:id="874002676">
              <w:marLeft w:val="0"/>
              <w:marRight w:val="0"/>
              <w:marTop w:val="0"/>
              <w:marBottom w:val="0"/>
              <w:divBdr>
                <w:top w:val="none" w:sz="0" w:space="0" w:color="auto"/>
                <w:left w:val="none" w:sz="0" w:space="0" w:color="auto"/>
                <w:bottom w:val="none" w:sz="0" w:space="0" w:color="auto"/>
                <w:right w:val="none" w:sz="0" w:space="0" w:color="auto"/>
              </w:divBdr>
              <w:divsChild>
                <w:div w:id="757215387">
                  <w:marLeft w:val="0"/>
                  <w:marRight w:val="0"/>
                  <w:marTop w:val="0"/>
                  <w:marBottom w:val="0"/>
                  <w:divBdr>
                    <w:top w:val="none" w:sz="0" w:space="0" w:color="auto"/>
                    <w:left w:val="none" w:sz="0" w:space="0" w:color="auto"/>
                    <w:bottom w:val="none" w:sz="0" w:space="0" w:color="auto"/>
                    <w:right w:val="none" w:sz="0" w:space="0" w:color="auto"/>
                  </w:divBdr>
                  <w:divsChild>
                    <w:div w:id="184563090">
                      <w:marLeft w:val="75"/>
                      <w:marRight w:val="75"/>
                      <w:marTop w:val="75"/>
                      <w:marBottom w:val="75"/>
                      <w:divBdr>
                        <w:top w:val="single" w:sz="6" w:space="2" w:color="D5D5D5"/>
                        <w:left w:val="single" w:sz="6" w:space="2" w:color="D5D5D5"/>
                        <w:bottom w:val="single" w:sz="6" w:space="2" w:color="D5D5D5"/>
                        <w:right w:val="single" w:sz="6" w:space="2" w:color="D5D5D5"/>
                      </w:divBdr>
                      <w:divsChild>
                        <w:div w:id="1526627720">
                          <w:marLeft w:val="0"/>
                          <w:marRight w:val="0"/>
                          <w:marTop w:val="0"/>
                          <w:marBottom w:val="0"/>
                          <w:divBdr>
                            <w:top w:val="none" w:sz="0" w:space="0" w:color="auto"/>
                            <w:left w:val="none" w:sz="0" w:space="0" w:color="auto"/>
                            <w:bottom w:val="none" w:sz="0" w:space="0" w:color="auto"/>
                            <w:right w:val="none" w:sz="0" w:space="0" w:color="auto"/>
                          </w:divBdr>
                          <w:divsChild>
                            <w:div w:id="1563639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361700">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476147437">
      <w:bodyDiv w:val="1"/>
      <w:marLeft w:val="0"/>
      <w:marRight w:val="0"/>
      <w:marTop w:val="0"/>
      <w:marBottom w:val="0"/>
      <w:divBdr>
        <w:top w:val="none" w:sz="0" w:space="0" w:color="auto"/>
        <w:left w:val="none" w:sz="0" w:space="0" w:color="auto"/>
        <w:bottom w:val="none" w:sz="0" w:space="0" w:color="auto"/>
        <w:right w:val="none" w:sz="0" w:space="0" w:color="auto"/>
      </w:divBdr>
      <w:divsChild>
        <w:div w:id="109084396">
          <w:marLeft w:val="0"/>
          <w:marRight w:val="0"/>
          <w:marTop w:val="0"/>
          <w:marBottom w:val="0"/>
          <w:divBdr>
            <w:top w:val="single" w:sz="6" w:space="2" w:color="AAAAAA"/>
            <w:left w:val="single" w:sz="6" w:space="2" w:color="AAAAAA"/>
            <w:bottom w:val="single" w:sz="6" w:space="2" w:color="AAAAAA"/>
            <w:right w:val="single" w:sz="6" w:space="2" w:color="AAAAAA"/>
          </w:divBdr>
          <w:divsChild>
            <w:div w:id="2043554946">
              <w:marLeft w:val="0"/>
              <w:marRight w:val="0"/>
              <w:marTop w:val="0"/>
              <w:marBottom w:val="0"/>
              <w:divBdr>
                <w:top w:val="none" w:sz="0" w:space="0" w:color="auto"/>
                <w:left w:val="none" w:sz="0" w:space="0" w:color="auto"/>
                <w:bottom w:val="none" w:sz="0" w:space="0" w:color="auto"/>
                <w:right w:val="none" w:sz="0" w:space="0" w:color="auto"/>
              </w:divBdr>
              <w:divsChild>
                <w:div w:id="663049195">
                  <w:marLeft w:val="0"/>
                  <w:marRight w:val="0"/>
                  <w:marTop w:val="0"/>
                  <w:marBottom w:val="0"/>
                  <w:divBdr>
                    <w:top w:val="none" w:sz="0" w:space="0" w:color="auto"/>
                    <w:left w:val="none" w:sz="0" w:space="0" w:color="auto"/>
                    <w:bottom w:val="none" w:sz="0" w:space="0" w:color="auto"/>
                    <w:right w:val="none" w:sz="0" w:space="0" w:color="auto"/>
                  </w:divBdr>
                  <w:divsChild>
                    <w:div w:id="1525553915">
                      <w:marLeft w:val="75"/>
                      <w:marRight w:val="75"/>
                      <w:marTop w:val="75"/>
                      <w:marBottom w:val="75"/>
                      <w:divBdr>
                        <w:top w:val="single" w:sz="6" w:space="2" w:color="D5D5D5"/>
                        <w:left w:val="single" w:sz="6" w:space="2" w:color="D5D5D5"/>
                        <w:bottom w:val="single" w:sz="6" w:space="2" w:color="D5D5D5"/>
                        <w:right w:val="single" w:sz="6" w:space="2" w:color="D5D5D5"/>
                      </w:divBdr>
                      <w:divsChild>
                        <w:div w:id="1750812162">
                          <w:marLeft w:val="0"/>
                          <w:marRight w:val="0"/>
                          <w:marTop w:val="0"/>
                          <w:marBottom w:val="0"/>
                          <w:divBdr>
                            <w:top w:val="none" w:sz="0" w:space="0" w:color="auto"/>
                            <w:left w:val="none" w:sz="0" w:space="0" w:color="auto"/>
                            <w:bottom w:val="none" w:sz="0" w:space="0" w:color="auto"/>
                            <w:right w:val="none" w:sz="0" w:space="0" w:color="auto"/>
                          </w:divBdr>
                          <w:divsChild>
                            <w:div w:id="16559834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220803">
      <w:bodyDiv w:val="1"/>
      <w:marLeft w:val="0"/>
      <w:marRight w:val="0"/>
      <w:marTop w:val="0"/>
      <w:marBottom w:val="0"/>
      <w:divBdr>
        <w:top w:val="none" w:sz="0" w:space="0" w:color="auto"/>
        <w:left w:val="none" w:sz="0" w:space="0" w:color="auto"/>
        <w:bottom w:val="none" w:sz="0" w:space="0" w:color="auto"/>
        <w:right w:val="none" w:sz="0" w:space="0" w:color="auto"/>
      </w:divBdr>
      <w:divsChild>
        <w:div w:id="1762290651">
          <w:marLeft w:val="480"/>
          <w:marRight w:val="0"/>
          <w:marTop w:val="0"/>
          <w:marBottom w:val="0"/>
          <w:divBdr>
            <w:top w:val="none" w:sz="0" w:space="0" w:color="auto"/>
            <w:left w:val="none" w:sz="0" w:space="0" w:color="auto"/>
            <w:bottom w:val="none" w:sz="0" w:space="0" w:color="auto"/>
            <w:right w:val="none" w:sz="0" w:space="0" w:color="auto"/>
          </w:divBdr>
          <w:divsChild>
            <w:div w:id="3399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5298">
      <w:bodyDiv w:val="1"/>
      <w:marLeft w:val="0"/>
      <w:marRight w:val="0"/>
      <w:marTop w:val="0"/>
      <w:marBottom w:val="0"/>
      <w:divBdr>
        <w:top w:val="none" w:sz="0" w:space="0" w:color="auto"/>
        <w:left w:val="none" w:sz="0" w:space="0" w:color="auto"/>
        <w:bottom w:val="none" w:sz="0" w:space="0" w:color="auto"/>
        <w:right w:val="none" w:sz="0" w:space="0" w:color="auto"/>
      </w:divBdr>
      <w:divsChild>
        <w:div w:id="312418659">
          <w:marLeft w:val="0"/>
          <w:marRight w:val="0"/>
          <w:marTop w:val="0"/>
          <w:marBottom w:val="0"/>
          <w:divBdr>
            <w:top w:val="single" w:sz="6" w:space="2" w:color="AAAAAA"/>
            <w:left w:val="single" w:sz="6" w:space="2" w:color="AAAAAA"/>
            <w:bottom w:val="single" w:sz="6" w:space="2" w:color="AAAAAA"/>
            <w:right w:val="single" w:sz="6" w:space="2" w:color="AAAAAA"/>
          </w:divBdr>
          <w:divsChild>
            <w:div w:id="584534372">
              <w:marLeft w:val="0"/>
              <w:marRight w:val="0"/>
              <w:marTop w:val="0"/>
              <w:marBottom w:val="0"/>
              <w:divBdr>
                <w:top w:val="none" w:sz="0" w:space="0" w:color="auto"/>
                <w:left w:val="none" w:sz="0" w:space="0" w:color="auto"/>
                <w:bottom w:val="none" w:sz="0" w:space="0" w:color="auto"/>
                <w:right w:val="none" w:sz="0" w:space="0" w:color="auto"/>
              </w:divBdr>
              <w:divsChild>
                <w:div w:id="1468351300">
                  <w:marLeft w:val="0"/>
                  <w:marRight w:val="0"/>
                  <w:marTop w:val="0"/>
                  <w:marBottom w:val="0"/>
                  <w:divBdr>
                    <w:top w:val="none" w:sz="0" w:space="0" w:color="auto"/>
                    <w:left w:val="none" w:sz="0" w:space="0" w:color="auto"/>
                    <w:bottom w:val="none" w:sz="0" w:space="0" w:color="auto"/>
                    <w:right w:val="none" w:sz="0" w:space="0" w:color="auto"/>
                  </w:divBdr>
                  <w:divsChild>
                    <w:div w:id="502352707">
                      <w:marLeft w:val="75"/>
                      <w:marRight w:val="75"/>
                      <w:marTop w:val="75"/>
                      <w:marBottom w:val="75"/>
                      <w:divBdr>
                        <w:top w:val="single" w:sz="6" w:space="2" w:color="D5D5D5"/>
                        <w:left w:val="single" w:sz="6" w:space="2" w:color="D5D5D5"/>
                        <w:bottom w:val="single" w:sz="6" w:space="2" w:color="D5D5D5"/>
                        <w:right w:val="single" w:sz="6" w:space="2" w:color="D5D5D5"/>
                      </w:divBdr>
                      <w:divsChild>
                        <w:div w:id="798259910">
                          <w:marLeft w:val="0"/>
                          <w:marRight w:val="0"/>
                          <w:marTop w:val="0"/>
                          <w:marBottom w:val="0"/>
                          <w:divBdr>
                            <w:top w:val="none" w:sz="0" w:space="0" w:color="auto"/>
                            <w:left w:val="none" w:sz="0" w:space="0" w:color="auto"/>
                            <w:bottom w:val="none" w:sz="0" w:space="0" w:color="auto"/>
                            <w:right w:val="none" w:sz="0" w:space="0" w:color="auto"/>
                          </w:divBdr>
                          <w:divsChild>
                            <w:div w:id="15329610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515208">
      <w:bodyDiv w:val="1"/>
      <w:marLeft w:val="0"/>
      <w:marRight w:val="0"/>
      <w:marTop w:val="0"/>
      <w:marBottom w:val="0"/>
      <w:divBdr>
        <w:top w:val="none" w:sz="0" w:space="0" w:color="auto"/>
        <w:left w:val="none" w:sz="0" w:space="0" w:color="auto"/>
        <w:bottom w:val="none" w:sz="0" w:space="0" w:color="auto"/>
        <w:right w:val="none" w:sz="0" w:space="0" w:color="auto"/>
      </w:divBdr>
    </w:div>
    <w:div w:id="1512722855">
      <w:bodyDiv w:val="1"/>
      <w:marLeft w:val="0"/>
      <w:marRight w:val="0"/>
      <w:marTop w:val="0"/>
      <w:marBottom w:val="0"/>
      <w:divBdr>
        <w:top w:val="none" w:sz="0" w:space="0" w:color="auto"/>
        <w:left w:val="none" w:sz="0" w:space="0" w:color="auto"/>
        <w:bottom w:val="none" w:sz="0" w:space="0" w:color="auto"/>
        <w:right w:val="none" w:sz="0" w:space="0" w:color="auto"/>
      </w:divBdr>
    </w:div>
    <w:div w:id="1622883425">
      <w:bodyDiv w:val="1"/>
      <w:marLeft w:val="0"/>
      <w:marRight w:val="0"/>
      <w:marTop w:val="0"/>
      <w:marBottom w:val="0"/>
      <w:divBdr>
        <w:top w:val="none" w:sz="0" w:space="0" w:color="auto"/>
        <w:left w:val="none" w:sz="0" w:space="0" w:color="auto"/>
        <w:bottom w:val="none" w:sz="0" w:space="0" w:color="auto"/>
        <w:right w:val="none" w:sz="0" w:space="0" w:color="auto"/>
      </w:divBdr>
    </w:div>
    <w:div w:id="1712875705">
      <w:bodyDiv w:val="1"/>
      <w:marLeft w:val="0"/>
      <w:marRight w:val="0"/>
      <w:marTop w:val="0"/>
      <w:marBottom w:val="0"/>
      <w:divBdr>
        <w:top w:val="none" w:sz="0" w:space="0" w:color="auto"/>
        <w:left w:val="none" w:sz="0" w:space="0" w:color="auto"/>
        <w:bottom w:val="none" w:sz="0" w:space="0" w:color="auto"/>
        <w:right w:val="none" w:sz="0" w:space="0" w:color="auto"/>
      </w:divBdr>
      <w:divsChild>
        <w:div w:id="1172835852">
          <w:marLeft w:val="480"/>
          <w:marRight w:val="0"/>
          <w:marTop w:val="0"/>
          <w:marBottom w:val="0"/>
          <w:divBdr>
            <w:top w:val="none" w:sz="0" w:space="0" w:color="auto"/>
            <w:left w:val="none" w:sz="0" w:space="0" w:color="auto"/>
            <w:bottom w:val="none" w:sz="0" w:space="0" w:color="auto"/>
            <w:right w:val="none" w:sz="0" w:space="0" w:color="auto"/>
          </w:divBdr>
          <w:divsChild>
            <w:div w:id="5851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6107">
      <w:bodyDiv w:val="1"/>
      <w:marLeft w:val="0"/>
      <w:marRight w:val="0"/>
      <w:marTop w:val="0"/>
      <w:marBottom w:val="0"/>
      <w:divBdr>
        <w:top w:val="none" w:sz="0" w:space="0" w:color="auto"/>
        <w:left w:val="none" w:sz="0" w:space="0" w:color="auto"/>
        <w:bottom w:val="none" w:sz="0" w:space="0" w:color="auto"/>
        <w:right w:val="none" w:sz="0" w:space="0" w:color="auto"/>
      </w:divBdr>
      <w:divsChild>
        <w:div w:id="130825503">
          <w:marLeft w:val="480"/>
          <w:marRight w:val="0"/>
          <w:marTop w:val="0"/>
          <w:marBottom w:val="0"/>
          <w:divBdr>
            <w:top w:val="none" w:sz="0" w:space="0" w:color="auto"/>
            <w:left w:val="none" w:sz="0" w:space="0" w:color="auto"/>
            <w:bottom w:val="none" w:sz="0" w:space="0" w:color="auto"/>
            <w:right w:val="none" w:sz="0" w:space="0" w:color="auto"/>
          </w:divBdr>
          <w:divsChild>
            <w:div w:id="4882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1255">
      <w:bodyDiv w:val="1"/>
      <w:marLeft w:val="0"/>
      <w:marRight w:val="0"/>
      <w:marTop w:val="0"/>
      <w:marBottom w:val="0"/>
      <w:divBdr>
        <w:top w:val="none" w:sz="0" w:space="0" w:color="auto"/>
        <w:left w:val="none" w:sz="0" w:space="0" w:color="auto"/>
        <w:bottom w:val="none" w:sz="0" w:space="0" w:color="auto"/>
        <w:right w:val="none" w:sz="0" w:space="0" w:color="auto"/>
      </w:divBdr>
    </w:div>
    <w:div w:id="1725987723">
      <w:bodyDiv w:val="1"/>
      <w:marLeft w:val="0"/>
      <w:marRight w:val="0"/>
      <w:marTop w:val="0"/>
      <w:marBottom w:val="0"/>
      <w:divBdr>
        <w:top w:val="none" w:sz="0" w:space="0" w:color="auto"/>
        <w:left w:val="none" w:sz="0" w:space="0" w:color="auto"/>
        <w:bottom w:val="none" w:sz="0" w:space="0" w:color="auto"/>
        <w:right w:val="none" w:sz="0" w:space="0" w:color="auto"/>
      </w:divBdr>
      <w:divsChild>
        <w:div w:id="1224873091">
          <w:marLeft w:val="480"/>
          <w:marRight w:val="0"/>
          <w:marTop w:val="0"/>
          <w:marBottom w:val="0"/>
          <w:divBdr>
            <w:top w:val="none" w:sz="0" w:space="0" w:color="auto"/>
            <w:left w:val="none" w:sz="0" w:space="0" w:color="auto"/>
            <w:bottom w:val="none" w:sz="0" w:space="0" w:color="auto"/>
            <w:right w:val="none" w:sz="0" w:space="0" w:color="auto"/>
          </w:divBdr>
          <w:divsChild>
            <w:div w:id="11174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207753">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340234814">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sChild>
    </w:div>
    <w:div w:id="1759209928">
      <w:bodyDiv w:val="1"/>
      <w:marLeft w:val="0"/>
      <w:marRight w:val="0"/>
      <w:marTop w:val="0"/>
      <w:marBottom w:val="0"/>
      <w:divBdr>
        <w:top w:val="none" w:sz="0" w:space="0" w:color="auto"/>
        <w:left w:val="none" w:sz="0" w:space="0" w:color="auto"/>
        <w:bottom w:val="none" w:sz="0" w:space="0" w:color="auto"/>
        <w:right w:val="none" w:sz="0" w:space="0" w:color="auto"/>
      </w:divBdr>
      <w:divsChild>
        <w:div w:id="1591044630">
          <w:marLeft w:val="480"/>
          <w:marRight w:val="0"/>
          <w:marTop w:val="0"/>
          <w:marBottom w:val="0"/>
          <w:divBdr>
            <w:top w:val="none" w:sz="0" w:space="0" w:color="auto"/>
            <w:left w:val="none" w:sz="0" w:space="0" w:color="auto"/>
            <w:bottom w:val="none" w:sz="0" w:space="0" w:color="auto"/>
            <w:right w:val="none" w:sz="0" w:space="0" w:color="auto"/>
          </w:divBdr>
          <w:divsChild>
            <w:div w:id="8577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1981">
      <w:bodyDiv w:val="1"/>
      <w:marLeft w:val="0"/>
      <w:marRight w:val="0"/>
      <w:marTop w:val="0"/>
      <w:marBottom w:val="0"/>
      <w:divBdr>
        <w:top w:val="none" w:sz="0" w:space="0" w:color="auto"/>
        <w:left w:val="none" w:sz="0" w:space="0" w:color="auto"/>
        <w:bottom w:val="none" w:sz="0" w:space="0" w:color="auto"/>
        <w:right w:val="none" w:sz="0" w:space="0" w:color="auto"/>
      </w:divBdr>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781484286">
      <w:bodyDiv w:val="1"/>
      <w:marLeft w:val="0"/>
      <w:marRight w:val="0"/>
      <w:marTop w:val="0"/>
      <w:marBottom w:val="0"/>
      <w:divBdr>
        <w:top w:val="none" w:sz="0" w:space="0" w:color="auto"/>
        <w:left w:val="none" w:sz="0" w:space="0" w:color="auto"/>
        <w:bottom w:val="none" w:sz="0" w:space="0" w:color="auto"/>
        <w:right w:val="none" w:sz="0" w:space="0" w:color="auto"/>
      </w:divBdr>
      <w:divsChild>
        <w:div w:id="619801664">
          <w:marLeft w:val="480"/>
          <w:marRight w:val="0"/>
          <w:marTop w:val="0"/>
          <w:marBottom w:val="0"/>
          <w:divBdr>
            <w:top w:val="none" w:sz="0" w:space="0" w:color="auto"/>
            <w:left w:val="none" w:sz="0" w:space="0" w:color="auto"/>
            <w:bottom w:val="none" w:sz="0" w:space="0" w:color="auto"/>
            <w:right w:val="none" w:sz="0" w:space="0" w:color="auto"/>
          </w:divBdr>
          <w:divsChild>
            <w:div w:id="17278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90285">
      <w:bodyDiv w:val="1"/>
      <w:marLeft w:val="0"/>
      <w:marRight w:val="0"/>
      <w:marTop w:val="0"/>
      <w:marBottom w:val="0"/>
      <w:divBdr>
        <w:top w:val="none" w:sz="0" w:space="0" w:color="auto"/>
        <w:left w:val="none" w:sz="0" w:space="0" w:color="auto"/>
        <w:bottom w:val="none" w:sz="0" w:space="0" w:color="auto"/>
        <w:right w:val="none" w:sz="0" w:space="0" w:color="auto"/>
      </w:divBdr>
    </w:div>
    <w:div w:id="1888101194">
      <w:bodyDiv w:val="1"/>
      <w:marLeft w:val="0"/>
      <w:marRight w:val="0"/>
      <w:marTop w:val="0"/>
      <w:marBottom w:val="0"/>
      <w:divBdr>
        <w:top w:val="none" w:sz="0" w:space="0" w:color="auto"/>
        <w:left w:val="none" w:sz="0" w:space="0" w:color="auto"/>
        <w:bottom w:val="none" w:sz="0" w:space="0" w:color="auto"/>
        <w:right w:val="none" w:sz="0" w:space="0" w:color="auto"/>
      </w:divBdr>
    </w:div>
    <w:div w:id="1905097540">
      <w:bodyDiv w:val="1"/>
      <w:marLeft w:val="0"/>
      <w:marRight w:val="0"/>
      <w:marTop w:val="0"/>
      <w:marBottom w:val="0"/>
      <w:divBdr>
        <w:top w:val="none" w:sz="0" w:space="0" w:color="auto"/>
        <w:left w:val="none" w:sz="0" w:space="0" w:color="auto"/>
        <w:bottom w:val="none" w:sz="0" w:space="0" w:color="auto"/>
        <w:right w:val="none" w:sz="0" w:space="0" w:color="auto"/>
      </w:divBdr>
      <w:divsChild>
        <w:div w:id="1071150962">
          <w:marLeft w:val="480"/>
          <w:marRight w:val="0"/>
          <w:marTop w:val="0"/>
          <w:marBottom w:val="0"/>
          <w:divBdr>
            <w:top w:val="none" w:sz="0" w:space="0" w:color="auto"/>
            <w:left w:val="none" w:sz="0" w:space="0" w:color="auto"/>
            <w:bottom w:val="none" w:sz="0" w:space="0" w:color="auto"/>
            <w:right w:val="none" w:sz="0" w:space="0" w:color="auto"/>
          </w:divBdr>
          <w:divsChild>
            <w:div w:id="6697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1949727180">
      <w:bodyDiv w:val="1"/>
      <w:marLeft w:val="0"/>
      <w:marRight w:val="0"/>
      <w:marTop w:val="0"/>
      <w:marBottom w:val="0"/>
      <w:divBdr>
        <w:top w:val="none" w:sz="0" w:space="0" w:color="auto"/>
        <w:left w:val="none" w:sz="0" w:space="0" w:color="auto"/>
        <w:bottom w:val="none" w:sz="0" w:space="0" w:color="auto"/>
        <w:right w:val="none" w:sz="0" w:space="0" w:color="auto"/>
      </w:divBdr>
    </w:div>
    <w:div w:id="2000499595">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 w:id="2074886824">
      <w:bodyDiv w:val="1"/>
      <w:marLeft w:val="0"/>
      <w:marRight w:val="0"/>
      <w:marTop w:val="0"/>
      <w:marBottom w:val="0"/>
      <w:divBdr>
        <w:top w:val="none" w:sz="0" w:space="0" w:color="auto"/>
        <w:left w:val="none" w:sz="0" w:space="0" w:color="auto"/>
        <w:bottom w:val="none" w:sz="0" w:space="0" w:color="auto"/>
        <w:right w:val="none" w:sz="0" w:space="0" w:color="auto"/>
      </w:divBdr>
    </w:div>
    <w:div w:id="2111966250">
      <w:bodyDiv w:val="1"/>
      <w:marLeft w:val="0"/>
      <w:marRight w:val="0"/>
      <w:marTop w:val="0"/>
      <w:marBottom w:val="0"/>
      <w:divBdr>
        <w:top w:val="none" w:sz="0" w:space="0" w:color="auto"/>
        <w:left w:val="none" w:sz="0" w:space="0" w:color="auto"/>
        <w:bottom w:val="none" w:sz="0" w:space="0" w:color="auto"/>
        <w:right w:val="none" w:sz="0" w:space="0" w:color="auto"/>
      </w:divBdr>
    </w:div>
    <w:div w:id="21244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drawdown.org" TargetMode="External"/><Relationship Id="rId18" Type="http://schemas.openxmlformats.org/officeDocument/2006/relationships/footer" Target="footer4.xml"/><Relationship Id="rId26" Type="http://schemas.openxmlformats.org/officeDocument/2006/relationships/chart" Target="charts/chart5.xml"/><Relationship Id="rId39" Type="http://schemas.openxmlformats.org/officeDocument/2006/relationships/hyperlink" Target="http://srren.ipcc-wg3.de/report/IPCC_SRREN_Ch07.pdf" TargetMode="External"/><Relationship Id="rId21" Type="http://schemas.openxmlformats.org/officeDocument/2006/relationships/chart" Target="charts/chart3.xml"/><Relationship Id="rId34" Type="http://schemas.openxmlformats.org/officeDocument/2006/relationships/hyperlink" Target="https://www.irena.org/publications/2019/Jul/Renewable-energy-statistics-2019"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hart" Target="charts/chart2.xml"/><Relationship Id="rId29" Type="http://schemas.openxmlformats.org/officeDocument/2006/relationships/hyperlink" Target="https://doi.org/10.1016/j.eneco.2013.08.01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hyperlink" Target="http://www.drawdown.org" TargetMode="External"/><Relationship Id="rId32" Type="http://schemas.openxmlformats.org/officeDocument/2006/relationships/hyperlink" Target="https://www.iea.org/etp/" TargetMode="External"/><Relationship Id="rId37" Type="http://schemas.openxmlformats.org/officeDocument/2006/relationships/hyperlink" Target="https://ec.europa.eu/jrc/en/publication/cost-development-low-carbon-energy-technologies-scenario-based-cost-trajectories-2050-2017-edition"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hyperlink" Target="https://energiatalgud.ee/img_auth.php/4/42/Energinet.dk._Technology_Data_for_Energy_Plants._2012.pdf" TargetMode="External"/><Relationship Id="rId36" Type="http://schemas.openxmlformats.org/officeDocument/2006/relationships/hyperlink" Target="https://www.ncbi.nlm.nih.gov/pubmed/19746744" TargetMode="External"/><Relationship Id="rId10" Type="http://schemas.openxmlformats.org/officeDocument/2006/relationships/hyperlink" Target="mailto:info@drawdown.org" TargetMode="External"/><Relationship Id="rId19" Type="http://schemas.openxmlformats.org/officeDocument/2006/relationships/chart" Target="charts/chart1.xml"/><Relationship Id="rId31" Type="http://schemas.openxmlformats.org/officeDocument/2006/relationships/hyperlink" Target="https://www.iea.org/publications/freepublications/publication/EnergyTechnologyPerspectives2016_ExecutiveSummary_EnglishVersion.pdf"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drawdown.org" TargetMode="External"/><Relationship Id="rId22" Type="http://schemas.openxmlformats.org/officeDocument/2006/relationships/image" Target="media/image2.png"/><Relationship Id="rId27" Type="http://schemas.openxmlformats.org/officeDocument/2006/relationships/chart" Target="charts/chart6.xml"/><Relationship Id="rId30" Type="http://schemas.openxmlformats.org/officeDocument/2006/relationships/hyperlink" Target="http://www.worldenergyoutlook.org/media/weowebsite/energymodel/ProjectedCostsofGeneratingElectricity2010.pdf" TargetMode="External"/><Relationship Id="rId35" Type="http://schemas.openxmlformats.org/officeDocument/2006/relationships/hyperlink" Target="http://energywatchgroup.org/wp-content/uploads/EWG_LUT_100RE_All_Sectors_Global_Report_2019.pdf"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0.jpg"/><Relationship Id="rId17" Type="http://schemas.openxmlformats.org/officeDocument/2006/relationships/footer" Target="footer3.xml"/><Relationship Id="rId25" Type="http://schemas.openxmlformats.org/officeDocument/2006/relationships/chart" Target="charts/chart4.xml"/><Relationship Id="rId33" Type="http://schemas.openxmlformats.org/officeDocument/2006/relationships/hyperlink" Target="https://webstore.iea.org/world-energy-outlook-2018" TargetMode="External"/><Relationship Id="rId38" Type="http://schemas.openxmlformats.org/officeDocument/2006/relationships/hyperlink" Target="http://emp.lbl.gov/sites/all/files/2013_Wind_Technologies_Market_Report_Final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oleObject" Target="file:////Users\joaopedrogouveia\Desktop\Comaprac&#807;ao&#771;a%20projecoes%20win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Users/joaopedrogouveia/Desktop/DD/1_Technical%20Reports/02_Latest%20Reports%20%20(September2019)/Wind%20Onshore/1_Template%20Excel%20Graphs%20Wind%20onshor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Users/joaopedrogouveia/Desktop/DD/1_Technical%20Reports/02_Latest%20Reports%20%20(September2019)/Wind%20Onshore/1_Template%20Excel%20Graphs%20Wind%20onshor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Users/joaopedrogouveia/Desktop/DD/1_ELC%20Sector_Global%20Models%20Versions/14_29June%202020/WindOnshore_RRS_ELECGEN_v1.1b_26Jun2020.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Sheet1!$C$2:$C$3</c:f>
              <c:strCache>
                <c:ptCount val="2"/>
                <c:pt idx="0">
                  <c:v>LCOE</c:v>
                </c:pt>
                <c:pt idx="1">
                  <c:v>USD2017/kWh</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Sheet1!$B$4:$B$12</c:f>
              <c:strCache>
                <c:ptCount val="9"/>
                <c:pt idx="0">
                  <c:v>Wind (onshore)</c:v>
                </c:pt>
                <c:pt idx="1">
                  <c:v>Wind (offshore)</c:v>
                </c:pt>
                <c:pt idx="2">
                  <c:v>Solar PV</c:v>
                </c:pt>
                <c:pt idx="3">
                  <c:v>CSP</c:v>
                </c:pt>
                <c:pt idx="4">
                  <c:v>Hydro</c:v>
                </c:pt>
                <c:pt idx="5">
                  <c:v>Geothermal</c:v>
                </c:pt>
                <c:pt idx="6">
                  <c:v>Biomass</c:v>
                </c:pt>
                <c:pt idx="7">
                  <c:v>Fossil fuel (low)</c:v>
                </c:pt>
                <c:pt idx="8">
                  <c:v>Fossil fuel (high)</c:v>
                </c:pt>
              </c:strCache>
            </c:strRef>
          </c:cat>
          <c:val>
            <c:numRef>
              <c:f>Sheet1!$C$4:$C$12</c:f>
              <c:numCache>
                <c:formatCode>0.000</c:formatCode>
                <c:ptCount val="9"/>
                <c:pt idx="0">
                  <c:v>0.06</c:v>
                </c:pt>
                <c:pt idx="1">
                  <c:v>0.14000000000000001</c:v>
                </c:pt>
                <c:pt idx="2">
                  <c:v>0.1</c:v>
                </c:pt>
                <c:pt idx="3">
                  <c:v>0.22500000000000001</c:v>
                </c:pt>
                <c:pt idx="4" formatCode="General">
                  <c:v>5.1999999999999998E-2</c:v>
                </c:pt>
                <c:pt idx="5">
                  <c:v>6.7000000000000004E-2</c:v>
                </c:pt>
                <c:pt idx="6">
                  <c:v>6.7000000000000004E-2</c:v>
                </c:pt>
                <c:pt idx="7">
                  <c:v>0.05</c:v>
                </c:pt>
                <c:pt idx="8">
                  <c:v>0.16</c:v>
                </c:pt>
              </c:numCache>
            </c:numRef>
          </c:val>
          <c:extLst>
            <c:ext xmlns:c16="http://schemas.microsoft.com/office/drawing/2014/chart" uri="{C3380CC4-5D6E-409C-BE32-E72D297353CC}">
              <c16:uniqueId val="{00000000-E522-4B04-A9E3-AE26487B6F02}"/>
            </c:ext>
          </c:extLst>
        </c:ser>
        <c:dLbls>
          <c:dLblPos val="outEnd"/>
          <c:showLegendKey val="0"/>
          <c:showVal val="1"/>
          <c:showCatName val="0"/>
          <c:showSerName val="0"/>
          <c:showPercent val="0"/>
          <c:showBubbleSize val="0"/>
        </c:dLbls>
        <c:gapWidth val="219"/>
        <c:overlap val="-27"/>
        <c:axId val="613535688"/>
        <c:axId val="613537984"/>
      </c:barChart>
      <c:catAx>
        <c:axId val="613535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Power generation technologies</a:t>
                </a:r>
              </a:p>
            </c:rich>
          </c:tx>
          <c:layout>
            <c:manualLayout>
              <c:xMode val="edge"/>
              <c:yMode val="edge"/>
              <c:x val="0.26682173593899805"/>
              <c:y val="0.867310101088849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537984"/>
        <c:crosses val="autoZero"/>
        <c:auto val="1"/>
        <c:lblAlgn val="ctr"/>
        <c:lblOffset val="100"/>
        <c:noMultiLvlLbl val="0"/>
      </c:catAx>
      <c:valAx>
        <c:axId val="6135379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Levelized cost of energy,</a:t>
                </a:r>
                <a:r>
                  <a:rPr lang="en-US" b="1" baseline="0"/>
                  <a:t> </a:t>
                </a:r>
                <a:r>
                  <a:rPr lang="en-US" b="1"/>
                  <a:t>LCOE (USD2017/kWh)</a:t>
                </a:r>
              </a:p>
            </c:rich>
          </c:tx>
          <c:layout>
            <c:manualLayout>
              <c:xMode val="edge"/>
              <c:yMode val="edge"/>
              <c:x val="2.4526202745143961E-2"/>
              <c:y val="9.2706270627062715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535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'Global CF'!$P$5</c:f>
              <c:strCache>
                <c:ptCount val="1"/>
                <c:pt idx="0">
                  <c:v>Annual output (TWh)</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'Global CF'!$O$6:$O$12</c:f>
              <c:strCache>
                <c:ptCount val="7"/>
                <c:pt idx="0">
                  <c:v>Solar PV</c:v>
                </c:pt>
                <c:pt idx="1">
                  <c:v>Wind (onshore)</c:v>
                </c:pt>
                <c:pt idx="2">
                  <c:v>Wind (offshore)</c:v>
                </c:pt>
                <c:pt idx="3">
                  <c:v>Hydro</c:v>
                </c:pt>
                <c:pt idx="4">
                  <c:v>Gas</c:v>
                </c:pt>
                <c:pt idx="5">
                  <c:v>Coal</c:v>
                </c:pt>
                <c:pt idx="6">
                  <c:v>Nuclear</c:v>
                </c:pt>
              </c:strCache>
            </c:strRef>
          </c:cat>
          <c:val>
            <c:numRef>
              <c:f>'Global CF'!$P$6:$P$12</c:f>
              <c:numCache>
                <c:formatCode>General</c:formatCode>
                <c:ptCount val="7"/>
                <c:pt idx="0">
                  <c:v>1.1000000000000001</c:v>
                </c:pt>
                <c:pt idx="1">
                  <c:v>2.1</c:v>
                </c:pt>
                <c:pt idx="2">
                  <c:v>3</c:v>
                </c:pt>
                <c:pt idx="3">
                  <c:v>3.2</c:v>
                </c:pt>
                <c:pt idx="4">
                  <c:v>3.5</c:v>
                </c:pt>
                <c:pt idx="5">
                  <c:v>4.8</c:v>
                </c:pt>
                <c:pt idx="6">
                  <c:v>6.4</c:v>
                </c:pt>
              </c:numCache>
            </c:numRef>
          </c:val>
          <c:extLst>
            <c:ext xmlns:c16="http://schemas.microsoft.com/office/drawing/2014/chart" uri="{C3380CC4-5D6E-409C-BE32-E72D297353CC}">
              <c16:uniqueId val="{00000000-183B-43D2-AC7F-776EA9DDCAB1}"/>
            </c:ext>
          </c:extLst>
        </c:ser>
        <c:dLbls>
          <c:dLblPos val="outEnd"/>
          <c:showLegendKey val="0"/>
          <c:showVal val="1"/>
          <c:showCatName val="0"/>
          <c:showSerName val="0"/>
          <c:showPercent val="0"/>
          <c:showBubbleSize val="0"/>
        </c:dLbls>
        <c:gapWidth val="100"/>
        <c:overlap val="-24"/>
        <c:axId val="554222248"/>
        <c:axId val="554218640"/>
      </c:barChart>
      <c:catAx>
        <c:axId val="554222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1 GW installed capacity each of:</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54218640"/>
        <c:crosses val="autoZero"/>
        <c:auto val="1"/>
        <c:lblAlgn val="ctr"/>
        <c:lblOffset val="100"/>
        <c:noMultiLvlLbl val="0"/>
      </c:catAx>
      <c:valAx>
        <c:axId val="554218640"/>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Annual output (TWh)</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54222248"/>
        <c:crosses val="autoZero"/>
        <c:crossBetween val="between"/>
      </c:valAx>
      <c:spPr>
        <a:noFill/>
        <a:ln>
          <a:noFill/>
        </a:ln>
        <a:effectLst/>
      </c:spPr>
    </c:plotArea>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WInd Capacity (GW) 2DS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stacked"/>
        <c:varyColors val="0"/>
        <c:ser>
          <c:idx val="0"/>
          <c:order val="0"/>
          <c:tx>
            <c:strRef>
              <c:f>'IEA ETP 2016'!$A$24:$B$24</c:f>
              <c:strCache>
                <c:ptCount val="2"/>
                <c:pt idx="0">
                  <c:v>2DS</c:v>
                </c:pt>
                <c:pt idx="1">
                  <c:v>Wind onshore (GW)</c:v>
                </c:pt>
              </c:strCache>
            </c:strRef>
          </c:tx>
          <c:spPr>
            <a:solidFill>
              <a:schemeClr val="accent1"/>
            </a:solidFill>
            <a:ln>
              <a:noFill/>
            </a:ln>
            <a:effectLst/>
          </c:spPr>
          <c:invertIfNegative val="0"/>
          <c:cat>
            <c:numRef>
              <c:f>'IEA ETP 2016'!$C$17:$J$17</c:f>
              <c:numCache>
                <c:formatCode>General</c:formatCode>
                <c:ptCount val="8"/>
                <c:pt idx="0">
                  <c:v>2013</c:v>
                </c:pt>
                <c:pt idx="1">
                  <c:v>2020</c:v>
                </c:pt>
                <c:pt idx="2">
                  <c:v>2025</c:v>
                </c:pt>
                <c:pt idx="3">
                  <c:v>2030</c:v>
                </c:pt>
                <c:pt idx="4">
                  <c:v>2035</c:v>
                </c:pt>
                <c:pt idx="5">
                  <c:v>2040</c:v>
                </c:pt>
                <c:pt idx="6">
                  <c:v>2045</c:v>
                </c:pt>
                <c:pt idx="7">
                  <c:v>2050</c:v>
                </c:pt>
              </c:numCache>
            </c:numRef>
          </c:cat>
          <c:val>
            <c:numRef>
              <c:f>'IEA ETP 2016'!$C$24:$J$24</c:f>
              <c:numCache>
                <c:formatCode>#\ ##0</c:formatCode>
                <c:ptCount val="8"/>
                <c:pt idx="0">
                  <c:v>295.60543000000001</c:v>
                </c:pt>
                <c:pt idx="1">
                  <c:v>685.68467352350899</c:v>
                </c:pt>
                <c:pt idx="2">
                  <c:v>1066.8985072410881</c:v>
                </c:pt>
                <c:pt idx="3">
                  <c:v>1492.3346029530101</c:v>
                </c:pt>
                <c:pt idx="4">
                  <c:v>1834.341469505054</c:v>
                </c:pt>
                <c:pt idx="5">
                  <c:v>2101.4478729782008</c:v>
                </c:pt>
                <c:pt idx="6">
                  <c:v>2285.8074850016042</c:v>
                </c:pt>
                <c:pt idx="7">
                  <c:v>2497.5486663820388</c:v>
                </c:pt>
              </c:numCache>
            </c:numRef>
          </c:val>
          <c:extLst>
            <c:ext xmlns:c16="http://schemas.microsoft.com/office/drawing/2014/chart" uri="{C3380CC4-5D6E-409C-BE32-E72D297353CC}">
              <c16:uniqueId val="{00000000-A3D3-784F-82E5-B732CEA9F0EF}"/>
            </c:ext>
          </c:extLst>
        </c:ser>
        <c:ser>
          <c:idx val="1"/>
          <c:order val="1"/>
          <c:tx>
            <c:strRef>
              <c:f>'IEA ETP 2016'!$A$25:$B$25</c:f>
              <c:strCache>
                <c:ptCount val="2"/>
                <c:pt idx="0">
                  <c:v>2DS</c:v>
                </c:pt>
                <c:pt idx="1">
                  <c:v>Wind offshore (GW)</c:v>
                </c:pt>
              </c:strCache>
            </c:strRef>
          </c:tx>
          <c:spPr>
            <a:solidFill>
              <a:schemeClr val="accent2"/>
            </a:solidFill>
            <a:ln>
              <a:noFill/>
            </a:ln>
            <a:effectLst/>
          </c:spPr>
          <c:invertIfNegative val="0"/>
          <c:cat>
            <c:numRef>
              <c:f>'IEA ETP 2016'!$C$17:$J$17</c:f>
              <c:numCache>
                <c:formatCode>General</c:formatCode>
                <c:ptCount val="8"/>
                <c:pt idx="0">
                  <c:v>2013</c:v>
                </c:pt>
                <c:pt idx="1">
                  <c:v>2020</c:v>
                </c:pt>
                <c:pt idx="2">
                  <c:v>2025</c:v>
                </c:pt>
                <c:pt idx="3">
                  <c:v>2030</c:v>
                </c:pt>
                <c:pt idx="4">
                  <c:v>2035</c:v>
                </c:pt>
                <c:pt idx="5">
                  <c:v>2040</c:v>
                </c:pt>
                <c:pt idx="6">
                  <c:v>2045</c:v>
                </c:pt>
                <c:pt idx="7">
                  <c:v>2050</c:v>
                </c:pt>
              </c:numCache>
            </c:numRef>
          </c:cat>
          <c:val>
            <c:numRef>
              <c:f>'IEA ETP 2016'!$C$25:$J$25</c:f>
              <c:numCache>
                <c:formatCode>#\ ##0</c:formatCode>
                <c:ptCount val="8"/>
                <c:pt idx="0">
                  <c:v>7.0725999999999987</c:v>
                </c:pt>
                <c:pt idx="1">
                  <c:v>31.583549950600709</c:v>
                </c:pt>
                <c:pt idx="2">
                  <c:v>59.324812469939872</c:v>
                </c:pt>
                <c:pt idx="3">
                  <c:v>102.066875662431</c:v>
                </c:pt>
                <c:pt idx="4">
                  <c:v>156.3154318234786</c:v>
                </c:pt>
                <c:pt idx="5">
                  <c:v>204.6190408470022</c:v>
                </c:pt>
                <c:pt idx="6">
                  <c:v>258.1922265939105</c:v>
                </c:pt>
                <c:pt idx="7">
                  <c:v>309.21364397643731</c:v>
                </c:pt>
              </c:numCache>
            </c:numRef>
          </c:val>
          <c:extLst>
            <c:ext xmlns:c16="http://schemas.microsoft.com/office/drawing/2014/chart" uri="{C3380CC4-5D6E-409C-BE32-E72D297353CC}">
              <c16:uniqueId val="{00000001-A3D3-784F-82E5-B732CEA9F0EF}"/>
            </c:ext>
          </c:extLst>
        </c:ser>
        <c:dLbls>
          <c:showLegendKey val="0"/>
          <c:showVal val="0"/>
          <c:showCatName val="0"/>
          <c:showSerName val="0"/>
          <c:showPercent val="0"/>
          <c:showBubbleSize val="0"/>
        </c:dLbls>
        <c:gapWidth val="150"/>
        <c:overlap val="100"/>
        <c:axId val="-680024720"/>
        <c:axId val="-680022400"/>
      </c:barChart>
      <c:catAx>
        <c:axId val="-680024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80022400"/>
        <c:crosses val="autoZero"/>
        <c:auto val="1"/>
        <c:lblAlgn val="ctr"/>
        <c:lblOffset val="100"/>
        <c:noMultiLvlLbl val="0"/>
      </c:catAx>
      <c:valAx>
        <c:axId val="-680022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Cumulative Installed Capacity (GW)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 ##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80024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'Adoption Plots'!$J$7</c:f>
          <c:strCache>
            <c:ptCount val="1"/>
            <c:pt idx="0">
              <c:v>World Adoption in Functional Units</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 ##0_-;\-* #\ ##0_-;_-* "-"??_-;_-@_-</c:formatCode>
                <c:ptCount val="46"/>
                <c:pt idx="0">
                  <c:v>791.37199999999996</c:v>
                </c:pt>
                <c:pt idx="1">
                  <c:v>913.05399999999997</c:v>
                </c:pt>
                <c:pt idx="2">
                  <c:v>1077.1199999999999</c:v>
                </c:pt>
                <c:pt idx="3">
                  <c:v>1291.1952873404807</c:v>
                </c:pt>
                <c:pt idx="4">
                  <c:v>1326.8718591756042</c:v>
                </c:pt>
                <c:pt idx="5">
                  <c:v>1362.5484310107131</c:v>
                </c:pt>
                <c:pt idx="6">
                  <c:v>1398.2250028458366</c:v>
                </c:pt>
                <c:pt idx="7">
                  <c:v>1433.90157468096</c:v>
                </c:pt>
                <c:pt idx="8">
                  <c:v>1469.5781465160835</c:v>
                </c:pt>
                <c:pt idx="9">
                  <c:v>1505.254718351207</c:v>
                </c:pt>
                <c:pt idx="10">
                  <c:v>1540.9312901863304</c:v>
                </c:pt>
                <c:pt idx="11">
                  <c:v>1576.6078620214539</c:v>
                </c:pt>
                <c:pt idx="12">
                  <c:v>1612.2844338565628</c:v>
                </c:pt>
                <c:pt idx="13">
                  <c:v>1647.9610056916863</c:v>
                </c:pt>
                <c:pt idx="14">
                  <c:v>1683.6375775268098</c:v>
                </c:pt>
                <c:pt idx="15">
                  <c:v>1719.3141493619332</c:v>
                </c:pt>
                <c:pt idx="16">
                  <c:v>1754.9907211970567</c:v>
                </c:pt>
                <c:pt idx="17">
                  <c:v>1790.6672930321802</c:v>
                </c:pt>
                <c:pt idx="18">
                  <c:v>1826.3438648672891</c:v>
                </c:pt>
                <c:pt idx="19">
                  <c:v>1862.0204367024126</c:v>
                </c:pt>
                <c:pt idx="20">
                  <c:v>1897.697008537536</c:v>
                </c:pt>
                <c:pt idx="21">
                  <c:v>1933.3735803726595</c:v>
                </c:pt>
                <c:pt idx="22">
                  <c:v>1969.050152207783</c:v>
                </c:pt>
                <c:pt idx="23">
                  <c:v>2004.7267240429064</c:v>
                </c:pt>
                <c:pt idx="24">
                  <c:v>2040.4032958780153</c:v>
                </c:pt>
                <c:pt idx="25">
                  <c:v>2076.0798677131388</c:v>
                </c:pt>
                <c:pt idx="26">
                  <c:v>2111.7564395482623</c:v>
                </c:pt>
                <c:pt idx="27">
                  <c:v>2147.4330113833857</c:v>
                </c:pt>
                <c:pt idx="28">
                  <c:v>2183.1095832185092</c:v>
                </c:pt>
                <c:pt idx="29">
                  <c:v>2218.7861550536327</c:v>
                </c:pt>
                <c:pt idx="30">
                  <c:v>2254.4627268887416</c:v>
                </c:pt>
                <c:pt idx="31">
                  <c:v>2290.1392987238651</c:v>
                </c:pt>
                <c:pt idx="32">
                  <c:v>2325.8158705589885</c:v>
                </c:pt>
                <c:pt idx="33">
                  <c:v>2361.492442394112</c:v>
                </c:pt>
                <c:pt idx="34">
                  <c:v>2397.1690142292355</c:v>
                </c:pt>
                <c:pt idx="35">
                  <c:v>2432.8455860643589</c:v>
                </c:pt>
                <c:pt idx="36">
                  <c:v>2468.5221578994824</c:v>
                </c:pt>
                <c:pt idx="37">
                  <c:v>2504.1987297345913</c:v>
                </c:pt>
                <c:pt idx="38">
                  <c:v>2539.8753015697148</c:v>
                </c:pt>
                <c:pt idx="39">
                  <c:v>2575.5518734048383</c:v>
                </c:pt>
                <c:pt idx="40">
                  <c:v>2611.2284452399617</c:v>
                </c:pt>
                <c:pt idx="41">
                  <c:v>2646.9050170750852</c:v>
                </c:pt>
                <c:pt idx="42">
                  <c:v>2682.5815889102087</c:v>
                </c:pt>
                <c:pt idx="43">
                  <c:v>2718.2581607453176</c:v>
                </c:pt>
                <c:pt idx="44">
                  <c:v>2753.9347325804411</c:v>
                </c:pt>
                <c:pt idx="45">
                  <c:v>2789.6113044155645</c:v>
                </c:pt>
              </c:numCache>
            </c:numRef>
          </c:val>
          <c:smooth val="1"/>
          <c:extLst>
            <c:ext xmlns:c16="http://schemas.microsoft.com/office/drawing/2014/chart" uri="{C3380CC4-5D6E-409C-BE32-E72D297353CC}">
              <c16:uniqueId val="{00000000-4400-614D-AFFF-BF86DCD7BC95}"/>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 ##0_-;\-* #\ ##0_-;_-* "-"??_-;_-@_-</c:formatCode>
                <c:ptCount val="46"/>
                <c:pt idx="0">
                  <c:v>848.49579987798347</c:v>
                </c:pt>
                <c:pt idx="1">
                  <c:v>1013.737658907316</c:v>
                </c:pt>
                <c:pt idx="2">
                  <c:v>1183.3805894756447</c:v>
                </c:pt>
                <c:pt idx="3">
                  <c:v>1357.3943051352319</c:v>
                </c:pt>
                <c:pt idx="4">
                  <c:v>1535.7485194383403</c:v>
                </c:pt>
                <c:pt idx="5">
                  <c:v>1718.4129459372321</c:v>
                </c:pt>
                <c:pt idx="6">
                  <c:v>1905.3572981841703</c:v>
                </c:pt>
                <c:pt idx="7">
                  <c:v>2096.5512897314165</c:v>
                </c:pt>
                <c:pt idx="8">
                  <c:v>2291.9646341312341</c:v>
                </c:pt>
                <c:pt idx="9">
                  <c:v>2491.567044935885</c:v>
                </c:pt>
                <c:pt idx="10">
                  <c:v>2695.328235697632</c:v>
                </c:pt>
                <c:pt idx="11">
                  <c:v>2903.2179199687375</c:v>
                </c:pt>
                <c:pt idx="12">
                  <c:v>3115.2058113014637</c:v>
                </c:pt>
                <c:pt idx="13">
                  <c:v>3331.2616232480736</c:v>
                </c:pt>
                <c:pt idx="14">
                  <c:v>3551.3550693608286</c:v>
                </c:pt>
                <c:pt idx="15">
                  <c:v>3775.4558631919926</c:v>
                </c:pt>
                <c:pt idx="16">
                  <c:v>4003.5337182938279</c:v>
                </c:pt>
                <c:pt idx="17">
                  <c:v>4235.5583482185957</c:v>
                </c:pt>
                <c:pt idx="18">
                  <c:v>4471.4994665185595</c:v>
                </c:pt>
                <c:pt idx="19">
                  <c:v>4711.3267867459808</c:v>
                </c:pt>
                <c:pt idx="20">
                  <c:v>4955.0100224531243</c:v>
                </c:pt>
                <c:pt idx="21">
                  <c:v>5202.5188871922501</c:v>
                </c:pt>
                <c:pt idx="22">
                  <c:v>5453.823094515622</c:v>
                </c:pt>
                <c:pt idx="23">
                  <c:v>5708.8923579755019</c:v>
                </c:pt>
                <c:pt idx="24">
                  <c:v>5967.6963911241519</c:v>
                </c:pt>
                <c:pt idx="25">
                  <c:v>6230.2049075138348</c:v>
                </c:pt>
                <c:pt idx="26">
                  <c:v>6496.3876206968152</c:v>
                </c:pt>
                <c:pt idx="27">
                  <c:v>6766.2142442253516</c:v>
                </c:pt>
                <c:pt idx="28">
                  <c:v>7039.6544916517096</c:v>
                </c:pt>
                <c:pt idx="29">
                  <c:v>7316.6780765281492</c:v>
                </c:pt>
                <c:pt idx="30">
                  <c:v>7597.2547124069361</c:v>
                </c:pt>
                <c:pt idx="31">
                  <c:v>7881.3541128403303</c:v>
                </c:pt>
                <c:pt idx="32">
                  <c:v>8168.945991380594</c:v>
                </c:pt>
                <c:pt idx="33">
                  <c:v>8460.0000615799927</c:v>
                </c:pt>
                <c:pt idx="34">
                  <c:v>8754.4860369907856</c:v>
                </c:pt>
                <c:pt idx="35">
                  <c:v>9052.3736311652337</c:v>
                </c:pt>
                <c:pt idx="36">
                  <c:v>9353.6325576556064</c:v>
                </c:pt>
                <c:pt idx="37">
                  <c:v>9658.2325300141601</c:v>
                </c:pt>
                <c:pt idx="38">
                  <c:v>9966.1432617931587</c:v>
                </c:pt>
                <c:pt idx="39">
                  <c:v>10277.334466544866</c:v>
                </c:pt>
                <c:pt idx="40">
                  <c:v>10591.775857821545</c:v>
                </c:pt>
                <c:pt idx="41">
                  <c:v>10909.437149175454</c:v>
                </c:pt>
                <c:pt idx="42">
                  <c:v>11230.288054158858</c:v>
                </c:pt>
                <c:pt idx="43">
                  <c:v>11554.298286324021</c:v>
                </c:pt>
                <c:pt idx="44">
                  <c:v>11881.437559223205</c:v>
                </c:pt>
                <c:pt idx="45">
                  <c:v>12211.675586408672</c:v>
                </c:pt>
              </c:numCache>
            </c:numRef>
          </c:val>
          <c:smooth val="0"/>
          <c:extLst>
            <c:ext xmlns:c16="http://schemas.microsoft.com/office/drawing/2014/chart" uri="{C3380CC4-5D6E-409C-BE32-E72D297353CC}">
              <c16:uniqueId val="{00000001-4400-614D-AFFF-BF86DCD7BC95}"/>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 ##0_-;\-* #\ ##0_-;_-* "-"??_-;_-@_-</c:formatCode>
                <c:ptCount val="46"/>
                <c:pt idx="0">
                  <c:v>791.37199999999996</c:v>
                </c:pt>
                <c:pt idx="1">
                  <c:v>913.05399999999997</c:v>
                </c:pt>
                <c:pt idx="2">
                  <c:v>1077.1199999999999</c:v>
                </c:pt>
                <c:pt idx="3">
                  <c:v>1622.0904294844258</c:v>
                </c:pt>
                <c:pt idx="4">
                  <c:v>2113.3457271597977</c:v>
                </c:pt>
                <c:pt idx="5">
                  <c:v>2536.9935841369556</c:v>
                </c:pt>
                <c:pt idx="6">
                  <c:v>2996.0801061479256</c:v>
                </c:pt>
                <c:pt idx="7">
                  <c:v>3487.7404802345877</c:v>
                </c:pt>
                <c:pt idx="8">
                  <c:v>4015.8898380108126</c:v>
                </c:pt>
                <c:pt idx="9">
                  <c:v>4580.0154363512756</c:v>
                </c:pt>
                <c:pt idx="10">
                  <c:v>5161.373524401034</c:v>
                </c:pt>
                <c:pt idx="11">
                  <c:v>5798.835139450458</c:v>
                </c:pt>
                <c:pt idx="12">
                  <c:v>6457.1728887586023</c:v>
                </c:pt>
                <c:pt idx="13">
                  <c:v>7146.333054494401</c:v>
                </c:pt>
                <c:pt idx="14">
                  <c:v>7865.4530282038968</c:v>
                </c:pt>
                <c:pt idx="15">
                  <c:v>8498.48001731158</c:v>
                </c:pt>
                <c:pt idx="16">
                  <c:v>9141.9419068834013</c:v>
                </c:pt>
                <c:pt idx="17">
                  <c:v>9882.6478888404381</c:v>
                </c:pt>
                <c:pt idx="18">
                  <c:v>10643.711241597151</c:v>
                </c:pt>
                <c:pt idx="19">
                  <c:v>11424.17689102136</c:v>
                </c:pt>
                <c:pt idx="20">
                  <c:v>12020.901573854846</c:v>
                </c:pt>
                <c:pt idx="21">
                  <c:v>12618.67771258257</c:v>
                </c:pt>
                <c:pt idx="22">
                  <c:v>13267.465638325353</c:v>
                </c:pt>
                <c:pt idx="23">
                  <c:v>13897.848536656049</c:v>
                </c:pt>
                <c:pt idx="24">
                  <c:v>14506.412062057609</c:v>
                </c:pt>
                <c:pt idx="25">
                  <c:v>15018.129295021594</c:v>
                </c:pt>
                <c:pt idx="26">
                  <c:v>15535.863965327153</c:v>
                </c:pt>
                <c:pt idx="27">
                  <c:v>15965.781821046927</c:v>
                </c:pt>
                <c:pt idx="28">
                  <c:v>16429.405545600002</c:v>
                </c:pt>
                <c:pt idx="29">
                  <c:v>16886.743099372743</c:v>
                </c:pt>
                <c:pt idx="30">
                  <c:v>17324.134361678316</c:v>
                </c:pt>
                <c:pt idx="31">
                  <c:v>17749.654387786028</c:v>
                </c:pt>
                <c:pt idx="32">
                  <c:v>18130.012201905174</c:v>
                </c:pt>
                <c:pt idx="33">
                  <c:v>18463.052749383933</c:v>
                </c:pt>
                <c:pt idx="34">
                  <c:v>18782.796444056523</c:v>
                </c:pt>
                <c:pt idx="35">
                  <c:v>19091.954540620896</c:v>
                </c:pt>
                <c:pt idx="36">
                  <c:v>19382.354896213183</c:v>
                </c:pt>
                <c:pt idx="37">
                  <c:v>19661.812875675216</c:v>
                </c:pt>
                <c:pt idx="38">
                  <c:v>19927.291493061046</c:v>
                </c:pt>
                <c:pt idx="39">
                  <c:v>20178.356618075592</c:v>
                </c:pt>
                <c:pt idx="40">
                  <c:v>20414.521467830735</c:v>
                </c:pt>
                <c:pt idx="41">
                  <c:v>20635.266035120771</c:v>
                </c:pt>
                <c:pt idx="42">
                  <c:v>20840.045295493077</c:v>
                </c:pt>
                <c:pt idx="43">
                  <c:v>21028.286926530407</c:v>
                </c:pt>
                <c:pt idx="44">
                  <c:v>21199.401570738384</c:v>
                </c:pt>
                <c:pt idx="45">
                  <c:v>21352.782004983059</c:v>
                </c:pt>
              </c:numCache>
            </c:numRef>
          </c:val>
          <c:smooth val="0"/>
          <c:extLst>
            <c:ext xmlns:c16="http://schemas.microsoft.com/office/drawing/2014/chart" uri="{C3380CC4-5D6E-409C-BE32-E72D297353CC}">
              <c16:uniqueId val="{00000002-4400-614D-AFFF-BF86DCD7BC95}"/>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 ##0_-;\-* #\ ##0_-;_-* "-"??_-;_-@_-</c:formatCode>
                <c:ptCount val="46"/>
                <c:pt idx="0">
                  <c:v>791.37199999999996</c:v>
                </c:pt>
                <c:pt idx="1">
                  <c:v>913.05399999999997</c:v>
                </c:pt>
                <c:pt idx="2">
                  <c:v>1077.1199999999999</c:v>
                </c:pt>
                <c:pt idx="3">
                  <c:v>1622.0904294844258</c:v>
                </c:pt>
                <c:pt idx="4">
                  <c:v>2113.3457271597977</c:v>
                </c:pt>
                <c:pt idx="5">
                  <c:v>2536.9935841369556</c:v>
                </c:pt>
                <c:pt idx="6">
                  <c:v>2996.0801061479256</c:v>
                </c:pt>
                <c:pt idx="7">
                  <c:v>3487.7404802345877</c:v>
                </c:pt>
                <c:pt idx="8">
                  <c:v>4015.8898380108126</c:v>
                </c:pt>
                <c:pt idx="9">
                  <c:v>4580.0154363512756</c:v>
                </c:pt>
                <c:pt idx="10">
                  <c:v>5161.373524401034</c:v>
                </c:pt>
                <c:pt idx="11">
                  <c:v>5798.835139450458</c:v>
                </c:pt>
                <c:pt idx="12">
                  <c:v>6457.1728887586023</c:v>
                </c:pt>
                <c:pt idx="13">
                  <c:v>7146.333054494401</c:v>
                </c:pt>
                <c:pt idx="14">
                  <c:v>7865.4530282038968</c:v>
                </c:pt>
                <c:pt idx="15">
                  <c:v>8498.48001731158</c:v>
                </c:pt>
                <c:pt idx="16">
                  <c:v>9141.9419068834013</c:v>
                </c:pt>
                <c:pt idx="17">
                  <c:v>9882.6478888404381</c:v>
                </c:pt>
                <c:pt idx="18">
                  <c:v>10643.711241597151</c:v>
                </c:pt>
                <c:pt idx="19">
                  <c:v>11424.17689102136</c:v>
                </c:pt>
                <c:pt idx="20">
                  <c:v>12020.901573854846</c:v>
                </c:pt>
                <c:pt idx="21">
                  <c:v>12618.67771258257</c:v>
                </c:pt>
                <c:pt idx="22">
                  <c:v>13267.465638325353</c:v>
                </c:pt>
                <c:pt idx="23">
                  <c:v>13897.848536656049</c:v>
                </c:pt>
                <c:pt idx="24">
                  <c:v>14506.412062057609</c:v>
                </c:pt>
                <c:pt idx="25">
                  <c:v>15018.129295021594</c:v>
                </c:pt>
                <c:pt idx="26">
                  <c:v>15535.863965327153</c:v>
                </c:pt>
                <c:pt idx="27">
                  <c:v>15965.781821046927</c:v>
                </c:pt>
                <c:pt idx="28">
                  <c:v>16429.405545600002</c:v>
                </c:pt>
                <c:pt idx="29">
                  <c:v>16886.743099372743</c:v>
                </c:pt>
                <c:pt idx="30">
                  <c:v>17324.134361678316</c:v>
                </c:pt>
                <c:pt idx="31">
                  <c:v>17749.654387786028</c:v>
                </c:pt>
                <c:pt idx="32">
                  <c:v>18130.012201905174</c:v>
                </c:pt>
                <c:pt idx="33">
                  <c:v>18463.052749383933</c:v>
                </c:pt>
                <c:pt idx="34">
                  <c:v>18782.796444056523</c:v>
                </c:pt>
                <c:pt idx="35">
                  <c:v>19091.954540620896</c:v>
                </c:pt>
                <c:pt idx="36">
                  <c:v>19382.354896213183</c:v>
                </c:pt>
                <c:pt idx="37">
                  <c:v>19661.812875675216</c:v>
                </c:pt>
                <c:pt idx="38">
                  <c:v>19927.291493061046</c:v>
                </c:pt>
                <c:pt idx="39">
                  <c:v>20178.356618075592</c:v>
                </c:pt>
                <c:pt idx="40">
                  <c:v>20414.521467830735</c:v>
                </c:pt>
                <c:pt idx="41">
                  <c:v>20635.266035120771</c:v>
                </c:pt>
                <c:pt idx="42">
                  <c:v>20840.045295493077</c:v>
                </c:pt>
                <c:pt idx="43">
                  <c:v>21028.286926530407</c:v>
                </c:pt>
                <c:pt idx="44">
                  <c:v>21199.401570738384</c:v>
                </c:pt>
                <c:pt idx="45">
                  <c:v>21352.782004983059</c:v>
                </c:pt>
              </c:numCache>
            </c:numRef>
          </c:val>
          <c:smooth val="0"/>
          <c:extLst>
            <c:ext xmlns:c16="http://schemas.microsoft.com/office/drawing/2014/chart" uri="{C3380CC4-5D6E-409C-BE32-E72D297353CC}">
              <c16:uniqueId val="{00000003-4400-614D-AFFF-BF86DCD7BC95}"/>
            </c:ext>
          </c:extLst>
        </c:ser>
        <c:dLbls>
          <c:showLegendKey val="0"/>
          <c:showVal val="0"/>
          <c:showCatName val="0"/>
          <c:showSerName val="0"/>
          <c:showPercent val="0"/>
          <c:showBubbleSize val="0"/>
        </c:dLbls>
        <c:smooth val="0"/>
        <c:axId val="718006880"/>
        <c:axId val="717996544"/>
        <c:extLst>
          <c:ext xmlns:c15="http://schemas.microsoft.com/office/drawing/2012/chart" uri="{02D57815-91ED-43cb-92C2-25804820EDAC}">
            <c15:filteredLineSeries>
              <c15:ser>
                <c:idx val="4"/>
                <c:order val="1"/>
                <c:tx>
                  <c:strRef>
                    <c:extLst>
                      <c:ext uri="{02D57815-91ED-43cb-92C2-25804820EDAC}">
                        <c15:formulaRef>
                          <c15:sqref>'file:///C:/Users/Furness/Documents/Professional Initiatives/Project Drawdown/RRS Solutions/Transportation/Airplane FE/[AirplaneFE-RRSv1.1b-24Aug18.xlsm]Unit Adoption Calculations'!$AZ$135</c15:sqref>
                        </c15:formulaRef>
                      </c:ext>
                    </c:extLst>
                    <c:strCache>
                      <c:ptCount val="1"/>
                      <c:pt idx="0">
                        <c:v>OECD90</c:v>
                      </c:pt>
                    </c:strCache>
                  </c:strRef>
                </c:tx>
                <c:marker>
                  <c:symbol val="none"/>
                </c:marker>
                <c:cat>
                  <c:numRef>
                    <c:extLst>
                      <c:ext uri="{02D57815-91ED-43cb-92C2-25804820EDAC}">
                        <c15:formulaRef>
                          <c15:sqref>'file:///C:/Users/Furness/Documents/Professional Initiatives/Project Drawdown/RRS Solutions/Transportation/Airplane FE/[AirplaneFE-RRSv1.1b-24Aug18.xlsm]Unit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c:ext uri="{02D57815-91ED-43cb-92C2-25804820EDAC}">
                        <c15:formulaRef>
                          <c15:sqref>'file:///C:/Users/Furness/Documents/Professional Initiatives/Project Drawdown/RRS Solutions/Transportation/Airplane FE/[AirplaneFE-RRSv1.1b-24Aug18.xlsm]Unit Adoption Calculations'!$AZ$136:$AZ$182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c:ext xmlns:c16="http://schemas.microsoft.com/office/drawing/2014/chart" uri="{C3380CC4-5D6E-409C-BE32-E72D297353CC}">
                    <c16:uniqueId val="{00000004-4400-614D-AFFF-BF86DCD7BC95}"/>
                  </c:ext>
                </c:extLst>
              </c15:ser>
            </c15:filteredLineSeries>
            <c15:filteredLineSeries>
              <c15:ser>
                <c:idx val="5"/>
                <c:order val="2"/>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Calculations'!$BA$135</c15:sqref>
                        </c15:formulaRef>
                      </c:ext>
                    </c:extLst>
                    <c:strCache>
                      <c:ptCount val="1"/>
                      <c:pt idx="0">
                        <c:v>Eastern Europe</c:v>
                      </c:pt>
                    </c:strCache>
                  </c:strRef>
                </c:tx>
                <c:marker>
                  <c:symbol val="none"/>
                </c:marker>
                <c:cat>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Calculations'!$BA$136:$BA$182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5-4400-614D-AFFF-BF86DCD7BC95}"/>
                  </c:ext>
                </c:extLst>
              </c15:ser>
            </c15:filteredLineSeries>
            <c15:filteredLineSeries>
              <c15:ser>
                <c:idx val="6"/>
                <c:order val="3"/>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Calculations'!$BB$135</c15:sqref>
                        </c15:formulaRef>
                      </c:ext>
                    </c:extLst>
                    <c:strCache>
                      <c:ptCount val="1"/>
                      <c:pt idx="0">
                        <c:v>Asia (Sans Japan)</c:v>
                      </c:pt>
                    </c:strCache>
                  </c:strRef>
                </c:tx>
                <c:marker>
                  <c:symbol val="none"/>
                </c:marker>
                <c:cat>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Calculations'!$BB$136:$BB$182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6-4400-614D-AFFF-BF86DCD7BC95}"/>
                  </c:ext>
                </c:extLst>
              </c15:ser>
            </c15:filteredLineSeries>
            <c15:filteredLineSeries>
              <c15:ser>
                <c:idx val="7"/>
                <c:order val="4"/>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Calculations'!$BC$135</c15:sqref>
                        </c15:formulaRef>
                      </c:ext>
                    </c:extLst>
                    <c:strCache>
                      <c:ptCount val="1"/>
                      <c:pt idx="0">
                        <c:v>Middle East and Africa</c:v>
                      </c:pt>
                    </c:strCache>
                  </c:strRef>
                </c:tx>
                <c:marker>
                  <c:symbol val="none"/>
                </c:marker>
                <c:cat>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Calculations'!$BC$136:$BC$182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7-4400-614D-AFFF-BF86DCD7BC95}"/>
                  </c:ext>
                </c:extLst>
              </c15:ser>
            </c15:filteredLineSeries>
            <c15:filteredLineSeries>
              <c15:ser>
                <c:idx val="8"/>
                <c:order val="5"/>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Calculations'!$BD$135</c15:sqref>
                        </c15:formulaRef>
                      </c:ext>
                    </c:extLst>
                    <c:strCache>
                      <c:ptCount val="1"/>
                      <c:pt idx="0">
                        <c:v>Latin America</c:v>
                      </c:pt>
                    </c:strCache>
                  </c:strRef>
                </c:tx>
                <c:marker>
                  <c:symbol val="none"/>
                </c:marker>
                <c:cat>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Calculations'!$BD$136:$BD$182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8-4400-614D-AFFF-BF86DCD7BC95}"/>
                  </c:ext>
                </c:extLst>
              </c15:ser>
            </c15:filteredLineSeries>
            <c15:filteredLineSeries>
              <c15:ser>
                <c:idx val="9"/>
                <c:order val="6"/>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Calculations'!$BE$135</c15:sqref>
                        </c15:formulaRef>
                      </c:ext>
                    </c:extLst>
                    <c:strCache>
                      <c:ptCount val="1"/>
                      <c:pt idx="0">
                        <c:v>China</c:v>
                      </c:pt>
                    </c:strCache>
                  </c:strRef>
                </c:tx>
                <c:marker>
                  <c:symbol val="none"/>
                </c:marker>
                <c:cat>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Calculations'!$BE$136:$BE$166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9-4400-614D-AFFF-BF86DCD7BC95}"/>
                  </c:ext>
                </c:extLst>
              </c15:ser>
            </c15:filteredLineSeries>
            <c15:filteredLineSeries>
              <c15:ser>
                <c:idx val="10"/>
                <c:order val="7"/>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Calculations'!$BF$135</c15:sqref>
                        </c15:formulaRef>
                      </c:ext>
                    </c:extLst>
                    <c:strCache>
                      <c:ptCount val="1"/>
                      <c:pt idx="0">
                        <c:v>India</c:v>
                      </c:pt>
                    </c:strCache>
                  </c:strRef>
                </c:tx>
                <c:marker>
                  <c:symbol val="none"/>
                </c:marker>
                <c:cat>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Calculations'!$BF$136:$BF$166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A-4400-614D-AFFF-BF86DCD7BC95}"/>
                  </c:ext>
                </c:extLst>
              </c15:ser>
            </c15:filteredLineSeries>
            <c15:filteredLineSeries>
              <c15:ser>
                <c:idx val="11"/>
                <c:order val="8"/>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Calculations'!$BG$135</c15:sqref>
                        </c15:formulaRef>
                      </c:ext>
                    </c:extLst>
                    <c:strCache>
                      <c:ptCount val="1"/>
                      <c:pt idx="0">
                        <c:v>EU</c:v>
                      </c:pt>
                    </c:strCache>
                  </c:strRef>
                </c:tx>
                <c:marker>
                  <c:symbol val="none"/>
                </c:marker>
                <c:cat>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Calculations'!$BG$136:$BG$166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B-4400-614D-AFFF-BF86DCD7BC95}"/>
                  </c:ext>
                </c:extLst>
              </c15:ser>
            </c15:filteredLineSeries>
            <c15:filteredLineSeries>
              <c15:ser>
                <c:idx val="12"/>
                <c:order val="9"/>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Calculations'!$BH$135</c15:sqref>
                        </c15:formulaRef>
                      </c:ext>
                    </c:extLst>
                    <c:strCache>
                      <c:ptCount val="1"/>
                      <c:pt idx="0">
                        <c:v>USA</c:v>
                      </c:pt>
                    </c:strCache>
                  </c:strRef>
                </c:tx>
                <c:marker>
                  <c:symbol val="none"/>
                </c:marker>
                <c:cat>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Calculations'!$BH$136:$BH$166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C-4400-614D-AFFF-BF86DCD7BC95}"/>
                  </c:ext>
                </c:extLst>
              </c15:ser>
            </c15:filteredLineSeries>
          </c:ext>
        </c:extLst>
      </c:lineChart>
      <c:catAx>
        <c:axId val="718006880"/>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6305844485488684"/>
              <c:y val="0.9237116692959594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717996544"/>
        <c:crossesAt val="0"/>
        <c:auto val="1"/>
        <c:lblAlgn val="ctr"/>
        <c:lblOffset val="100"/>
        <c:tickLblSkip val="5"/>
        <c:tickMarkSkip val="5"/>
        <c:noMultiLvlLbl val="0"/>
      </c:catAx>
      <c:valAx>
        <c:axId val="717996544"/>
        <c:scaling>
          <c:orientation val="minMax"/>
        </c:scaling>
        <c:delete val="0"/>
        <c:axPos val="l"/>
        <c:majorGridlines/>
        <c:title>
          <c:tx>
            <c:rich>
              <a:bodyPr/>
              <a:lstStyle/>
              <a:p>
                <a:pPr>
                  <a:defRPr sz="900"/>
                </a:pPr>
                <a:r>
                  <a:rPr lang="en-US" sz="900" b="0" i="0" baseline="0">
                    <a:effectLst/>
                  </a:rPr>
                  <a:t>Global Adoption (Electricity generated by solution) (TWh)</a:t>
                </a:r>
                <a:endParaRPr lang="en-US" sz="900">
                  <a:effectLst/>
                </a:endParaRP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718006880"/>
        <c:crosses val="autoZero"/>
        <c:crossBetween val="between"/>
      </c:valAx>
    </c:plotArea>
    <c:legend>
      <c:legendPos val="r"/>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'Emissions Plots'!$J$7</c:f>
          <c:strCache>
            <c:ptCount val="1"/>
            <c:pt idx="0">
              <c:v>World Annual Emissions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 ##0_-;\-* #\ ##0_-;_-* "-"??_-;_-@_-</c:formatCode>
                <c:ptCount val="46"/>
                <c:pt idx="0">
                  <c:v>0</c:v>
                </c:pt>
                <c:pt idx="1">
                  <c:v>0</c:v>
                </c:pt>
                <c:pt idx="2">
                  <c:v>0</c:v>
                </c:pt>
                <c:pt idx="3">
                  <c:v>38.220457544614142</c:v>
                </c:pt>
                <c:pt idx="4">
                  <c:v>119.9422446438175</c:v>
                </c:pt>
                <c:pt idx="5">
                  <c:v>203.01699360855275</c:v>
                </c:pt>
                <c:pt idx="6">
                  <c:v>287.50715001173819</c:v>
                </c:pt>
                <c:pt idx="7">
                  <c:v>373.35211972683788</c:v>
                </c:pt>
                <c:pt idx="8">
                  <c:v>460.5389577390651</c:v>
                </c:pt>
                <c:pt idx="9">
                  <c:v>549.04023681513831</c:v>
                </c:pt>
                <c:pt idx="10">
                  <c:v>639.20555085559124</c:v>
                </c:pt>
                <c:pt idx="11">
                  <c:v>729.86580030127197</c:v>
                </c:pt>
                <c:pt idx="12">
                  <c:v>822.12468123681072</c:v>
                </c:pt>
                <c:pt idx="13">
                  <c:v>915.56722226246234</c:v>
                </c:pt>
                <c:pt idx="14">
                  <c:v>1010.155526029625</c:v>
                </c:pt>
                <c:pt idx="15">
                  <c:v>1106.1182951281694</c:v>
                </c:pt>
                <c:pt idx="16">
                  <c:v>1202.607461657512</c:v>
                </c:pt>
                <c:pt idx="17">
                  <c:v>1300.3849102516074</c:v>
                </c:pt>
                <c:pt idx="18">
                  <c:v>1399.13573339811</c:v>
                </c:pt>
                <c:pt idx="19">
                  <c:v>1498.811580619199</c:v>
                </c:pt>
                <c:pt idx="20">
                  <c:v>1599.1179320284459</c:v>
                </c:pt>
                <c:pt idx="21">
                  <c:v>1700.6785607038803</c:v>
                </c:pt>
                <c:pt idx="22">
                  <c:v>1802.7688982982513</c:v>
                </c:pt>
                <c:pt idx="23">
                  <c:v>1905.5585399653501</c:v>
                </c:pt>
                <c:pt idx="24">
                  <c:v>2008.9339330207806</c:v>
                </c:pt>
                <c:pt idx="25">
                  <c:v>2112.0123688206108</c:v>
                </c:pt>
                <c:pt idx="26">
                  <c:v>2217.3876046214896</c:v>
                </c:pt>
                <c:pt idx="27">
                  <c:v>2322.3304821254183</c:v>
                </c:pt>
                <c:pt idx="28">
                  <c:v>2427.6457753650711</c:v>
                </c:pt>
                <c:pt idx="29">
                  <c:v>2533.2609246884535</c:v>
                </c:pt>
                <c:pt idx="30">
                  <c:v>2638.5340075240679</c:v>
                </c:pt>
                <c:pt idx="31">
                  <c:v>2745.0875417274269</c:v>
                </c:pt>
                <c:pt idx="32">
                  <c:v>2851.1406893536268</c:v>
                </c:pt>
                <c:pt idx="33">
                  <c:v>2957.1769173493981</c:v>
                </c:pt>
                <c:pt idx="34">
                  <c:v>3066.0486530096487</c:v>
                </c:pt>
                <c:pt idx="35">
                  <c:v>3181.0192727091739</c:v>
                </c:pt>
                <c:pt idx="36">
                  <c:v>3295.4080044763841</c:v>
                </c:pt>
                <c:pt idx="37">
                  <c:v>3410.884816988385</c:v>
                </c:pt>
                <c:pt idx="38">
                  <c:v>3526.6508381859549</c:v>
                </c:pt>
                <c:pt idx="39">
                  <c:v>3642.6262835540001</c:v>
                </c:pt>
                <c:pt idx="40">
                  <c:v>3758.4016356339066</c:v>
                </c:pt>
                <c:pt idx="41">
                  <c:v>3874.8772228315406</c:v>
                </c:pt>
                <c:pt idx="42">
                  <c:v>3990.9842785743422</c:v>
                </c:pt>
                <c:pt idx="43">
                  <c:v>4106.9640321884272</c:v>
                </c:pt>
                <c:pt idx="44">
                  <c:v>4222.7282800681496</c:v>
                </c:pt>
                <c:pt idx="45">
                  <c:v>4339.7101704110419</c:v>
                </c:pt>
              </c:numCache>
            </c:numRef>
          </c:val>
          <c:smooth val="0"/>
          <c:extLst>
            <c:ext xmlns:c16="http://schemas.microsoft.com/office/drawing/2014/chart" uri="{C3380CC4-5D6E-409C-BE32-E72D297353CC}">
              <c16:uniqueId val="{00000000-CFB9-F447-88E0-651108DABEA2}"/>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 ##0_-;\-* #\ ##0_-;_-* "-"??_-;_-@_-</c:formatCode>
                <c:ptCount val="46"/>
                <c:pt idx="0">
                  <c:v>0</c:v>
                </c:pt>
                <c:pt idx="1">
                  <c:v>0</c:v>
                </c:pt>
                <c:pt idx="2">
                  <c:v>0</c:v>
                </c:pt>
                <c:pt idx="3">
                  <c:v>191.04458273449606</c:v>
                </c:pt>
                <c:pt idx="4">
                  <c:v>451.61312403728823</c:v>
                </c:pt>
                <c:pt idx="5">
                  <c:v>670.00870877799957</c:v>
                </c:pt>
                <c:pt idx="6">
                  <c:v>905.86770179092923</c:v>
                </c:pt>
                <c:pt idx="7">
                  <c:v>1157.1801685714277</c:v>
                </c:pt>
                <c:pt idx="8">
                  <c:v>1425.9423642531337</c:v>
                </c:pt>
                <c:pt idx="9">
                  <c:v>1711.5951076129111</c:v>
                </c:pt>
                <c:pt idx="10">
                  <c:v>2004.6889258157703</c:v>
                </c:pt>
                <c:pt idx="11">
                  <c:v>2322.9578823357897</c:v>
                </c:pt>
                <c:pt idx="12">
                  <c:v>2650.2400168037202</c:v>
                </c:pt>
                <c:pt idx="13">
                  <c:v>2990.6299392890419</c:v>
                </c:pt>
                <c:pt idx="14">
                  <c:v>3343.4366094975371</c:v>
                </c:pt>
                <c:pt idx="15">
                  <c:v>3646.9078672012674</c:v>
                </c:pt>
                <c:pt idx="16">
                  <c:v>3950.8262133641006</c:v>
                </c:pt>
                <c:pt idx="17">
                  <c:v>4303.9502469919034</c:v>
                </c:pt>
                <c:pt idx="18">
                  <c:v>4663.8820656070948</c:v>
                </c:pt>
                <c:pt idx="19">
                  <c:v>5029.9508261744859</c:v>
                </c:pt>
                <c:pt idx="20">
                  <c:v>5294.9102287889236</c:v>
                </c:pt>
                <c:pt idx="21">
                  <c:v>5558.7213007454193</c:v>
                </c:pt>
                <c:pt idx="22">
                  <c:v>5844.981115164077</c:v>
                </c:pt>
                <c:pt idx="23">
                  <c:v>6118.2576797497377</c:v>
                </c:pt>
                <c:pt idx="24">
                  <c:v>6376.7555444300615</c:v>
                </c:pt>
                <c:pt idx="25">
                  <c:v>6579.9098983487884</c:v>
                </c:pt>
                <c:pt idx="26">
                  <c:v>6788.8149312870719</c:v>
                </c:pt>
                <c:pt idx="27">
                  <c:v>6947.8875563841057</c:v>
                </c:pt>
                <c:pt idx="28">
                  <c:v>7121.3096676240912</c:v>
                </c:pt>
                <c:pt idx="29">
                  <c:v>7288.8485563084932</c:v>
                </c:pt>
                <c:pt idx="30">
                  <c:v>7442.1465777422791</c:v>
                </c:pt>
                <c:pt idx="31">
                  <c:v>7590.0718686369783</c:v>
                </c:pt>
                <c:pt idx="32">
                  <c:v>7711.6179669294306</c:v>
                </c:pt>
                <c:pt idx="33">
                  <c:v>7807.6745076684783</c:v>
                </c:pt>
                <c:pt idx="34">
                  <c:v>7902.5681321326601</c:v>
                </c:pt>
                <c:pt idx="35">
                  <c:v>8005.5475691845595</c:v>
                </c:pt>
                <c:pt idx="36">
                  <c:v>8095.4373359340716</c:v>
                </c:pt>
                <c:pt idx="37">
                  <c:v>8180.3702945668265</c:v>
                </c:pt>
                <c:pt idx="38">
                  <c:v>8257.0877073180582</c:v>
                </c:pt>
                <c:pt idx="39">
                  <c:v>8325.4023924693447</c:v>
                </c:pt>
                <c:pt idx="40">
                  <c:v>8384.3779325571231</c:v>
                </c:pt>
                <c:pt idx="41">
                  <c:v>8435.9962866706956</c:v>
                </c:pt>
                <c:pt idx="42">
                  <c:v>8477.8475356369672</c:v>
                </c:pt>
                <c:pt idx="43">
                  <c:v>8510.4445544253122</c:v>
                </c:pt>
                <c:pt idx="44">
                  <c:v>8533.5711131406988</c:v>
                </c:pt>
                <c:pt idx="45">
                  <c:v>8550.0139113132791</c:v>
                </c:pt>
              </c:numCache>
            </c:numRef>
          </c:val>
          <c:smooth val="0"/>
          <c:extLst>
            <c:ext xmlns:c16="http://schemas.microsoft.com/office/drawing/2014/chart" uri="{C3380CC4-5D6E-409C-BE32-E72D297353CC}">
              <c16:uniqueId val="{00000001-CFB9-F447-88E0-651108DABEA2}"/>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 ##0_-;\-* #\ ##0_-;_-* "-"??_-;_-@_-</c:formatCode>
                <c:ptCount val="46"/>
                <c:pt idx="0">
                  <c:v>0</c:v>
                </c:pt>
                <c:pt idx="1">
                  <c:v>0</c:v>
                </c:pt>
                <c:pt idx="2">
                  <c:v>0</c:v>
                </c:pt>
                <c:pt idx="3">
                  <c:v>191.04458273449606</c:v>
                </c:pt>
                <c:pt idx="4">
                  <c:v>451.61312403728823</c:v>
                </c:pt>
                <c:pt idx="5">
                  <c:v>670.00870877799957</c:v>
                </c:pt>
                <c:pt idx="6">
                  <c:v>905.86770179092923</c:v>
                </c:pt>
                <c:pt idx="7">
                  <c:v>1157.1801685714277</c:v>
                </c:pt>
                <c:pt idx="8">
                  <c:v>1425.9423642531337</c:v>
                </c:pt>
                <c:pt idx="9">
                  <c:v>1711.5951076129111</c:v>
                </c:pt>
                <c:pt idx="10">
                  <c:v>2004.6889258157703</c:v>
                </c:pt>
                <c:pt idx="11">
                  <c:v>2322.9578823357897</c:v>
                </c:pt>
                <c:pt idx="12">
                  <c:v>2650.2400168037202</c:v>
                </c:pt>
                <c:pt idx="13">
                  <c:v>2990.6299392890419</c:v>
                </c:pt>
                <c:pt idx="14">
                  <c:v>3343.4366094975371</c:v>
                </c:pt>
                <c:pt idx="15">
                  <c:v>3646.9078672012674</c:v>
                </c:pt>
                <c:pt idx="16">
                  <c:v>3950.8262133641006</c:v>
                </c:pt>
                <c:pt idx="17">
                  <c:v>4303.9502469919034</c:v>
                </c:pt>
                <c:pt idx="18">
                  <c:v>4663.8820656070948</c:v>
                </c:pt>
                <c:pt idx="19">
                  <c:v>5029.9508261744859</c:v>
                </c:pt>
                <c:pt idx="20">
                  <c:v>5294.9102287889236</c:v>
                </c:pt>
                <c:pt idx="21">
                  <c:v>5558.7213007454193</c:v>
                </c:pt>
                <c:pt idx="22">
                  <c:v>5844.981115164077</c:v>
                </c:pt>
                <c:pt idx="23">
                  <c:v>6118.2576797497377</c:v>
                </c:pt>
                <c:pt idx="24">
                  <c:v>6376.7555444300615</c:v>
                </c:pt>
                <c:pt idx="25">
                  <c:v>6579.9098983487884</c:v>
                </c:pt>
                <c:pt idx="26">
                  <c:v>6788.8149312870719</c:v>
                </c:pt>
                <c:pt idx="27">
                  <c:v>6947.8875563841057</c:v>
                </c:pt>
                <c:pt idx="28">
                  <c:v>7121.3096676240912</c:v>
                </c:pt>
                <c:pt idx="29">
                  <c:v>7288.8485563084932</c:v>
                </c:pt>
                <c:pt idx="30">
                  <c:v>7442.1465777422791</c:v>
                </c:pt>
                <c:pt idx="31">
                  <c:v>7590.0718686369783</c:v>
                </c:pt>
                <c:pt idx="32">
                  <c:v>7711.6179669294306</c:v>
                </c:pt>
                <c:pt idx="33">
                  <c:v>7807.6745076684783</c:v>
                </c:pt>
                <c:pt idx="34">
                  <c:v>7902.5681321326601</c:v>
                </c:pt>
                <c:pt idx="35">
                  <c:v>8005.5475691845595</c:v>
                </c:pt>
                <c:pt idx="36">
                  <c:v>8095.4373359340716</c:v>
                </c:pt>
                <c:pt idx="37">
                  <c:v>8180.3702945668265</c:v>
                </c:pt>
                <c:pt idx="38">
                  <c:v>8257.0877073180582</c:v>
                </c:pt>
                <c:pt idx="39">
                  <c:v>8325.4023924693447</c:v>
                </c:pt>
                <c:pt idx="40">
                  <c:v>8384.3779325571231</c:v>
                </c:pt>
                <c:pt idx="41">
                  <c:v>8435.9962866706956</c:v>
                </c:pt>
                <c:pt idx="42">
                  <c:v>8477.8475356369672</c:v>
                </c:pt>
                <c:pt idx="43">
                  <c:v>8510.4445544253122</c:v>
                </c:pt>
                <c:pt idx="44">
                  <c:v>8533.5711131406988</c:v>
                </c:pt>
                <c:pt idx="45">
                  <c:v>8550.0139113132791</c:v>
                </c:pt>
              </c:numCache>
            </c:numRef>
          </c:val>
          <c:smooth val="0"/>
          <c:extLst>
            <c:ext xmlns:c16="http://schemas.microsoft.com/office/drawing/2014/chart" uri="{C3380CC4-5D6E-409C-BE32-E72D297353CC}">
              <c16:uniqueId val="{00000002-CFB9-F447-88E0-651108DABEA2}"/>
            </c:ext>
          </c:extLst>
        </c:ser>
        <c:dLbls>
          <c:showLegendKey val="0"/>
          <c:showVal val="0"/>
          <c:showCatName val="0"/>
          <c:showSerName val="0"/>
          <c:showPercent val="0"/>
          <c:showBubbleSize val="0"/>
        </c:dLbls>
        <c:smooth val="0"/>
        <c:axId val="717631792"/>
        <c:axId val="864767920"/>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CFB9-F447-88E0-651108DABEA2}"/>
                  </c:ext>
                </c:extLst>
              </c15:ser>
            </c15:filteredLineSeries>
            <c15:filteredLineSeries>
              <c15:ser>
                <c:idx val="4"/>
                <c:order val="1"/>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Calculations'!$AZ$135</c15:sqref>
                        </c15:formulaRef>
                      </c:ext>
                    </c:extLst>
                    <c:strCache>
                      <c:ptCount val="1"/>
                      <c:pt idx="0">
                        <c:v>OECD90</c:v>
                      </c:pt>
                    </c:strCache>
                  </c:strRef>
                </c:tx>
                <c:marker>
                  <c:symbol val="none"/>
                </c:marker>
                <c:cat>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Calculations'!$AZ$136:$AZ$182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4-CFB9-F447-88E0-651108DABEA2}"/>
                  </c:ext>
                </c:extLst>
              </c15:ser>
            </c15:filteredLineSeries>
            <c15:filteredLineSeries>
              <c15:ser>
                <c:idx val="5"/>
                <c:order val="2"/>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Calculations'!$BA$135</c15:sqref>
                        </c15:formulaRef>
                      </c:ext>
                    </c:extLst>
                    <c:strCache>
                      <c:ptCount val="1"/>
                      <c:pt idx="0">
                        <c:v>Eastern Europe</c:v>
                      </c:pt>
                    </c:strCache>
                  </c:strRef>
                </c:tx>
                <c:marker>
                  <c:symbol val="none"/>
                </c:marker>
                <c:cat>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Calculations'!$BA$136:$BA$182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5-CFB9-F447-88E0-651108DABEA2}"/>
                  </c:ext>
                </c:extLst>
              </c15:ser>
            </c15:filteredLineSeries>
            <c15:filteredLineSeries>
              <c15:ser>
                <c:idx val="6"/>
                <c:order val="3"/>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Calculations'!$BB$135</c15:sqref>
                        </c15:formulaRef>
                      </c:ext>
                    </c:extLst>
                    <c:strCache>
                      <c:ptCount val="1"/>
                      <c:pt idx="0">
                        <c:v>Asia (Sans Japan)</c:v>
                      </c:pt>
                    </c:strCache>
                  </c:strRef>
                </c:tx>
                <c:marker>
                  <c:symbol val="none"/>
                </c:marker>
                <c:cat>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Calculations'!$BB$136:$BB$182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6-CFB9-F447-88E0-651108DABEA2}"/>
                  </c:ext>
                </c:extLst>
              </c15:ser>
            </c15:filteredLineSeries>
            <c15:filteredLineSeries>
              <c15:ser>
                <c:idx val="7"/>
                <c:order val="4"/>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Calculations'!$BC$135</c15:sqref>
                        </c15:formulaRef>
                      </c:ext>
                    </c:extLst>
                    <c:strCache>
                      <c:ptCount val="1"/>
                      <c:pt idx="0">
                        <c:v>Middle East and Africa</c:v>
                      </c:pt>
                    </c:strCache>
                  </c:strRef>
                </c:tx>
                <c:marker>
                  <c:symbol val="none"/>
                </c:marker>
                <c:cat>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Calculations'!$BC$136:$BC$182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7-CFB9-F447-88E0-651108DABEA2}"/>
                  </c:ext>
                </c:extLst>
              </c15:ser>
            </c15:filteredLineSeries>
            <c15:filteredLineSeries>
              <c15:ser>
                <c:idx val="8"/>
                <c:order val="5"/>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Calculations'!$BD$135</c15:sqref>
                        </c15:formulaRef>
                      </c:ext>
                    </c:extLst>
                    <c:strCache>
                      <c:ptCount val="1"/>
                      <c:pt idx="0">
                        <c:v>Latin America</c:v>
                      </c:pt>
                    </c:strCache>
                  </c:strRef>
                </c:tx>
                <c:marker>
                  <c:symbol val="none"/>
                </c:marker>
                <c:cat>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Calculations'!$BD$136:$BD$182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8-CFB9-F447-88E0-651108DABEA2}"/>
                  </c:ext>
                </c:extLst>
              </c15:ser>
            </c15:filteredLineSeries>
            <c15:filteredLineSeries>
              <c15:ser>
                <c:idx val="9"/>
                <c:order val="6"/>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Calculations'!$BE$135</c15:sqref>
                        </c15:formulaRef>
                      </c:ext>
                    </c:extLst>
                    <c:strCache>
                      <c:ptCount val="1"/>
                      <c:pt idx="0">
                        <c:v>China</c:v>
                      </c:pt>
                    </c:strCache>
                  </c:strRef>
                </c:tx>
                <c:marker>
                  <c:symbol val="none"/>
                </c:marker>
                <c:cat>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Calculations'!$BE$136:$BE$166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9-CFB9-F447-88E0-651108DABEA2}"/>
                  </c:ext>
                </c:extLst>
              </c15:ser>
            </c15:filteredLineSeries>
            <c15:filteredLineSeries>
              <c15:ser>
                <c:idx val="10"/>
                <c:order val="7"/>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Calculations'!$BF$135</c15:sqref>
                        </c15:formulaRef>
                      </c:ext>
                    </c:extLst>
                    <c:strCache>
                      <c:ptCount val="1"/>
                      <c:pt idx="0">
                        <c:v>India</c:v>
                      </c:pt>
                    </c:strCache>
                  </c:strRef>
                </c:tx>
                <c:marker>
                  <c:symbol val="none"/>
                </c:marker>
                <c:cat>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Calculations'!$BF$136:$BF$166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A-CFB9-F447-88E0-651108DABEA2}"/>
                  </c:ext>
                </c:extLst>
              </c15:ser>
            </c15:filteredLineSeries>
            <c15:filteredLineSeries>
              <c15:ser>
                <c:idx val="11"/>
                <c:order val="8"/>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Calculations'!$BG$135</c15:sqref>
                        </c15:formulaRef>
                      </c:ext>
                    </c:extLst>
                    <c:strCache>
                      <c:ptCount val="1"/>
                      <c:pt idx="0">
                        <c:v>EU</c:v>
                      </c:pt>
                    </c:strCache>
                  </c:strRef>
                </c:tx>
                <c:marker>
                  <c:symbol val="none"/>
                </c:marker>
                <c:cat>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Calculations'!$BG$136:$BG$166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B-CFB9-F447-88E0-651108DABEA2}"/>
                  </c:ext>
                </c:extLst>
              </c15:ser>
            </c15:filteredLineSeries>
            <c15:filteredLineSeries>
              <c15:ser>
                <c:idx val="12"/>
                <c:order val="9"/>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Calculations'!$BH$135</c15:sqref>
                        </c15:formulaRef>
                      </c:ext>
                    </c:extLst>
                    <c:strCache>
                      <c:ptCount val="1"/>
                      <c:pt idx="0">
                        <c:v>USA</c:v>
                      </c:pt>
                    </c:strCache>
                  </c:strRef>
                </c:tx>
                <c:marker>
                  <c:symbol val="none"/>
                </c:marker>
                <c:cat>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Calculations'!$BH$136:$BH$166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C-CFB9-F447-88E0-651108DABEA2}"/>
                  </c:ext>
                </c:extLst>
              </c15:ser>
            </c15:filteredLineSeries>
          </c:ext>
        </c:extLst>
      </c:lineChart>
      <c:catAx>
        <c:axId val="7176317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246495712813535"/>
              <c:y val="0.9414468774751932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864767920"/>
        <c:crossesAt val="0"/>
        <c:auto val="1"/>
        <c:lblAlgn val="ctr"/>
        <c:lblOffset val="100"/>
        <c:tickLblSkip val="5"/>
        <c:tickMarkSkip val="5"/>
        <c:noMultiLvlLbl val="0"/>
      </c:catAx>
      <c:valAx>
        <c:axId val="864767920"/>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GT CO2-eq</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717631792"/>
        <c:crosses val="autoZero"/>
        <c:crossBetween val="between"/>
      </c:valAx>
    </c:plotArea>
    <c:legend>
      <c:legendPos val="r"/>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AutoResults!$BF$8</c:f>
          <c:strCache>
            <c:ptCount val="1"/>
            <c:pt idx="0">
              <c:v>World Operating Cost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0"/>
          <c:tx>
            <c:strRef>
              <c:f>AutoResults!$BH$10</c:f>
              <c:strCache>
                <c:ptCount val="1"/>
                <c:pt idx="0">
                  <c:v>Plausible</c:v>
                </c:pt>
              </c:strCache>
            </c:strRef>
          </c:tx>
          <c:spPr>
            <a:ln>
              <a:solidFill>
                <a:srgbClr val="3571B6"/>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AutoResults!$BH$12:$BH$57</c:f>
              <c:numCache>
                <c:formatCode>_-* #\ ##0_-;\-* #\ ##0_-;_-* "-"??_-;_-@_-</c:formatCode>
                <c:ptCount val="45"/>
                <c:pt idx="0">
                  <c:v>0</c:v>
                </c:pt>
                <c:pt idx="1">
                  <c:v>0</c:v>
                </c:pt>
                <c:pt idx="2">
                  <c:v>1373570111.3335037</c:v>
                </c:pt>
                <c:pt idx="3">
                  <c:v>4334002936.140317</c:v>
                </c:pt>
                <c:pt idx="4">
                  <c:v>7383868789.4553413</c:v>
                </c:pt>
                <c:pt idx="5">
                  <c:v>10522539254.712646</c:v>
                </c:pt>
                <c:pt idx="6">
                  <c:v>13749385915.347187</c:v>
                </c:pt>
                <c:pt idx="7">
                  <c:v>17063780354.793663</c:v>
                </c:pt>
                <c:pt idx="8">
                  <c:v>20465094156.486725</c:v>
                </c:pt>
                <c:pt idx="9">
                  <c:v>23952698903.861053</c:v>
                </c:pt>
                <c:pt idx="10">
                  <c:v>27525966180.351311</c:v>
                </c:pt>
                <c:pt idx="11">
                  <c:v>31184267569.392487</c:v>
                </c:pt>
                <c:pt idx="12">
                  <c:v>34926974654.418633</c:v>
                </c:pt>
                <c:pt idx="13">
                  <c:v>38753459018.8647</c:v>
                </c:pt>
                <c:pt idx="14">
                  <c:v>42663092246.165405</c:v>
                </c:pt>
                <c:pt idx="15">
                  <c:v>46655245919.755417</c:v>
                </c:pt>
                <c:pt idx="16">
                  <c:v>50729291623.069366</c:v>
                </c:pt>
                <c:pt idx="17">
                  <c:v>54884600939.542267</c:v>
                </c:pt>
                <c:pt idx="18">
                  <c:v>59120545452.608139</c:v>
                </c:pt>
                <c:pt idx="19">
                  <c:v>63436496745.702011</c:v>
                </c:pt>
                <c:pt idx="20">
                  <c:v>67831826402.25853</c:v>
                </c:pt>
                <c:pt idx="21">
                  <c:v>72305906005.712372</c:v>
                </c:pt>
                <c:pt idx="22">
                  <c:v>76858107139.498169</c:v>
                </c:pt>
                <c:pt idx="23">
                  <c:v>81487801387.050934</c:v>
                </c:pt>
                <c:pt idx="24">
                  <c:v>86194360331.804749</c:v>
                </c:pt>
                <c:pt idx="25">
                  <c:v>90977155557.19458</c:v>
                </c:pt>
                <c:pt idx="26">
                  <c:v>95835558646.655029</c:v>
                </c:pt>
                <c:pt idx="27">
                  <c:v>100768941183.62085</c:v>
                </c:pt>
                <c:pt idx="28">
                  <c:v>105776674751.52664</c:v>
                </c:pt>
                <c:pt idx="29">
                  <c:v>110858130933.80746</c:v>
                </c:pt>
                <c:pt idx="30">
                  <c:v>116012681313.89737</c:v>
                </c:pt>
                <c:pt idx="31">
                  <c:v>121239697475.23123</c:v>
                </c:pt>
                <c:pt idx="32">
                  <c:v>126538551001.24387</c:v>
                </c:pt>
                <c:pt idx="33">
                  <c:v>131908613475.36981</c:v>
                </c:pt>
                <c:pt idx="34">
                  <c:v>133938410444.39401</c:v>
                </c:pt>
                <c:pt idx="35">
                  <c:v>130283974242.28693</c:v>
                </c:pt>
                <c:pt idx="36">
                  <c:v>126545103779.80557</c:v>
                </c:pt>
                <c:pt idx="37">
                  <c:v>122722427473.51495</c:v>
                </c:pt>
                <c:pt idx="38">
                  <c:v>118816573739.98035</c:v>
                </c:pt>
                <c:pt idx="39">
                  <c:v>114828170995.76712</c:v>
                </c:pt>
                <c:pt idx="40">
                  <c:v>110757847657.44058</c:v>
                </c:pt>
                <c:pt idx="41">
                  <c:v>106606232141.56583</c:v>
                </c:pt>
                <c:pt idx="42">
                  <c:v>102373952864.70883</c:v>
                </c:pt>
                <c:pt idx="43">
                  <c:v>98061638243.434326</c:v>
                </c:pt>
                <c:pt idx="44">
                  <c:v>93669916694.307922</c:v>
                </c:pt>
              </c:numCache>
              <c:extLst/>
            </c:numRef>
          </c:val>
          <c:smooth val="0"/>
          <c:extLst>
            <c:ext xmlns:c16="http://schemas.microsoft.com/office/drawing/2014/chart" uri="{C3380CC4-5D6E-409C-BE32-E72D297353CC}">
              <c16:uniqueId val="{00000000-36B5-9D46-BE8F-CB26828C788B}"/>
            </c:ext>
          </c:extLst>
        </c:ser>
        <c:ser>
          <c:idx val="2"/>
          <c:order val="1"/>
          <c:tx>
            <c:strRef>
              <c:f>AutoResults!$BI$10</c:f>
              <c:strCache>
                <c:ptCount val="1"/>
                <c:pt idx="0">
                  <c:v>Drawdown</c:v>
                </c:pt>
              </c:strCache>
            </c:strRef>
          </c:tx>
          <c:spPr>
            <a:ln>
              <a:solidFill>
                <a:srgbClr val="6A9FDD"/>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AutoResults!$BI$12:$BI$57</c:f>
              <c:numCache>
                <c:formatCode>_-* #\ ##0_-;\-* #\ ##0_-;_-* "-"??_-;_-@_-</c:formatCode>
                <c:ptCount val="45"/>
                <c:pt idx="0">
                  <c:v>0</c:v>
                </c:pt>
                <c:pt idx="1">
                  <c:v>0</c:v>
                </c:pt>
                <c:pt idx="2">
                  <c:v>6865776749.7935867</c:v>
                </c:pt>
                <c:pt idx="3">
                  <c:v>16318625780.178783</c:v>
                </c:pt>
                <c:pt idx="4">
                  <c:v>24368681190.04953</c:v>
                </c:pt>
                <c:pt idx="5">
                  <c:v>33154057042.693436</c:v>
                </c:pt>
                <c:pt idx="6">
                  <c:v>42615311044.479858</c:v>
                </c:pt>
                <c:pt idx="7">
                  <c:v>52833678656.989563</c:v>
                </c:pt>
                <c:pt idx="8">
                  <c:v>63798520921.289352</c:v>
                </c:pt>
                <c:pt idx="9">
                  <c:v>75120921856.352783</c:v>
                </c:pt>
                <c:pt idx="10">
                  <c:v>87607420543.833954</c:v>
                </c:pt>
                <c:pt idx="11">
                  <c:v>100527080251.1189</c:v>
                </c:pt>
                <c:pt idx="12">
                  <c:v>114086277392.25745</c:v>
                </c:pt>
                <c:pt idx="13">
                  <c:v>128267113617.24994</c:v>
                </c:pt>
                <c:pt idx="14">
                  <c:v>140661597802.83319</c:v>
                </c:pt>
                <c:pt idx="15">
                  <c:v>153272596792.86133</c:v>
                </c:pt>
                <c:pt idx="16">
                  <c:v>167901323284.80237</c:v>
                </c:pt>
                <c:pt idx="17">
                  <c:v>182952446921.10107</c:v>
                </c:pt>
                <c:pt idx="18">
                  <c:v>198406150772.05347</c:v>
                </c:pt>
                <c:pt idx="19">
                  <c:v>210047394735.47333</c:v>
                </c:pt>
                <c:pt idx="20">
                  <c:v>221710455463.51941</c:v>
                </c:pt>
                <c:pt idx="21">
                  <c:v>234431964916.39154</c:v>
                </c:pt>
                <c:pt idx="22">
                  <c:v>246771586595.18976</c:v>
                </c:pt>
                <c:pt idx="23">
                  <c:v>258658475899.67389</c:v>
                </c:pt>
                <c:pt idx="24">
                  <c:v>268535891693.56635</c:v>
                </c:pt>
                <c:pt idx="25">
                  <c:v>278538163903.07562</c:v>
                </c:pt>
                <c:pt idx="26">
                  <c:v>286718316150.60095</c:v>
                </c:pt>
                <c:pt idx="27">
                  <c:v>295597834877.39172</c:v>
                </c:pt>
                <c:pt idx="28">
                  <c:v>304346921211.28247</c:v>
                </c:pt>
                <c:pt idx="29">
                  <c:v>312682139927.4364</c:v>
                </c:pt>
                <c:pt idx="30">
                  <c:v>320771041163.82739</c:v>
                </c:pt>
                <c:pt idx="31">
                  <c:v>327922867098.86682</c:v>
                </c:pt>
                <c:pt idx="32">
                  <c:v>334092902285.76025</c:v>
                </c:pt>
                <c:pt idx="33">
                  <c:v>339987039729.79028</c:v>
                </c:pt>
                <c:pt idx="34">
                  <c:v>333742604963.40369</c:v>
                </c:pt>
                <c:pt idx="35">
                  <c:v>320842634393.38245</c:v>
                </c:pt>
                <c:pt idx="36">
                  <c:v>307312507135.60107</c:v>
                </c:pt>
                <c:pt idx="37">
                  <c:v>293159927232.60193</c:v>
                </c:pt>
                <c:pt idx="38">
                  <c:v>280684245227.04559</c:v>
                </c:pt>
                <c:pt idx="39">
                  <c:v>268083087819.03748</c:v>
                </c:pt>
                <c:pt idx="40">
                  <c:v>253546076213.54712</c:v>
                </c:pt>
                <c:pt idx="41">
                  <c:v>238514152447.44659</c:v>
                </c:pt>
                <c:pt idx="42">
                  <c:v>223078747697.16022</c:v>
                </c:pt>
                <c:pt idx="43">
                  <c:v>211264210102.48877</c:v>
                </c:pt>
                <c:pt idx="44">
                  <c:v>199602141045.56213</c:v>
                </c:pt>
              </c:numCache>
              <c:extLst/>
            </c:numRef>
          </c:val>
          <c:smooth val="0"/>
          <c:extLst>
            <c:ext xmlns:c16="http://schemas.microsoft.com/office/drawing/2014/chart" uri="{C3380CC4-5D6E-409C-BE32-E72D297353CC}">
              <c16:uniqueId val="{00000001-36B5-9D46-BE8F-CB26828C788B}"/>
            </c:ext>
          </c:extLst>
        </c:ser>
        <c:ser>
          <c:idx val="3"/>
          <c:order val="2"/>
          <c:tx>
            <c:strRef>
              <c:f>AutoResults!$BJ$10</c:f>
              <c:strCache>
                <c:ptCount val="1"/>
                <c:pt idx="0">
                  <c:v>Optimum</c:v>
                </c:pt>
              </c:strCache>
            </c:strRef>
          </c:tx>
          <c:spPr>
            <a:ln>
              <a:solidFill>
                <a:srgbClr val="B5D5FA"/>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AutoResults!$BJ$12:$BJ$57</c:f>
              <c:numCache>
                <c:formatCode>_-* #\ ##0_-;\-* #\ ##0_-;_-* "-"??_-;_-@_-</c:formatCode>
                <c:ptCount val="45"/>
                <c:pt idx="0">
                  <c:v>0</c:v>
                </c:pt>
                <c:pt idx="1">
                  <c:v>0</c:v>
                </c:pt>
                <c:pt idx="2">
                  <c:v>6865776749.7935867</c:v>
                </c:pt>
                <c:pt idx="3">
                  <c:v>16318625780.178783</c:v>
                </c:pt>
                <c:pt idx="4">
                  <c:v>24368681190.04953</c:v>
                </c:pt>
                <c:pt idx="5">
                  <c:v>33154057042.693436</c:v>
                </c:pt>
                <c:pt idx="6">
                  <c:v>42615311044.479858</c:v>
                </c:pt>
                <c:pt idx="7">
                  <c:v>52833678656.989563</c:v>
                </c:pt>
                <c:pt idx="8">
                  <c:v>63798520921.289352</c:v>
                </c:pt>
                <c:pt idx="9">
                  <c:v>75120921856.352783</c:v>
                </c:pt>
                <c:pt idx="10">
                  <c:v>87607420543.833954</c:v>
                </c:pt>
                <c:pt idx="11">
                  <c:v>100527080251.1189</c:v>
                </c:pt>
                <c:pt idx="12">
                  <c:v>114086277392.25745</c:v>
                </c:pt>
                <c:pt idx="13">
                  <c:v>128267113617.24994</c:v>
                </c:pt>
                <c:pt idx="14">
                  <c:v>140661597802.83319</c:v>
                </c:pt>
                <c:pt idx="15">
                  <c:v>153272596792.86133</c:v>
                </c:pt>
                <c:pt idx="16">
                  <c:v>167901323284.80237</c:v>
                </c:pt>
                <c:pt idx="17">
                  <c:v>182952446921.10107</c:v>
                </c:pt>
                <c:pt idx="18">
                  <c:v>198406150772.05347</c:v>
                </c:pt>
                <c:pt idx="19">
                  <c:v>210047394735.47333</c:v>
                </c:pt>
                <c:pt idx="20">
                  <c:v>221710455463.51941</c:v>
                </c:pt>
                <c:pt idx="21">
                  <c:v>234431964916.39154</c:v>
                </c:pt>
                <c:pt idx="22">
                  <c:v>246771586595.18976</c:v>
                </c:pt>
                <c:pt idx="23">
                  <c:v>258658475899.67389</c:v>
                </c:pt>
                <c:pt idx="24">
                  <c:v>268535891693.56635</c:v>
                </c:pt>
                <c:pt idx="25">
                  <c:v>278538163903.07562</c:v>
                </c:pt>
                <c:pt idx="26">
                  <c:v>286718316150.60095</c:v>
                </c:pt>
                <c:pt idx="27">
                  <c:v>295597834877.39172</c:v>
                </c:pt>
                <c:pt idx="28">
                  <c:v>304346921211.28247</c:v>
                </c:pt>
                <c:pt idx="29">
                  <c:v>312682139927.4364</c:v>
                </c:pt>
                <c:pt idx="30">
                  <c:v>320771041163.82739</c:v>
                </c:pt>
                <c:pt idx="31">
                  <c:v>327922867098.86682</c:v>
                </c:pt>
                <c:pt idx="32">
                  <c:v>334092902285.76025</c:v>
                </c:pt>
                <c:pt idx="33">
                  <c:v>339987039729.79028</c:v>
                </c:pt>
                <c:pt idx="34">
                  <c:v>333742604963.40369</c:v>
                </c:pt>
                <c:pt idx="35">
                  <c:v>320842634393.38245</c:v>
                </c:pt>
                <c:pt idx="36">
                  <c:v>307312507135.60107</c:v>
                </c:pt>
                <c:pt idx="37">
                  <c:v>293159927232.60193</c:v>
                </c:pt>
                <c:pt idx="38">
                  <c:v>280684245227.04559</c:v>
                </c:pt>
                <c:pt idx="39">
                  <c:v>268083087819.03748</c:v>
                </c:pt>
                <c:pt idx="40">
                  <c:v>253546076213.54712</c:v>
                </c:pt>
                <c:pt idx="41">
                  <c:v>238514152447.44659</c:v>
                </c:pt>
                <c:pt idx="42">
                  <c:v>223078747697.16022</c:v>
                </c:pt>
                <c:pt idx="43">
                  <c:v>211264210102.48877</c:v>
                </c:pt>
                <c:pt idx="44">
                  <c:v>199602141045.56213</c:v>
                </c:pt>
              </c:numCache>
              <c:extLst/>
            </c:numRef>
          </c:val>
          <c:smooth val="0"/>
          <c:extLst>
            <c:ext xmlns:c16="http://schemas.microsoft.com/office/drawing/2014/chart" uri="{C3380CC4-5D6E-409C-BE32-E72D297353CC}">
              <c16:uniqueId val="{00000002-36B5-9D46-BE8F-CB26828C788B}"/>
            </c:ext>
          </c:extLst>
        </c:ser>
        <c:dLbls>
          <c:showLegendKey val="0"/>
          <c:showVal val="0"/>
          <c:showCatName val="0"/>
          <c:showSerName val="0"/>
          <c:showPercent val="0"/>
          <c:showBubbleSize val="0"/>
        </c:dLbls>
        <c:smooth val="0"/>
        <c:axId val="-1113555632"/>
        <c:axId val="-1113557264"/>
        <c:extLst/>
      </c:lineChart>
      <c:catAx>
        <c:axId val="-111355563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1113557264"/>
        <c:crossesAt val="0"/>
        <c:auto val="1"/>
        <c:lblAlgn val="ctr"/>
        <c:lblOffset val="100"/>
        <c:tickLblSkip val="5"/>
        <c:tickMarkSkip val="5"/>
        <c:noMultiLvlLbl val="0"/>
      </c:catAx>
      <c:valAx>
        <c:axId val="-1113557264"/>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1113555632"/>
        <c:crosses val="autoZero"/>
        <c:crossBetween val="between"/>
        <c:dispUnits>
          <c:builtInUnit val="billions"/>
        </c:dispUnits>
      </c:valAx>
    </c:plotArea>
    <c:legend>
      <c:legendPos val="r"/>
      <c:layout>
        <c:manualLayout>
          <c:xMode val="edge"/>
          <c:yMode val="edge"/>
          <c:x val="0.78721468402992245"/>
          <c:y val="0.27668875047650093"/>
          <c:w val="0.21278528455547996"/>
          <c:h val="0.38950472581974943"/>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B520B4C-9F1D-3F4C-BC43-FE75E22E5CA2}">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7409</TotalTime>
  <Pages>24</Pages>
  <Words>18191</Words>
  <Characters>103693</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dc:creator>
  <cp:keywords/>
  <dc:description/>
  <cp:lastModifiedBy>vijay negi</cp:lastModifiedBy>
  <cp:revision>48</cp:revision>
  <cp:lastPrinted>2018-07-24T17:02:00Z</cp:lastPrinted>
  <dcterms:created xsi:type="dcterms:W3CDTF">2018-12-17T23:01:00Z</dcterms:created>
  <dcterms:modified xsi:type="dcterms:W3CDTF">2021-11-30T19:21:00Z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ZOTERO_PREF_1">
    <vt:lpwstr>&lt;data data-version="3" zotero-version="5.0.58"&gt;&lt;session id="Asau4ExD"/&gt;&lt;style id="http://www.zotero.org/styles/american-anthropological-association" hasBibliography="1" bibliographyStyleHasBeenSet="1"/&gt;&lt;prefs&gt;&lt;pref name="fieldType" value="Field"/&gt;&lt;pref na</vt:lpwstr>
  </property>
  <property fmtid="{D5CDD505-2E9C-101B-9397-08002B2CF9AE}" pid="4" name="ZOTERO_PREF_2">
    <vt:lpwstr>me="automaticJournalAbbreviations" value="true"/&gt;&lt;/prefs&gt;&lt;/data&gt;</vt:lpwstr>
  </property>
</Properties>
</file>